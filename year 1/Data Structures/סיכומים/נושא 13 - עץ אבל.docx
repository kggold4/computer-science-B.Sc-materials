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830F" w14:textId="523053FD" w:rsidR="004A2F84" w:rsidRPr="00BD43CF" w:rsidRDefault="0040256D" w:rsidP="00AA6500">
      <w:pPr>
        <w:bidi/>
        <w:spacing w:line="360" w:lineRule="auto"/>
        <w:jc w:val="center"/>
        <w:rPr>
          <w:b/>
          <w:bCs/>
          <w:i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901B22">
        <w:rPr>
          <w:rFonts w:hint="cs"/>
          <w:b/>
          <w:bCs/>
          <w:color w:val="2F5496" w:themeColor="accent1" w:themeShade="BF"/>
          <w:sz w:val="24"/>
          <w:szCs w:val="24"/>
          <w:rtl/>
        </w:rPr>
        <w:t>1</w:t>
      </w:r>
      <w:r w:rsidR="0012574D">
        <w:rPr>
          <w:rFonts w:hint="cs"/>
          <w:b/>
          <w:bCs/>
          <w:color w:val="2F5496" w:themeColor="accent1" w:themeShade="BF"/>
          <w:sz w:val="24"/>
          <w:szCs w:val="24"/>
          <w:rtl/>
        </w:rPr>
        <w:t>3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87593E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="001A6C66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BD43CF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עץ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AVL</m:t>
        </m:r>
      </m:oMath>
    </w:p>
    <w:p w14:paraId="195D1CE4" w14:textId="77777777" w:rsidR="000A0B62" w:rsidRPr="0087593E" w:rsidRDefault="000A0B62" w:rsidP="000A0B62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3A01AB87" w14:textId="6FD7C309" w:rsidR="00E378BE" w:rsidRDefault="00B71D77" w:rsidP="00E6709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היתרון של עץ חיפוש בינארי הוא ביעילות החיפוש, </w:t>
      </w:r>
      <w:r w:rsidR="00C065B3">
        <w:rPr>
          <w:rFonts w:eastAsiaTheme="minorEastAsia" w:hint="cs"/>
          <w:i/>
          <w:sz w:val="20"/>
          <w:szCs w:val="20"/>
          <w:rtl/>
          <w:lang w:eastAsia="en-IL"/>
        </w:rPr>
        <w:t xml:space="preserve">היעילות גדלה ככל שהעץ מאוזן יותר, במקרה הטוב של עץ מאוזן סיבוכיות החיפוש היא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D90C92">
        <w:rPr>
          <w:rFonts w:eastAsiaTheme="minorEastAsia" w:hint="cs"/>
          <w:i/>
          <w:sz w:val="20"/>
          <w:szCs w:val="20"/>
          <w:rtl/>
          <w:lang w:eastAsia="en-IL"/>
        </w:rPr>
        <w:t>, במקרה הגרוע כאשר העץ אינו מאוזן בכלל סיבוכיות החיפוש קרובה ל-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o(n)</m:t>
        </m:r>
      </m:oMath>
      <w:r w:rsidR="00E07D01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3621A25" w14:textId="45B0A646" w:rsidR="001A5A5D" w:rsidRDefault="001A5A5D" w:rsidP="001A5A5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4E7A8F1" w14:textId="7D7E7D0F" w:rsidR="001A5A5D" w:rsidRDefault="001A5A5D" w:rsidP="001A5A5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עץ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AVL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הוא חיפוש בינארי </w:t>
      </w:r>
      <w:r>
        <w:rPr>
          <w:rFonts w:eastAsiaTheme="minorEastAsia" w:hint="cs"/>
          <w:i/>
          <w:sz w:val="20"/>
          <w:szCs w:val="20"/>
          <w:u w:val="single"/>
          <w:rtl/>
          <w:lang w:eastAsia="en-IL"/>
        </w:rPr>
        <w:t>מאוזן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, שבו הפרש גובהם של התת-עצים </w:t>
      </w:r>
      <w:r w:rsidR="005F1353">
        <w:rPr>
          <w:rFonts w:eastAsiaTheme="minorEastAsia" w:hint="cs"/>
          <w:i/>
          <w:sz w:val="20"/>
          <w:szCs w:val="20"/>
          <w:rtl/>
          <w:lang w:eastAsia="en-IL"/>
        </w:rPr>
        <w:t xml:space="preserve">הבנים </w:t>
      </w:r>
      <w:r w:rsidR="004E6B4F">
        <w:rPr>
          <w:rFonts w:eastAsiaTheme="minorEastAsia" w:hint="cs"/>
          <w:i/>
          <w:sz w:val="20"/>
          <w:szCs w:val="20"/>
          <w:rtl/>
          <w:lang w:eastAsia="en-IL"/>
        </w:rPr>
        <w:t>של כל צומת הוא לכל היותר אחד</w:t>
      </w:r>
      <w:r w:rsidR="004952BD">
        <w:rPr>
          <w:rFonts w:eastAsiaTheme="minorEastAsia" w:hint="cs"/>
          <w:i/>
          <w:sz w:val="20"/>
          <w:szCs w:val="20"/>
          <w:rtl/>
          <w:lang w:eastAsia="en-IL"/>
        </w:rPr>
        <w:t>,</w:t>
      </w:r>
    </w:p>
    <w:p w14:paraId="7395D7F8" w14:textId="3760A10C" w:rsidR="00912D28" w:rsidRDefault="004952BD" w:rsidP="008A5E0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כל צומת בעץ שומר</w:t>
      </w:r>
      <w:r w:rsidR="00362419">
        <w:rPr>
          <w:rFonts w:eastAsiaTheme="minorEastAsia" w:hint="cs"/>
          <w:i/>
          <w:sz w:val="20"/>
          <w:szCs w:val="20"/>
          <w:rtl/>
          <w:lang w:eastAsia="en-IL"/>
        </w:rPr>
        <w:t xml:space="preserve">, פרט למידע בסטנדרטי של עץ חיפוש, גם מאפיין נוסף </w:t>
      </w:r>
      <w:r w:rsidR="00463786">
        <w:rPr>
          <w:rFonts w:eastAsiaTheme="minorEastAsia" w:hint="cs"/>
          <w:i/>
          <w:sz w:val="20"/>
          <w:szCs w:val="20"/>
          <w:rtl/>
          <w:lang w:eastAsia="en-IL"/>
        </w:rPr>
        <w:t xml:space="preserve">הנקרא "גורם האיזון"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(Balance factor)</m:t>
        </m:r>
      </m:oMath>
      <w:r w:rsidR="00465372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110F10C5" w14:textId="47900D26" w:rsidR="00766248" w:rsidRDefault="00766248" w:rsidP="0076624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מאפיין זה הוא ההפרש בין גובהו של התת-עץ הימני של הצומת וגבהו של התת-עץ השמאלי של הצומת.</w:t>
      </w:r>
    </w:p>
    <w:p w14:paraId="7C554A1C" w14:textId="531D239A" w:rsidR="00A5121B" w:rsidRDefault="00A5121B" w:rsidP="00A5121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1FEBB280" w14:textId="4E7FC240" w:rsidR="00A5121B" w:rsidRDefault="00A5121B" w:rsidP="00A5121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העץ הוא מאוזן אם שני התת-עצים הימני והשמאלי של כל קודקוד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v</m:t>
        </m:r>
      </m:oMath>
      <w:r>
        <w:rPr>
          <w:rFonts w:eastAsiaTheme="minorEastAsia"/>
          <w:i/>
          <w:sz w:val="20"/>
          <w:szCs w:val="20"/>
          <w:lang w:eastAsia="en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העץ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שווים בגבהם או לכל היותר בהפרש של 1</w:t>
      </w:r>
      <w:r w:rsidR="00306CBA">
        <w:rPr>
          <w:rFonts w:eastAsiaTheme="minorEastAsia" w:hint="cs"/>
          <w:i/>
          <w:sz w:val="20"/>
          <w:szCs w:val="20"/>
          <w:rtl/>
          <w:lang w:eastAsia="en-IL"/>
        </w:rPr>
        <w:t xml:space="preserve">, בהנתן עץ אבל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T=(V,E)</m:t>
        </m:r>
      </m:oMath>
      <w:r w:rsidR="00101979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289DF8C1" w14:textId="3F2DA688" w:rsidR="00827D8F" w:rsidRPr="00A55FBD" w:rsidRDefault="008E72EB" w:rsidP="00A55FB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∀v∈V: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height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v.right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-height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v.left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≤1</m:t>
          </m:r>
        </m:oMath>
      </m:oMathPara>
    </w:p>
    <w:p w14:paraId="555A8FD7" w14:textId="04A9496A" w:rsidR="00A55FBD" w:rsidRDefault="00A55FBD" w:rsidP="00A55FB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הפרש בין גובה של תת-עץ ימני לבין תת-עץ שמאלי </w:t>
      </w:r>
      <w:r w:rsidR="00010F5A">
        <w:rPr>
          <w:rFonts w:eastAsiaTheme="minorEastAsia" w:hint="cs"/>
          <w:i/>
          <w:sz w:val="20"/>
          <w:szCs w:val="20"/>
          <w:rtl/>
          <w:lang w:eastAsia="en-IL"/>
        </w:rPr>
        <w:t xml:space="preserve">של קודקוד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v</m:t>
        </m:r>
      </m:oMath>
      <w:r w:rsidR="00010F5A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D174A5">
        <w:rPr>
          <w:rFonts w:eastAsiaTheme="minorEastAsia" w:hint="cs"/>
          <w:i/>
          <w:sz w:val="20"/>
          <w:szCs w:val="20"/>
          <w:rtl/>
          <w:lang w:eastAsia="en-IL"/>
        </w:rPr>
        <w:t xml:space="preserve">נקרא איזון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(balance)</m:t>
        </m:r>
      </m:oMath>
      <w:r w:rsidR="004E33A8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6D72075A" w14:textId="276E4BC8" w:rsidR="004E33A8" w:rsidRPr="004E33A8" w:rsidRDefault="004E33A8" w:rsidP="004E33A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balance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=height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v.right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-height(v.left)</m:t>
          </m:r>
        </m:oMath>
      </m:oMathPara>
    </w:p>
    <w:p w14:paraId="4D5DFC37" w14:textId="686E0DFD" w:rsidR="004E33A8" w:rsidRDefault="00B2201B" w:rsidP="004E33A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האיזון של עלה הוא 0</w:t>
      </w:r>
      <w:r w:rsidR="000F3E8C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11B93AD" w14:textId="79FD3BD8" w:rsidR="00CB206F" w:rsidRDefault="00CB206F" w:rsidP="00CB206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2EDD22C" w14:textId="15708BE2" w:rsidR="00CB206F" w:rsidRDefault="006D722C" w:rsidP="00CB206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במקרה כללי לשורש של עץ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AVL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1A635B">
        <w:rPr>
          <w:rFonts w:eastAsiaTheme="minorEastAsia" w:hint="cs"/>
          <w:i/>
          <w:sz w:val="20"/>
          <w:szCs w:val="20"/>
          <w:rtl/>
          <w:lang w:eastAsia="en-IL"/>
        </w:rPr>
        <w:t xml:space="preserve">בעל גובה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</m:t>
        </m:r>
      </m:oMath>
      <w:r w:rsidR="001A635B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312DF5">
        <w:rPr>
          <w:rFonts w:eastAsiaTheme="minorEastAsia" w:hint="cs"/>
          <w:i/>
          <w:sz w:val="20"/>
          <w:szCs w:val="20"/>
          <w:rtl/>
          <w:lang w:eastAsia="en-IL"/>
        </w:rPr>
        <w:t xml:space="preserve">יש תת-עץ ימני בגובה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h-1</m:t>
        </m:r>
      </m:oMath>
      <w:r w:rsidR="00334CBF">
        <w:rPr>
          <w:rFonts w:eastAsiaTheme="minorEastAsia" w:hint="cs"/>
          <w:i/>
          <w:sz w:val="20"/>
          <w:szCs w:val="20"/>
          <w:rtl/>
          <w:lang w:eastAsia="en-IL"/>
        </w:rPr>
        <w:t xml:space="preserve"> בעל מספר צמתים מינימאלי ותת-עץ שמאלי בגובה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h-2</m:t>
        </m:r>
      </m:oMath>
      <w:r w:rsidR="00334CBF">
        <w:rPr>
          <w:rFonts w:eastAsiaTheme="minorEastAsia" w:hint="cs"/>
          <w:i/>
          <w:sz w:val="20"/>
          <w:szCs w:val="20"/>
          <w:rtl/>
          <w:lang w:eastAsia="en-IL"/>
        </w:rPr>
        <w:t xml:space="preserve"> גם בעל </w:t>
      </w:r>
      <w:r w:rsidR="00D67468">
        <w:rPr>
          <w:rFonts w:eastAsiaTheme="minorEastAsia" w:hint="cs"/>
          <w:i/>
          <w:sz w:val="20"/>
          <w:szCs w:val="20"/>
          <w:rtl/>
          <w:lang w:eastAsia="en-IL"/>
        </w:rPr>
        <w:t>מספר צמתים מינימ</w:t>
      </w:r>
      <w:r w:rsidR="00166756">
        <w:rPr>
          <w:rFonts w:eastAsiaTheme="minorEastAsia" w:hint="cs"/>
          <w:i/>
          <w:sz w:val="20"/>
          <w:szCs w:val="20"/>
          <w:rtl/>
          <w:lang w:eastAsia="en-IL"/>
        </w:rPr>
        <w:t>אלי</w:t>
      </w:r>
      <w:r w:rsidR="00E85A4E">
        <w:rPr>
          <w:rFonts w:eastAsiaTheme="minorEastAsia" w:hint="cs"/>
          <w:i/>
          <w:sz w:val="20"/>
          <w:szCs w:val="20"/>
          <w:rtl/>
          <w:lang w:eastAsia="en-IL"/>
        </w:rPr>
        <w:t>, לכן:</w:t>
      </w:r>
    </w:p>
    <w:p w14:paraId="19B32BEE" w14:textId="250659A1" w:rsidR="00E85A4E" w:rsidRDefault="00272120" w:rsidP="00E85A4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h-1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h-2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+1</m:t>
        </m:r>
      </m:oMath>
      <w:r w:rsidR="00784FF5">
        <w:rPr>
          <w:rFonts w:eastAsiaTheme="minorEastAsia" w:hint="cs"/>
          <w:i/>
          <w:sz w:val="20"/>
          <w:szCs w:val="20"/>
          <w:rtl/>
          <w:lang w:eastAsia="en-IL"/>
        </w:rPr>
        <w:t xml:space="preserve">, וגם מתקיים האי שיוויון: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h-1</m:t>
            </m:r>
          </m:sub>
        </m:sSub>
      </m:oMath>
      <w:r w:rsidR="004C2EC2">
        <w:rPr>
          <w:rFonts w:eastAsiaTheme="minorEastAsia" w:hint="cs"/>
          <w:i/>
          <w:sz w:val="20"/>
          <w:szCs w:val="20"/>
          <w:rtl/>
          <w:lang w:eastAsia="en-IL"/>
        </w:rPr>
        <w:t xml:space="preserve">, כאשר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h≥1</m:t>
        </m:r>
      </m:oMath>
      <w:r w:rsidR="00E62AE4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FA93EEA" w14:textId="03DA621B" w:rsidR="00D7219C" w:rsidRDefault="00D7219C" w:rsidP="00D7219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קיבלנו נוסחה רקורסיבית למסר קודקודים מינימאלי של עץ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AVL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EE5582">
        <w:rPr>
          <w:rFonts w:eastAsiaTheme="minorEastAsia" w:hint="cs"/>
          <w:i/>
          <w:sz w:val="20"/>
          <w:szCs w:val="20"/>
          <w:rtl/>
          <w:lang w:eastAsia="en-IL"/>
        </w:rPr>
        <w:t xml:space="preserve">בעל גובה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</m:t>
        </m:r>
      </m:oMath>
      <w:r w:rsidR="00EE5582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BF2474D" w14:textId="334F911B" w:rsidR="002838C1" w:rsidRDefault="002838C1" w:rsidP="002838C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7C39A0B" w14:textId="01C0F732" w:rsidR="002838C1" w:rsidRDefault="002838C1" w:rsidP="002838C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משפט:</w:t>
      </w:r>
    </w:p>
    <w:p w14:paraId="62D7E3DF" w14:textId="385EA9D4" w:rsidR="002838C1" w:rsidRDefault="00255FF1" w:rsidP="002838C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גובה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</m:t>
        </m:r>
      </m:oMath>
      <w:r w:rsidR="00FC0EFC">
        <w:rPr>
          <w:rFonts w:eastAsiaTheme="minorEastAsia" w:hint="cs"/>
          <w:i/>
          <w:sz w:val="20"/>
          <w:szCs w:val="20"/>
          <w:rtl/>
          <w:lang w:eastAsia="en-IL"/>
        </w:rPr>
        <w:t xml:space="preserve"> מקסימאלי של עץ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AVL</m:t>
        </m:r>
      </m:oMath>
      <w:r w:rsidR="00FC0EFC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DB7D1B">
        <w:rPr>
          <w:rFonts w:eastAsiaTheme="minorEastAsia" w:hint="cs"/>
          <w:i/>
          <w:sz w:val="20"/>
          <w:szCs w:val="20"/>
          <w:rtl/>
          <w:lang w:eastAsia="en-IL"/>
        </w:rPr>
        <w:t xml:space="preserve">בעל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DB7D1B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DB7D1B">
        <w:rPr>
          <w:rFonts w:eastAsiaTheme="minorEastAsia" w:hint="cs"/>
          <w:i/>
          <w:sz w:val="20"/>
          <w:szCs w:val="20"/>
          <w:rtl/>
          <w:lang w:eastAsia="en-IL"/>
        </w:rPr>
        <w:t>קודקודים מקיימים את אי-השוויון הבא:</w:t>
      </w:r>
    </w:p>
    <w:p w14:paraId="22A5E9B5" w14:textId="1A3607FF" w:rsidR="00DB7D1B" w:rsidRPr="00D62C63" w:rsidRDefault="008A12CE" w:rsidP="00DB7D1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h&lt;2∙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func>
        </m:oMath>
      </m:oMathPara>
    </w:p>
    <w:p w14:paraId="25DD8B12" w14:textId="569D6980" w:rsidR="00D62C63" w:rsidRDefault="003D2475" w:rsidP="00D62C6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הוכחה:</w:t>
      </w:r>
    </w:p>
    <w:p w14:paraId="6FE53E32" w14:textId="2EC590EC" w:rsidR="003D2475" w:rsidRDefault="00DC6FAF" w:rsidP="003D247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נסמן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</m:t>
            </m:r>
          </m:sub>
        </m:sSub>
      </m:oMath>
      <w:r w:rsidR="009652DC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6D429661" w14:textId="77777777" w:rsidR="00AC20F5" w:rsidRPr="00AC20F5" w:rsidRDefault="00AC20F5" w:rsidP="009652D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6C558AF1" w14:textId="66103B18" w:rsidR="009652DC" w:rsidRPr="00AC20F5" w:rsidRDefault="00356BBB" w:rsidP="00AC20F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h-1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h-2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+1&gt;2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h-2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h-4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&gt;…&gt;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den>
              </m:f>
            </m:sup>
          </m:sSup>
        </m:oMath>
      </m:oMathPara>
    </w:p>
    <w:p w14:paraId="17B7FBC9" w14:textId="1002EC97" w:rsidR="00AC20F5" w:rsidRDefault="00AC20F5" w:rsidP="00AC20F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לכן:</w:t>
      </w:r>
    </w:p>
    <w:p w14:paraId="4DB5F545" w14:textId="4FAC5A48" w:rsidR="00AC20F5" w:rsidRDefault="002259A3" w:rsidP="009A090D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h&lt;2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או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h=O(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</w:p>
    <w:p w14:paraId="2210516D" w14:textId="25DDA024" w:rsidR="00252CB5" w:rsidRDefault="00252CB5" w:rsidP="00252CB5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eastAsia="en-IL"/>
        </w:rPr>
      </w:pPr>
    </w:p>
    <w:p w14:paraId="4255449E" w14:textId="38197902" w:rsidR="0096548A" w:rsidRDefault="0096548A" w:rsidP="0096548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ניתן ראות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h+2</m:t>
            </m:r>
          </m:sub>
        </m:sSub>
      </m:oMath>
      <w:r w:rsidR="00816068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4441B57" w14:textId="03D9BBBD" w:rsidR="00816068" w:rsidRDefault="00816068" w:rsidP="0081606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304010C" w14:textId="5BA91CD3" w:rsidR="00816068" w:rsidRDefault="00816068" w:rsidP="0081606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1C3A0F9" w14:textId="49032D86" w:rsidR="00816068" w:rsidRDefault="00816068" w:rsidP="0081606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19F648F3" w14:textId="18593F89" w:rsidR="00816068" w:rsidRDefault="00816068" w:rsidP="0081606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32E73985" w14:textId="6B96797B" w:rsidR="00816068" w:rsidRDefault="00816068" w:rsidP="0081606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6BF5F8B" w14:textId="76C114B6" w:rsidR="00816068" w:rsidRDefault="00816068" w:rsidP="0081606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C482821" w14:textId="5163FA9F" w:rsidR="00A24524" w:rsidRPr="00A24524" w:rsidRDefault="00A24524" w:rsidP="005F59C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lastRenderedPageBreak/>
        <w:t>פעולות בסיסיות:</w:t>
      </w:r>
    </w:p>
    <w:p w14:paraId="552FDB63" w14:textId="3ECDD8EC" w:rsidR="00854424" w:rsidRDefault="004F5DB6" w:rsidP="00A2452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פעולות בסיסיות בעץ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AVL</m:t>
        </m:r>
      </m:oMath>
      <w:r w:rsidR="005F59CC">
        <w:rPr>
          <w:rFonts w:eastAsiaTheme="minorEastAsia" w:hint="cs"/>
          <w:i/>
          <w:sz w:val="20"/>
          <w:szCs w:val="20"/>
          <w:rtl/>
          <w:lang w:eastAsia="en-IL"/>
        </w:rPr>
        <w:t xml:space="preserve"> דומות לאלה של עץ חיפוש לא מאוזן, אבל השינויים הם בשמירת איזון הגובה של התת-עצים.</w:t>
      </w:r>
    </w:p>
    <w:p w14:paraId="7A07BCC2" w14:textId="77777777" w:rsidR="00E13979" w:rsidRDefault="00E13979" w:rsidP="00E1397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2390263" w14:textId="49DD011D" w:rsidR="005F59CC" w:rsidRDefault="005F59CC" w:rsidP="005F59C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חיפוש איבר:</w:t>
      </w:r>
    </w:p>
    <w:p w14:paraId="2A71FA9C" w14:textId="28E18795" w:rsidR="00B250F0" w:rsidRDefault="006B0D17" w:rsidP="00B250F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עץ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AVL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הוא סוג עץ חיפוש בינארי, לכן חיפוש איבר בעץ הוא זהה לחיפוש בעץ </w:t>
      </w:r>
      <w:r w:rsidR="000878BC">
        <w:rPr>
          <w:rFonts w:eastAsiaTheme="minorEastAsia" w:hint="cs"/>
          <w:i/>
          <w:sz w:val="20"/>
          <w:szCs w:val="20"/>
          <w:rtl/>
          <w:lang w:eastAsia="en-IL"/>
        </w:rPr>
        <w:t xml:space="preserve">חיפוש בינארי, זמן הריצה לחיפוש תלוי בגובה העץ, ובמקרה זה תמיד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1E1CCE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F1B1D18" w14:textId="7E3803DF" w:rsidR="001E1CCE" w:rsidRDefault="001E1CCE" w:rsidP="001E1CC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6347D5F8" w14:textId="5B157F4F" w:rsidR="001E1CCE" w:rsidRDefault="001E1CCE" w:rsidP="005720A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הוספת איבר:</w:t>
      </w:r>
    </w:p>
    <w:p w14:paraId="62C1EA04" w14:textId="7206721D" w:rsidR="00674398" w:rsidRDefault="007C6243" w:rsidP="0067439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הוספת איבר חדש מבוצעת כמו בעץ חיפוש בינארי, ההבדל היחיד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שמירה על איזון העץ כי </w:t>
      </w:r>
      <w:r w:rsidR="00375C6A">
        <w:rPr>
          <w:rFonts w:eastAsiaTheme="minorEastAsia" w:hint="cs"/>
          <w:i/>
          <w:sz w:val="20"/>
          <w:szCs w:val="20"/>
          <w:rtl/>
          <w:lang w:eastAsia="en-IL"/>
        </w:rPr>
        <w:t xml:space="preserve">הבלנס יכול לקבל ערך 2 או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-2</m:t>
        </m:r>
      </m:oMath>
      <w:r w:rsidR="001B09C0">
        <w:rPr>
          <w:rFonts w:eastAsiaTheme="minorEastAsia" w:hint="cs"/>
          <w:i/>
          <w:sz w:val="20"/>
          <w:szCs w:val="20"/>
          <w:rtl/>
          <w:lang w:eastAsia="en-IL"/>
        </w:rPr>
        <w:t>,</w:t>
      </w:r>
      <w:r w:rsidR="009A720C">
        <w:rPr>
          <w:rFonts w:eastAsiaTheme="minorEastAsia" w:hint="cs"/>
          <w:i/>
          <w:sz w:val="20"/>
          <w:szCs w:val="20"/>
          <w:rtl/>
          <w:lang w:eastAsia="en-IL"/>
        </w:rPr>
        <w:t xml:space="preserve"> כדי לשמור על האיזון יש לבצע פעולת סיבוב או ר</w:t>
      </w:r>
      <w:r w:rsidR="009F4AC4">
        <w:rPr>
          <w:rFonts w:eastAsiaTheme="minorEastAsia" w:hint="cs"/>
          <w:i/>
          <w:sz w:val="20"/>
          <w:szCs w:val="20"/>
          <w:rtl/>
          <w:lang w:eastAsia="en-IL"/>
        </w:rPr>
        <w:t>וטציה.</w:t>
      </w:r>
    </w:p>
    <w:p w14:paraId="0A1D091D" w14:textId="5DBF8249" w:rsidR="000B5852" w:rsidRDefault="000B5852" w:rsidP="000B5852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16F60DF4" w14:textId="7881FE89" w:rsidR="003027EA" w:rsidRDefault="003027EA" w:rsidP="003027EA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2E0ED71D" w14:textId="67567EF2" w:rsidR="003027EA" w:rsidRDefault="003027EA" w:rsidP="003027EA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 w:rsidRPr="00075C26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מהתרגול:</w:t>
      </w:r>
    </w:p>
    <w:p w14:paraId="7C50EAA5" w14:textId="77777777" w:rsidR="00E76C81" w:rsidRPr="00075C26" w:rsidRDefault="00E76C81" w:rsidP="00E76C81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</w:p>
    <w:p w14:paraId="130CD3DC" w14:textId="364B0AD0" w:rsidR="003027EA" w:rsidRDefault="00D74B88" w:rsidP="003027E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עץ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AVL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2D1E42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הוא עץ בינארי מאוזן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(BBST)</m:t>
        </m:r>
      </m:oMath>
      <w:r w:rsidR="00E65908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79241DDE" w14:textId="77777777" w:rsidR="007354BF" w:rsidRDefault="00E65908" w:rsidP="00E30E97">
      <w:p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התכונה ששומרת על עץ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AVL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מאוזן היא ה-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BalanceFactor(n)</m:t>
        </m:r>
      </m:oMath>
      <w:r w:rsidR="00E30E97">
        <w:rPr>
          <w:rFonts w:eastAsiaTheme="minorEastAsia" w:hint="cs"/>
          <w:i/>
          <w:sz w:val="20"/>
          <w:szCs w:val="20"/>
          <w:rtl/>
          <w:lang w:val="en-IL" w:eastAsia="en-IL"/>
        </w:rPr>
        <w:t>,</w:t>
      </w:r>
    </w:p>
    <w:p w14:paraId="7097516C" w14:textId="2D1B2DB1" w:rsidR="003718DA" w:rsidRDefault="00E30E97" w:rsidP="007354B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BalanceFactor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height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n.right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-height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n.left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∈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{-1,0,1}</m:t>
        </m:r>
      </m:oMath>
      <w:r w:rsidR="00363C31">
        <w:rPr>
          <w:rFonts w:eastAsiaTheme="minorEastAsia" w:hint="cs"/>
          <w:i/>
          <w:sz w:val="20"/>
          <w:szCs w:val="20"/>
          <w:rtl/>
          <w:lang w:val="en-IL" w:eastAsia="en-IL"/>
        </w:rPr>
        <w:t>,</w:t>
      </w:r>
    </w:p>
    <w:p w14:paraId="06B4B76C" w14:textId="7A1238F5" w:rsidR="00363C31" w:rsidRDefault="00294E68" w:rsidP="00363C3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ברגע שה-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BalanceFactor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</m:d>
      </m:oMath>
      <w:r w:rsidR="00264555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יהיה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±2</m:t>
        </m:r>
      </m:oMath>
      <w:r w:rsidR="00075E5A">
        <w:rPr>
          <w:rFonts w:eastAsiaTheme="minorEastAsia"/>
          <w:i/>
          <w:sz w:val="20"/>
          <w:szCs w:val="20"/>
          <w:lang w:val="en-IL" w:eastAsia="en-IL"/>
        </w:rPr>
        <w:t xml:space="preserve"> </w:t>
      </w:r>
      <w:r w:rsidR="00075E5A">
        <w:rPr>
          <w:rFonts w:eastAsiaTheme="minorEastAsia" w:hint="cs"/>
          <w:i/>
          <w:sz w:val="20"/>
          <w:szCs w:val="20"/>
          <w:rtl/>
          <w:lang w:val="en-IL" w:eastAsia="en-IL"/>
        </w:rPr>
        <w:t>נבצע רוטציה על העץ,</w:t>
      </w:r>
    </w:p>
    <w:p w14:paraId="282015BA" w14:textId="620CA69F" w:rsidR="00075E5A" w:rsidRDefault="009048B0" w:rsidP="00075E5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יש שני סוגי רוטציה (רוטציה ימינה ורוטציה שמאלה) כלומר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left-rotat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e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 xml:space="preserve"> or right-rota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te</m:t>
        </m:r>
      </m:oMath>
      <w:r w:rsidR="0029675D">
        <w:rPr>
          <w:rFonts w:eastAsiaTheme="minorEastAsia" w:hint="cs"/>
          <w:i/>
          <w:sz w:val="20"/>
          <w:szCs w:val="20"/>
          <w:rtl/>
          <w:lang w:val="en-IL" w:eastAsia="en-IL"/>
        </w:rPr>
        <w:t>,</w:t>
      </w:r>
    </w:p>
    <w:p w14:paraId="1A6110E2" w14:textId="2657B30D" w:rsidR="0029675D" w:rsidRDefault="0038396B" w:rsidP="0029675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אם הצד הימני יותר גבוהה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+2</m:t>
        </m:r>
      </m:oMath>
      <w:r w:rsidR="00176B09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אז נבצע רוטציה לשמאל,</w:t>
      </w:r>
    </w:p>
    <w:p w14:paraId="0D7CB8D1" w14:textId="15DA7506" w:rsidR="000845F9" w:rsidRDefault="000845F9" w:rsidP="000845F9">
      <w:p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אם הצד השמאלי יותר גבוה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-2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אז נבצע רוטציה ימינה</w:t>
      </w:r>
      <w:r w:rsidR="004F696D">
        <w:rPr>
          <w:rFonts w:eastAsiaTheme="minorEastAsia" w:hint="cs"/>
          <w:i/>
          <w:sz w:val="20"/>
          <w:szCs w:val="20"/>
          <w:rtl/>
          <w:lang w:val="en-IL" w:eastAsia="en-IL"/>
        </w:rPr>
        <w:t>,</w:t>
      </w:r>
    </w:p>
    <w:p w14:paraId="78C828E3" w14:textId="77777777" w:rsidR="00B76525" w:rsidRDefault="00B76525" w:rsidP="00B7652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14455C40" w14:textId="6CB2FFFE" w:rsidR="000A5456" w:rsidRPr="00D86672" w:rsidRDefault="00D86672" w:rsidP="000A5456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 xml:space="preserve">רוטציה מסוג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IL" w:eastAsia="en-IL"/>
          </w:rPr>
          <m:t>RR</m:t>
        </m:r>
      </m:oMath>
      <w:r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:</w:t>
      </w:r>
    </w:p>
    <w:p w14:paraId="232D3D91" w14:textId="767BC922" w:rsidR="0086075A" w:rsidRDefault="0086075A" w:rsidP="0086075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05E0231A" w14:textId="27635CCC" w:rsidR="00B77250" w:rsidRDefault="00B77250" w:rsidP="0098105E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4EBB3A23" wp14:editId="7CAB9BEB">
            <wp:extent cx="1891553" cy="1103406"/>
            <wp:effectExtent l="0" t="19050" r="0" b="590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4E11D8C" w14:textId="350CF639" w:rsidR="00DF74C0" w:rsidRDefault="00DF74C0" w:rsidP="0098105E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3215FB9C" wp14:editId="2B762E63">
            <wp:extent cx="1891553" cy="1103406"/>
            <wp:effectExtent l="0" t="0" r="13970" b="19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F7B175B" w14:textId="77777777" w:rsidR="004833D0" w:rsidRDefault="004833D0" w:rsidP="00CC10F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1E8695E4" w14:textId="77777777" w:rsidR="004833D0" w:rsidRDefault="004833D0" w:rsidP="004833D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701DD53A" w14:textId="77777777" w:rsidR="004833D0" w:rsidRDefault="004833D0" w:rsidP="004833D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223F60F0" w14:textId="2FEBF8DD" w:rsidR="004833D0" w:rsidRDefault="004833D0" w:rsidP="004833D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0AB70530" w14:textId="77777777" w:rsidR="00F031B8" w:rsidRDefault="00F031B8" w:rsidP="00F031B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4D4EA6D2" w14:textId="3D3028A5" w:rsidR="003558FA" w:rsidRPr="00E728CE" w:rsidRDefault="00466FE6" w:rsidP="004833D0">
      <w:pPr>
        <w:bidi/>
        <w:spacing w:after="0" w:line="360" w:lineRule="auto"/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lastRenderedPageBreak/>
        <w:t xml:space="preserve">רוטציה </w:t>
      </w:r>
      <w:r w:rsidR="00F031B8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 xml:space="preserve">מסוג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IL" w:eastAsia="en-IL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hint="cs"/>
            <w:sz w:val="20"/>
            <w:szCs w:val="20"/>
            <w:lang w:val="en-IL" w:eastAsia="en-IL"/>
          </w:rPr>
          <m:t>L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IL" w:eastAsia="en-IL"/>
          </w:rPr>
          <m:t>L</m:t>
        </m:r>
      </m:oMath>
      <w:r w:rsidR="00E728CE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:</w:t>
      </w:r>
    </w:p>
    <w:p w14:paraId="48F35CFC" w14:textId="3193419A" w:rsidR="00065D41" w:rsidRDefault="00065D41" w:rsidP="00C009DA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14A999B4" wp14:editId="2717C823">
            <wp:extent cx="1891553" cy="1103406"/>
            <wp:effectExtent l="0" t="19050" r="0" b="5905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7F6B5037" w14:textId="32F62DF4" w:rsidR="00980B10" w:rsidRDefault="00980B10" w:rsidP="00980B10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0DDE37FF" wp14:editId="2116F706">
            <wp:extent cx="1891553" cy="1103406"/>
            <wp:effectExtent l="0" t="0" r="13970" b="190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94DBD7D" w14:textId="45141599" w:rsidR="00980B10" w:rsidRDefault="00980B10" w:rsidP="00980B10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lang w:val="en-IL" w:eastAsia="en-IL"/>
        </w:rPr>
      </w:pPr>
    </w:p>
    <w:p w14:paraId="2AB704CA" w14:textId="10C52AE3" w:rsidR="00B061F0" w:rsidRDefault="00B061F0" w:rsidP="00B061F0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lang w:val="en-IL"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 xml:space="preserve">רוטציה מסוג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IL" w:eastAsia="en-IL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hint="cs"/>
            <w:sz w:val="20"/>
            <w:szCs w:val="20"/>
            <w:lang w:val="en-IL" w:eastAsia="en-IL"/>
          </w:rPr>
          <m:t>L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IL" w:eastAsia="en-IL"/>
          </w:rPr>
          <m:t>R</m:t>
        </m:r>
      </m:oMath>
      <w:r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:</w:t>
      </w:r>
    </w:p>
    <w:p w14:paraId="770AEF13" w14:textId="77777777" w:rsidR="00272120" w:rsidRPr="00E728CE" w:rsidRDefault="00272120" w:rsidP="00272120">
      <w:pPr>
        <w:bidi/>
        <w:spacing w:after="0" w:line="360" w:lineRule="auto"/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</w:pPr>
      <w:bookmarkStart w:id="0" w:name="_GoBack"/>
      <w:bookmarkEnd w:id="0"/>
    </w:p>
    <w:p w14:paraId="2E8D595D" w14:textId="77777777" w:rsidR="00980B10" w:rsidRPr="00280546" w:rsidRDefault="00980B10" w:rsidP="00980B10">
      <w:pPr>
        <w:bidi/>
        <w:spacing w:after="0" w:line="360" w:lineRule="auto"/>
        <w:jc w:val="center"/>
        <w:rPr>
          <w:rFonts w:eastAsiaTheme="minorEastAsia" w:hint="cs"/>
          <w:i/>
          <w:sz w:val="20"/>
          <w:szCs w:val="20"/>
          <w:rtl/>
          <w:lang w:val="en-IL" w:eastAsia="en-IL"/>
        </w:rPr>
      </w:pPr>
    </w:p>
    <w:sectPr w:rsidR="00980B10" w:rsidRPr="00280546" w:rsidSect="004873D3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82ADA" w14:textId="77777777" w:rsidR="00990316" w:rsidRDefault="00990316" w:rsidP="00326490">
      <w:pPr>
        <w:spacing w:after="0" w:line="240" w:lineRule="auto"/>
      </w:pPr>
      <w:r>
        <w:separator/>
      </w:r>
    </w:p>
  </w:endnote>
  <w:endnote w:type="continuationSeparator" w:id="0">
    <w:p w14:paraId="01FC35BE" w14:textId="77777777" w:rsidR="00990316" w:rsidRDefault="00990316" w:rsidP="00326490">
      <w:pPr>
        <w:spacing w:after="0" w:line="240" w:lineRule="auto"/>
      </w:pPr>
      <w:r>
        <w:continuationSeparator/>
      </w:r>
    </w:p>
  </w:endnote>
  <w:endnote w:type="continuationNotice" w:id="1">
    <w:p w14:paraId="64252944" w14:textId="77777777" w:rsidR="00990316" w:rsidRDefault="00990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1749" w14:textId="77777777" w:rsidR="00990316" w:rsidRDefault="00990316" w:rsidP="00326490">
      <w:pPr>
        <w:spacing w:after="0" w:line="240" w:lineRule="auto"/>
      </w:pPr>
      <w:r>
        <w:separator/>
      </w:r>
    </w:p>
  </w:footnote>
  <w:footnote w:type="continuationSeparator" w:id="0">
    <w:p w14:paraId="0DD2D536" w14:textId="77777777" w:rsidR="00990316" w:rsidRDefault="00990316" w:rsidP="00326490">
      <w:pPr>
        <w:spacing w:after="0" w:line="240" w:lineRule="auto"/>
      </w:pPr>
      <w:r>
        <w:continuationSeparator/>
      </w:r>
    </w:p>
  </w:footnote>
  <w:footnote w:type="continuationNotice" w:id="1">
    <w:p w14:paraId="77CD70D1" w14:textId="77777777" w:rsidR="00990316" w:rsidRDefault="00990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4062"/>
    <w:multiLevelType w:val="hybridMultilevel"/>
    <w:tmpl w:val="131C59A4"/>
    <w:lvl w:ilvl="0" w:tplc="9CB0B8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521D3"/>
    <w:multiLevelType w:val="hybridMultilevel"/>
    <w:tmpl w:val="9588F222"/>
    <w:lvl w:ilvl="0" w:tplc="A8FEAA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5574"/>
    <w:multiLevelType w:val="hybridMultilevel"/>
    <w:tmpl w:val="12769FAE"/>
    <w:lvl w:ilvl="0" w:tplc="3E2EF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7192A"/>
    <w:multiLevelType w:val="hybridMultilevel"/>
    <w:tmpl w:val="06007340"/>
    <w:lvl w:ilvl="0" w:tplc="2A1CBF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670F8"/>
    <w:multiLevelType w:val="hybridMultilevel"/>
    <w:tmpl w:val="B6A0C3DA"/>
    <w:lvl w:ilvl="0" w:tplc="863AD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92BB5"/>
    <w:multiLevelType w:val="hybridMultilevel"/>
    <w:tmpl w:val="BB60CED0"/>
    <w:lvl w:ilvl="0" w:tplc="08CA9F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77557"/>
    <w:multiLevelType w:val="hybridMultilevel"/>
    <w:tmpl w:val="CBBEF402"/>
    <w:lvl w:ilvl="0" w:tplc="C1E619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061140"/>
    <w:multiLevelType w:val="hybridMultilevel"/>
    <w:tmpl w:val="FBCEB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D5FE1"/>
    <w:multiLevelType w:val="hybridMultilevel"/>
    <w:tmpl w:val="92E62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72D97"/>
    <w:multiLevelType w:val="hybridMultilevel"/>
    <w:tmpl w:val="5E1CCF5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67F70"/>
    <w:multiLevelType w:val="hybridMultilevel"/>
    <w:tmpl w:val="3998F8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90D19"/>
    <w:multiLevelType w:val="hybridMultilevel"/>
    <w:tmpl w:val="3D020768"/>
    <w:lvl w:ilvl="0" w:tplc="E2D477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12"/>
  </w:num>
  <w:num w:numId="8">
    <w:abstractNumId w:val="27"/>
  </w:num>
  <w:num w:numId="9">
    <w:abstractNumId w:val="10"/>
  </w:num>
  <w:num w:numId="10">
    <w:abstractNumId w:val="11"/>
  </w:num>
  <w:num w:numId="11">
    <w:abstractNumId w:val="24"/>
  </w:num>
  <w:num w:numId="12">
    <w:abstractNumId w:val="23"/>
  </w:num>
  <w:num w:numId="13">
    <w:abstractNumId w:val="0"/>
  </w:num>
  <w:num w:numId="14">
    <w:abstractNumId w:val="19"/>
  </w:num>
  <w:num w:numId="15">
    <w:abstractNumId w:val="5"/>
  </w:num>
  <w:num w:numId="16">
    <w:abstractNumId w:val="13"/>
  </w:num>
  <w:num w:numId="17">
    <w:abstractNumId w:val="6"/>
  </w:num>
  <w:num w:numId="18">
    <w:abstractNumId w:val="18"/>
  </w:num>
  <w:num w:numId="19">
    <w:abstractNumId w:val="20"/>
  </w:num>
  <w:num w:numId="20">
    <w:abstractNumId w:val="9"/>
  </w:num>
  <w:num w:numId="21">
    <w:abstractNumId w:val="2"/>
  </w:num>
  <w:num w:numId="22">
    <w:abstractNumId w:val="26"/>
  </w:num>
  <w:num w:numId="23">
    <w:abstractNumId w:val="15"/>
  </w:num>
  <w:num w:numId="24">
    <w:abstractNumId w:val="14"/>
  </w:num>
  <w:num w:numId="25">
    <w:abstractNumId w:val="22"/>
  </w:num>
  <w:num w:numId="26">
    <w:abstractNumId w:val="28"/>
  </w:num>
  <w:num w:numId="27">
    <w:abstractNumId w:val="29"/>
  </w:num>
  <w:num w:numId="28">
    <w:abstractNumId w:val="25"/>
  </w:num>
  <w:num w:numId="29">
    <w:abstractNumId w:val="21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0186"/>
    <w:rsid w:val="00001645"/>
    <w:rsid w:val="00001DF6"/>
    <w:rsid w:val="000049F3"/>
    <w:rsid w:val="00004F2B"/>
    <w:rsid w:val="000051FB"/>
    <w:rsid w:val="00006A82"/>
    <w:rsid w:val="00006BED"/>
    <w:rsid w:val="00006CF0"/>
    <w:rsid w:val="00007EBB"/>
    <w:rsid w:val="00010F5A"/>
    <w:rsid w:val="00011247"/>
    <w:rsid w:val="00011393"/>
    <w:rsid w:val="00012687"/>
    <w:rsid w:val="00013567"/>
    <w:rsid w:val="00014DDD"/>
    <w:rsid w:val="00015548"/>
    <w:rsid w:val="000200DC"/>
    <w:rsid w:val="00020CAA"/>
    <w:rsid w:val="000214EC"/>
    <w:rsid w:val="0002478C"/>
    <w:rsid w:val="000269C5"/>
    <w:rsid w:val="0002719A"/>
    <w:rsid w:val="000276BD"/>
    <w:rsid w:val="00027937"/>
    <w:rsid w:val="00030B63"/>
    <w:rsid w:val="000312CB"/>
    <w:rsid w:val="00031A9F"/>
    <w:rsid w:val="00032936"/>
    <w:rsid w:val="00032FBB"/>
    <w:rsid w:val="000339A0"/>
    <w:rsid w:val="00033DD0"/>
    <w:rsid w:val="00034E86"/>
    <w:rsid w:val="000359F7"/>
    <w:rsid w:val="00035DFD"/>
    <w:rsid w:val="00037504"/>
    <w:rsid w:val="000377A5"/>
    <w:rsid w:val="00040EDE"/>
    <w:rsid w:val="00041D61"/>
    <w:rsid w:val="000426DF"/>
    <w:rsid w:val="000427CB"/>
    <w:rsid w:val="00042A8D"/>
    <w:rsid w:val="00042C43"/>
    <w:rsid w:val="00044032"/>
    <w:rsid w:val="00044BB7"/>
    <w:rsid w:val="00045344"/>
    <w:rsid w:val="0004650B"/>
    <w:rsid w:val="00046B26"/>
    <w:rsid w:val="00047EFD"/>
    <w:rsid w:val="000506E8"/>
    <w:rsid w:val="00050DEE"/>
    <w:rsid w:val="000523E2"/>
    <w:rsid w:val="0005321B"/>
    <w:rsid w:val="00054674"/>
    <w:rsid w:val="000548A7"/>
    <w:rsid w:val="0005776A"/>
    <w:rsid w:val="00060925"/>
    <w:rsid w:val="00060C5A"/>
    <w:rsid w:val="00060F6C"/>
    <w:rsid w:val="0006173F"/>
    <w:rsid w:val="0006437B"/>
    <w:rsid w:val="00064739"/>
    <w:rsid w:val="00064754"/>
    <w:rsid w:val="00065D41"/>
    <w:rsid w:val="000677D5"/>
    <w:rsid w:val="00070C50"/>
    <w:rsid w:val="00071C0A"/>
    <w:rsid w:val="000725A8"/>
    <w:rsid w:val="000736CD"/>
    <w:rsid w:val="000739D4"/>
    <w:rsid w:val="00075457"/>
    <w:rsid w:val="00075A1F"/>
    <w:rsid w:val="00075C26"/>
    <w:rsid w:val="00075E5A"/>
    <w:rsid w:val="00077B42"/>
    <w:rsid w:val="0008181C"/>
    <w:rsid w:val="00082135"/>
    <w:rsid w:val="000845F9"/>
    <w:rsid w:val="00086DA1"/>
    <w:rsid w:val="000878BC"/>
    <w:rsid w:val="00092492"/>
    <w:rsid w:val="00094922"/>
    <w:rsid w:val="000961A9"/>
    <w:rsid w:val="00096343"/>
    <w:rsid w:val="0009655A"/>
    <w:rsid w:val="000966E0"/>
    <w:rsid w:val="00097323"/>
    <w:rsid w:val="000A097D"/>
    <w:rsid w:val="000A0B62"/>
    <w:rsid w:val="000A25A8"/>
    <w:rsid w:val="000A3D43"/>
    <w:rsid w:val="000A41A2"/>
    <w:rsid w:val="000A42B4"/>
    <w:rsid w:val="000A4665"/>
    <w:rsid w:val="000A5456"/>
    <w:rsid w:val="000A7413"/>
    <w:rsid w:val="000B1551"/>
    <w:rsid w:val="000B15B9"/>
    <w:rsid w:val="000B2A95"/>
    <w:rsid w:val="000B33F9"/>
    <w:rsid w:val="000B33FA"/>
    <w:rsid w:val="000B3E60"/>
    <w:rsid w:val="000B5852"/>
    <w:rsid w:val="000B5F71"/>
    <w:rsid w:val="000B7B09"/>
    <w:rsid w:val="000B7F91"/>
    <w:rsid w:val="000C3944"/>
    <w:rsid w:val="000C422E"/>
    <w:rsid w:val="000C5863"/>
    <w:rsid w:val="000C592E"/>
    <w:rsid w:val="000C61BE"/>
    <w:rsid w:val="000D0E6F"/>
    <w:rsid w:val="000D0F51"/>
    <w:rsid w:val="000D22CC"/>
    <w:rsid w:val="000D3D2A"/>
    <w:rsid w:val="000D3EBF"/>
    <w:rsid w:val="000D4000"/>
    <w:rsid w:val="000D58DA"/>
    <w:rsid w:val="000D59BD"/>
    <w:rsid w:val="000D6F66"/>
    <w:rsid w:val="000D7A89"/>
    <w:rsid w:val="000D7B97"/>
    <w:rsid w:val="000D7C21"/>
    <w:rsid w:val="000D7F59"/>
    <w:rsid w:val="000E0BF3"/>
    <w:rsid w:val="000E2FBC"/>
    <w:rsid w:val="000E3ACB"/>
    <w:rsid w:val="000E5016"/>
    <w:rsid w:val="000E5680"/>
    <w:rsid w:val="000E5B87"/>
    <w:rsid w:val="000E7298"/>
    <w:rsid w:val="000E7504"/>
    <w:rsid w:val="000F0625"/>
    <w:rsid w:val="000F0FA9"/>
    <w:rsid w:val="000F12C4"/>
    <w:rsid w:val="000F144D"/>
    <w:rsid w:val="000F243F"/>
    <w:rsid w:val="000F3E8C"/>
    <w:rsid w:val="000F59DC"/>
    <w:rsid w:val="000F5E34"/>
    <w:rsid w:val="000F63DD"/>
    <w:rsid w:val="000F6827"/>
    <w:rsid w:val="000F6CC8"/>
    <w:rsid w:val="000F6F98"/>
    <w:rsid w:val="00100D10"/>
    <w:rsid w:val="00100DAC"/>
    <w:rsid w:val="0010184D"/>
    <w:rsid w:val="00101979"/>
    <w:rsid w:val="00103311"/>
    <w:rsid w:val="0010333B"/>
    <w:rsid w:val="00107B87"/>
    <w:rsid w:val="0011053C"/>
    <w:rsid w:val="0011192C"/>
    <w:rsid w:val="00111D59"/>
    <w:rsid w:val="0011476C"/>
    <w:rsid w:val="00115186"/>
    <w:rsid w:val="00115EB9"/>
    <w:rsid w:val="001176DD"/>
    <w:rsid w:val="0011781A"/>
    <w:rsid w:val="00120844"/>
    <w:rsid w:val="00120E4F"/>
    <w:rsid w:val="001232C2"/>
    <w:rsid w:val="0012574D"/>
    <w:rsid w:val="00125D97"/>
    <w:rsid w:val="00127312"/>
    <w:rsid w:val="00130F8C"/>
    <w:rsid w:val="00133982"/>
    <w:rsid w:val="001342FE"/>
    <w:rsid w:val="001350E3"/>
    <w:rsid w:val="0013525F"/>
    <w:rsid w:val="001359B7"/>
    <w:rsid w:val="001407E2"/>
    <w:rsid w:val="0014137E"/>
    <w:rsid w:val="00142078"/>
    <w:rsid w:val="00142FB2"/>
    <w:rsid w:val="00143ED9"/>
    <w:rsid w:val="00144142"/>
    <w:rsid w:val="001441F2"/>
    <w:rsid w:val="00145E98"/>
    <w:rsid w:val="0014739D"/>
    <w:rsid w:val="001479E6"/>
    <w:rsid w:val="00150369"/>
    <w:rsid w:val="0015088D"/>
    <w:rsid w:val="001514BC"/>
    <w:rsid w:val="00153C95"/>
    <w:rsid w:val="00153E48"/>
    <w:rsid w:val="00155167"/>
    <w:rsid w:val="001561F2"/>
    <w:rsid w:val="00156DEB"/>
    <w:rsid w:val="00160116"/>
    <w:rsid w:val="0016067E"/>
    <w:rsid w:val="00161091"/>
    <w:rsid w:val="00161879"/>
    <w:rsid w:val="00163A2C"/>
    <w:rsid w:val="00163F92"/>
    <w:rsid w:val="001647C3"/>
    <w:rsid w:val="00165110"/>
    <w:rsid w:val="00165369"/>
    <w:rsid w:val="00166756"/>
    <w:rsid w:val="00170972"/>
    <w:rsid w:val="00171F5E"/>
    <w:rsid w:val="001746EB"/>
    <w:rsid w:val="00174F11"/>
    <w:rsid w:val="0017520F"/>
    <w:rsid w:val="001758B2"/>
    <w:rsid w:val="001759F5"/>
    <w:rsid w:val="00176B09"/>
    <w:rsid w:val="00180359"/>
    <w:rsid w:val="00181232"/>
    <w:rsid w:val="001814A7"/>
    <w:rsid w:val="00182979"/>
    <w:rsid w:val="00182B12"/>
    <w:rsid w:val="00182E8A"/>
    <w:rsid w:val="001842D2"/>
    <w:rsid w:val="0018431C"/>
    <w:rsid w:val="00185BC6"/>
    <w:rsid w:val="00185C06"/>
    <w:rsid w:val="00190274"/>
    <w:rsid w:val="0019187C"/>
    <w:rsid w:val="00191922"/>
    <w:rsid w:val="00191FC1"/>
    <w:rsid w:val="001938AE"/>
    <w:rsid w:val="00193E51"/>
    <w:rsid w:val="0019509A"/>
    <w:rsid w:val="00195198"/>
    <w:rsid w:val="001957F3"/>
    <w:rsid w:val="0019698D"/>
    <w:rsid w:val="00196AC6"/>
    <w:rsid w:val="00196BCE"/>
    <w:rsid w:val="00196EE8"/>
    <w:rsid w:val="0019766B"/>
    <w:rsid w:val="001A0782"/>
    <w:rsid w:val="001A2212"/>
    <w:rsid w:val="001A3700"/>
    <w:rsid w:val="001A484F"/>
    <w:rsid w:val="001A5420"/>
    <w:rsid w:val="001A5A5D"/>
    <w:rsid w:val="001A5B95"/>
    <w:rsid w:val="001A5C80"/>
    <w:rsid w:val="001A5E53"/>
    <w:rsid w:val="001A635B"/>
    <w:rsid w:val="001A694F"/>
    <w:rsid w:val="001A6C66"/>
    <w:rsid w:val="001A7F66"/>
    <w:rsid w:val="001B03AC"/>
    <w:rsid w:val="001B0613"/>
    <w:rsid w:val="001B09C0"/>
    <w:rsid w:val="001B1E5E"/>
    <w:rsid w:val="001B20D5"/>
    <w:rsid w:val="001B2930"/>
    <w:rsid w:val="001B3A7D"/>
    <w:rsid w:val="001B75F2"/>
    <w:rsid w:val="001B78A8"/>
    <w:rsid w:val="001B7AA4"/>
    <w:rsid w:val="001C0580"/>
    <w:rsid w:val="001C33B3"/>
    <w:rsid w:val="001C4DB1"/>
    <w:rsid w:val="001C538E"/>
    <w:rsid w:val="001C5642"/>
    <w:rsid w:val="001C56D2"/>
    <w:rsid w:val="001C5905"/>
    <w:rsid w:val="001C6103"/>
    <w:rsid w:val="001C68DD"/>
    <w:rsid w:val="001C6B99"/>
    <w:rsid w:val="001C7BA4"/>
    <w:rsid w:val="001D0CE3"/>
    <w:rsid w:val="001D19D4"/>
    <w:rsid w:val="001D2111"/>
    <w:rsid w:val="001D2F9C"/>
    <w:rsid w:val="001D2FB9"/>
    <w:rsid w:val="001D410F"/>
    <w:rsid w:val="001D45E8"/>
    <w:rsid w:val="001D61C5"/>
    <w:rsid w:val="001D6D09"/>
    <w:rsid w:val="001D7019"/>
    <w:rsid w:val="001E02AF"/>
    <w:rsid w:val="001E0758"/>
    <w:rsid w:val="001E1C55"/>
    <w:rsid w:val="001E1CCE"/>
    <w:rsid w:val="001E2067"/>
    <w:rsid w:val="001E5600"/>
    <w:rsid w:val="001E5649"/>
    <w:rsid w:val="001E56D1"/>
    <w:rsid w:val="001E5A12"/>
    <w:rsid w:val="001E5D59"/>
    <w:rsid w:val="001E69AE"/>
    <w:rsid w:val="001E6AA9"/>
    <w:rsid w:val="001E7D30"/>
    <w:rsid w:val="001E7FDE"/>
    <w:rsid w:val="001F0694"/>
    <w:rsid w:val="001F21F8"/>
    <w:rsid w:val="001F26CA"/>
    <w:rsid w:val="001F55C5"/>
    <w:rsid w:val="001F5908"/>
    <w:rsid w:val="001F628E"/>
    <w:rsid w:val="0020062D"/>
    <w:rsid w:val="00202003"/>
    <w:rsid w:val="002030D9"/>
    <w:rsid w:val="00204A27"/>
    <w:rsid w:val="0020535D"/>
    <w:rsid w:val="00205E26"/>
    <w:rsid w:val="00206770"/>
    <w:rsid w:val="002109C7"/>
    <w:rsid w:val="00211569"/>
    <w:rsid w:val="002123FB"/>
    <w:rsid w:val="0021262B"/>
    <w:rsid w:val="00213057"/>
    <w:rsid w:val="002142B1"/>
    <w:rsid w:val="002149EF"/>
    <w:rsid w:val="0021558A"/>
    <w:rsid w:val="0021587B"/>
    <w:rsid w:val="00216D1E"/>
    <w:rsid w:val="002252A4"/>
    <w:rsid w:val="002255AA"/>
    <w:rsid w:val="0022597C"/>
    <w:rsid w:val="002259A3"/>
    <w:rsid w:val="0022685D"/>
    <w:rsid w:val="002269BF"/>
    <w:rsid w:val="00226E5A"/>
    <w:rsid w:val="00230785"/>
    <w:rsid w:val="00230AFC"/>
    <w:rsid w:val="00231B43"/>
    <w:rsid w:val="00234F95"/>
    <w:rsid w:val="00236B5C"/>
    <w:rsid w:val="00236D98"/>
    <w:rsid w:val="00236DBC"/>
    <w:rsid w:val="002377AB"/>
    <w:rsid w:val="00237E97"/>
    <w:rsid w:val="0024003A"/>
    <w:rsid w:val="002402AC"/>
    <w:rsid w:val="00241CAB"/>
    <w:rsid w:val="00242340"/>
    <w:rsid w:val="00242647"/>
    <w:rsid w:val="00243057"/>
    <w:rsid w:val="00243DCC"/>
    <w:rsid w:val="0024473F"/>
    <w:rsid w:val="00247542"/>
    <w:rsid w:val="0024780D"/>
    <w:rsid w:val="002478EA"/>
    <w:rsid w:val="00247C81"/>
    <w:rsid w:val="00247CB4"/>
    <w:rsid w:val="00250A86"/>
    <w:rsid w:val="00251ADF"/>
    <w:rsid w:val="002526D8"/>
    <w:rsid w:val="00252CB5"/>
    <w:rsid w:val="00254099"/>
    <w:rsid w:val="0025491C"/>
    <w:rsid w:val="00254FC7"/>
    <w:rsid w:val="00255BA8"/>
    <w:rsid w:val="00255EFB"/>
    <w:rsid w:val="00255F12"/>
    <w:rsid w:val="00255FF1"/>
    <w:rsid w:val="00256B44"/>
    <w:rsid w:val="00256C75"/>
    <w:rsid w:val="00260508"/>
    <w:rsid w:val="00260B8A"/>
    <w:rsid w:val="002617F9"/>
    <w:rsid w:val="002620E4"/>
    <w:rsid w:val="0026219C"/>
    <w:rsid w:val="00262E2C"/>
    <w:rsid w:val="002631A9"/>
    <w:rsid w:val="002633EE"/>
    <w:rsid w:val="0026364F"/>
    <w:rsid w:val="00264555"/>
    <w:rsid w:val="002650FF"/>
    <w:rsid w:val="00265813"/>
    <w:rsid w:val="00265C70"/>
    <w:rsid w:val="0026763D"/>
    <w:rsid w:val="00267731"/>
    <w:rsid w:val="00267BA8"/>
    <w:rsid w:val="00270E26"/>
    <w:rsid w:val="002718DC"/>
    <w:rsid w:val="00272120"/>
    <w:rsid w:val="00273148"/>
    <w:rsid w:val="002744E9"/>
    <w:rsid w:val="00274BAE"/>
    <w:rsid w:val="002777C6"/>
    <w:rsid w:val="002802CB"/>
    <w:rsid w:val="00280546"/>
    <w:rsid w:val="00280D16"/>
    <w:rsid w:val="002813CA"/>
    <w:rsid w:val="0028199B"/>
    <w:rsid w:val="002838C1"/>
    <w:rsid w:val="002841A0"/>
    <w:rsid w:val="00284A25"/>
    <w:rsid w:val="00286100"/>
    <w:rsid w:val="002948C9"/>
    <w:rsid w:val="00294E68"/>
    <w:rsid w:val="002956EE"/>
    <w:rsid w:val="0029675D"/>
    <w:rsid w:val="00297295"/>
    <w:rsid w:val="002A062F"/>
    <w:rsid w:val="002A0A76"/>
    <w:rsid w:val="002A1694"/>
    <w:rsid w:val="002A3D4D"/>
    <w:rsid w:val="002A471E"/>
    <w:rsid w:val="002A5425"/>
    <w:rsid w:val="002A5EEC"/>
    <w:rsid w:val="002A7A87"/>
    <w:rsid w:val="002B0239"/>
    <w:rsid w:val="002B0457"/>
    <w:rsid w:val="002B1640"/>
    <w:rsid w:val="002B1A42"/>
    <w:rsid w:val="002B1BC2"/>
    <w:rsid w:val="002B2F78"/>
    <w:rsid w:val="002B4EB3"/>
    <w:rsid w:val="002B5968"/>
    <w:rsid w:val="002B63B7"/>
    <w:rsid w:val="002C18EF"/>
    <w:rsid w:val="002C1C51"/>
    <w:rsid w:val="002C2A87"/>
    <w:rsid w:val="002C2AD1"/>
    <w:rsid w:val="002C360D"/>
    <w:rsid w:val="002C3EF5"/>
    <w:rsid w:val="002C4477"/>
    <w:rsid w:val="002C74A2"/>
    <w:rsid w:val="002C7CB9"/>
    <w:rsid w:val="002D0CCE"/>
    <w:rsid w:val="002D1648"/>
    <w:rsid w:val="002D1E42"/>
    <w:rsid w:val="002D243A"/>
    <w:rsid w:val="002D32EF"/>
    <w:rsid w:val="002D3FA8"/>
    <w:rsid w:val="002D4F38"/>
    <w:rsid w:val="002D568B"/>
    <w:rsid w:val="002D674E"/>
    <w:rsid w:val="002D77C5"/>
    <w:rsid w:val="002D7E40"/>
    <w:rsid w:val="002E114F"/>
    <w:rsid w:val="002E14AA"/>
    <w:rsid w:val="002E1C6E"/>
    <w:rsid w:val="002E2E89"/>
    <w:rsid w:val="002E32F6"/>
    <w:rsid w:val="002E57EA"/>
    <w:rsid w:val="002E630B"/>
    <w:rsid w:val="002E71E5"/>
    <w:rsid w:val="002E7793"/>
    <w:rsid w:val="002E7F3B"/>
    <w:rsid w:val="002F14C2"/>
    <w:rsid w:val="002F4B23"/>
    <w:rsid w:val="002F7C89"/>
    <w:rsid w:val="00300A49"/>
    <w:rsid w:val="00301236"/>
    <w:rsid w:val="00301793"/>
    <w:rsid w:val="003027EA"/>
    <w:rsid w:val="00303ADB"/>
    <w:rsid w:val="003062E6"/>
    <w:rsid w:val="00306516"/>
    <w:rsid w:val="003065DC"/>
    <w:rsid w:val="00306BA9"/>
    <w:rsid w:val="00306CBA"/>
    <w:rsid w:val="00307271"/>
    <w:rsid w:val="00307B76"/>
    <w:rsid w:val="00307EA0"/>
    <w:rsid w:val="0031170A"/>
    <w:rsid w:val="00312B88"/>
    <w:rsid w:val="00312DF5"/>
    <w:rsid w:val="00313CF6"/>
    <w:rsid w:val="003147DD"/>
    <w:rsid w:val="00315F14"/>
    <w:rsid w:val="00316331"/>
    <w:rsid w:val="00316B4F"/>
    <w:rsid w:val="00316D53"/>
    <w:rsid w:val="00316F21"/>
    <w:rsid w:val="003177BE"/>
    <w:rsid w:val="00320805"/>
    <w:rsid w:val="00321E0B"/>
    <w:rsid w:val="00323780"/>
    <w:rsid w:val="00323CBF"/>
    <w:rsid w:val="00325FCA"/>
    <w:rsid w:val="00326490"/>
    <w:rsid w:val="00326E6F"/>
    <w:rsid w:val="00327A66"/>
    <w:rsid w:val="00327D6A"/>
    <w:rsid w:val="0033373A"/>
    <w:rsid w:val="003337AD"/>
    <w:rsid w:val="00334CBF"/>
    <w:rsid w:val="00334F23"/>
    <w:rsid w:val="0033666A"/>
    <w:rsid w:val="00342BE1"/>
    <w:rsid w:val="003435D0"/>
    <w:rsid w:val="00344303"/>
    <w:rsid w:val="00347C08"/>
    <w:rsid w:val="00350132"/>
    <w:rsid w:val="003511F0"/>
    <w:rsid w:val="003514D9"/>
    <w:rsid w:val="0035163D"/>
    <w:rsid w:val="003518D4"/>
    <w:rsid w:val="003530CF"/>
    <w:rsid w:val="00354BDA"/>
    <w:rsid w:val="00354BF0"/>
    <w:rsid w:val="00354DE4"/>
    <w:rsid w:val="003556B8"/>
    <w:rsid w:val="00355720"/>
    <w:rsid w:val="003558FA"/>
    <w:rsid w:val="00355C05"/>
    <w:rsid w:val="00356AA9"/>
    <w:rsid w:val="00356BBB"/>
    <w:rsid w:val="00357BD2"/>
    <w:rsid w:val="003605B4"/>
    <w:rsid w:val="00360D5D"/>
    <w:rsid w:val="0036119A"/>
    <w:rsid w:val="003612FB"/>
    <w:rsid w:val="003617F5"/>
    <w:rsid w:val="003619A0"/>
    <w:rsid w:val="00361ECA"/>
    <w:rsid w:val="00362419"/>
    <w:rsid w:val="00362EBE"/>
    <w:rsid w:val="00363C31"/>
    <w:rsid w:val="003643D0"/>
    <w:rsid w:val="00364A44"/>
    <w:rsid w:val="00364CE2"/>
    <w:rsid w:val="00364FCD"/>
    <w:rsid w:val="0036517A"/>
    <w:rsid w:val="003653B7"/>
    <w:rsid w:val="00365D3F"/>
    <w:rsid w:val="00370E4D"/>
    <w:rsid w:val="003718DA"/>
    <w:rsid w:val="00371E2E"/>
    <w:rsid w:val="00374510"/>
    <w:rsid w:val="0037583A"/>
    <w:rsid w:val="00375C6A"/>
    <w:rsid w:val="00376057"/>
    <w:rsid w:val="00376098"/>
    <w:rsid w:val="0037611A"/>
    <w:rsid w:val="00376A81"/>
    <w:rsid w:val="00381D2A"/>
    <w:rsid w:val="003829F7"/>
    <w:rsid w:val="00382A5B"/>
    <w:rsid w:val="00383032"/>
    <w:rsid w:val="0038396B"/>
    <w:rsid w:val="00385D86"/>
    <w:rsid w:val="00386B08"/>
    <w:rsid w:val="00392F59"/>
    <w:rsid w:val="00393A09"/>
    <w:rsid w:val="0039755C"/>
    <w:rsid w:val="003A1D08"/>
    <w:rsid w:val="003A419C"/>
    <w:rsid w:val="003A6687"/>
    <w:rsid w:val="003A764A"/>
    <w:rsid w:val="003B0E1A"/>
    <w:rsid w:val="003B1562"/>
    <w:rsid w:val="003B2546"/>
    <w:rsid w:val="003B2811"/>
    <w:rsid w:val="003B3B38"/>
    <w:rsid w:val="003B4EC1"/>
    <w:rsid w:val="003B6CB9"/>
    <w:rsid w:val="003B7BF0"/>
    <w:rsid w:val="003C05EB"/>
    <w:rsid w:val="003C245E"/>
    <w:rsid w:val="003C533D"/>
    <w:rsid w:val="003C5A0E"/>
    <w:rsid w:val="003C5D01"/>
    <w:rsid w:val="003C6594"/>
    <w:rsid w:val="003C65D2"/>
    <w:rsid w:val="003C6D6A"/>
    <w:rsid w:val="003C7254"/>
    <w:rsid w:val="003D1C50"/>
    <w:rsid w:val="003D1D17"/>
    <w:rsid w:val="003D2475"/>
    <w:rsid w:val="003D387A"/>
    <w:rsid w:val="003D3D46"/>
    <w:rsid w:val="003D4297"/>
    <w:rsid w:val="003D5C75"/>
    <w:rsid w:val="003D62CA"/>
    <w:rsid w:val="003D653A"/>
    <w:rsid w:val="003D7045"/>
    <w:rsid w:val="003D7324"/>
    <w:rsid w:val="003E0A17"/>
    <w:rsid w:val="003E27A8"/>
    <w:rsid w:val="003E3DEB"/>
    <w:rsid w:val="003E3FC7"/>
    <w:rsid w:val="003E42CB"/>
    <w:rsid w:val="003E6FBE"/>
    <w:rsid w:val="003E7A64"/>
    <w:rsid w:val="003E7C77"/>
    <w:rsid w:val="003F0471"/>
    <w:rsid w:val="003F0591"/>
    <w:rsid w:val="003F2063"/>
    <w:rsid w:val="003F39F5"/>
    <w:rsid w:val="003F40B4"/>
    <w:rsid w:val="003F4485"/>
    <w:rsid w:val="003F5649"/>
    <w:rsid w:val="003F78BA"/>
    <w:rsid w:val="00400123"/>
    <w:rsid w:val="00400484"/>
    <w:rsid w:val="00401C7B"/>
    <w:rsid w:val="0040256D"/>
    <w:rsid w:val="00403AE1"/>
    <w:rsid w:val="004047F4"/>
    <w:rsid w:val="00404966"/>
    <w:rsid w:val="0040718D"/>
    <w:rsid w:val="00412235"/>
    <w:rsid w:val="0041240D"/>
    <w:rsid w:val="00412B5A"/>
    <w:rsid w:val="004137FF"/>
    <w:rsid w:val="00414752"/>
    <w:rsid w:val="00414F09"/>
    <w:rsid w:val="004150FB"/>
    <w:rsid w:val="0041728E"/>
    <w:rsid w:val="004173E5"/>
    <w:rsid w:val="004202FB"/>
    <w:rsid w:val="004218E3"/>
    <w:rsid w:val="004238FA"/>
    <w:rsid w:val="00425024"/>
    <w:rsid w:val="00425180"/>
    <w:rsid w:val="00425339"/>
    <w:rsid w:val="00425AFD"/>
    <w:rsid w:val="00425D1F"/>
    <w:rsid w:val="00425DDC"/>
    <w:rsid w:val="00426D16"/>
    <w:rsid w:val="004275C7"/>
    <w:rsid w:val="004313E8"/>
    <w:rsid w:val="004317B3"/>
    <w:rsid w:val="004319C6"/>
    <w:rsid w:val="00432832"/>
    <w:rsid w:val="0043295B"/>
    <w:rsid w:val="00433D01"/>
    <w:rsid w:val="00436DB0"/>
    <w:rsid w:val="00437A0A"/>
    <w:rsid w:val="004400C9"/>
    <w:rsid w:val="0044113D"/>
    <w:rsid w:val="004429B9"/>
    <w:rsid w:val="00444BFB"/>
    <w:rsid w:val="00444C6B"/>
    <w:rsid w:val="00445F2D"/>
    <w:rsid w:val="004511A8"/>
    <w:rsid w:val="004520F4"/>
    <w:rsid w:val="00453DF9"/>
    <w:rsid w:val="004546EB"/>
    <w:rsid w:val="0045685F"/>
    <w:rsid w:val="00457C1B"/>
    <w:rsid w:val="004612C1"/>
    <w:rsid w:val="0046214B"/>
    <w:rsid w:val="0046230B"/>
    <w:rsid w:val="004625AE"/>
    <w:rsid w:val="004628CE"/>
    <w:rsid w:val="00462F60"/>
    <w:rsid w:val="004634D5"/>
    <w:rsid w:val="00463786"/>
    <w:rsid w:val="00463F1A"/>
    <w:rsid w:val="00464763"/>
    <w:rsid w:val="00465372"/>
    <w:rsid w:val="00466FE6"/>
    <w:rsid w:val="004705FC"/>
    <w:rsid w:val="00471B9F"/>
    <w:rsid w:val="0047303F"/>
    <w:rsid w:val="004748E5"/>
    <w:rsid w:val="00477B3B"/>
    <w:rsid w:val="00480EFA"/>
    <w:rsid w:val="00482BD6"/>
    <w:rsid w:val="004833D0"/>
    <w:rsid w:val="004845A2"/>
    <w:rsid w:val="004873D3"/>
    <w:rsid w:val="004908D4"/>
    <w:rsid w:val="00490B50"/>
    <w:rsid w:val="0049245B"/>
    <w:rsid w:val="00493E5C"/>
    <w:rsid w:val="00493FE5"/>
    <w:rsid w:val="004952BD"/>
    <w:rsid w:val="00497820"/>
    <w:rsid w:val="004A05C3"/>
    <w:rsid w:val="004A0B72"/>
    <w:rsid w:val="004A1BFD"/>
    <w:rsid w:val="004A2048"/>
    <w:rsid w:val="004A2F84"/>
    <w:rsid w:val="004A35CA"/>
    <w:rsid w:val="004A4611"/>
    <w:rsid w:val="004A5424"/>
    <w:rsid w:val="004A7C44"/>
    <w:rsid w:val="004B0752"/>
    <w:rsid w:val="004B0D4B"/>
    <w:rsid w:val="004B17F7"/>
    <w:rsid w:val="004B2D02"/>
    <w:rsid w:val="004B37DE"/>
    <w:rsid w:val="004B38AD"/>
    <w:rsid w:val="004B5EC0"/>
    <w:rsid w:val="004B7979"/>
    <w:rsid w:val="004C1660"/>
    <w:rsid w:val="004C2EC2"/>
    <w:rsid w:val="004C4A73"/>
    <w:rsid w:val="004C54D0"/>
    <w:rsid w:val="004C7848"/>
    <w:rsid w:val="004D0856"/>
    <w:rsid w:val="004D104E"/>
    <w:rsid w:val="004D141B"/>
    <w:rsid w:val="004D1471"/>
    <w:rsid w:val="004D21B4"/>
    <w:rsid w:val="004D25FA"/>
    <w:rsid w:val="004D40C2"/>
    <w:rsid w:val="004D4C02"/>
    <w:rsid w:val="004D4E9F"/>
    <w:rsid w:val="004D5EBA"/>
    <w:rsid w:val="004E1C3A"/>
    <w:rsid w:val="004E2100"/>
    <w:rsid w:val="004E29D6"/>
    <w:rsid w:val="004E3236"/>
    <w:rsid w:val="004E33A8"/>
    <w:rsid w:val="004E3456"/>
    <w:rsid w:val="004E3B5E"/>
    <w:rsid w:val="004E3F67"/>
    <w:rsid w:val="004E4006"/>
    <w:rsid w:val="004E4C86"/>
    <w:rsid w:val="004E5267"/>
    <w:rsid w:val="004E6B4F"/>
    <w:rsid w:val="004F0C7A"/>
    <w:rsid w:val="004F1CBF"/>
    <w:rsid w:val="004F2B0E"/>
    <w:rsid w:val="004F3CAE"/>
    <w:rsid w:val="004F5403"/>
    <w:rsid w:val="004F561D"/>
    <w:rsid w:val="004F5DB6"/>
    <w:rsid w:val="004F696D"/>
    <w:rsid w:val="00500321"/>
    <w:rsid w:val="0050039D"/>
    <w:rsid w:val="0050083E"/>
    <w:rsid w:val="00501FA6"/>
    <w:rsid w:val="0050291B"/>
    <w:rsid w:val="005047F2"/>
    <w:rsid w:val="00505386"/>
    <w:rsid w:val="005053FD"/>
    <w:rsid w:val="00507590"/>
    <w:rsid w:val="00507B07"/>
    <w:rsid w:val="005109FB"/>
    <w:rsid w:val="00510A91"/>
    <w:rsid w:val="00510EAC"/>
    <w:rsid w:val="00511B9F"/>
    <w:rsid w:val="00513E0B"/>
    <w:rsid w:val="00517EEC"/>
    <w:rsid w:val="00520841"/>
    <w:rsid w:val="005228B0"/>
    <w:rsid w:val="005239D5"/>
    <w:rsid w:val="00525369"/>
    <w:rsid w:val="00525E6D"/>
    <w:rsid w:val="00526567"/>
    <w:rsid w:val="00527D1F"/>
    <w:rsid w:val="00530BD5"/>
    <w:rsid w:val="005313BF"/>
    <w:rsid w:val="00531560"/>
    <w:rsid w:val="00531DE7"/>
    <w:rsid w:val="00532497"/>
    <w:rsid w:val="0053279E"/>
    <w:rsid w:val="00533722"/>
    <w:rsid w:val="00534D62"/>
    <w:rsid w:val="0053583B"/>
    <w:rsid w:val="0053627C"/>
    <w:rsid w:val="0053692B"/>
    <w:rsid w:val="005410C6"/>
    <w:rsid w:val="0054181B"/>
    <w:rsid w:val="005424DC"/>
    <w:rsid w:val="00543E3C"/>
    <w:rsid w:val="00544F7F"/>
    <w:rsid w:val="0054645D"/>
    <w:rsid w:val="005508AB"/>
    <w:rsid w:val="00552696"/>
    <w:rsid w:val="005555D7"/>
    <w:rsid w:val="00556287"/>
    <w:rsid w:val="005569A7"/>
    <w:rsid w:val="00557512"/>
    <w:rsid w:val="00562810"/>
    <w:rsid w:val="00562DA6"/>
    <w:rsid w:val="00563D3B"/>
    <w:rsid w:val="00563F80"/>
    <w:rsid w:val="0056716F"/>
    <w:rsid w:val="00570CC1"/>
    <w:rsid w:val="00571FED"/>
    <w:rsid w:val="005720A3"/>
    <w:rsid w:val="00573803"/>
    <w:rsid w:val="005761C2"/>
    <w:rsid w:val="005779D2"/>
    <w:rsid w:val="00581449"/>
    <w:rsid w:val="00581565"/>
    <w:rsid w:val="005815A2"/>
    <w:rsid w:val="00585A1A"/>
    <w:rsid w:val="00586532"/>
    <w:rsid w:val="00586653"/>
    <w:rsid w:val="00587526"/>
    <w:rsid w:val="0058797E"/>
    <w:rsid w:val="00587C90"/>
    <w:rsid w:val="00590255"/>
    <w:rsid w:val="0059177F"/>
    <w:rsid w:val="0059200C"/>
    <w:rsid w:val="0059234D"/>
    <w:rsid w:val="005926CF"/>
    <w:rsid w:val="00593250"/>
    <w:rsid w:val="0059458F"/>
    <w:rsid w:val="005954B2"/>
    <w:rsid w:val="00596713"/>
    <w:rsid w:val="005A0D80"/>
    <w:rsid w:val="005A0DE9"/>
    <w:rsid w:val="005A0E3E"/>
    <w:rsid w:val="005A3549"/>
    <w:rsid w:val="005A364B"/>
    <w:rsid w:val="005A42A3"/>
    <w:rsid w:val="005A4EA3"/>
    <w:rsid w:val="005A66E9"/>
    <w:rsid w:val="005B0C3F"/>
    <w:rsid w:val="005B15F3"/>
    <w:rsid w:val="005B180B"/>
    <w:rsid w:val="005B2179"/>
    <w:rsid w:val="005B37C6"/>
    <w:rsid w:val="005B37E6"/>
    <w:rsid w:val="005B76BC"/>
    <w:rsid w:val="005C0E19"/>
    <w:rsid w:val="005C0E1E"/>
    <w:rsid w:val="005C1985"/>
    <w:rsid w:val="005C28E1"/>
    <w:rsid w:val="005C2E77"/>
    <w:rsid w:val="005C3EC6"/>
    <w:rsid w:val="005C4541"/>
    <w:rsid w:val="005C599D"/>
    <w:rsid w:val="005C6AA6"/>
    <w:rsid w:val="005C6BD9"/>
    <w:rsid w:val="005C6DE0"/>
    <w:rsid w:val="005C7355"/>
    <w:rsid w:val="005D0141"/>
    <w:rsid w:val="005D0E75"/>
    <w:rsid w:val="005D39CD"/>
    <w:rsid w:val="005D3BC5"/>
    <w:rsid w:val="005D43C4"/>
    <w:rsid w:val="005D4EA7"/>
    <w:rsid w:val="005D6396"/>
    <w:rsid w:val="005D6D14"/>
    <w:rsid w:val="005D6D1E"/>
    <w:rsid w:val="005D7564"/>
    <w:rsid w:val="005E1F93"/>
    <w:rsid w:val="005E3056"/>
    <w:rsid w:val="005E39EF"/>
    <w:rsid w:val="005E52C5"/>
    <w:rsid w:val="005E584F"/>
    <w:rsid w:val="005E662A"/>
    <w:rsid w:val="005E6C7A"/>
    <w:rsid w:val="005E7987"/>
    <w:rsid w:val="005F0B38"/>
    <w:rsid w:val="005F1353"/>
    <w:rsid w:val="005F2F2C"/>
    <w:rsid w:val="005F4173"/>
    <w:rsid w:val="005F4256"/>
    <w:rsid w:val="005F59CC"/>
    <w:rsid w:val="005F5C5C"/>
    <w:rsid w:val="0060075F"/>
    <w:rsid w:val="00600D26"/>
    <w:rsid w:val="00602629"/>
    <w:rsid w:val="00607239"/>
    <w:rsid w:val="00611BCD"/>
    <w:rsid w:val="0061260A"/>
    <w:rsid w:val="00612BDB"/>
    <w:rsid w:val="00614A48"/>
    <w:rsid w:val="006150B7"/>
    <w:rsid w:val="0061539C"/>
    <w:rsid w:val="00615B52"/>
    <w:rsid w:val="00616929"/>
    <w:rsid w:val="00617E48"/>
    <w:rsid w:val="0062031B"/>
    <w:rsid w:val="00622695"/>
    <w:rsid w:val="00622909"/>
    <w:rsid w:val="00624AB8"/>
    <w:rsid w:val="006270C7"/>
    <w:rsid w:val="00630CEF"/>
    <w:rsid w:val="006310D3"/>
    <w:rsid w:val="00632008"/>
    <w:rsid w:val="00632445"/>
    <w:rsid w:val="00632870"/>
    <w:rsid w:val="00633178"/>
    <w:rsid w:val="00634ECE"/>
    <w:rsid w:val="00635867"/>
    <w:rsid w:val="00635E4F"/>
    <w:rsid w:val="00636178"/>
    <w:rsid w:val="006362F8"/>
    <w:rsid w:val="00636E5E"/>
    <w:rsid w:val="00642A94"/>
    <w:rsid w:val="006433EE"/>
    <w:rsid w:val="00644798"/>
    <w:rsid w:val="00645487"/>
    <w:rsid w:val="006465AE"/>
    <w:rsid w:val="00650695"/>
    <w:rsid w:val="00650F92"/>
    <w:rsid w:val="0065254A"/>
    <w:rsid w:val="0065364C"/>
    <w:rsid w:val="0065413B"/>
    <w:rsid w:val="00654629"/>
    <w:rsid w:val="00655AF1"/>
    <w:rsid w:val="006562A4"/>
    <w:rsid w:val="00656642"/>
    <w:rsid w:val="00656F18"/>
    <w:rsid w:val="006577B3"/>
    <w:rsid w:val="0065793D"/>
    <w:rsid w:val="006633B9"/>
    <w:rsid w:val="006642FC"/>
    <w:rsid w:val="006643AB"/>
    <w:rsid w:val="00666E1E"/>
    <w:rsid w:val="0066708F"/>
    <w:rsid w:val="00667B3D"/>
    <w:rsid w:val="006705FE"/>
    <w:rsid w:val="00672783"/>
    <w:rsid w:val="00672DF6"/>
    <w:rsid w:val="006740A6"/>
    <w:rsid w:val="006742F2"/>
    <w:rsid w:val="00674398"/>
    <w:rsid w:val="00676155"/>
    <w:rsid w:val="00676657"/>
    <w:rsid w:val="0067769D"/>
    <w:rsid w:val="006817B6"/>
    <w:rsid w:val="00682D1D"/>
    <w:rsid w:val="00685787"/>
    <w:rsid w:val="0068638C"/>
    <w:rsid w:val="00687D30"/>
    <w:rsid w:val="00690D5C"/>
    <w:rsid w:val="006915BC"/>
    <w:rsid w:val="00694AD3"/>
    <w:rsid w:val="006952B5"/>
    <w:rsid w:val="0069537C"/>
    <w:rsid w:val="006958AD"/>
    <w:rsid w:val="00695F6C"/>
    <w:rsid w:val="00697545"/>
    <w:rsid w:val="006976FE"/>
    <w:rsid w:val="006A0D56"/>
    <w:rsid w:val="006A13CD"/>
    <w:rsid w:val="006A6288"/>
    <w:rsid w:val="006A6A3B"/>
    <w:rsid w:val="006A781C"/>
    <w:rsid w:val="006B0CFE"/>
    <w:rsid w:val="006B0D17"/>
    <w:rsid w:val="006B2A33"/>
    <w:rsid w:val="006B3084"/>
    <w:rsid w:val="006B5793"/>
    <w:rsid w:val="006B6220"/>
    <w:rsid w:val="006B7553"/>
    <w:rsid w:val="006B77E5"/>
    <w:rsid w:val="006C1E20"/>
    <w:rsid w:val="006C2813"/>
    <w:rsid w:val="006D16E0"/>
    <w:rsid w:val="006D1A49"/>
    <w:rsid w:val="006D20FD"/>
    <w:rsid w:val="006D22B9"/>
    <w:rsid w:val="006D4E06"/>
    <w:rsid w:val="006D5765"/>
    <w:rsid w:val="006D57D7"/>
    <w:rsid w:val="006D6466"/>
    <w:rsid w:val="006D722C"/>
    <w:rsid w:val="006D771C"/>
    <w:rsid w:val="006E0740"/>
    <w:rsid w:val="006E1413"/>
    <w:rsid w:val="006E35CC"/>
    <w:rsid w:val="006E3E46"/>
    <w:rsid w:val="006E57BF"/>
    <w:rsid w:val="006E60CD"/>
    <w:rsid w:val="006E7969"/>
    <w:rsid w:val="006F09AA"/>
    <w:rsid w:val="006F19AD"/>
    <w:rsid w:val="006F2AC8"/>
    <w:rsid w:val="006F31C4"/>
    <w:rsid w:val="006F38C8"/>
    <w:rsid w:val="006F3992"/>
    <w:rsid w:val="006F3A92"/>
    <w:rsid w:val="006F5885"/>
    <w:rsid w:val="006F630D"/>
    <w:rsid w:val="006F6BB0"/>
    <w:rsid w:val="006F7E93"/>
    <w:rsid w:val="00701BB7"/>
    <w:rsid w:val="00701E7D"/>
    <w:rsid w:val="00702EA6"/>
    <w:rsid w:val="007053CC"/>
    <w:rsid w:val="00706BC6"/>
    <w:rsid w:val="00707094"/>
    <w:rsid w:val="00707503"/>
    <w:rsid w:val="00707F11"/>
    <w:rsid w:val="00710003"/>
    <w:rsid w:val="0071131E"/>
    <w:rsid w:val="00711EE1"/>
    <w:rsid w:val="00713A8F"/>
    <w:rsid w:val="0071494C"/>
    <w:rsid w:val="0071502D"/>
    <w:rsid w:val="007157E0"/>
    <w:rsid w:val="00715982"/>
    <w:rsid w:val="007169A4"/>
    <w:rsid w:val="00716AE4"/>
    <w:rsid w:val="007170B4"/>
    <w:rsid w:val="0072081F"/>
    <w:rsid w:val="00721BB8"/>
    <w:rsid w:val="007230EA"/>
    <w:rsid w:val="00723662"/>
    <w:rsid w:val="00723BC0"/>
    <w:rsid w:val="00723D5A"/>
    <w:rsid w:val="0072494C"/>
    <w:rsid w:val="007261E3"/>
    <w:rsid w:val="007262D1"/>
    <w:rsid w:val="00726965"/>
    <w:rsid w:val="00730155"/>
    <w:rsid w:val="0073026D"/>
    <w:rsid w:val="00732622"/>
    <w:rsid w:val="00734059"/>
    <w:rsid w:val="00734309"/>
    <w:rsid w:val="0073532E"/>
    <w:rsid w:val="007354BF"/>
    <w:rsid w:val="00735C25"/>
    <w:rsid w:val="00736CA5"/>
    <w:rsid w:val="00737594"/>
    <w:rsid w:val="0074021B"/>
    <w:rsid w:val="007435A2"/>
    <w:rsid w:val="00744DD6"/>
    <w:rsid w:val="007471CC"/>
    <w:rsid w:val="0074780E"/>
    <w:rsid w:val="00747D6E"/>
    <w:rsid w:val="007525AD"/>
    <w:rsid w:val="00753037"/>
    <w:rsid w:val="00753127"/>
    <w:rsid w:val="00753464"/>
    <w:rsid w:val="007537E5"/>
    <w:rsid w:val="00755569"/>
    <w:rsid w:val="00757142"/>
    <w:rsid w:val="00761861"/>
    <w:rsid w:val="007639D8"/>
    <w:rsid w:val="007650B9"/>
    <w:rsid w:val="00765841"/>
    <w:rsid w:val="00766248"/>
    <w:rsid w:val="007668FF"/>
    <w:rsid w:val="007677FE"/>
    <w:rsid w:val="00767B56"/>
    <w:rsid w:val="00771ED3"/>
    <w:rsid w:val="0077273D"/>
    <w:rsid w:val="007735B9"/>
    <w:rsid w:val="00775C66"/>
    <w:rsid w:val="00776942"/>
    <w:rsid w:val="007774AD"/>
    <w:rsid w:val="0077768C"/>
    <w:rsid w:val="00780CF2"/>
    <w:rsid w:val="00781067"/>
    <w:rsid w:val="0078168F"/>
    <w:rsid w:val="00782DD4"/>
    <w:rsid w:val="00783140"/>
    <w:rsid w:val="00784FF5"/>
    <w:rsid w:val="007864DD"/>
    <w:rsid w:val="00787971"/>
    <w:rsid w:val="00790F99"/>
    <w:rsid w:val="00791854"/>
    <w:rsid w:val="00794DC4"/>
    <w:rsid w:val="00795FFE"/>
    <w:rsid w:val="007969E3"/>
    <w:rsid w:val="00796D09"/>
    <w:rsid w:val="00797747"/>
    <w:rsid w:val="007A1764"/>
    <w:rsid w:val="007A34A4"/>
    <w:rsid w:val="007A34CA"/>
    <w:rsid w:val="007A45BA"/>
    <w:rsid w:val="007A761C"/>
    <w:rsid w:val="007B28C3"/>
    <w:rsid w:val="007B3179"/>
    <w:rsid w:val="007B439A"/>
    <w:rsid w:val="007B5593"/>
    <w:rsid w:val="007B5B14"/>
    <w:rsid w:val="007B5C9D"/>
    <w:rsid w:val="007C0566"/>
    <w:rsid w:val="007C1A1D"/>
    <w:rsid w:val="007C23B3"/>
    <w:rsid w:val="007C3634"/>
    <w:rsid w:val="007C46C4"/>
    <w:rsid w:val="007C57CB"/>
    <w:rsid w:val="007C6243"/>
    <w:rsid w:val="007D005E"/>
    <w:rsid w:val="007D3F02"/>
    <w:rsid w:val="007D413C"/>
    <w:rsid w:val="007D5905"/>
    <w:rsid w:val="007D6C10"/>
    <w:rsid w:val="007D6CD3"/>
    <w:rsid w:val="007D75F4"/>
    <w:rsid w:val="007D7720"/>
    <w:rsid w:val="007E1813"/>
    <w:rsid w:val="007E1B6D"/>
    <w:rsid w:val="007E231E"/>
    <w:rsid w:val="007E2C9B"/>
    <w:rsid w:val="007E2F02"/>
    <w:rsid w:val="007E32FE"/>
    <w:rsid w:val="007E33B7"/>
    <w:rsid w:val="007E3F50"/>
    <w:rsid w:val="007E5595"/>
    <w:rsid w:val="007E585D"/>
    <w:rsid w:val="007F10A1"/>
    <w:rsid w:val="007F2E14"/>
    <w:rsid w:val="007F356F"/>
    <w:rsid w:val="007F35AE"/>
    <w:rsid w:val="007F3964"/>
    <w:rsid w:val="007F3A7E"/>
    <w:rsid w:val="007F4770"/>
    <w:rsid w:val="007F4BDD"/>
    <w:rsid w:val="007F78FC"/>
    <w:rsid w:val="00801176"/>
    <w:rsid w:val="008014D1"/>
    <w:rsid w:val="008025B6"/>
    <w:rsid w:val="008032EC"/>
    <w:rsid w:val="00803A23"/>
    <w:rsid w:val="00803A3C"/>
    <w:rsid w:val="0080549C"/>
    <w:rsid w:val="00805877"/>
    <w:rsid w:val="00806E67"/>
    <w:rsid w:val="008105DE"/>
    <w:rsid w:val="00810848"/>
    <w:rsid w:val="00812904"/>
    <w:rsid w:val="008144B4"/>
    <w:rsid w:val="008144DD"/>
    <w:rsid w:val="008149F9"/>
    <w:rsid w:val="008153CF"/>
    <w:rsid w:val="00815988"/>
    <w:rsid w:val="00815C72"/>
    <w:rsid w:val="00816068"/>
    <w:rsid w:val="00817027"/>
    <w:rsid w:val="00817780"/>
    <w:rsid w:val="00820038"/>
    <w:rsid w:val="008201A2"/>
    <w:rsid w:val="00821215"/>
    <w:rsid w:val="008215A8"/>
    <w:rsid w:val="008237BB"/>
    <w:rsid w:val="00824833"/>
    <w:rsid w:val="00824CA6"/>
    <w:rsid w:val="00826A8E"/>
    <w:rsid w:val="00827D8F"/>
    <w:rsid w:val="008304C3"/>
    <w:rsid w:val="00830D6A"/>
    <w:rsid w:val="00831FC4"/>
    <w:rsid w:val="008327A1"/>
    <w:rsid w:val="008332EA"/>
    <w:rsid w:val="00833789"/>
    <w:rsid w:val="00833B19"/>
    <w:rsid w:val="008341E8"/>
    <w:rsid w:val="00834E3B"/>
    <w:rsid w:val="00835A5C"/>
    <w:rsid w:val="008367DD"/>
    <w:rsid w:val="00842042"/>
    <w:rsid w:val="008423C3"/>
    <w:rsid w:val="00844542"/>
    <w:rsid w:val="008457DE"/>
    <w:rsid w:val="00846980"/>
    <w:rsid w:val="0084783F"/>
    <w:rsid w:val="008500AE"/>
    <w:rsid w:val="008500BC"/>
    <w:rsid w:val="0085059E"/>
    <w:rsid w:val="00852059"/>
    <w:rsid w:val="00852738"/>
    <w:rsid w:val="00853822"/>
    <w:rsid w:val="00854128"/>
    <w:rsid w:val="00854424"/>
    <w:rsid w:val="00856BF9"/>
    <w:rsid w:val="00856C9A"/>
    <w:rsid w:val="00857FC4"/>
    <w:rsid w:val="0086075A"/>
    <w:rsid w:val="008607C3"/>
    <w:rsid w:val="00860CDE"/>
    <w:rsid w:val="00862C50"/>
    <w:rsid w:val="00862EF0"/>
    <w:rsid w:val="0086350C"/>
    <w:rsid w:val="00864AC6"/>
    <w:rsid w:val="008657FB"/>
    <w:rsid w:val="00866044"/>
    <w:rsid w:val="008664FE"/>
    <w:rsid w:val="008667FC"/>
    <w:rsid w:val="00867CD4"/>
    <w:rsid w:val="00867F28"/>
    <w:rsid w:val="008708BD"/>
    <w:rsid w:val="00870BEE"/>
    <w:rsid w:val="00871A01"/>
    <w:rsid w:val="0087593E"/>
    <w:rsid w:val="00876976"/>
    <w:rsid w:val="00880D13"/>
    <w:rsid w:val="00880FE5"/>
    <w:rsid w:val="00881181"/>
    <w:rsid w:val="00882608"/>
    <w:rsid w:val="00884D3C"/>
    <w:rsid w:val="008869DC"/>
    <w:rsid w:val="008875F0"/>
    <w:rsid w:val="00887E0E"/>
    <w:rsid w:val="008905A6"/>
    <w:rsid w:val="0089171F"/>
    <w:rsid w:val="0089370D"/>
    <w:rsid w:val="00894A1D"/>
    <w:rsid w:val="00894BC0"/>
    <w:rsid w:val="00896148"/>
    <w:rsid w:val="00896392"/>
    <w:rsid w:val="00896937"/>
    <w:rsid w:val="00897277"/>
    <w:rsid w:val="00897B1D"/>
    <w:rsid w:val="008A12CE"/>
    <w:rsid w:val="008A44B4"/>
    <w:rsid w:val="008A4D8F"/>
    <w:rsid w:val="008A5E0E"/>
    <w:rsid w:val="008A6B05"/>
    <w:rsid w:val="008A6F13"/>
    <w:rsid w:val="008A7092"/>
    <w:rsid w:val="008A7B67"/>
    <w:rsid w:val="008B0364"/>
    <w:rsid w:val="008B093B"/>
    <w:rsid w:val="008B1879"/>
    <w:rsid w:val="008B1B83"/>
    <w:rsid w:val="008B20C7"/>
    <w:rsid w:val="008B3219"/>
    <w:rsid w:val="008B4CB1"/>
    <w:rsid w:val="008B5EE2"/>
    <w:rsid w:val="008B5F09"/>
    <w:rsid w:val="008B6135"/>
    <w:rsid w:val="008B7308"/>
    <w:rsid w:val="008B7A3D"/>
    <w:rsid w:val="008C01C5"/>
    <w:rsid w:val="008C0481"/>
    <w:rsid w:val="008C113C"/>
    <w:rsid w:val="008C28E7"/>
    <w:rsid w:val="008C39E2"/>
    <w:rsid w:val="008D0B4E"/>
    <w:rsid w:val="008D0E13"/>
    <w:rsid w:val="008D37F1"/>
    <w:rsid w:val="008D3C6D"/>
    <w:rsid w:val="008E17CE"/>
    <w:rsid w:val="008E25B0"/>
    <w:rsid w:val="008E2C54"/>
    <w:rsid w:val="008E4C17"/>
    <w:rsid w:val="008E638C"/>
    <w:rsid w:val="008E710A"/>
    <w:rsid w:val="008E72EB"/>
    <w:rsid w:val="008F0651"/>
    <w:rsid w:val="008F1462"/>
    <w:rsid w:val="008F3081"/>
    <w:rsid w:val="008F32DD"/>
    <w:rsid w:val="008F42D6"/>
    <w:rsid w:val="008F55CF"/>
    <w:rsid w:val="008F63E1"/>
    <w:rsid w:val="008F63F5"/>
    <w:rsid w:val="008F6A60"/>
    <w:rsid w:val="00901490"/>
    <w:rsid w:val="00901B22"/>
    <w:rsid w:val="00901BC2"/>
    <w:rsid w:val="0090250C"/>
    <w:rsid w:val="00903BC3"/>
    <w:rsid w:val="009048B0"/>
    <w:rsid w:val="00906F8B"/>
    <w:rsid w:val="00907179"/>
    <w:rsid w:val="0090729D"/>
    <w:rsid w:val="00910668"/>
    <w:rsid w:val="00912AE0"/>
    <w:rsid w:val="00912D28"/>
    <w:rsid w:val="00914919"/>
    <w:rsid w:val="00914EC0"/>
    <w:rsid w:val="009153C7"/>
    <w:rsid w:val="00915BC2"/>
    <w:rsid w:val="00915EDE"/>
    <w:rsid w:val="009169C6"/>
    <w:rsid w:val="00916C17"/>
    <w:rsid w:val="0092069A"/>
    <w:rsid w:val="009223E8"/>
    <w:rsid w:val="00922AD8"/>
    <w:rsid w:val="0092397E"/>
    <w:rsid w:val="00924B10"/>
    <w:rsid w:val="009267AB"/>
    <w:rsid w:val="009268D6"/>
    <w:rsid w:val="00926C95"/>
    <w:rsid w:val="0092734A"/>
    <w:rsid w:val="00927DAE"/>
    <w:rsid w:val="00930A49"/>
    <w:rsid w:val="00930F4B"/>
    <w:rsid w:val="009313F2"/>
    <w:rsid w:val="009319B8"/>
    <w:rsid w:val="00932D2E"/>
    <w:rsid w:val="009333E0"/>
    <w:rsid w:val="009376D3"/>
    <w:rsid w:val="00937D04"/>
    <w:rsid w:val="00937D6A"/>
    <w:rsid w:val="009414B2"/>
    <w:rsid w:val="00942879"/>
    <w:rsid w:val="0094420C"/>
    <w:rsid w:val="00944959"/>
    <w:rsid w:val="00947B97"/>
    <w:rsid w:val="00947DCF"/>
    <w:rsid w:val="00950852"/>
    <w:rsid w:val="00950A77"/>
    <w:rsid w:val="00951935"/>
    <w:rsid w:val="00951AA0"/>
    <w:rsid w:val="00957D56"/>
    <w:rsid w:val="0096035D"/>
    <w:rsid w:val="009609B0"/>
    <w:rsid w:val="00962443"/>
    <w:rsid w:val="00962C93"/>
    <w:rsid w:val="009652DC"/>
    <w:rsid w:val="0096548A"/>
    <w:rsid w:val="00967349"/>
    <w:rsid w:val="009705B4"/>
    <w:rsid w:val="00970611"/>
    <w:rsid w:val="0097129C"/>
    <w:rsid w:val="009719DA"/>
    <w:rsid w:val="00971C6C"/>
    <w:rsid w:val="0097235E"/>
    <w:rsid w:val="0097267E"/>
    <w:rsid w:val="00973D9F"/>
    <w:rsid w:val="009745F6"/>
    <w:rsid w:val="00974A5F"/>
    <w:rsid w:val="00974A9B"/>
    <w:rsid w:val="00975C76"/>
    <w:rsid w:val="009808D2"/>
    <w:rsid w:val="00980B10"/>
    <w:rsid w:val="0098105E"/>
    <w:rsid w:val="00981322"/>
    <w:rsid w:val="009819F2"/>
    <w:rsid w:val="00981DBC"/>
    <w:rsid w:val="00983F3D"/>
    <w:rsid w:val="009847AE"/>
    <w:rsid w:val="00985C5B"/>
    <w:rsid w:val="00985DD4"/>
    <w:rsid w:val="00985FC7"/>
    <w:rsid w:val="00990316"/>
    <w:rsid w:val="0099114F"/>
    <w:rsid w:val="0099364E"/>
    <w:rsid w:val="009938CF"/>
    <w:rsid w:val="00993B4F"/>
    <w:rsid w:val="009952DF"/>
    <w:rsid w:val="0099544C"/>
    <w:rsid w:val="00995E64"/>
    <w:rsid w:val="009963E9"/>
    <w:rsid w:val="0099764D"/>
    <w:rsid w:val="00997FC1"/>
    <w:rsid w:val="00997FCF"/>
    <w:rsid w:val="009A00CF"/>
    <w:rsid w:val="009A090D"/>
    <w:rsid w:val="009A3298"/>
    <w:rsid w:val="009A34DD"/>
    <w:rsid w:val="009A3E96"/>
    <w:rsid w:val="009A445E"/>
    <w:rsid w:val="009A635F"/>
    <w:rsid w:val="009A71C0"/>
    <w:rsid w:val="009A720C"/>
    <w:rsid w:val="009A75E1"/>
    <w:rsid w:val="009A7A2F"/>
    <w:rsid w:val="009B089D"/>
    <w:rsid w:val="009B2A97"/>
    <w:rsid w:val="009B2D98"/>
    <w:rsid w:val="009B2EA0"/>
    <w:rsid w:val="009B3162"/>
    <w:rsid w:val="009B46EA"/>
    <w:rsid w:val="009B548A"/>
    <w:rsid w:val="009B66B7"/>
    <w:rsid w:val="009B6A66"/>
    <w:rsid w:val="009C4157"/>
    <w:rsid w:val="009C576C"/>
    <w:rsid w:val="009C5C17"/>
    <w:rsid w:val="009C7337"/>
    <w:rsid w:val="009D2495"/>
    <w:rsid w:val="009D28B6"/>
    <w:rsid w:val="009D3600"/>
    <w:rsid w:val="009D57A0"/>
    <w:rsid w:val="009D70A0"/>
    <w:rsid w:val="009E1BA7"/>
    <w:rsid w:val="009E2A33"/>
    <w:rsid w:val="009E4017"/>
    <w:rsid w:val="009E42F4"/>
    <w:rsid w:val="009E522B"/>
    <w:rsid w:val="009E543A"/>
    <w:rsid w:val="009E7BEE"/>
    <w:rsid w:val="009F32A0"/>
    <w:rsid w:val="009F362E"/>
    <w:rsid w:val="009F45A4"/>
    <w:rsid w:val="009F4AC4"/>
    <w:rsid w:val="009F63CC"/>
    <w:rsid w:val="009F675D"/>
    <w:rsid w:val="009F68AB"/>
    <w:rsid w:val="009F77E6"/>
    <w:rsid w:val="009F7C91"/>
    <w:rsid w:val="00A009A0"/>
    <w:rsid w:val="00A00C12"/>
    <w:rsid w:val="00A04D26"/>
    <w:rsid w:val="00A06D51"/>
    <w:rsid w:val="00A1265E"/>
    <w:rsid w:val="00A156A0"/>
    <w:rsid w:val="00A164C9"/>
    <w:rsid w:val="00A166F1"/>
    <w:rsid w:val="00A169DD"/>
    <w:rsid w:val="00A16B6A"/>
    <w:rsid w:val="00A21234"/>
    <w:rsid w:val="00A21EB7"/>
    <w:rsid w:val="00A22E95"/>
    <w:rsid w:val="00A23F21"/>
    <w:rsid w:val="00A24524"/>
    <w:rsid w:val="00A27654"/>
    <w:rsid w:val="00A306A9"/>
    <w:rsid w:val="00A307C2"/>
    <w:rsid w:val="00A31914"/>
    <w:rsid w:val="00A32785"/>
    <w:rsid w:val="00A32861"/>
    <w:rsid w:val="00A33CE3"/>
    <w:rsid w:val="00A34139"/>
    <w:rsid w:val="00A3534B"/>
    <w:rsid w:val="00A359CE"/>
    <w:rsid w:val="00A3716C"/>
    <w:rsid w:val="00A3721B"/>
    <w:rsid w:val="00A37380"/>
    <w:rsid w:val="00A40AB1"/>
    <w:rsid w:val="00A4371F"/>
    <w:rsid w:val="00A4552F"/>
    <w:rsid w:val="00A50498"/>
    <w:rsid w:val="00A5121B"/>
    <w:rsid w:val="00A52037"/>
    <w:rsid w:val="00A5346A"/>
    <w:rsid w:val="00A53793"/>
    <w:rsid w:val="00A55DE8"/>
    <w:rsid w:val="00A55F62"/>
    <w:rsid w:val="00A55FBD"/>
    <w:rsid w:val="00A57B07"/>
    <w:rsid w:val="00A57BF5"/>
    <w:rsid w:val="00A60E54"/>
    <w:rsid w:val="00A61518"/>
    <w:rsid w:val="00A622E9"/>
    <w:rsid w:val="00A63712"/>
    <w:rsid w:val="00A64475"/>
    <w:rsid w:val="00A71987"/>
    <w:rsid w:val="00A74124"/>
    <w:rsid w:val="00A7530E"/>
    <w:rsid w:val="00A804B9"/>
    <w:rsid w:val="00A80E1F"/>
    <w:rsid w:val="00A816A7"/>
    <w:rsid w:val="00A816E8"/>
    <w:rsid w:val="00A81A89"/>
    <w:rsid w:val="00A82069"/>
    <w:rsid w:val="00A85489"/>
    <w:rsid w:val="00A85B3A"/>
    <w:rsid w:val="00A85F56"/>
    <w:rsid w:val="00A8625F"/>
    <w:rsid w:val="00A864F1"/>
    <w:rsid w:val="00A86DFF"/>
    <w:rsid w:val="00A87907"/>
    <w:rsid w:val="00A90D83"/>
    <w:rsid w:val="00A90EA4"/>
    <w:rsid w:val="00A914B5"/>
    <w:rsid w:val="00A918BA"/>
    <w:rsid w:val="00A930F6"/>
    <w:rsid w:val="00A94C1B"/>
    <w:rsid w:val="00A95A0F"/>
    <w:rsid w:val="00AA01DF"/>
    <w:rsid w:val="00AA028C"/>
    <w:rsid w:val="00AA07A8"/>
    <w:rsid w:val="00AA1B5A"/>
    <w:rsid w:val="00AA20F2"/>
    <w:rsid w:val="00AA23B8"/>
    <w:rsid w:val="00AA40EA"/>
    <w:rsid w:val="00AA4593"/>
    <w:rsid w:val="00AA5257"/>
    <w:rsid w:val="00AA5D14"/>
    <w:rsid w:val="00AA6500"/>
    <w:rsid w:val="00AA6603"/>
    <w:rsid w:val="00AA6A2D"/>
    <w:rsid w:val="00AA6AD3"/>
    <w:rsid w:val="00AA70A5"/>
    <w:rsid w:val="00AA7992"/>
    <w:rsid w:val="00AB0690"/>
    <w:rsid w:val="00AB0E77"/>
    <w:rsid w:val="00AB25FA"/>
    <w:rsid w:val="00AB763E"/>
    <w:rsid w:val="00AB777C"/>
    <w:rsid w:val="00AB77F9"/>
    <w:rsid w:val="00AC20F5"/>
    <w:rsid w:val="00AC2393"/>
    <w:rsid w:val="00AC2E04"/>
    <w:rsid w:val="00AC2E63"/>
    <w:rsid w:val="00AC5490"/>
    <w:rsid w:val="00AC6D11"/>
    <w:rsid w:val="00AC7F72"/>
    <w:rsid w:val="00AD0BC4"/>
    <w:rsid w:val="00AD1EA5"/>
    <w:rsid w:val="00AD1EF4"/>
    <w:rsid w:val="00AD35EF"/>
    <w:rsid w:val="00AD3E8F"/>
    <w:rsid w:val="00AD459E"/>
    <w:rsid w:val="00AD48F0"/>
    <w:rsid w:val="00AD5028"/>
    <w:rsid w:val="00AD535F"/>
    <w:rsid w:val="00AD5DF4"/>
    <w:rsid w:val="00AD6605"/>
    <w:rsid w:val="00AD6BFF"/>
    <w:rsid w:val="00AE29A0"/>
    <w:rsid w:val="00AE4078"/>
    <w:rsid w:val="00AE7695"/>
    <w:rsid w:val="00AE7E14"/>
    <w:rsid w:val="00AF0153"/>
    <w:rsid w:val="00AF1C27"/>
    <w:rsid w:val="00AF283C"/>
    <w:rsid w:val="00AF2CFA"/>
    <w:rsid w:val="00AF3DF5"/>
    <w:rsid w:val="00AF3F94"/>
    <w:rsid w:val="00AF4F7F"/>
    <w:rsid w:val="00AF52D7"/>
    <w:rsid w:val="00AF5B9B"/>
    <w:rsid w:val="00AF6258"/>
    <w:rsid w:val="00AF71A9"/>
    <w:rsid w:val="00AF72A0"/>
    <w:rsid w:val="00B00D37"/>
    <w:rsid w:val="00B00D4A"/>
    <w:rsid w:val="00B04807"/>
    <w:rsid w:val="00B04BA2"/>
    <w:rsid w:val="00B061F0"/>
    <w:rsid w:val="00B065D6"/>
    <w:rsid w:val="00B07087"/>
    <w:rsid w:val="00B103C1"/>
    <w:rsid w:val="00B106A3"/>
    <w:rsid w:val="00B117F9"/>
    <w:rsid w:val="00B1298C"/>
    <w:rsid w:val="00B1680D"/>
    <w:rsid w:val="00B17285"/>
    <w:rsid w:val="00B17D47"/>
    <w:rsid w:val="00B209AB"/>
    <w:rsid w:val="00B2201B"/>
    <w:rsid w:val="00B23EEE"/>
    <w:rsid w:val="00B24F6D"/>
    <w:rsid w:val="00B250F0"/>
    <w:rsid w:val="00B2574D"/>
    <w:rsid w:val="00B25E42"/>
    <w:rsid w:val="00B26B17"/>
    <w:rsid w:val="00B27B47"/>
    <w:rsid w:val="00B27C50"/>
    <w:rsid w:val="00B30667"/>
    <w:rsid w:val="00B30E85"/>
    <w:rsid w:val="00B3269B"/>
    <w:rsid w:val="00B33CD6"/>
    <w:rsid w:val="00B366E6"/>
    <w:rsid w:val="00B369A7"/>
    <w:rsid w:val="00B40119"/>
    <w:rsid w:val="00B43065"/>
    <w:rsid w:val="00B450EF"/>
    <w:rsid w:val="00B45704"/>
    <w:rsid w:val="00B46A4A"/>
    <w:rsid w:val="00B47583"/>
    <w:rsid w:val="00B47CD6"/>
    <w:rsid w:val="00B511A3"/>
    <w:rsid w:val="00B518A9"/>
    <w:rsid w:val="00B52DA4"/>
    <w:rsid w:val="00B52FF5"/>
    <w:rsid w:val="00B5491B"/>
    <w:rsid w:val="00B5534B"/>
    <w:rsid w:val="00B56A40"/>
    <w:rsid w:val="00B56FDE"/>
    <w:rsid w:val="00B6032F"/>
    <w:rsid w:val="00B60942"/>
    <w:rsid w:val="00B61946"/>
    <w:rsid w:val="00B64A26"/>
    <w:rsid w:val="00B6559A"/>
    <w:rsid w:val="00B712DA"/>
    <w:rsid w:val="00B71D77"/>
    <w:rsid w:val="00B71E50"/>
    <w:rsid w:val="00B74467"/>
    <w:rsid w:val="00B74BD3"/>
    <w:rsid w:val="00B75BF6"/>
    <w:rsid w:val="00B76525"/>
    <w:rsid w:val="00B7675F"/>
    <w:rsid w:val="00B77250"/>
    <w:rsid w:val="00B772E5"/>
    <w:rsid w:val="00B77739"/>
    <w:rsid w:val="00B81613"/>
    <w:rsid w:val="00B81B1B"/>
    <w:rsid w:val="00B82B8A"/>
    <w:rsid w:val="00B82FE6"/>
    <w:rsid w:val="00B83A53"/>
    <w:rsid w:val="00B84B74"/>
    <w:rsid w:val="00B84F4A"/>
    <w:rsid w:val="00B85A89"/>
    <w:rsid w:val="00B85A8A"/>
    <w:rsid w:val="00B86AB8"/>
    <w:rsid w:val="00B87404"/>
    <w:rsid w:val="00B87455"/>
    <w:rsid w:val="00B87A61"/>
    <w:rsid w:val="00B9581A"/>
    <w:rsid w:val="00B9722B"/>
    <w:rsid w:val="00B97659"/>
    <w:rsid w:val="00BA0C38"/>
    <w:rsid w:val="00BA2CA6"/>
    <w:rsid w:val="00BA3012"/>
    <w:rsid w:val="00BA3E7F"/>
    <w:rsid w:val="00BA54E8"/>
    <w:rsid w:val="00BA7132"/>
    <w:rsid w:val="00BA7331"/>
    <w:rsid w:val="00BA7DFE"/>
    <w:rsid w:val="00BB07BD"/>
    <w:rsid w:val="00BB0926"/>
    <w:rsid w:val="00BB0DB5"/>
    <w:rsid w:val="00BB26EC"/>
    <w:rsid w:val="00BB29A6"/>
    <w:rsid w:val="00BB30E0"/>
    <w:rsid w:val="00BB3A39"/>
    <w:rsid w:val="00BB42AC"/>
    <w:rsid w:val="00BB4BAD"/>
    <w:rsid w:val="00BB4F69"/>
    <w:rsid w:val="00BB59CB"/>
    <w:rsid w:val="00BB654E"/>
    <w:rsid w:val="00BB78A8"/>
    <w:rsid w:val="00BC100D"/>
    <w:rsid w:val="00BC1E49"/>
    <w:rsid w:val="00BC2E30"/>
    <w:rsid w:val="00BC3680"/>
    <w:rsid w:val="00BC5367"/>
    <w:rsid w:val="00BC5604"/>
    <w:rsid w:val="00BC723C"/>
    <w:rsid w:val="00BD0B56"/>
    <w:rsid w:val="00BD0D19"/>
    <w:rsid w:val="00BD43CF"/>
    <w:rsid w:val="00BD46B3"/>
    <w:rsid w:val="00BD7859"/>
    <w:rsid w:val="00BE2331"/>
    <w:rsid w:val="00BE34E2"/>
    <w:rsid w:val="00BE4494"/>
    <w:rsid w:val="00BE4851"/>
    <w:rsid w:val="00BE54E8"/>
    <w:rsid w:val="00BE5792"/>
    <w:rsid w:val="00BE5992"/>
    <w:rsid w:val="00BE6101"/>
    <w:rsid w:val="00BE68B2"/>
    <w:rsid w:val="00BE69C1"/>
    <w:rsid w:val="00BE70B1"/>
    <w:rsid w:val="00BF0618"/>
    <w:rsid w:val="00BF0A0D"/>
    <w:rsid w:val="00BF0B52"/>
    <w:rsid w:val="00BF1493"/>
    <w:rsid w:val="00BF2E7D"/>
    <w:rsid w:val="00BF3EA2"/>
    <w:rsid w:val="00BF51B7"/>
    <w:rsid w:val="00BF7685"/>
    <w:rsid w:val="00BF7D60"/>
    <w:rsid w:val="00C00094"/>
    <w:rsid w:val="00C009DA"/>
    <w:rsid w:val="00C01D6F"/>
    <w:rsid w:val="00C01DDC"/>
    <w:rsid w:val="00C02188"/>
    <w:rsid w:val="00C030AC"/>
    <w:rsid w:val="00C04AC1"/>
    <w:rsid w:val="00C04BA9"/>
    <w:rsid w:val="00C04F8C"/>
    <w:rsid w:val="00C06101"/>
    <w:rsid w:val="00C0645C"/>
    <w:rsid w:val="00C065B3"/>
    <w:rsid w:val="00C06CD2"/>
    <w:rsid w:val="00C10D37"/>
    <w:rsid w:val="00C11837"/>
    <w:rsid w:val="00C11A34"/>
    <w:rsid w:val="00C11D86"/>
    <w:rsid w:val="00C12584"/>
    <w:rsid w:val="00C12D1D"/>
    <w:rsid w:val="00C136E2"/>
    <w:rsid w:val="00C1460A"/>
    <w:rsid w:val="00C16B59"/>
    <w:rsid w:val="00C21BA4"/>
    <w:rsid w:val="00C244E2"/>
    <w:rsid w:val="00C24F49"/>
    <w:rsid w:val="00C25E42"/>
    <w:rsid w:val="00C26954"/>
    <w:rsid w:val="00C27465"/>
    <w:rsid w:val="00C27842"/>
    <w:rsid w:val="00C31A3C"/>
    <w:rsid w:val="00C31D9A"/>
    <w:rsid w:val="00C321CB"/>
    <w:rsid w:val="00C3253D"/>
    <w:rsid w:val="00C329A6"/>
    <w:rsid w:val="00C33488"/>
    <w:rsid w:val="00C35063"/>
    <w:rsid w:val="00C357A6"/>
    <w:rsid w:val="00C35C19"/>
    <w:rsid w:val="00C360E3"/>
    <w:rsid w:val="00C3635F"/>
    <w:rsid w:val="00C4076E"/>
    <w:rsid w:val="00C40E0A"/>
    <w:rsid w:val="00C41CB3"/>
    <w:rsid w:val="00C42706"/>
    <w:rsid w:val="00C43551"/>
    <w:rsid w:val="00C439DD"/>
    <w:rsid w:val="00C46852"/>
    <w:rsid w:val="00C4771D"/>
    <w:rsid w:val="00C47E4F"/>
    <w:rsid w:val="00C5210E"/>
    <w:rsid w:val="00C52CBD"/>
    <w:rsid w:val="00C5640B"/>
    <w:rsid w:val="00C56A8D"/>
    <w:rsid w:val="00C56AF2"/>
    <w:rsid w:val="00C56B99"/>
    <w:rsid w:val="00C61D6A"/>
    <w:rsid w:val="00C633AF"/>
    <w:rsid w:val="00C633CD"/>
    <w:rsid w:val="00C63D29"/>
    <w:rsid w:val="00C64E55"/>
    <w:rsid w:val="00C64EEE"/>
    <w:rsid w:val="00C65924"/>
    <w:rsid w:val="00C66B85"/>
    <w:rsid w:val="00C70BD9"/>
    <w:rsid w:val="00C711BD"/>
    <w:rsid w:val="00C71316"/>
    <w:rsid w:val="00C75336"/>
    <w:rsid w:val="00C75B12"/>
    <w:rsid w:val="00C77197"/>
    <w:rsid w:val="00C777B8"/>
    <w:rsid w:val="00C77D5E"/>
    <w:rsid w:val="00C8016D"/>
    <w:rsid w:val="00C806F5"/>
    <w:rsid w:val="00C80F1C"/>
    <w:rsid w:val="00C82FFF"/>
    <w:rsid w:val="00C8305B"/>
    <w:rsid w:val="00C85747"/>
    <w:rsid w:val="00C9051D"/>
    <w:rsid w:val="00C90662"/>
    <w:rsid w:val="00C90B4B"/>
    <w:rsid w:val="00C91BE8"/>
    <w:rsid w:val="00C93F98"/>
    <w:rsid w:val="00C952CF"/>
    <w:rsid w:val="00C9544C"/>
    <w:rsid w:val="00C96061"/>
    <w:rsid w:val="00C9673E"/>
    <w:rsid w:val="00C97FC0"/>
    <w:rsid w:val="00CA0C6D"/>
    <w:rsid w:val="00CA0DE0"/>
    <w:rsid w:val="00CA198F"/>
    <w:rsid w:val="00CA3A56"/>
    <w:rsid w:val="00CB206F"/>
    <w:rsid w:val="00CB304E"/>
    <w:rsid w:val="00CB3841"/>
    <w:rsid w:val="00CB3C16"/>
    <w:rsid w:val="00CB5689"/>
    <w:rsid w:val="00CB5A0E"/>
    <w:rsid w:val="00CB74C9"/>
    <w:rsid w:val="00CB7D9A"/>
    <w:rsid w:val="00CC10F0"/>
    <w:rsid w:val="00CC18B7"/>
    <w:rsid w:val="00CC40DE"/>
    <w:rsid w:val="00CC59E7"/>
    <w:rsid w:val="00CC6FC4"/>
    <w:rsid w:val="00CC79AF"/>
    <w:rsid w:val="00CD044E"/>
    <w:rsid w:val="00CD1AE3"/>
    <w:rsid w:val="00CD1FB2"/>
    <w:rsid w:val="00CD25DF"/>
    <w:rsid w:val="00CD5A66"/>
    <w:rsid w:val="00CD6462"/>
    <w:rsid w:val="00CD66EC"/>
    <w:rsid w:val="00CE1FB4"/>
    <w:rsid w:val="00CE21BB"/>
    <w:rsid w:val="00CE42E2"/>
    <w:rsid w:val="00CE52D8"/>
    <w:rsid w:val="00CE5C31"/>
    <w:rsid w:val="00CF016D"/>
    <w:rsid w:val="00CF041B"/>
    <w:rsid w:val="00CF0C20"/>
    <w:rsid w:val="00CF124F"/>
    <w:rsid w:val="00CF157D"/>
    <w:rsid w:val="00CF17E4"/>
    <w:rsid w:val="00CF3AF9"/>
    <w:rsid w:val="00CF4AC9"/>
    <w:rsid w:val="00CF4E24"/>
    <w:rsid w:val="00CF5BC5"/>
    <w:rsid w:val="00D0012A"/>
    <w:rsid w:val="00D00C53"/>
    <w:rsid w:val="00D00F44"/>
    <w:rsid w:val="00D00FC3"/>
    <w:rsid w:val="00D02BD0"/>
    <w:rsid w:val="00D06353"/>
    <w:rsid w:val="00D07229"/>
    <w:rsid w:val="00D07E0E"/>
    <w:rsid w:val="00D11AB6"/>
    <w:rsid w:val="00D11ABA"/>
    <w:rsid w:val="00D11B4A"/>
    <w:rsid w:val="00D12779"/>
    <w:rsid w:val="00D12B60"/>
    <w:rsid w:val="00D15FD7"/>
    <w:rsid w:val="00D174A5"/>
    <w:rsid w:val="00D178AC"/>
    <w:rsid w:val="00D20E55"/>
    <w:rsid w:val="00D21540"/>
    <w:rsid w:val="00D229ED"/>
    <w:rsid w:val="00D24465"/>
    <w:rsid w:val="00D24C61"/>
    <w:rsid w:val="00D25440"/>
    <w:rsid w:val="00D2568E"/>
    <w:rsid w:val="00D258D9"/>
    <w:rsid w:val="00D25A8A"/>
    <w:rsid w:val="00D2707B"/>
    <w:rsid w:val="00D30663"/>
    <w:rsid w:val="00D319FD"/>
    <w:rsid w:val="00D31DB6"/>
    <w:rsid w:val="00D3232B"/>
    <w:rsid w:val="00D32CDA"/>
    <w:rsid w:val="00D32E72"/>
    <w:rsid w:val="00D340C6"/>
    <w:rsid w:val="00D36ECD"/>
    <w:rsid w:val="00D370A3"/>
    <w:rsid w:val="00D41612"/>
    <w:rsid w:val="00D41C3B"/>
    <w:rsid w:val="00D42F41"/>
    <w:rsid w:val="00D44590"/>
    <w:rsid w:val="00D44787"/>
    <w:rsid w:val="00D449AB"/>
    <w:rsid w:val="00D45F36"/>
    <w:rsid w:val="00D46207"/>
    <w:rsid w:val="00D46D4E"/>
    <w:rsid w:val="00D50430"/>
    <w:rsid w:val="00D505B8"/>
    <w:rsid w:val="00D51355"/>
    <w:rsid w:val="00D517B0"/>
    <w:rsid w:val="00D51F5D"/>
    <w:rsid w:val="00D536DC"/>
    <w:rsid w:val="00D550CB"/>
    <w:rsid w:val="00D56A71"/>
    <w:rsid w:val="00D56BA2"/>
    <w:rsid w:val="00D60284"/>
    <w:rsid w:val="00D612DE"/>
    <w:rsid w:val="00D62155"/>
    <w:rsid w:val="00D62C63"/>
    <w:rsid w:val="00D63306"/>
    <w:rsid w:val="00D67468"/>
    <w:rsid w:val="00D7219C"/>
    <w:rsid w:val="00D74236"/>
    <w:rsid w:val="00D74B88"/>
    <w:rsid w:val="00D75B3E"/>
    <w:rsid w:val="00D760AD"/>
    <w:rsid w:val="00D80CAB"/>
    <w:rsid w:val="00D81125"/>
    <w:rsid w:val="00D81757"/>
    <w:rsid w:val="00D821C8"/>
    <w:rsid w:val="00D82519"/>
    <w:rsid w:val="00D82BBF"/>
    <w:rsid w:val="00D8356F"/>
    <w:rsid w:val="00D83FB3"/>
    <w:rsid w:val="00D85E37"/>
    <w:rsid w:val="00D861BF"/>
    <w:rsid w:val="00D863A5"/>
    <w:rsid w:val="00D86672"/>
    <w:rsid w:val="00D869EB"/>
    <w:rsid w:val="00D86DDC"/>
    <w:rsid w:val="00D87413"/>
    <w:rsid w:val="00D908B9"/>
    <w:rsid w:val="00D90906"/>
    <w:rsid w:val="00D90C92"/>
    <w:rsid w:val="00D91F57"/>
    <w:rsid w:val="00D92342"/>
    <w:rsid w:val="00D9285D"/>
    <w:rsid w:val="00D92C7B"/>
    <w:rsid w:val="00D94734"/>
    <w:rsid w:val="00D95632"/>
    <w:rsid w:val="00D97326"/>
    <w:rsid w:val="00DA0F13"/>
    <w:rsid w:val="00DA1351"/>
    <w:rsid w:val="00DA13A5"/>
    <w:rsid w:val="00DA2090"/>
    <w:rsid w:val="00DA2F29"/>
    <w:rsid w:val="00DA388F"/>
    <w:rsid w:val="00DA3F77"/>
    <w:rsid w:val="00DA5A6D"/>
    <w:rsid w:val="00DA60FD"/>
    <w:rsid w:val="00DA6326"/>
    <w:rsid w:val="00DA65B4"/>
    <w:rsid w:val="00DA686E"/>
    <w:rsid w:val="00DA693E"/>
    <w:rsid w:val="00DA73EA"/>
    <w:rsid w:val="00DA79EF"/>
    <w:rsid w:val="00DB028A"/>
    <w:rsid w:val="00DB0EC1"/>
    <w:rsid w:val="00DB1387"/>
    <w:rsid w:val="00DB1725"/>
    <w:rsid w:val="00DB50A6"/>
    <w:rsid w:val="00DB51D5"/>
    <w:rsid w:val="00DB6149"/>
    <w:rsid w:val="00DB7D1B"/>
    <w:rsid w:val="00DC025B"/>
    <w:rsid w:val="00DC07FA"/>
    <w:rsid w:val="00DC0A1C"/>
    <w:rsid w:val="00DC0E66"/>
    <w:rsid w:val="00DC5001"/>
    <w:rsid w:val="00DC5569"/>
    <w:rsid w:val="00DC6FAF"/>
    <w:rsid w:val="00DC7CE3"/>
    <w:rsid w:val="00DD0615"/>
    <w:rsid w:val="00DD11E8"/>
    <w:rsid w:val="00DD1BD0"/>
    <w:rsid w:val="00DD3EF8"/>
    <w:rsid w:val="00DD4124"/>
    <w:rsid w:val="00DD4DFE"/>
    <w:rsid w:val="00DD67A8"/>
    <w:rsid w:val="00DD7F35"/>
    <w:rsid w:val="00DE091C"/>
    <w:rsid w:val="00DE225F"/>
    <w:rsid w:val="00DE22A6"/>
    <w:rsid w:val="00DE4870"/>
    <w:rsid w:val="00DE55BD"/>
    <w:rsid w:val="00DE56CD"/>
    <w:rsid w:val="00DE7117"/>
    <w:rsid w:val="00DF0F07"/>
    <w:rsid w:val="00DF3799"/>
    <w:rsid w:val="00DF381E"/>
    <w:rsid w:val="00DF4591"/>
    <w:rsid w:val="00DF50FB"/>
    <w:rsid w:val="00DF537C"/>
    <w:rsid w:val="00DF70CC"/>
    <w:rsid w:val="00DF74C0"/>
    <w:rsid w:val="00E00397"/>
    <w:rsid w:val="00E00D83"/>
    <w:rsid w:val="00E01C34"/>
    <w:rsid w:val="00E04AF8"/>
    <w:rsid w:val="00E07D01"/>
    <w:rsid w:val="00E10DB6"/>
    <w:rsid w:val="00E11168"/>
    <w:rsid w:val="00E1118A"/>
    <w:rsid w:val="00E128AC"/>
    <w:rsid w:val="00E13241"/>
    <w:rsid w:val="00E13320"/>
    <w:rsid w:val="00E13979"/>
    <w:rsid w:val="00E146CD"/>
    <w:rsid w:val="00E14707"/>
    <w:rsid w:val="00E147F3"/>
    <w:rsid w:val="00E14932"/>
    <w:rsid w:val="00E149ED"/>
    <w:rsid w:val="00E158A1"/>
    <w:rsid w:val="00E20940"/>
    <w:rsid w:val="00E20BEA"/>
    <w:rsid w:val="00E2200B"/>
    <w:rsid w:val="00E227BE"/>
    <w:rsid w:val="00E23267"/>
    <w:rsid w:val="00E23617"/>
    <w:rsid w:val="00E25CCB"/>
    <w:rsid w:val="00E265D6"/>
    <w:rsid w:val="00E300C2"/>
    <w:rsid w:val="00E30E97"/>
    <w:rsid w:val="00E31261"/>
    <w:rsid w:val="00E313EE"/>
    <w:rsid w:val="00E316A1"/>
    <w:rsid w:val="00E3170B"/>
    <w:rsid w:val="00E325EA"/>
    <w:rsid w:val="00E3297C"/>
    <w:rsid w:val="00E332DE"/>
    <w:rsid w:val="00E33604"/>
    <w:rsid w:val="00E36095"/>
    <w:rsid w:val="00E378BE"/>
    <w:rsid w:val="00E37FDB"/>
    <w:rsid w:val="00E44F68"/>
    <w:rsid w:val="00E45B2A"/>
    <w:rsid w:val="00E45D14"/>
    <w:rsid w:val="00E46E12"/>
    <w:rsid w:val="00E47044"/>
    <w:rsid w:val="00E50F9A"/>
    <w:rsid w:val="00E516AB"/>
    <w:rsid w:val="00E51BBF"/>
    <w:rsid w:val="00E52D49"/>
    <w:rsid w:val="00E541AE"/>
    <w:rsid w:val="00E558AB"/>
    <w:rsid w:val="00E55CC0"/>
    <w:rsid w:val="00E57F91"/>
    <w:rsid w:val="00E6044E"/>
    <w:rsid w:val="00E62AE4"/>
    <w:rsid w:val="00E6365D"/>
    <w:rsid w:val="00E6386E"/>
    <w:rsid w:val="00E65908"/>
    <w:rsid w:val="00E664B4"/>
    <w:rsid w:val="00E66D2F"/>
    <w:rsid w:val="00E67099"/>
    <w:rsid w:val="00E704F0"/>
    <w:rsid w:val="00E72429"/>
    <w:rsid w:val="00E728CE"/>
    <w:rsid w:val="00E7322B"/>
    <w:rsid w:val="00E7345E"/>
    <w:rsid w:val="00E734A5"/>
    <w:rsid w:val="00E73863"/>
    <w:rsid w:val="00E73AF5"/>
    <w:rsid w:val="00E74E53"/>
    <w:rsid w:val="00E76C81"/>
    <w:rsid w:val="00E81109"/>
    <w:rsid w:val="00E81A87"/>
    <w:rsid w:val="00E82284"/>
    <w:rsid w:val="00E83064"/>
    <w:rsid w:val="00E84948"/>
    <w:rsid w:val="00E85005"/>
    <w:rsid w:val="00E85411"/>
    <w:rsid w:val="00E85413"/>
    <w:rsid w:val="00E85A4E"/>
    <w:rsid w:val="00E87D08"/>
    <w:rsid w:val="00E90B73"/>
    <w:rsid w:val="00E90D92"/>
    <w:rsid w:val="00E9276D"/>
    <w:rsid w:val="00E92F79"/>
    <w:rsid w:val="00E93084"/>
    <w:rsid w:val="00E945D5"/>
    <w:rsid w:val="00E964F4"/>
    <w:rsid w:val="00E979C2"/>
    <w:rsid w:val="00EA00E2"/>
    <w:rsid w:val="00EA2B85"/>
    <w:rsid w:val="00EB0E60"/>
    <w:rsid w:val="00EB1075"/>
    <w:rsid w:val="00EB24D9"/>
    <w:rsid w:val="00EB2667"/>
    <w:rsid w:val="00EB3879"/>
    <w:rsid w:val="00EB39B9"/>
    <w:rsid w:val="00EB798A"/>
    <w:rsid w:val="00EB7B3C"/>
    <w:rsid w:val="00EC3400"/>
    <w:rsid w:val="00EC5907"/>
    <w:rsid w:val="00EC5E68"/>
    <w:rsid w:val="00EC651B"/>
    <w:rsid w:val="00EC779A"/>
    <w:rsid w:val="00ED0832"/>
    <w:rsid w:val="00ED1539"/>
    <w:rsid w:val="00ED17D6"/>
    <w:rsid w:val="00ED55B7"/>
    <w:rsid w:val="00ED55D0"/>
    <w:rsid w:val="00ED5777"/>
    <w:rsid w:val="00ED5BAB"/>
    <w:rsid w:val="00ED5D7C"/>
    <w:rsid w:val="00ED7EEB"/>
    <w:rsid w:val="00EE0066"/>
    <w:rsid w:val="00EE0537"/>
    <w:rsid w:val="00EE1C9C"/>
    <w:rsid w:val="00EE26A2"/>
    <w:rsid w:val="00EE2C4E"/>
    <w:rsid w:val="00EE3663"/>
    <w:rsid w:val="00EE410B"/>
    <w:rsid w:val="00EE5582"/>
    <w:rsid w:val="00EE568A"/>
    <w:rsid w:val="00EE6AD5"/>
    <w:rsid w:val="00EF0A18"/>
    <w:rsid w:val="00EF1B8F"/>
    <w:rsid w:val="00EF3037"/>
    <w:rsid w:val="00EF35B1"/>
    <w:rsid w:val="00EF4035"/>
    <w:rsid w:val="00EF55CC"/>
    <w:rsid w:val="00EF5B6D"/>
    <w:rsid w:val="00EF66D8"/>
    <w:rsid w:val="00EF716C"/>
    <w:rsid w:val="00EF7383"/>
    <w:rsid w:val="00F00BDB"/>
    <w:rsid w:val="00F021A7"/>
    <w:rsid w:val="00F031B8"/>
    <w:rsid w:val="00F037C5"/>
    <w:rsid w:val="00F04CB7"/>
    <w:rsid w:val="00F04F53"/>
    <w:rsid w:val="00F0745E"/>
    <w:rsid w:val="00F07AD8"/>
    <w:rsid w:val="00F12C61"/>
    <w:rsid w:val="00F12ECF"/>
    <w:rsid w:val="00F13E2A"/>
    <w:rsid w:val="00F1492A"/>
    <w:rsid w:val="00F1507F"/>
    <w:rsid w:val="00F15AB3"/>
    <w:rsid w:val="00F207AB"/>
    <w:rsid w:val="00F2098F"/>
    <w:rsid w:val="00F20AED"/>
    <w:rsid w:val="00F2174A"/>
    <w:rsid w:val="00F2599F"/>
    <w:rsid w:val="00F260F9"/>
    <w:rsid w:val="00F2640B"/>
    <w:rsid w:val="00F26EC1"/>
    <w:rsid w:val="00F27263"/>
    <w:rsid w:val="00F30A07"/>
    <w:rsid w:val="00F31500"/>
    <w:rsid w:val="00F324F7"/>
    <w:rsid w:val="00F33251"/>
    <w:rsid w:val="00F33E08"/>
    <w:rsid w:val="00F34621"/>
    <w:rsid w:val="00F3491C"/>
    <w:rsid w:val="00F3656A"/>
    <w:rsid w:val="00F37FC7"/>
    <w:rsid w:val="00F405D0"/>
    <w:rsid w:val="00F4100D"/>
    <w:rsid w:val="00F41DD1"/>
    <w:rsid w:val="00F421AD"/>
    <w:rsid w:val="00F42987"/>
    <w:rsid w:val="00F42F1E"/>
    <w:rsid w:val="00F42F33"/>
    <w:rsid w:val="00F42F6A"/>
    <w:rsid w:val="00F44F47"/>
    <w:rsid w:val="00F45B13"/>
    <w:rsid w:val="00F460A3"/>
    <w:rsid w:val="00F5146D"/>
    <w:rsid w:val="00F51B1F"/>
    <w:rsid w:val="00F51E6E"/>
    <w:rsid w:val="00F52A65"/>
    <w:rsid w:val="00F534DA"/>
    <w:rsid w:val="00F54802"/>
    <w:rsid w:val="00F5565C"/>
    <w:rsid w:val="00F55FD2"/>
    <w:rsid w:val="00F56679"/>
    <w:rsid w:val="00F605A8"/>
    <w:rsid w:val="00F61D99"/>
    <w:rsid w:val="00F6211C"/>
    <w:rsid w:val="00F63587"/>
    <w:rsid w:val="00F64136"/>
    <w:rsid w:val="00F65312"/>
    <w:rsid w:val="00F67397"/>
    <w:rsid w:val="00F7013F"/>
    <w:rsid w:val="00F70C2D"/>
    <w:rsid w:val="00F71C10"/>
    <w:rsid w:val="00F74D91"/>
    <w:rsid w:val="00F75C0D"/>
    <w:rsid w:val="00F76F71"/>
    <w:rsid w:val="00F80113"/>
    <w:rsid w:val="00F80A11"/>
    <w:rsid w:val="00F80BD5"/>
    <w:rsid w:val="00F824FC"/>
    <w:rsid w:val="00F826A7"/>
    <w:rsid w:val="00F85A3B"/>
    <w:rsid w:val="00F861A6"/>
    <w:rsid w:val="00F915DB"/>
    <w:rsid w:val="00F9303C"/>
    <w:rsid w:val="00F93076"/>
    <w:rsid w:val="00F9316F"/>
    <w:rsid w:val="00F936A0"/>
    <w:rsid w:val="00F936C3"/>
    <w:rsid w:val="00F93E2E"/>
    <w:rsid w:val="00F9594D"/>
    <w:rsid w:val="00F95B2C"/>
    <w:rsid w:val="00F96451"/>
    <w:rsid w:val="00F966EB"/>
    <w:rsid w:val="00FA1244"/>
    <w:rsid w:val="00FA1724"/>
    <w:rsid w:val="00FA2C02"/>
    <w:rsid w:val="00FA2F49"/>
    <w:rsid w:val="00FA50A2"/>
    <w:rsid w:val="00FA620C"/>
    <w:rsid w:val="00FA6A90"/>
    <w:rsid w:val="00FA77D0"/>
    <w:rsid w:val="00FB0507"/>
    <w:rsid w:val="00FB09C1"/>
    <w:rsid w:val="00FB11F4"/>
    <w:rsid w:val="00FB2E4B"/>
    <w:rsid w:val="00FB333B"/>
    <w:rsid w:val="00FB4087"/>
    <w:rsid w:val="00FB5E7D"/>
    <w:rsid w:val="00FB6AD9"/>
    <w:rsid w:val="00FB6FCD"/>
    <w:rsid w:val="00FC0EFC"/>
    <w:rsid w:val="00FC1456"/>
    <w:rsid w:val="00FC1FFC"/>
    <w:rsid w:val="00FC2176"/>
    <w:rsid w:val="00FC26EB"/>
    <w:rsid w:val="00FC3991"/>
    <w:rsid w:val="00FC3F9D"/>
    <w:rsid w:val="00FC6E82"/>
    <w:rsid w:val="00FC7898"/>
    <w:rsid w:val="00FC7F8E"/>
    <w:rsid w:val="00FD0B48"/>
    <w:rsid w:val="00FD2AFB"/>
    <w:rsid w:val="00FD30B4"/>
    <w:rsid w:val="00FD3BF5"/>
    <w:rsid w:val="00FD4C62"/>
    <w:rsid w:val="00FD4D29"/>
    <w:rsid w:val="00FD4D81"/>
    <w:rsid w:val="00FD55B8"/>
    <w:rsid w:val="00FD5E61"/>
    <w:rsid w:val="00FD6137"/>
    <w:rsid w:val="00FD6B66"/>
    <w:rsid w:val="00FD6DC6"/>
    <w:rsid w:val="00FD6E12"/>
    <w:rsid w:val="00FD7B37"/>
    <w:rsid w:val="00FE0965"/>
    <w:rsid w:val="00FE18A4"/>
    <w:rsid w:val="00FE1B8F"/>
    <w:rsid w:val="00FE2E22"/>
    <w:rsid w:val="00FE3CE3"/>
    <w:rsid w:val="00FE43E7"/>
    <w:rsid w:val="00FE758E"/>
    <w:rsid w:val="00FF1607"/>
    <w:rsid w:val="00FF2E7C"/>
    <w:rsid w:val="00FF33E9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17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3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BA3EC611-44F3-4F3A-858D-C3E646ED21F6}">
      <dgm:prSet/>
      <dgm:spPr/>
      <dgm:t>
        <a:bodyPr/>
        <a:lstStyle/>
        <a:p>
          <a:r>
            <a:rPr lang="en-IL"/>
            <a:t>z</a:t>
          </a:r>
        </a:p>
      </dgm:t>
    </dgm:pt>
    <dgm:pt modelId="{4629915C-9757-4EE2-BE9B-55B4F3FA3C40}" type="parTrans" cxnId="{7C58FF60-C82A-4614-874B-1FD74F1A273A}">
      <dgm:prSet/>
      <dgm:spPr/>
      <dgm:t>
        <a:bodyPr/>
        <a:lstStyle/>
        <a:p>
          <a:endParaRPr lang="en-IL"/>
        </a:p>
      </dgm:t>
    </dgm:pt>
    <dgm:pt modelId="{825101D3-01FF-4A21-A0BE-8966F8FCD763}" type="sibTrans" cxnId="{7C58FF60-C82A-4614-874B-1FD74F1A273A}">
      <dgm:prSet/>
      <dgm:spPr/>
      <dgm:t>
        <a:bodyPr/>
        <a:lstStyle/>
        <a:p>
          <a:endParaRPr lang="en-IL"/>
        </a:p>
      </dgm:t>
    </dgm:pt>
    <dgm:pt modelId="{D9601AC1-12A3-4C79-A324-DFF98DD64F85}">
      <dgm:prSet/>
      <dgm:spPr/>
      <dgm:t>
        <a:bodyPr/>
        <a:lstStyle/>
        <a:p>
          <a:r>
            <a:rPr lang="en-IL"/>
            <a:t>t1</a:t>
          </a:r>
        </a:p>
      </dgm:t>
    </dgm:pt>
    <dgm:pt modelId="{F101858D-5BAF-4A32-8B16-EB16E810E87E}" type="parTrans" cxnId="{2F6485FD-68F5-4093-AF9D-8995A417D351}">
      <dgm:prSet/>
      <dgm:spPr/>
      <dgm:t>
        <a:bodyPr/>
        <a:lstStyle/>
        <a:p>
          <a:endParaRPr lang="en-IL"/>
        </a:p>
      </dgm:t>
    </dgm:pt>
    <dgm:pt modelId="{5490F437-8E2F-4B4C-9338-47A3B81B678E}" type="sibTrans" cxnId="{2F6485FD-68F5-4093-AF9D-8995A417D351}">
      <dgm:prSet/>
      <dgm:spPr/>
      <dgm:t>
        <a:bodyPr/>
        <a:lstStyle/>
        <a:p>
          <a:endParaRPr lang="en-IL"/>
        </a:p>
      </dgm:t>
    </dgm:pt>
    <dgm:pt modelId="{3CD29820-02D3-4BE5-A22E-DDCACB0F1E6A}">
      <dgm:prSet/>
      <dgm:spPr/>
      <dgm:t>
        <a:bodyPr/>
        <a:lstStyle/>
        <a:p>
          <a:r>
            <a:rPr lang="en-IL"/>
            <a:t>y</a:t>
          </a:r>
        </a:p>
      </dgm:t>
    </dgm:pt>
    <dgm:pt modelId="{94E4BA42-9288-444A-8A2D-F84F1EF7405E}" type="parTrans" cxnId="{742A650E-BF4D-479E-AAFD-077A83CB41AC}">
      <dgm:prSet/>
      <dgm:spPr/>
      <dgm:t>
        <a:bodyPr/>
        <a:lstStyle/>
        <a:p>
          <a:endParaRPr lang="en-IL"/>
        </a:p>
      </dgm:t>
    </dgm:pt>
    <dgm:pt modelId="{FF294C29-6797-4FBF-A8B3-977F2346B817}" type="sibTrans" cxnId="{742A650E-BF4D-479E-AAFD-077A83CB41AC}">
      <dgm:prSet/>
      <dgm:spPr/>
      <dgm:t>
        <a:bodyPr/>
        <a:lstStyle/>
        <a:p>
          <a:endParaRPr lang="en-IL"/>
        </a:p>
      </dgm:t>
    </dgm:pt>
    <dgm:pt modelId="{AD38F6EB-F429-4150-8353-E02EC344C06A}">
      <dgm:prSet/>
      <dgm:spPr/>
      <dgm:t>
        <a:bodyPr/>
        <a:lstStyle/>
        <a:p>
          <a:r>
            <a:rPr lang="en-IL"/>
            <a:t>t2</a:t>
          </a:r>
        </a:p>
      </dgm:t>
    </dgm:pt>
    <dgm:pt modelId="{00D31983-8AA2-498C-A870-46FEBA220C5E}" type="parTrans" cxnId="{41BBF4C3-60D5-4DDD-BC19-FD0AA26A1104}">
      <dgm:prSet/>
      <dgm:spPr/>
      <dgm:t>
        <a:bodyPr/>
        <a:lstStyle/>
        <a:p>
          <a:endParaRPr lang="en-IL"/>
        </a:p>
      </dgm:t>
    </dgm:pt>
    <dgm:pt modelId="{AB55F3A2-2EBD-42C3-BA95-CE8C36903A97}" type="sibTrans" cxnId="{41BBF4C3-60D5-4DDD-BC19-FD0AA26A1104}">
      <dgm:prSet/>
      <dgm:spPr/>
      <dgm:t>
        <a:bodyPr/>
        <a:lstStyle/>
        <a:p>
          <a:endParaRPr lang="en-IL"/>
        </a:p>
      </dgm:t>
    </dgm:pt>
    <dgm:pt modelId="{C3F2DB1F-7A53-4EF1-B23D-80C98C373A46}">
      <dgm:prSet/>
      <dgm:spPr/>
      <dgm:t>
        <a:bodyPr/>
        <a:lstStyle/>
        <a:p>
          <a:r>
            <a:rPr lang="en-IL"/>
            <a:t>x</a:t>
          </a:r>
        </a:p>
      </dgm:t>
    </dgm:pt>
    <dgm:pt modelId="{804711AC-E423-4793-972E-97BA0B6830CB}" type="parTrans" cxnId="{77BE7A4E-04A8-45D4-8501-0202BC1AC042}">
      <dgm:prSet/>
      <dgm:spPr/>
      <dgm:t>
        <a:bodyPr/>
        <a:lstStyle/>
        <a:p>
          <a:endParaRPr lang="en-IL"/>
        </a:p>
      </dgm:t>
    </dgm:pt>
    <dgm:pt modelId="{BC0D8706-ADEF-4C91-8F35-C9790DC0B260}" type="sibTrans" cxnId="{77BE7A4E-04A8-45D4-8501-0202BC1AC042}">
      <dgm:prSet/>
      <dgm:spPr/>
      <dgm:t>
        <a:bodyPr/>
        <a:lstStyle/>
        <a:p>
          <a:endParaRPr lang="en-IL"/>
        </a:p>
      </dgm:t>
    </dgm:pt>
    <dgm:pt modelId="{D1F54599-9638-4FCD-B4CF-A08C9BB55398}">
      <dgm:prSet/>
      <dgm:spPr/>
      <dgm:t>
        <a:bodyPr/>
        <a:lstStyle/>
        <a:p>
          <a:r>
            <a:rPr lang="en-IL"/>
            <a:t>t3</a:t>
          </a:r>
        </a:p>
      </dgm:t>
    </dgm:pt>
    <dgm:pt modelId="{41E2AE57-9C65-40F8-8BA2-E2092E9EEE1E}" type="parTrans" cxnId="{E3D40A6B-4E99-453D-8EB1-053C39EB8902}">
      <dgm:prSet/>
      <dgm:spPr/>
      <dgm:t>
        <a:bodyPr/>
        <a:lstStyle/>
        <a:p>
          <a:endParaRPr lang="en-IL"/>
        </a:p>
      </dgm:t>
    </dgm:pt>
    <dgm:pt modelId="{CE34A7DC-FA81-4640-BC9E-C1B45209FA51}" type="sibTrans" cxnId="{E3D40A6B-4E99-453D-8EB1-053C39EB8902}">
      <dgm:prSet/>
      <dgm:spPr/>
      <dgm:t>
        <a:bodyPr/>
        <a:lstStyle/>
        <a:p>
          <a:endParaRPr lang="en-IL"/>
        </a:p>
      </dgm:t>
    </dgm:pt>
    <dgm:pt modelId="{1B0C5EDE-9406-42CA-81AA-050E0506C864}">
      <dgm:prSet/>
      <dgm:spPr/>
      <dgm:t>
        <a:bodyPr/>
        <a:lstStyle/>
        <a:p>
          <a:r>
            <a:rPr lang="en-IL"/>
            <a:t>t4</a:t>
          </a:r>
        </a:p>
      </dgm:t>
    </dgm:pt>
    <dgm:pt modelId="{DCD37D58-5AE3-46D3-AA97-A44AA7EB02CB}" type="parTrans" cxnId="{0BA1446F-83D9-4882-BAC3-0CDF7BCD520F}">
      <dgm:prSet/>
      <dgm:spPr/>
      <dgm:t>
        <a:bodyPr/>
        <a:lstStyle/>
        <a:p>
          <a:endParaRPr lang="en-IL"/>
        </a:p>
      </dgm:t>
    </dgm:pt>
    <dgm:pt modelId="{300AF98D-AD1D-4273-80ED-7CCB6FD21EE7}" type="sibTrans" cxnId="{0BA1446F-83D9-4882-BAC3-0CDF7BCD520F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13CF10E-6BE1-4583-8C38-15E4FD4A7311}" type="pres">
      <dgm:prSet presAssocID="{BA3EC611-44F3-4F3A-858D-C3E646ED21F6}" presName="Name14" presStyleCnt="0"/>
      <dgm:spPr/>
    </dgm:pt>
    <dgm:pt modelId="{476C7FD3-0E59-4E31-8976-3B7B5D6C7887}" type="pres">
      <dgm:prSet presAssocID="{BA3EC611-44F3-4F3A-858D-C3E646ED21F6}" presName="level1Shape" presStyleLbl="node0" presStyleIdx="0" presStyleCnt="1">
        <dgm:presLayoutVars>
          <dgm:chPref val="3"/>
        </dgm:presLayoutVars>
      </dgm:prSet>
      <dgm:spPr/>
    </dgm:pt>
    <dgm:pt modelId="{2270F5B2-2F36-4930-992C-7AA0CC88A72B}" type="pres">
      <dgm:prSet presAssocID="{BA3EC611-44F3-4F3A-858D-C3E646ED21F6}" presName="hierChild2" presStyleCnt="0"/>
      <dgm:spPr/>
    </dgm:pt>
    <dgm:pt modelId="{3D105EFA-6231-40C5-95E7-ADBA9624924C}" type="pres">
      <dgm:prSet presAssocID="{F101858D-5BAF-4A32-8B16-EB16E810E87E}" presName="Name19" presStyleLbl="parChTrans1D2" presStyleIdx="0" presStyleCnt="2"/>
      <dgm:spPr/>
    </dgm:pt>
    <dgm:pt modelId="{6095BE24-8BA5-40AB-A5A2-1C29F118C843}" type="pres">
      <dgm:prSet presAssocID="{D9601AC1-12A3-4C79-A324-DFF98DD64F85}" presName="Name21" presStyleCnt="0"/>
      <dgm:spPr/>
    </dgm:pt>
    <dgm:pt modelId="{8A7AA954-750C-452D-8116-08B5922A1840}" type="pres">
      <dgm:prSet presAssocID="{D9601AC1-12A3-4C79-A324-DFF98DD64F85}" presName="level2Shape" presStyleLbl="node2" presStyleIdx="0" presStyleCnt="2"/>
      <dgm:spPr/>
    </dgm:pt>
    <dgm:pt modelId="{D9C3671E-D351-4EA7-A5BA-47565F97F59A}" type="pres">
      <dgm:prSet presAssocID="{D9601AC1-12A3-4C79-A324-DFF98DD64F85}" presName="hierChild3" presStyleCnt="0"/>
      <dgm:spPr/>
    </dgm:pt>
    <dgm:pt modelId="{A363B883-82EE-43A9-B88E-ACAD7C1A5D95}" type="pres">
      <dgm:prSet presAssocID="{94E4BA42-9288-444A-8A2D-F84F1EF7405E}" presName="Name19" presStyleLbl="parChTrans1D2" presStyleIdx="1" presStyleCnt="2"/>
      <dgm:spPr/>
    </dgm:pt>
    <dgm:pt modelId="{05B6FF60-7DDE-4182-BA8F-2062E6B06B28}" type="pres">
      <dgm:prSet presAssocID="{3CD29820-02D3-4BE5-A22E-DDCACB0F1E6A}" presName="Name21" presStyleCnt="0"/>
      <dgm:spPr/>
    </dgm:pt>
    <dgm:pt modelId="{BBC0B64F-FB1A-4202-9C75-542D088AF906}" type="pres">
      <dgm:prSet presAssocID="{3CD29820-02D3-4BE5-A22E-DDCACB0F1E6A}" presName="level2Shape" presStyleLbl="node2" presStyleIdx="1" presStyleCnt="2"/>
      <dgm:spPr/>
    </dgm:pt>
    <dgm:pt modelId="{324AB7F2-077E-4F52-82DC-EFBB9253C114}" type="pres">
      <dgm:prSet presAssocID="{3CD29820-02D3-4BE5-A22E-DDCACB0F1E6A}" presName="hierChild3" presStyleCnt="0"/>
      <dgm:spPr/>
    </dgm:pt>
    <dgm:pt modelId="{2BC224AC-EF3E-4A58-A86E-DE13BD43DC2E}" type="pres">
      <dgm:prSet presAssocID="{00D31983-8AA2-498C-A870-46FEBA220C5E}" presName="Name19" presStyleLbl="parChTrans1D3" presStyleIdx="0" presStyleCnt="2"/>
      <dgm:spPr/>
    </dgm:pt>
    <dgm:pt modelId="{124A9869-D4EC-4576-9259-A4977D667E69}" type="pres">
      <dgm:prSet presAssocID="{AD38F6EB-F429-4150-8353-E02EC344C06A}" presName="Name21" presStyleCnt="0"/>
      <dgm:spPr/>
    </dgm:pt>
    <dgm:pt modelId="{AA96314D-DA30-47F8-AD82-A00DC57A39AE}" type="pres">
      <dgm:prSet presAssocID="{AD38F6EB-F429-4150-8353-E02EC344C06A}" presName="level2Shape" presStyleLbl="node3" presStyleIdx="0" presStyleCnt="2"/>
      <dgm:spPr/>
    </dgm:pt>
    <dgm:pt modelId="{78DF5998-4DE2-4506-B476-DAAA47AE03C1}" type="pres">
      <dgm:prSet presAssocID="{AD38F6EB-F429-4150-8353-E02EC344C06A}" presName="hierChild3" presStyleCnt="0"/>
      <dgm:spPr/>
    </dgm:pt>
    <dgm:pt modelId="{5BC9D383-FBAD-4A98-922D-B14DB474C2EA}" type="pres">
      <dgm:prSet presAssocID="{804711AC-E423-4793-972E-97BA0B6830CB}" presName="Name19" presStyleLbl="parChTrans1D3" presStyleIdx="1" presStyleCnt="2"/>
      <dgm:spPr/>
    </dgm:pt>
    <dgm:pt modelId="{1B35FA70-6268-49A1-8E03-9742B3AF7AFC}" type="pres">
      <dgm:prSet presAssocID="{C3F2DB1F-7A53-4EF1-B23D-80C98C373A46}" presName="Name21" presStyleCnt="0"/>
      <dgm:spPr/>
    </dgm:pt>
    <dgm:pt modelId="{2A8450B0-7469-4989-B470-763ACA048165}" type="pres">
      <dgm:prSet presAssocID="{C3F2DB1F-7A53-4EF1-B23D-80C98C373A46}" presName="level2Shape" presStyleLbl="node3" presStyleIdx="1" presStyleCnt="2"/>
      <dgm:spPr/>
    </dgm:pt>
    <dgm:pt modelId="{C3BE0860-01D1-49BF-9187-9629FFA2B149}" type="pres">
      <dgm:prSet presAssocID="{C3F2DB1F-7A53-4EF1-B23D-80C98C373A46}" presName="hierChild3" presStyleCnt="0"/>
      <dgm:spPr/>
    </dgm:pt>
    <dgm:pt modelId="{9E7A9C17-E50E-4F72-9E0B-A7ACFFF7B34D}" type="pres">
      <dgm:prSet presAssocID="{41E2AE57-9C65-40F8-8BA2-E2092E9EEE1E}" presName="Name19" presStyleLbl="parChTrans1D4" presStyleIdx="0" presStyleCnt="2"/>
      <dgm:spPr/>
    </dgm:pt>
    <dgm:pt modelId="{E4F08446-D270-434D-BD0F-CBA153D16A31}" type="pres">
      <dgm:prSet presAssocID="{D1F54599-9638-4FCD-B4CF-A08C9BB55398}" presName="Name21" presStyleCnt="0"/>
      <dgm:spPr/>
    </dgm:pt>
    <dgm:pt modelId="{EDA2C21E-C53E-4E58-A9AB-1CB152AD7A80}" type="pres">
      <dgm:prSet presAssocID="{D1F54599-9638-4FCD-B4CF-A08C9BB55398}" presName="level2Shape" presStyleLbl="node4" presStyleIdx="0" presStyleCnt="2"/>
      <dgm:spPr/>
    </dgm:pt>
    <dgm:pt modelId="{2930E180-8EF5-48E0-B3A3-145C36D2EC1E}" type="pres">
      <dgm:prSet presAssocID="{D1F54599-9638-4FCD-B4CF-A08C9BB55398}" presName="hierChild3" presStyleCnt="0"/>
      <dgm:spPr/>
    </dgm:pt>
    <dgm:pt modelId="{C04C288F-FD6C-4489-B1F4-2CBBB0FE9DB6}" type="pres">
      <dgm:prSet presAssocID="{DCD37D58-5AE3-46D3-AA97-A44AA7EB02CB}" presName="Name19" presStyleLbl="parChTrans1D4" presStyleIdx="1" presStyleCnt="2"/>
      <dgm:spPr/>
    </dgm:pt>
    <dgm:pt modelId="{C00339B0-FB86-4CDC-8920-9692AA1DD475}" type="pres">
      <dgm:prSet presAssocID="{1B0C5EDE-9406-42CA-81AA-050E0506C864}" presName="Name21" presStyleCnt="0"/>
      <dgm:spPr/>
    </dgm:pt>
    <dgm:pt modelId="{12106573-4714-48A2-ADA5-9561CB03F20C}" type="pres">
      <dgm:prSet presAssocID="{1B0C5EDE-9406-42CA-81AA-050E0506C864}" presName="level2Shape" presStyleLbl="node4" presStyleIdx="1" presStyleCnt="2"/>
      <dgm:spPr/>
    </dgm:pt>
    <dgm:pt modelId="{A9688441-0559-4D47-BD6E-110335B348F7}" type="pres">
      <dgm:prSet presAssocID="{1B0C5EDE-9406-42CA-81AA-050E0506C864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742A650E-BF4D-479E-AAFD-077A83CB41AC}" srcId="{BA3EC611-44F3-4F3A-858D-C3E646ED21F6}" destId="{3CD29820-02D3-4BE5-A22E-DDCACB0F1E6A}" srcOrd="1" destOrd="0" parTransId="{94E4BA42-9288-444A-8A2D-F84F1EF7405E}" sibTransId="{FF294C29-6797-4FBF-A8B3-977F2346B817}"/>
    <dgm:cxn modelId="{44518113-65C8-4373-BD44-9AF647482B0D}" type="presOf" srcId="{00D31983-8AA2-498C-A870-46FEBA220C5E}" destId="{2BC224AC-EF3E-4A58-A86E-DE13BD43DC2E}" srcOrd="0" destOrd="0" presId="urn:microsoft.com/office/officeart/2005/8/layout/hierarchy6"/>
    <dgm:cxn modelId="{0F590219-CD6B-4F6B-A1AD-B951B52AF96C}" type="presOf" srcId="{DCD37D58-5AE3-46D3-AA97-A44AA7EB02CB}" destId="{C04C288F-FD6C-4489-B1F4-2CBBB0FE9DB6}" srcOrd="0" destOrd="0" presId="urn:microsoft.com/office/officeart/2005/8/layout/hierarchy6"/>
    <dgm:cxn modelId="{1662575E-A485-488C-94D0-21A1D6456B7E}" type="presOf" srcId="{41E2AE57-9C65-40F8-8BA2-E2092E9EEE1E}" destId="{9E7A9C17-E50E-4F72-9E0B-A7ACFFF7B34D}" srcOrd="0" destOrd="0" presId="urn:microsoft.com/office/officeart/2005/8/layout/hierarchy6"/>
    <dgm:cxn modelId="{7C58FF60-C82A-4614-874B-1FD74F1A273A}" srcId="{A0FF90FC-3E23-4963-A796-B48AD0A6D32C}" destId="{BA3EC611-44F3-4F3A-858D-C3E646ED21F6}" srcOrd="0" destOrd="0" parTransId="{4629915C-9757-4EE2-BE9B-55B4F3FA3C40}" sibTransId="{825101D3-01FF-4A21-A0BE-8966F8FCD763}"/>
    <dgm:cxn modelId="{F47E2243-6690-474B-824F-11F992C38985}" type="presOf" srcId="{D1F54599-9638-4FCD-B4CF-A08C9BB55398}" destId="{EDA2C21E-C53E-4E58-A9AB-1CB152AD7A80}" srcOrd="0" destOrd="0" presId="urn:microsoft.com/office/officeart/2005/8/layout/hierarchy6"/>
    <dgm:cxn modelId="{AF556969-6BDB-4FF4-8EAC-AF3230912C23}" type="presOf" srcId="{94E4BA42-9288-444A-8A2D-F84F1EF7405E}" destId="{A363B883-82EE-43A9-B88E-ACAD7C1A5D95}" srcOrd="0" destOrd="0" presId="urn:microsoft.com/office/officeart/2005/8/layout/hierarchy6"/>
    <dgm:cxn modelId="{E3D40A6B-4E99-453D-8EB1-053C39EB8902}" srcId="{C3F2DB1F-7A53-4EF1-B23D-80C98C373A46}" destId="{D1F54599-9638-4FCD-B4CF-A08C9BB55398}" srcOrd="0" destOrd="0" parTransId="{41E2AE57-9C65-40F8-8BA2-E2092E9EEE1E}" sibTransId="{CE34A7DC-FA81-4640-BC9E-C1B45209FA51}"/>
    <dgm:cxn modelId="{77BE7A4E-04A8-45D4-8501-0202BC1AC042}" srcId="{3CD29820-02D3-4BE5-A22E-DDCACB0F1E6A}" destId="{C3F2DB1F-7A53-4EF1-B23D-80C98C373A46}" srcOrd="1" destOrd="0" parTransId="{804711AC-E423-4793-972E-97BA0B6830CB}" sibTransId="{BC0D8706-ADEF-4C91-8F35-C9790DC0B260}"/>
    <dgm:cxn modelId="{DBC85B4F-B287-4467-A941-41FB523CF570}" type="presOf" srcId="{3CD29820-02D3-4BE5-A22E-DDCACB0F1E6A}" destId="{BBC0B64F-FB1A-4202-9C75-542D088AF906}" srcOrd="0" destOrd="0" presId="urn:microsoft.com/office/officeart/2005/8/layout/hierarchy6"/>
    <dgm:cxn modelId="{0BA1446F-83D9-4882-BAC3-0CDF7BCD520F}" srcId="{C3F2DB1F-7A53-4EF1-B23D-80C98C373A46}" destId="{1B0C5EDE-9406-42CA-81AA-050E0506C864}" srcOrd="1" destOrd="0" parTransId="{DCD37D58-5AE3-46D3-AA97-A44AA7EB02CB}" sibTransId="{300AF98D-AD1D-4273-80ED-7CCB6FD21EE7}"/>
    <dgm:cxn modelId="{9A486558-013D-4E9F-974A-410F4C9BF96D}" type="presOf" srcId="{BA3EC611-44F3-4F3A-858D-C3E646ED21F6}" destId="{476C7FD3-0E59-4E31-8976-3B7B5D6C7887}" srcOrd="0" destOrd="0" presId="urn:microsoft.com/office/officeart/2005/8/layout/hierarchy6"/>
    <dgm:cxn modelId="{BE23767A-C2E1-4943-90AE-DDA1EE506C91}" type="presOf" srcId="{804711AC-E423-4793-972E-97BA0B6830CB}" destId="{5BC9D383-FBAD-4A98-922D-B14DB474C2EA}" srcOrd="0" destOrd="0" presId="urn:microsoft.com/office/officeart/2005/8/layout/hierarchy6"/>
    <dgm:cxn modelId="{87FAF080-866D-4F2D-B53D-BB4C007132EE}" type="presOf" srcId="{D9601AC1-12A3-4C79-A324-DFF98DD64F85}" destId="{8A7AA954-750C-452D-8116-08B5922A1840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45204CB1-F929-4025-A182-682455398EC9}" type="presOf" srcId="{AD38F6EB-F429-4150-8353-E02EC344C06A}" destId="{AA96314D-DA30-47F8-AD82-A00DC57A39AE}" srcOrd="0" destOrd="0" presId="urn:microsoft.com/office/officeart/2005/8/layout/hierarchy6"/>
    <dgm:cxn modelId="{41BBF4C3-60D5-4DDD-BC19-FD0AA26A1104}" srcId="{3CD29820-02D3-4BE5-A22E-DDCACB0F1E6A}" destId="{AD38F6EB-F429-4150-8353-E02EC344C06A}" srcOrd="0" destOrd="0" parTransId="{00D31983-8AA2-498C-A870-46FEBA220C5E}" sibTransId="{AB55F3A2-2EBD-42C3-BA95-CE8C36903A97}"/>
    <dgm:cxn modelId="{F07F79C4-2A8D-4D73-B6C1-5A2BF614D202}" type="presOf" srcId="{1B0C5EDE-9406-42CA-81AA-050E0506C864}" destId="{12106573-4714-48A2-ADA5-9561CB03F20C}" srcOrd="0" destOrd="0" presId="urn:microsoft.com/office/officeart/2005/8/layout/hierarchy6"/>
    <dgm:cxn modelId="{DDFD6CD4-CBEE-4119-9B89-C353FFFD7A33}" type="presOf" srcId="{F101858D-5BAF-4A32-8B16-EB16E810E87E}" destId="{3D105EFA-6231-40C5-95E7-ADBA9624924C}" srcOrd="0" destOrd="0" presId="urn:microsoft.com/office/officeart/2005/8/layout/hierarchy6"/>
    <dgm:cxn modelId="{A9C7C9F1-872E-46B1-A01D-68F7795BEC1E}" type="presOf" srcId="{C3F2DB1F-7A53-4EF1-B23D-80C98C373A46}" destId="{2A8450B0-7469-4989-B470-763ACA048165}" srcOrd="0" destOrd="0" presId="urn:microsoft.com/office/officeart/2005/8/layout/hierarchy6"/>
    <dgm:cxn modelId="{2F6485FD-68F5-4093-AF9D-8995A417D351}" srcId="{BA3EC611-44F3-4F3A-858D-C3E646ED21F6}" destId="{D9601AC1-12A3-4C79-A324-DFF98DD64F85}" srcOrd="0" destOrd="0" parTransId="{F101858D-5BAF-4A32-8B16-EB16E810E87E}" sibTransId="{5490F437-8E2F-4B4C-9338-47A3B81B678E}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E0D7DA7F-6859-4394-B592-5FF5C9E46A8F}" type="presParOf" srcId="{22A8EFF3-7864-47B9-8D2F-358B163C29DE}" destId="{C13CF10E-6BE1-4583-8C38-15E4FD4A7311}" srcOrd="0" destOrd="0" presId="urn:microsoft.com/office/officeart/2005/8/layout/hierarchy6"/>
    <dgm:cxn modelId="{3967F195-9C4C-4EA2-9AE1-E3950FB03B41}" type="presParOf" srcId="{C13CF10E-6BE1-4583-8C38-15E4FD4A7311}" destId="{476C7FD3-0E59-4E31-8976-3B7B5D6C7887}" srcOrd="0" destOrd="0" presId="urn:microsoft.com/office/officeart/2005/8/layout/hierarchy6"/>
    <dgm:cxn modelId="{52DDF06B-1259-4A42-934B-7C971A893B3C}" type="presParOf" srcId="{C13CF10E-6BE1-4583-8C38-15E4FD4A7311}" destId="{2270F5B2-2F36-4930-992C-7AA0CC88A72B}" srcOrd="1" destOrd="0" presId="urn:microsoft.com/office/officeart/2005/8/layout/hierarchy6"/>
    <dgm:cxn modelId="{4FA5E022-4B9C-43B6-83E0-CA32965A0DE5}" type="presParOf" srcId="{2270F5B2-2F36-4930-992C-7AA0CC88A72B}" destId="{3D105EFA-6231-40C5-95E7-ADBA9624924C}" srcOrd="0" destOrd="0" presId="urn:microsoft.com/office/officeart/2005/8/layout/hierarchy6"/>
    <dgm:cxn modelId="{1D9FE957-6CA3-4F06-AC42-DF9EABB0AA07}" type="presParOf" srcId="{2270F5B2-2F36-4930-992C-7AA0CC88A72B}" destId="{6095BE24-8BA5-40AB-A5A2-1C29F118C843}" srcOrd="1" destOrd="0" presId="urn:microsoft.com/office/officeart/2005/8/layout/hierarchy6"/>
    <dgm:cxn modelId="{F6613CA8-9403-4E57-8CAD-72E0FA937528}" type="presParOf" srcId="{6095BE24-8BA5-40AB-A5A2-1C29F118C843}" destId="{8A7AA954-750C-452D-8116-08B5922A1840}" srcOrd="0" destOrd="0" presId="urn:microsoft.com/office/officeart/2005/8/layout/hierarchy6"/>
    <dgm:cxn modelId="{F2867E52-680E-4232-8F2C-3067274FDE1B}" type="presParOf" srcId="{6095BE24-8BA5-40AB-A5A2-1C29F118C843}" destId="{D9C3671E-D351-4EA7-A5BA-47565F97F59A}" srcOrd="1" destOrd="0" presId="urn:microsoft.com/office/officeart/2005/8/layout/hierarchy6"/>
    <dgm:cxn modelId="{C7CAA762-E5E5-43B2-8AFB-F134C8E412FB}" type="presParOf" srcId="{2270F5B2-2F36-4930-992C-7AA0CC88A72B}" destId="{A363B883-82EE-43A9-B88E-ACAD7C1A5D95}" srcOrd="2" destOrd="0" presId="urn:microsoft.com/office/officeart/2005/8/layout/hierarchy6"/>
    <dgm:cxn modelId="{2DB74274-575F-4136-AA94-433467583489}" type="presParOf" srcId="{2270F5B2-2F36-4930-992C-7AA0CC88A72B}" destId="{05B6FF60-7DDE-4182-BA8F-2062E6B06B28}" srcOrd="3" destOrd="0" presId="urn:microsoft.com/office/officeart/2005/8/layout/hierarchy6"/>
    <dgm:cxn modelId="{4D3ED512-21DE-43E9-9C21-5A3B46FE97DA}" type="presParOf" srcId="{05B6FF60-7DDE-4182-BA8F-2062E6B06B28}" destId="{BBC0B64F-FB1A-4202-9C75-542D088AF906}" srcOrd="0" destOrd="0" presId="urn:microsoft.com/office/officeart/2005/8/layout/hierarchy6"/>
    <dgm:cxn modelId="{85472E3C-8F19-4C92-AD91-61EA1807DE95}" type="presParOf" srcId="{05B6FF60-7DDE-4182-BA8F-2062E6B06B28}" destId="{324AB7F2-077E-4F52-82DC-EFBB9253C114}" srcOrd="1" destOrd="0" presId="urn:microsoft.com/office/officeart/2005/8/layout/hierarchy6"/>
    <dgm:cxn modelId="{3E10CE6A-291F-4DFB-893E-BBEB8FBF117C}" type="presParOf" srcId="{324AB7F2-077E-4F52-82DC-EFBB9253C114}" destId="{2BC224AC-EF3E-4A58-A86E-DE13BD43DC2E}" srcOrd="0" destOrd="0" presId="urn:microsoft.com/office/officeart/2005/8/layout/hierarchy6"/>
    <dgm:cxn modelId="{111E5322-7123-416C-94FC-F1C8491B6FE7}" type="presParOf" srcId="{324AB7F2-077E-4F52-82DC-EFBB9253C114}" destId="{124A9869-D4EC-4576-9259-A4977D667E69}" srcOrd="1" destOrd="0" presId="urn:microsoft.com/office/officeart/2005/8/layout/hierarchy6"/>
    <dgm:cxn modelId="{31375F11-C675-4665-A332-700A0DAF1197}" type="presParOf" srcId="{124A9869-D4EC-4576-9259-A4977D667E69}" destId="{AA96314D-DA30-47F8-AD82-A00DC57A39AE}" srcOrd="0" destOrd="0" presId="urn:microsoft.com/office/officeart/2005/8/layout/hierarchy6"/>
    <dgm:cxn modelId="{2D75B53D-3818-4545-A34A-816F751F9929}" type="presParOf" srcId="{124A9869-D4EC-4576-9259-A4977D667E69}" destId="{78DF5998-4DE2-4506-B476-DAAA47AE03C1}" srcOrd="1" destOrd="0" presId="urn:microsoft.com/office/officeart/2005/8/layout/hierarchy6"/>
    <dgm:cxn modelId="{BFFD18AD-199C-4F82-A86B-849D60436202}" type="presParOf" srcId="{324AB7F2-077E-4F52-82DC-EFBB9253C114}" destId="{5BC9D383-FBAD-4A98-922D-B14DB474C2EA}" srcOrd="2" destOrd="0" presId="urn:microsoft.com/office/officeart/2005/8/layout/hierarchy6"/>
    <dgm:cxn modelId="{52E3E0D3-B2C2-488D-82A4-2F51D6635EF5}" type="presParOf" srcId="{324AB7F2-077E-4F52-82DC-EFBB9253C114}" destId="{1B35FA70-6268-49A1-8E03-9742B3AF7AFC}" srcOrd="3" destOrd="0" presId="urn:microsoft.com/office/officeart/2005/8/layout/hierarchy6"/>
    <dgm:cxn modelId="{0B398E18-1FA5-49F4-B296-C7C31D1743A3}" type="presParOf" srcId="{1B35FA70-6268-49A1-8E03-9742B3AF7AFC}" destId="{2A8450B0-7469-4989-B470-763ACA048165}" srcOrd="0" destOrd="0" presId="urn:microsoft.com/office/officeart/2005/8/layout/hierarchy6"/>
    <dgm:cxn modelId="{D23AEBB3-D71F-4868-A6CE-4BD7CB9FE175}" type="presParOf" srcId="{1B35FA70-6268-49A1-8E03-9742B3AF7AFC}" destId="{C3BE0860-01D1-49BF-9187-9629FFA2B149}" srcOrd="1" destOrd="0" presId="urn:microsoft.com/office/officeart/2005/8/layout/hierarchy6"/>
    <dgm:cxn modelId="{B1305F6E-E25F-48E2-B86F-F00F7875664A}" type="presParOf" srcId="{C3BE0860-01D1-49BF-9187-9629FFA2B149}" destId="{9E7A9C17-E50E-4F72-9E0B-A7ACFFF7B34D}" srcOrd="0" destOrd="0" presId="urn:microsoft.com/office/officeart/2005/8/layout/hierarchy6"/>
    <dgm:cxn modelId="{606DC827-0F2F-4E70-A476-76E71CAEC698}" type="presParOf" srcId="{C3BE0860-01D1-49BF-9187-9629FFA2B149}" destId="{E4F08446-D270-434D-BD0F-CBA153D16A31}" srcOrd="1" destOrd="0" presId="urn:microsoft.com/office/officeart/2005/8/layout/hierarchy6"/>
    <dgm:cxn modelId="{594F489F-DA0F-4724-9889-FECB901869E2}" type="presParOf" srcId="{E4F08446-D270-434D-BD0F-CBA153D16A31}" destId="{EDA2C21E-C53E-4E58-A9AB-1CB152AD7A80}" srcOrd="0" destOrd="0" presId="urn:microsoft.com/office/officeart/2005/8/layout/hierarchy6"/>
    <dgm:cxn modelId="{1480ACA8-29CF-4B2B-AADE-9406DD112DD9}" type="presParOf" srcId="{E4F08446-D270-434D-BD0F-CBA153D16A31}" destId="{2930E180-8EF5-48E0-B3A3-145C36D2EC1E}" srcOrd="1" destOrd="0" presId="urn:microsoft.com/office/officeart/2005/8/layout/hierarchy6"/>
    <dgm:cxn modelId="{680E3D7E-0A00-47AE-B98D-893B973A8F05}" type="presParOf" srcId="{C3BE0860-01D1-49BF-9187-9629FFA2B149}" destId="{C04C288F-FD6C-4489-B1F4-2CBBB0FE9DB6}" srcOrd="2" destOrd="0" presId="urn:microsoft.com/office/officeart/2005/8/layout/hierarchy6"/>
    <dgm:cxn modelId="{B1C06054-A76D-408A-B41B-94A57781D880}" type="presParOf" srcId="{C3BE0860-01D1-49BF-9187-9629FFA2B149}" destId="{C00339B0-FB86-4CDC-8920-9692AA1DD475}" srcOrd="3" destOrd="0" presId="urn:microsoft.com/office/officeart/2005/8/layout/hierarchy6"/>
    <dgm:cxn modelId="{16B4436C-BFF7-4171-AD27-3BC11D0D8E32}" type="presParOf" srcId="{C00339B0-FB86-4CDC-8920-9692AA1DD475}" destId="{12106573-4714-48A2-ADA5-9561CB03F20C}" srcOrd="0" destOrd="0" presId="urn:microsoft.com/office/officeart/2005/8/layout/hierarchy6"/>
    <dgm:cxn modelId="{9D8CCDE3-8D0F-46A8-8BB4-8F1817E6F73A}" type="presParOf" srcId="{C00339B0-FB86-4CDC-8920-9692AA1DD475}" destId="{A9688441-0559-4D47-BD6E-110335B348F7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DFCA4E78-236A-436B-9A5D-282794AA06C6}">
      <dgm:prSet/>
      <dgm:spPr/>
      <dgm:t>
        <a:bodyPr/>
        <a:lstStyle/>
        <a:p>
          <a:r>
            <a:rPr lang="en-IL"/>
            <a:t>y</a:t>
          </a:r>
        </a:p>
      </dgm:t>
    </dgm:pt>
    <dgm:pt modelId="{B03EA4AE-0C5D-4062-86E9-5D7CA9AF4B42}" type="parTrans" cxnId="{3A85A219-9FAC-4C60-948F-53C6D5333C99}">
      <dgm:prSet/>
      <dgm:spPr/>
      <dgm:t>
        <a:bodyPr/>
        <a:lstStyle/>
        <a:p>
          <a:endParaRPr lang="en-IL"/>
        </a:p>
      </dgm:t>
    </dgm:pt>
    <dgm:pt modelId="{EFD27A62-9491-4F7C-802C-8CECCDF5CA9E}" type="sibTrans" cxnId="{3A85A219-9FAC-4C60-948F-53C6D5333C99}">
      <dgm:prSet/>
      <dgm:spPr/>
      <dgm:t>
        <a:bodyPr/>
        <a:lstStyle/>
        <a:p>
          <a:endParaRPr lang="en-IL"/>
        </a:p>
      </dgm:t>
    </dgm:pt>
    <dgm:pt modelId="{0759DF9D-CF74-47C3-BF3C-EE248169308F}">
      <dgm:prSet/>
      <dgm:spPr/>
      <dgm:t>
        <a:bodyPr/>
        <a:lstStyle/>
        <a:p>
          <a:r>
            <a:rPr lang="en-IL"/>
            <a:t>z</a:t>
          </a:r>
        </a:p>
      </dgm:t>
    </dgm:pt>
    <dgm:pt modelId="{C34D69AD-EEE3-4D5F-88B9-26A709464BB2}" type="parTrans" cxnId="{D7587479-DE0D-441F-985E-40C89F18353B}">
      <dgm:prSet/>
      <dgm:spPr/>
      <dgm:t>
        <a:bodyPr/>
        <a:lstStyle/>
        <a:p>
          <a:endParaRPr lang="en-IL"/>
        </a:p>
      </dgm:t>
    </dgm:pt>
    <dgm:pt modelId="{4A6DD062-EA61-477B-8BFC-F0E1DA04A518}" type="sibTrans" cxnId="{D7587479-DE0D-441F-985E-40C89F18353B}">
      <dgm:prSet/>
      <dgm:spPr/>
      <dgm:t>
        <a:bodyPr/>
        <a:lstStyle/>
        <a:p>
          <a:endParaRPr lang="en-IL"/>
        </a:p>
      </dgm:t>
    </dgm:pt>
    <dgm:pt modelId="{D76F5CBF-01BE-466C-868F-19E8E27DAC15}">
      <dgm:prSet/>
      <dgm:spPr/>
      <dgm:t>
        <a:bodyPr/>
        <a:lstStyle/>
        <a:p>
          <a:r>
            <a:rPr lang="en-IL"/>
            <a:t>t1</a:t>
          </a:r>
        </a:p>
      </dgm:t>
    </dgm:pt>
    <dgm:pt modelId="{C2834261-D710-439B-8CF2-5E8A964535B2}" type="parTrans" cxnId="{56F044D3-2B26-4B55-8638-C954FBB2616B}">
      <dgm:prSet/>
      <dgm:spPr/>
      <dgm:t>
        <a:bodyPr/>
        <a:lstStyle/>
        <a:p>
          <a:endParaRPr lang="en-IL"/>
        </a:p>
      </dgm:t>
    </dgm:pt>
    <dgm:pt modelId="{A5A66C96-0737-469E-8654-4760C1B6B14F}" type="sibTrans" cxnId="{56F044D3-2B26-4B55-8638-C954FBB2616B}">
      <dgm:prSet/>
      <dgm:spPr/>
      <dgm:t>
        <a:bodyPr/>
        <a:lstStyle/>
        <a:p>
          <a:endParaRPr lang="en-IL"/>
        </a:p>
      </dgm:t>
    </dgm:pt>
    <dgm:pt modelId="{AAD9B239-6776-4522-BD14-A4D96AB2F060}">
      <dgm:prSet/>
      <dgm:spPr/>
      <dgm:t>
        <a:bodyPr/>
        <a:lstStyle/>
        <a:p>
          <a:r>
            <a:rPr lang="en-IL"/>
            <a:t>t2</a:t>
          </a:r>
        </a:p>
      </dgm:t>
    </dgm:pt>
    <dgm:pt modelId="{E35A7DEB-8131-4616-97E4-471803E66600}" type="parTrans" cxnId="{82572255-EFE6-4663-8819-484B938318E6}">
      <dgm:prSet/>
      <dgm:spPr/>
      <dgm:t>
        <a:bodyPr/>
        <a:lstStyle/>
        <a:p>
          <a:endParaRPr lang="en-IL"/>
        </a:p>
      </dgm:t>
    </dgm:pt>
    <dgm:pt modelId="{4B13A734-1B5E-4AE1-BF3C-42F46B3094BA}" type="sibTrans" cxnId="{82572255-EFE6-4663-8819-484B938318E6}">
      <dgm:prSet/>
      <dgm:spPr/>
      <dgm:t>
        <a:bodyPr/>
        <a:lstStyle/>
        <a:p>
          <a:endParaRPr lang="en-IL"/>
        </a:p>
      </dgm:t>
    </dgm:pt>
    <dgm:pt modelId="{E296BD0C-D56E-4A34-BE41-EEF88B5B7134}">
      <dgm:prSet/>
      <dgm:spPr/>
      <dgm:t>
        <a:bodyPr/>
        <a:lstStyle/>
        <a:p>
          <a:r>
            <a:rPr lang="en-IL"/>
            <a:t>x</a:t>
          </a:r>
        </a:p>
      </dgm:t>
    </dgm:pt>
    <dgm:pt modelId="{D4A08E43-8FA4-4888-B2DF-A36520EB62C1}" type="parTrans" cxnId="{0B7ED605-4834-4FBD-BD2C-B9B4174FDD74}">
      <dgm:prSet/>
      <dgm:spPr/>
      <dgm:t>
        <a:bodyPr/>
        <a:lstStyle/>
        <a:p>
          <a:endParaRPr lang="en-IL"/>
        </a:p>
      </dgm:t>
    </dgm:pt>
    <dgm:pt modelId="{6812EFEC-AA13-40B8-B113-22D95C8A1160}" type="sibTrans" cxnId="{0B7ED605-4834-4FBD-BD2C-B9B4174FDD74}">
      <dgm:prSet/>
      <dgm:spPr/>
      <dgm:t>
        <a:bodyPr/>
        <a:lstStyle/>
        <a:p>
          <a:endParaRPr lang="en-IL"/>
        </a:p>
      </dgm:t>
    </dgm:pt>
    <dgm:pt modelId="{47BE088A-4FEB-4513-810F-BCC2B73D901F}">
      <dgm:prSet/>
      <dgm:spPr/>
      <dgm:t>
        <a:bodyPr/>
        <a:lstStyle/>
        <a:p>
          <a:r>
            <a:rPr lang="en-IL"/>
            <a:t>t3</a:t>
          </a:r>
        </a:p>
      </dgm:t>
    </dgm:pt>
    <dgm:pt modelId="{493718CE-678D-485C-B3AC-2546878B68AA}" type="parTrans" cxnId="{762CC6E4-EEAC-4AE4-949B-B03A4C42635F}">
      <dgm:prSet/>
      <dgm:spPr/>
      <dgm:t>
        <a:bodyPr/>
        <a:lstStyle/>
        <a:p>
          <a:endParaRPr lang="en-IL"/>
        </a:p>
      </dgm:t>
    </dgm:pt>
    <dgm:pt modelId="{6D7D31D1-8F7F-403A-9428-C4B3495C06DF}" type="sibTrans" cxnId="{762CC6E4-EEAC-4AE4-949B-B03A4C42635F}">
      <dgm:prSet/>
      <dgm:spPr/>
      <dgm:t>
        <a:bodyPr/>
        <a:lstStyle/>
        <a:p>
          <a:endParaRPr lang="en-IL"/>
        </a:p>
      </dgm:t>
    </dgm:pt>
    <dgm:pt modelId="{04749F49-B429-4EBB-B4BB-EDA3CC62428A}">
      <dgm:prSet/>
      <dgm:spPr/>
      <dgm:t>
        <a:bodyPr/>
        <a:lstStyle/>
        <a:p>
          <a:r>
            <a:rPr lang="en-IL"/>
            <a:t>t4</a:t>
          </a:r>
        </a:p>
      </dgm:t>
    </dgm:pt>
    <dgm:pt modelId="{3506EB02-49FC-4534-AFEE-942C109D72FB}" type="parTrans" cxnId="{BFEB1381-DF13-4A7D-8F2E-F26359F65685}">
      <dgm:prSet/>
      <dgm:spPr/>
      <dgm:t>
        <a:bodyPr/>
        <a:lstStyle/>
        <a:p>
          <a:endParaRPr lang="en-IL"/>
        </a:p>
      </dgm:t>
    </dgm:pt>
    <dgm:pt modelId="{7FA526C8-1E84-4BD9-A66A-D6DFB0610FE6}" type="sibTrans" cxnId="{BFEB1381-DF13-4A7D-8F2E-F26359F65685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CFA995D-E93A-43A0-90DC-4E9596725D3E}" type="pres">
      <dgm:prSet presAssocID="{DFCA4E78-236A-436B-9A5D-282794AA06C6}" presName="Name14" presStyleCnt="0"/>
      <dgm:spPr/>
    </dgm:pt>
    <dgm:pt modelId="{2FFE8FC0-1408-4171-9C9B-9AFF9C0650AD}" type="pres">
      <dgm:prSet presAssocID="{DFCA4E78-236A-436B-9A5D-282794AA06C6}" presName="level1Shape" presStyleLbl="node0" presStyleIdx="0" presStyleCnt="1">
        <dgm:presLayoutVars>
          <dgm:chPref val="3"/>
        </dgm:presLayoutVars>
      </dgm:prSet>
      <dgm:spPr/>
    </dgm:pt>
    <dgm:pt modelId="{47B69201-5598-4271-B73D-82CC61E36F29}" type="pres">
      <dgm:prSet presAssocID="{DFCA4E78-236A-436B-9A5D-282794AA06C6}" presName="hierChild2" presStyleCnt="0"/>
      <dgm:spPr/>
    </dgm:pt>
    <dgm:pt modelId="{6187A829-42D7-454C-9693-0E15DBAEB031}" type="pres">
      <dgm:prSet presAssocID="{C34D69AD-EEE3-4D5F-88B9-26A709464BB2}" presName="Name19" presStyleLbl="parChTrans1D2" presStyleIdx="0" presStyleCnt="2"/>
      <dgm:spPr/>
    </dgm:pt>
    <dgm:pt modelId="{4E0365E2-FCD2-4F45-9CF0-A66F42E091E6}" type="pres">
      <dgm:prSet presAssocID="{0759DF9D-CF74-47C3-BF3C-EE248169308F}" presName="Name21" presStyleCnt="0"/>
      <dgm:spPr/>
    </dgm:pt>
    <dgm:pt modelId="{05FA8A2B-6AE2-4A6B-97C5-BDCEA3CE5ADA}" type="pres">
      <dgm:prSet presAssocID="{0759DF9D-CF74-47C3-BF3C-EE248169308F}" presName="level2Shape" presStyleLbl="node2" presStyleIdx="0" presStyleCnt="2"/>
      <dgm:spPr/>
    </dgm:pt>
    <dgm:pt modelId="{0629730D-B94F-4264-819E-E4444922E7EF}" type="pres">
      <dgm:prSet presAssocID="{0759DF9D-CF74-47C3-BF3C-EE248169308F}" presName="hierChild3" presStyleCnt="0"/>
      <dgm:spPr/>
    </dgm:pt>
    <dgm:pt modelId="{66060EE7-F767-411C-B5E8-BCCEA2315DDA}" type="pres">
      <dgm:prSet presAssocID="{C2834261-D710-439B-8CF2-5E8A964535B2}" presName="Name19" presStyleLbl="parChTrans1D3" presStyleIdx="0" presStyleCnt="4"/>
      <dgm:spPr/>
    </dgm:pt>
    <dgm:pt modelId="{9E4AE770-6936-48A1-A014-38C0244C02B1}" type="pres">
      <dgm:prSet presAssocID="{D76F5CBF-01BE-466C-868F-19E8E27DAC15}" presName="Name21" presStyleCnt="0"/>
      <dgm:spPr/>
    </dgm:pt>
    <dgm:pt modelId="{4B51E568-E499-4779-B210-8CEBD0B1584E}" type="pres">
      <dgm:prSet presAssocID="{D76F5CBF-01BE-466C-868F-19E8E27DAC15}" presName="level2Shape" presStyleLbl="node3" presStyleIdx="0" presStyleCnt="4"/>
      <dgm:spPr/>
    </dgm:pt>
    <dgm:pt modelId="{293E7214-748B-4869-BC7A-6216487CD47A}" type="pres">
      <dgm:prSet presAssocID="{D76F5CBF-01BE-466C-868F-19E8E27DAC15}" presName="hierChild3" presStyleCnt="0"/>
      <dgm:spPr/>
    </dgm:pt>
    <dgm:pt modelId="{FD4F1C1A-0236-4F6A-8021-964F1F644657}" type="pres">
      <dgm:prSet presAssocID="{E35A7DEB-8131-4616-97E4-471803E66600}" presName="Name19" presStyleLbl="parChTrans1D3" presStyleIdx="1" presStyleCnt="4"/>
      <dgm:spPr/>
    </dgm:pt>
    <dgm:pt modelId="{03C8422D-7906-4C73-9A33-DE2C814CDB56}" type="pres">
      <dgm:prSet presAssocID="{AAD9B239-6776-4522-BD14-A4D96AB2F060}" presName="Name21" presStyleCnt="0"/>
      <dgm:spPr/>
    </dgm:pt>
    <dgm:pt modelId="{EC24BCCE-3A18-45CA-BFEE-C7B5FB13BD14}" type="pres">
      <dgm:prSet presAssocID="{AAD9B239-6776-4522-BD14-A4D96AB2F060}" presName="level2Shape" presStyleLbl="node3" presStyleIdx="1" presStyleCnt="4"/>
      <dgm:spPr/>
    </dgm:pt>
    <dgm:pt modelId="{09C5C81F-0962-43A4-B2D1-86FDECAC99C2}" type="pres">
      <dgm:prSet presAssocID="{AAD9B239-6776-4522-BD14-A4D96AB2F060}" presName="hierChild3" presStyleCnt="0"/>
      <dgm:spPr/>
    </dgm:pt>
    <dgm:pt modelId="{8462C965-D7F7-4098-A651-4F6EDF63FF4F}" type="pres">
      <dgm:prSet presAssocID="{D4A08E43-8FA4-4888-B2DF-A36520EB62C1}" presName="Name19" presStyleLbl="parChTrans1D2" presStyleIdx="1" presStyleCnt="2"/>
      <dgm:spPr/>
    </dgm:pt>
    <dgm:pt modelId="{D447FBD8-0216-4A25-8313-C95A59639314}" type="pres">
      <dgm:prSet presAssocID="{E296BD0C-D56E-4A34-BE41-EEF88B5B7134}" presName="Name21" presStyleCnt="0"/>
      <dgm:spPr/>
    </dgm:pt>
    <dgm:pt modelId="{1AC454C5-694E-45BF-8BE9-25EA503095BF}" type="pres">
      <dgm:prSet presAssocID="{E296BD0C-D56E-4A34-BE41-EEF88B5B7134}" presName="level2Shape" presStyleLbl="node2" presStyleIdx="1" presStyleCnt="2"/>
      <dgm:spPr/>
    </dgm:pt>
    <dgm:pt modelId="{2E3D3333-2C3B-4D65-ABA3-C44C78A273AE}" type="pres">
      <dgm:prSet presAssocID="{E296BD0C-D56E-4A34-BE41-EEF88B5B7134}" presName="hierChild3" presStyleCnt="0"/>
      <dgm:spPr/>
    </dgm:pt>
    <dgm:pt modelId="{357C7B66-C7C2-49AC-B21C-4B47285A4418}" type="pres">
      <dgm:prSet presAssocID="{493718CE-678D-485C-B3AC-2546878B68AA}" presName="Name19" presStyleLbl="parChTrans1D3" presStyleIdx="2" presStyleCnt="4"/>
      <dgm:spPr/>
    </dgm:pt>
    <dgm:pt modelId="{24387CCF-A55C-4239-9276-02E3AE0CD6F7}" type="pres">
      <dgm:prSet presAssocID="{47BE088A-4FEB-4513-810F-BCC2B73D901F}" presName="Name21" presStyleCnt="0"/>
      <dgm:spPr/>
    </dgm:pt>
    <dgm:pt modelId="{DB86EDAF-C223-4B98-8BEB-A298C26A0988}" type="pres">
      <dgm:prSet presAssocID="{47BE088A-4FEB-4513-810F-BCC2B73D901F}" presName="level2Shape" presStyleLbl="node3" presStyleIdx="2" presStyleCnt="4"/>
      <dgm:spPr/>
    </dgm:pt>
    <dgm:pt modelId="{58AAE756-65F6-4599-80FC-E0409081A521}" type="pres">
      <dgm:prSet presAssocID="{47BE088A-4FEB-4513-810F-BCC2B73D901F}" presName="hierChild3" presStyleCnt="0"/>
      <dgm:spPr/>
    </dgm:pt>
    <dgm:pt modelId="{D7D42630-7319-4B76-B34A-F378D065183A}" type="pres">
      <dgm:prSet presAssocID="{3506EB02-49FC-4534-AFEE-942C109D72FB}" presName="Name19" presStyleLbl="parChTrans1D3" presStyleIdx="3" presStyleCnt="4"/>
      <dgm:spPr/>
    </dgm:pt>
    <dgm:pt modelId="{A8E5B216-FC89-44DB-BDD2-3F7B8A2DD95E}" type="pres">
      <dgm:prSet presAssocID="{04749F49-B429-4EBB-B4BB-EDA3CC62428A}" presName="Name21" presStyleCnt="0"/>
      <dgm:spPr/>
    </dgm:pt>
    <dgm:pt modelId="{7D5D5018-8BA4-4863-AE1A-8A58D4520D8A}" type="pres">
      <dgm:prSet presAssocID="{04749F49-B429-4EBB-B4BB-EDA3CC62428A}" presName="level2Shape" presStyleLbl="node3" presStyleIdx="3" presStyleCnt="4"/>
      <dgm:spPr/>
    </dgm:pt>
    <dgm:pt modelId="{C485CF91-7942-43D8-8EE1-FFBBCC8D8C8D}" type="pres">
      <dgm:prSet presAssocID="{04749F49-B429-4EBB-B4BB-EDA3CC62428A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33C69D01-A9F8-4716-A26F-E714486D3F0D}" type="presOf" srcId="{3506EB02-49FC-4534-AFEE-942C109D72FB}" destId="{D7D42630-7319-4B76-B34A-F378D065183A}" srcOrd="0" destOrd="0" presId="urn:microsoft.com/office/officeart/2005/8/layout/hierarchy6"/>
    <dgm:cxn modelId="{0B7ED605-4834-4FBD-BD2C-B9B4174FDD74}" srcId="{DFCA4E78-236A-436B-9A5D-282794AA06C6}" destId="{E296BD0C-D56E-4A34-BE41-EEF88B5B7134}" srcOrd="1" destOrd="0" parTransId="{D4A08E43-8FA4-4888-B2DF-A36520EB62C1}" sibTransId="{6812EFEC-AA13-40B8-B113-22D95C8A1160}"/>
    <dgm:cxn modelId="{F6245315-0A46-464B-8C63-5E6EAD6B582A}" type="presOf" srcId="{C2834261-D710-439B-8CF2-5E8A964535B2}" destId="{66060EE7-F767-411C-B5E8-BCCEA2315DDA}" srcOrd="0" destOrd="0" presId="urn:microsoft.com/office/officeart/2005/8/layout/hierarchy6"/>
    <dgm:cxn modelId="{3A85A219-9FAC-4C60-948F-53C6D5333C99}" srcId="{A0FF90FC-3E23-4963-A796-B48AD0A6D32C}" destId="{DFCA4E78-236A-436B-9A5D-282794AA06C6}" srcOrd="0" destOrd="0" parTransId="{B03EA4AE-0C5D-4062-86E9-5D7CA9AF4B42}" sibTransId="{EFD27A62-9491-4F7C-802C-8CECCDF5CA9E}"/>
    <dgm:cxn modelId="{A6663A1C-17BA-4BC8-AEAD-0AE1C47BFAF6}" type="presOf" srcId="{D4A08E43-8FA4-4888-B2DF-A36520EB62C1}" destId="{8462C965-D7F7-4098-A651-4F6EDF63FF4F}" srcOrd="0" destOrd="0" presId="urn:microsoft.com/office/officeart/2005/8/layout/hierarchy6"/>
    <dgm:cxn modelId="{1DE75738-9BE1-4634-8480-C7B363E2A7F1}" type="presOf" srcId="{493718CE-678D-485C-B3AC-2546878B68AA}" destId="{357C7B66-C7C2-49AC-B21C-4B47285A4418}" srcOrd="0" destOrd="0" presId="urn:microsoft.com/office/officeart/2005/8/layout/hierarchy6"/>
    <dgm:cxn modelId="{53017643-9E2F-4BF5-8155-6C4C2C174ADC}" type="presOf" srcId="{47BE088A-4FEB-4513-810F-BCC2B73D901F}" destId="{DB86EDAF-C223-4B98-8BEB-A298C26A0988}" srcOrd="0" destOrd="0" presId="urn:microsoft.com/office/officeart/2005/8/layout/hierarchy6"/>
    <dgm:cxn modelId="{85B55165-B7CC-4136-B03A-2C58E60063A8}" type="presOf" srcId="{E35A7DEB-8131-4616-97E4-471803E66600}" destId="{FD4F1C1A-0236-4F6A-8021-964F1F644657}" srcOrd="0" destOrd="0" presId="urn:microsoft.com/office/officeart/2005/8/layout/hierarchy6"/>
    <dgm:cxn modelId="{EBE10149-7116-41AF-922D-7094F509A92F}" type="presOf" srcId="{DFCA4E78-236A-436B-9A5D-282794AA06C6}" destId="{2FFE8FC0-1408-4171-9C9B-9AFF9C0650AD}" srcOrd="0" destOrd="0" presId="urn:microsoft.com/office/officeart/2005/8/layout/hierarchy6"/>
    <dgm:cxn modelId="{CFF0344A-39E6-4032-A789-43E8FF506D9D}" type="presOf" srcId="{0759DF9D-CF74-47C3-BF3C-EE248169308F}" destId="{05FA8A2B-6AE2-4A6B-97C5-BDCEA3CE5ADA}" srcOrd="0" destOrd="0" presId="urn:microsoft.com/office/officeart/2005/8/layout/hierarchy6"/>
    <dgm:cxn modelId="{82572255-EFE6-4663-8819-484B938318E6}" srcId="{0759DF9D-CF74-47C3-BF3C-EE248169308F}" destId="{AAD9B239-6776-4522-BD14-A4D96AB2F060}" srcOrd="1" destOrd="0" parTransId="{E35A7DEB-8131-4616-97E4-471803E66600}" sibTransId="{4B13A734-1B5E-4AE1-BF3C-42F46B3094BA}"/>
    <dgm:cxn modelId="{D7587479-DE0D-441F-985E-40C89F18353B}" srcId="{DFCA4E78-236A-436B-9A5D-282794AA06C6}" destId="{0759DF9D-CF74-47C3-BF3C-EE248169308F}" srcOrd="0" destOrd="0" parTransId="{C34D69AD-EEE3-4D5F-88B9-26A709464BB2}" sibTransId="{4A6DD062-EA61-477B-8BFC-F0E1DA04A518}"/>
    <dgm:cxn modelId="{BFEB1381-DF13-4A7D-8F2E-F26359F65685}" srcId="{E296BD0C-D56E-4A34-BE41-EEF88B5B7134}" destId="{04749F49-B429-4EBB-B4BB-EDA3CC62428A}" srcOrd="1" destOrd="0" parTransId="{3506EB02-49FC-4534-AFEE-942C109D72FB}" sibTransId="{7FA526C8-1E84-4BD9-A66A-D6DFB0610FE6}"/>
    <dgm:cxn modelId="{6E71E788-957E-49EB-92CE-37A1ECD6E8F9}" type="presOf" srcId="{04749F49-B429-4EBB-B4BB-EDA3CC62428A}" destId="{7D5D5018-8BA4-4863-AE1A-8A58D4520D8A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AFECCCB3-C5CD-4865-A2B3-A85E22BF1DDC}" type="presOf" srcId="{D76F5CBF-01BE-466C-868F-19E8E27DAC15}" destId="{4B51E568-E499-4779-B210-8CEBD0B1584E}" srcOrd="0" destOrd="0" presId="urn:microsoft.com/office/officeart/2005/8/layout/hierarchy6"/>
    <dgm:cxn modelId="{A30B06C5-3052-4F97-8F59-67015B80CA1A}" type="presOf" srcId="{AAD9B239-6776-4522-BD14-A4D96AB2F060}" destId="{EC24BCCE-3A18-45CA-BFEE-C7B5FB13BD14}" srcOrd="0" destOrd="0" presId="urn:microsoft.com/office/officeart/2005/8/layout/hierarchy6"/>
    <dgm:cxn modelId="{2C94D1CB-2745-4FD9-B50A-39826D3FBF7C}" type="presOf" srcId="{C34D69AD-EEE3-4D5F-88B9-26A709464BB2}" destId="{6187A829-42D7-454C-9693-0E15DBAEB031}" srcOrd="0" destOrd="0" presId="urn:microsoft.com/office/officeart/2005/8/layout/hierarchy6"/>
    <dgm:cxn modelId="{56F044D3-2B26-4B55-8638-C954FBB2616B}" srcId="{0759DF9D-CF74-47C3-BF3C-EE248169308F}" destId="{D76F5CBF-01BE-466C-868F-19E8E27DAC15}" srcOrd="0" destOrd="0" parTransId="{C2834261-D710-439B-8CF2-5E8A964535B2}" sibTransId="{A5A66C96-0737-469E-8654-4760C1B6B14F}"/>
    <dgm:cxn modelId="{2D7A94D9-58B4-44D7-91A0-B6AD394BA428}" type="presOf" srcId="{E296BD0C-D56E-4A34-BE41-EEF88B5B7134}" destId="{1AC454C5-694E-45BF-8BE9-25EA503095BF}" srcOrd="0" destOrd="0" presId="urn:microsoft.com/office/officeart/2005/8/layout/hierarchy6"/>
    <dgm:cxn modelId="{762CC6E4-EEAC-4AE4-949B-B03A4C42635F}" srcId="{E296BD0C-D56E-4A34-BE41-EEF88B5B7134}" destId="{47BE088A-4FEB-4513-810F-BCC2B73D901F}" srcOrd="0" destOrd="0" parTransId="{493718CE-678D-485C-B3AC-2546878B68AA}" sibTransId="{6D7D31D1-8F7F-403A-9428-C4B3495C06DF}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DE627F08-6BBA-44E2-AED8-E49F7AFAD6A7}" type="presParOf" srcId="{22A8EFF3-7864-47B9-8D2F-358B163C29DE}" destId="{2CFA995D-E93A-43A0-90DC-4E9596725D3E}" srcOrd="0" destOrd="0" presId="urn:microsoft.com/office/officeart/2005/8/layout/hierarchy6"/>
    <dgm:cxn modelId="{00DA8A06-A40A-4FAE-9D78-390726813EDF}" type="presParOf" srcId="{2CFA995D-E93A-43A0-90DC-4E9596725D3E}" destId="{2FFE8FC0-1408-4171-9C9B-9AFF9C0650AD}" srcOrd="0" destOrd="0" presId="urn:microsoft.com/office/officeart/2005/8/layout/hierarchy6"/>
    <dgm:cxn modelId="{9632E5F9-F894-4231-B49C-FCBFB9593BBE}" type="presParOf" srcId="{2CFA995D-E93A-43A0-90DC-4E9596725D3E}" destId="{47B69201-5598-4271-B73D-82CC61E36F29}" srcOrd="1" destOrd="0" presId="urn:microsoft.com/office/officeart/2005/8/layout/hierarchy6"/>
    <dgm:cxn modelId="{7A47A408-F72B-4FF6-A8D7-DDF82AF3A0B5}" type="presParOf" srcId="{47B69201-5598-4271-B73D-82CC61E36F29}" destId="{6187A829-42D7-454C-9693-0E15DBAEB031}" srcOrd="0" destOrd="0" presId="urn:microsoft.com/office/officeart/2005/8/layout/hierarchy6"/>
    <dgm:cxn modelId="{79C07B3A-5452-49A2-8A9E-2F889F5964D8}" type="presParOf" srcId="{47B69201-5598-4271-B73D-82CC61E36F29}" destId="{4E0365E2-FCD2-4F45-9CF0-A66F42E091E6}" srcOrd="1" destOrd="0" presId="urn:microsoft.com/office/officeart/2005/8/layout/hierarchy6"/>
    <dgm:cxn modelId="{CCFD5B92-0B16-488A-B7CD-F58F0651FEAA}" type="presParOf" srcId="{4E0365E2-FCD2-4F45-9CF0-A66F42E091E6}" destId="{05FA8A2B-6AE2-4A6B-97C5-BDCEA3CE5ADA}" srcOrd="0" destOrd="0" presId="urn:microsoft.com/office/officeart/2005/8/layout/hierarchy6"/>
    <dgm:cxn modelId="{70FF1174-BB63-4458-B054-7594E9965164}" type="presParOf" srcId="{4E0365E2-FCD2-4F45-9CF0-A66F42E091E6}" destId="{0629730D-B94F-4264-819E-E4444922E7EF}" srcOrd="1" destOrd="0" presId="urn:microsoft.com/office/officeart/2005/8/layout/hierarchy6"/>
    <dgm:cxn modelId="{474EF8DA-3368-453E-84E4-0E8C2EDA4EB2}" type="presParOf" srcId="{0629730D-B94F-4264-819E-E4444922E7EF}" destId="{66060EE7-F767-411C-B5E8-BCCEA2315DDA}" srcOrd="0" destOrd="0" presId="urn:microsoft.com/office/officeart/2005/8/layout/hierarchy6"/>
    <dgm:cxn modelId="{07E591EB-F45B-41D2-9122-FBFE7CC54DF3}" type="presParOf" srcId="{0629730D-B94F-4264-819E-E4444922E7EF}" destId="{9E4AE770-6936-48A1-A014-38C0244C02B1}" srcOrd="1" destOrd="0" presId="urn:microsoft.com/office/officeart/2005/8/layout/hierarchy6"/>
    <dgm:cxn modelId="{0225EB26-7447-4E49-891A-6B12227D5AFB}" type="presParOf" srcId="{9E4AE770-6936-48A1-A014-38C0244C02B1}" destId="{4B51E568-E499-4779-B210-8CEBD0B1584E}" srcOrd="0" destOrd="0" presId="urn:microsoft.com/office/officeart/2005/8/layout/hierarchy6"/>
    <dgm:cxn modelId="{1C1DC643-FECE-4A1D-ABF5-A3F42E9CB616}" type="presParOf" srcId="{9E4AE770-6936-48A1-A014-38C0244C02B1}" destId="{293E7214-748B-4869-BC7A-6216487CD47A}" srcOrd="1" destOrd="0" presId="urn:microsoft.com/office/officeart/2005/8/layout/hierarchy6"/>
    <dgm:cxn modelId="{0587C154-7480-48BB-8263-88D5D5E68A35}" type="presParOf" srcId="{0629730D-B94F-4264-819E-E4444922E7EF}" destId="{FD4F1C1A-0236-4F6A-8021-964F1F644657}" srcOrd="2" destOrd="0" presId="urn:microsoft.com/office/officeart/2005/8/layout/hierarchy6"/>
    <dgm:cxn modelId="{6B91FACA-5CE6-4741-97CC-AB507DDF7B21}" type="presParOf" srcId="{0629730D-B94F-4264-819E-E4444922E7EF}" destId="{03C8422D-7906-4C73-9A33-DE2C814CDB56}" srcOrd="3" destOrd="0" presId="urn:microsoft.com/office/officeart/2005/8/layout/hierarchy6"/>
    <dgm:cxn modelId="{CE0FD560-B60B-48FC-9FC5-830AA0CBC5BD}" type="presParOf" srcId="{03C8422D-7906-4C73-9A33-DE2C814CDB56}" destId="{EC24BCCE-3A18-45CA-BFEE-C7B5FB13BD14}" srcOrd="0" destOrd="0" presId="urn:microsoft.com/office/officeart/2005/8/layout/hierarchy6"/>
    <dgm:cxn modelId="{C8E4B17C-1602-4975-BD87-09348F27EBA5}" type="presParOf" srcId="{03C8422D-7906-4C73-9A33-DE2C814CDB56}" destId="{09C5C81F-0962-43A4-B2D1-86FDECAC99C2}" srcOrd="1" destOrd="0" presId="urn:microsoft.com/office/officeart/2005/8/layout/hierarchy6"/>
    <dgm:cxn modelId="{7EF7C5C3-A250-4251-8B66-36F0EFBDF8E1}" type="presParOf" srcId="{47B69201-5598-4271-B73D-82CC61E36F29}" destId="{8462C965-D7F7-4098-A651-4F6EDF63FF4F}" srcOrd="2" destOrd="0" presId="urn:microsoft.com/office/officeart/2005/8/layout/hierarchy6"/>
    <dgm:cxn modelId="{680F43B0-57DD-408E-98B8-1E0CFB540ADC}" type="presParOf" srcId="{47B69201-5598-4271-B73D-82CC61E36F29}" destId="{D447FBD8-0216-4A25-8313-C95A59639314}" srcOrd="3" destOrd="0" presId="urn:microsoft.com/office/officeart/2005/8/layout/hierarchy6"/>
    <dgm:cxn modelId="{95821BE6-1DBA-4C84-A981-56E48DF9CCD6}" type="presParOf" srcId="{D447FBD8-0216-4A25-8313-C95A59639314}" destId="{1AC454C5-694E-45BF-8BE9-25EA503095BF}" srcOrd="0" destOrd="0" presId="urn:microsoft.com/office/officeart/2005/8/layout/hierarchy6"/>
    <dgm:cxn modelId="{A8B37B0C-AC65-41DD-94A5-8BA7B32EECD0}" type="presParOf" srcId="{D447FBD8-0216-4A25-8313-C95A59639314}" destId="{2E3D3333-2C3B-4D65-ABA3-C44C78A273AE}" srcOrd="1" destOrd="0" presId="urn:microsoft.com/office/officeart/2005/8/layout/hierarchy6"/>
    <dgm:cxn modelId="{A50E99BE-DAC3-4D73-98CC-2ABBB28E99CC}" type="presParOf" srcId="{2E3D3333-2C3B-4D65-ABA3-C44C78A273AE}" destId="{357C7B66-C7C2-49AC-B21C-4B47285A4418}" srcOrd="0" destOrd="0" presId="urn:microsoft.com/office/officeart/2005/8/layout/hierarchy6"/>
    <dgm:cxn modelId="{1B648421-4B1C-4E28-A9AC-DC05B78407B4}" type="presParOf" srcId="{2E3D3333-2C3B-4D65-ABA3-C44C78A273AE}" destId="{24387CCF-A55C-4239-9276-02E3AE0CD6F7}" srcOrd="1" destOrd="0" presId="urn:microsoft.com/office/officeart/2005/8/layout/hierarchy6"/>
    <dgm:cxn modelId="{1EA8C8C9-86C6-496C-B4C0-4CCAC47F57F1}" type="presParOf" srcId="{24387CCF-A55C-4239-9276-02E3AE0CD6F7}" destId="{DB86EDAF-C223-4B98-8BEB-A298C26A0988}" srcOrd="0" destOrd="0" presId="urn:microsoft.com/office/officeart/2005/8/layout/hierarchy6"/>
    <dgm:cxn modelId="{3536C858-8E20-4A80-938C-A78B5CDC8A2A}" type="presParOf" srcId="{24387CCF-A55C-4239-9276-02E3AE0CD6F7}" destId="{58AAE756-65F6-4599-80FC-E0409081A521}" srcOrd="1" destOrd="0" presId="urn:microsoft.com/office/officeart/2005/8/layout/hierarchy6"/>
    <dgm:cxn modelId="{EEBECE7F-EBF4-4369-872E-77044F793AA3}" type="presParOf" srcId="{2E3D3333-2C3B-4D65-ABA3-C44C78A273AE}" destId="{D7D42630-7319-4B76-B34A-F378D065183A}" srcOrd="2" destOrd="0" presId="urn:microsoft.com/office/officeart/2005/8/layout/hierarchy6"/>
    <dgm:cxn modelId="{47E61BA4-D302-4B4B-9449-1A4DCFD7D05D}" type="presParOf" srcId="{2E3D3333-2C3B-4D65-ABA3-C44C78A273AE}" destId="{A8E5B216-FC89-44DB-BDD2-3F7B8A2DD95E}" srcOrd="3" destOrd="0" presId="urn:microsoft.com/office/officeart/2005/8/layout/hierarchy6"/>
    <dgm:cxn modelId="{F27B7924-159C-41B4-AD74-2DC8DD367B51}" type="presParOf" srcId="{A8E5B216-FC89-44DB-BDD2-3F7B8A2DD95E}" destId="{7D5D5018-8BA4-4863-AE1A-8A58D4520D8A}" srcOrd="0" destOrd="0" presId="urn:microsoft.com/office/officeart/2005/8/layout/hierarchy6"/>
    <dgm:cxn modelId="{A367E360-D396-4C0A-90F5-1510A316EB4F}" type="presParOf" srcId="{A8E5B216-FC89-44DB-BDD2-3F7B8A2DD95E}" destId="{C485CF91-7942-43D8-8EE1-FFBBCC8D8C8D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8E3C6A15-F4FA-4A83-AE9A-548119CE7227}">
      <dgm:prSet/>
      <dgm:spPr/>
      <dgm:t>
        <a:bodyPr/>
        <a:lstStyle/>
        <a:p>
          <a:r>
            <a:rPr lang="en-IL"/>
            <a:t>z</a:t>
          </a:r>
        </a:p>
      </dgm:t>
    </dgm:pt>
    <dgm:pt modelId="{2740BE23-ED5F-4FDE-8CED-84C8A98DCC1A}" type="parTrans" cxnId="{DAE794C1-9CDD-4F43-B682-CFC213A62139}">
      <dgm:prSet/>
      <dgm:spPr/>
    </dgm:pt>
    <dgm:pt modelId="{87011839-7E38-4EFE-AA00-504878660E1B}" type="sibTrans" cxnId="{DAE794C1-9CDD-4F43-B682-CFC213A62139}">
      <dgm:prSet/>
      <dgm:spPr/>
    </dgm:pt>
    <dgm:pt modelId="{5AC6039A-1FA0-40B2-A2F8-C3BBF46ED48E}">
      <dgm:prSet/>
      <dgm:spPr/>
      <dgm:t>
        <a:bodyPr/>
        <a:lstStyle/>
        <a:p>
          <a:r>
            <a:rPr lang="en-IL"/>
            <a:t>y</a:t>
          </a:r>
        </a:p>
      </dgm:t>
    </dgm:pt>
    <dgm:pt modelId="{1091A0B2-6CA3-41F0-BD4F-E233A6B31BBC}" type="parTrans" cxnId="{867C79A4-2F8D-4CE1-A83E-0B332124F15A}">
      <dgm:prSet/>
      <dgm:spPr/>
    </dgm:pt>
    <dgm:pt modelId="{1D754085-B392-4123-BC2C-5C9F82ADA7CD}" type="sibTrans" cxnId="{867C79A4-2F8D-4CE1-A83E-0B332124F15A}">
      <dgm:prSet/>
      <dgm:spPr/>
    </dgm:pt>
    <dgm:pt modelId="{78783CEE-C3F1-4068-9C01-0C0B076CDBBC}">
      <dgm:prSet/>
      <dgm:spPr/>
      <dgm:t>
        <a:bodyPr/>
        <a:lstStyle/>
        <a:p>
          <a:r>
            <a:rPr lang="en-IL"/>
            <a:t>x</a:t>
          </a:r>
        </a:p>
      </dgm:t>
    </dgm:pt>
    <dgm:pt modelId="{8D52CAD5-5B2B-4986-B844-FFD66E17C416}" type="parTrans" cxnId="{7F692B71-F288-4672-90DC-54B0BA54E584}">
      <dgm:prSet/>
      <dgm:spPr/>
    </dgm:pt>
    <dgm:pt modelId="{FCF29ED4-525D-4004-9BAA-49B61529BC2A}" type="sibTrans" cxnId="{7F692B71-F288-4672-90DC-54B0BA54E584}">
      <dgm:prSet/>
      <dgm:spPr/>
    </dgm:pt>
    <dgm:pt modelId="{B4546639-B0FD-42F4-B2DD-125067479BB1}">
      <dgm:prSet/>
      <dgm:spPr/>
      <dgm:t>
        <a:bodyPr/>
        <a:lstStyle/>
        <a:p>
          <a:r>
            <a:rPr lang="en-IL"/>
            <a:t>t3</a:t>
          </a:r>
        </a:p>
      </dgm:t>
    </dgm:pt>
    <dgm:pt modelId="{2CEBCC6A-2F25-4D26-A811-0AD8BF4FDD1B}" type="parTrans" cxnId="{DFAFB230-9586-46E6-9623-45FA27C27F38}">
      <dgm:prSet/>
      <dgm:spPr/>
    </dgm:pt>
    <dgm:pt modelId="{283D5EC3-AADE-4B9D-9DA4-BE8F87EFEA36}" type="sibTrans" cxnId="{DFAFB230-9586-46E6-9623-45FA27C27F38}">
      <dgm:prSet/>
      <dgm:spPr/>
    </dgm:pt>
    <dgm:pt modelId="{51A05F94-0ABC-4FEA-ABC4-6E49B51B2F71}">
      <dgm:prSet/>
      <dgm:spPr/>
      <dgm:t>
        <a:bodyPr/>
        <a:lstStyle/>
        <a:p>
          <a:r>
            <a:rPr lang="en-IL"/>
            <a:t>t4</a:t>
          </a:r>
        </a:p>
      </dgm:t>
    </dgm:pt>
    <dgm:pt modelId="{656EFC91-2AE2-4513-8650-8B03AC21BD03}" type="parTrans" cxnId="{10F59717-F382-4443-932B-7ADAADBC1A79}">
      <dgm:prSet/>
      <dgm:spPr/>
    </dgm:pt>
    <dgm:pt modelId="{5358FE7D-4192-41C2-86B9-5D11D511065F}" type="sibTrans" cxnId="{10F59717-F382-4443-932B-7ADAADBC1A79}">
      <dgm:prSet/>
      <dgm:spPr/>
    </dgm:pt>
    <dgm:pt modelId="{2C00C29A-648B-45EA-A801-F6DA0069D1E8}">
      <dgm:prSet/>
      <dgm:spPr/>
      <dgm:t>
        <a:bodyPr/>
        <a:lstStyle/>
        <a:p>
          <a:r>
            <a:rPr lang="en-IL"/>
            <a:t>t1</a:t>
          </a:r>
        </a:p>
      </dgm:t>
    </dgm:pt>
    <dgm:pt modelId="{8BC327B9-04BE-4FE0-B28E-D7985B089422}" type="parTrans" cxnId="{2864BD37-EE8F-4A62-B349-250E1F550DF1}">
      <dgm:prSet/>
      <dgm:spPr/>
    </dgm:pt>
    <dgm:pt modelId="{7E18F7A3-ED9E-482C-89B5-F713D0E47907}" type="sibTrans" cxnId="{2864BD37-EE8F-4A62-B349-250E1F550DF1}">
      <dgm:prSet/>
      <dgm:spPr/>
    </dgm:pt>
    <dgm:pt modelId="{C485E276-D584-4E0C-BA08-8F294839194D}">
      <dgm:prSet/>
      <dgm:spPr/>
      <dgm:t>
        <a:bodyPr/>
        <a:lstStyle/>
        <a:p>
          <a:r>
            <a:rPr lang="en-IL"/>
            <a:t>t2</a:t>
          </a:r>
        </a:p>
      </dgm:t>
    </dgm:pt>
    <dgm:pt modelId="{CBFE73CB-95F1-4E2B-8587-3441790EADFD}" type="parTrans" cxnId="{41201D16-7F44-4428-B926-D112D59E504F}">
      <dgm:prSet/>
      <dgm:spPr/>
    </dgm:pt>
    <dgm:pt modelId="{29C6B7F6-B4E0-406A-98AE-5ED9336FE1B5}" type="sibTrans" cxnId="{41201D16-7F44-4428-B926-D112D59E504F}">
      <dgm:prSet/>
      <dgm:spPr/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B3A4AC9-5B9B-4C24-B3BD-C976B8271972}" type="pres">
      <dgm:prSet presAssocID="{8E3C6A15-F4FA-4A83-AE9A-548119CE7227}" presName="Name14" presStyleCnt="0"/>
      <dgm:spPr/>
    </dgm:pt>
    <dgm:pt modelId="{3342F11F-463A-4359-A5B1-E8E88A834D55}" type="pres">
      <dgm:prSet presAssocID="{8E3C6A15-F4FA-4A83-AE9A-548119CE7227}" presName="level1Shape" presStyleLbl="node0" presStyleIdx="0" presStyleCnt="1">
        <dgm:presLayoutVars>
          <dgm:chPref val="3"/>
        </dgm:presLayoutVars>
      </dgm:prSet>
      <dgm:spPr/>
    </dgm:pt>
    <dgm:pt modelId="{CF38EDA4-7EFE-4F9A-9556-F90F9ABABA53}" type="pres">
      <dgm:prSet presAssocID="{8E3C6A15-F4FA-4A83-AE9A-548119CE7227}" presName="hierChild2" presStyleCnt="0"/>
      <dgm:spPr/>
    </dgm:pt>
    <dgm:pt modelId="{C5B038A0-5A47-423C-8254-578A8A549C19}" type="pres">
      <dgm:prSet presAssocID="{1091A0B2-6CA3-41F0-BD4F-E233A6B31BBC}" presName="Name19" presStyleLbl="parChTrans1D2" presStyleIdx="0" presStyleCnt="2"/>
      <dgm:spPr/>
    </dgm:pt>
    <dgm:pt modelId="{8F64E4BD-A37C-415D-A917-E94CBA3CDF1B}" type="pres">
      <dgm:prSet presAssocID="{5AC6039A-1FA0-40B2-A2F8-C3BBF46ED48E}" presName="Name21" presStyleCnt="0"/>
      <dgm:spPr/>
    </dgm:pt>
    <dgm:pt modelId="{E8266B54-4681-47C6-AAEF-09B0461384C4}" type="pres">
      <dgm:prSet presAssocID="{5AC6039A-1FA0-40B2-A2F8-C3BBF46ED48E}" presName="level2Shape" presStyleLbl="node2" presStyleIdx="0" presStyleCnt="2"/>
      <dgm:spPr/>
    </dgm:pt>
    <dgm:pt modelId="{72F53445-E20F-4824-867D-861C2C6AE73C}" type="pres">
      <dgm:prSet presAssocID="{5AC6039A-1FA0-40B2-A2F8-C3BBF46ED48E}" presName="hierChild3" presStyleCnt="0"/>
      <dgm:spPr/>
    </dgm:pt>
    <dgm:pt modelId="{A00D4548-1605-4DD7-87B1-7476E68FBEB5}" type="pres">
      <dgm:prSet presAssocID="{8D52CAD5-5B2B-4986-B844-FFD66E17C416}" presName="Name19" presStyleLbl="parChTrans1D3" presStyleIdx="0" presStyleCnt="2"/>
      <dgm:spPr/>
    </dgm:pt>
    <dgm:pt modelId="{818A47B4-CBF6-435A-9D3D-9FD16EC120F8}" type="pres">
      <dgm:prSet presAssocID="{78783CEE-C3F1-4068-9C01-0C0B076CDBBC}" presName="Name21" presStyleCnt="0"/>
      <dgm:spPr/>
    </dgm:pt>
    <dgm:pt modelId="{9E9F7647-6A27-40F0-AAD4-5D66B529EBD1}" type="pres">
      <dgm:prSet presAssocID="{78783CEE-C3F1-4068-9C01-0C0B076CDBBC}" presName="level2Shape" presStyleLbl="node3" presStyleIdx="0" presStyleCnt="2"/>
      <dgm:spPr/>
    </dgm:pt>
    <dgm:pt modelId="{AF5781B6-F2FB-48F4-9D80-DAB4E97BE5C3}" type="pres">
      <dgm:prSet presAssocID="{78783CEE-C3F1-4068-9C01-0C0B076CDBBC}" presName="hierChild3" presStyleCnt="0"/>
      <dgm:spPr/>
    </dgm:pt>
    <dgm:pt modelId="{2525AB2E-214C-4717-9A3D-8A6F56B62DDA}" type="pres">
      <dgm:prSet presAssocID="{8BC327B9-04BE-4FE0-B28E-D7985B089422}" presName="Name19" presStyleLbl="parChTrans1D4" presStyleIdx="0" presStyleCnt="2"/>
      <dgm:spPr/>
    </dgm:pt>
    <dgm:pt modelId="{44DB4E92-B25F-45BA-A6E0-9B72C34E5BF4}" type="pres">
      <dgm:prSet presAssocID="{2C00C29A-648B-45EA-A801-F6DA0069D1E8}" presName="Name21" presStyleCnt="0"/>
      <dgm:spPr/>
    </dgm:pt>
    <dgm:pt modelId="{4039BADF-CFF7-4231-B10D-5838C24405BD}" type="pres">
      <dgm:prSet presAssocID="{2C00C29A-648B-45EA-A801-F6DA0069D1E8}" presName="level2Shape" presStyleLbl="node4" presStyleIdx="0" presStyleCnt="2"/>
      <dgm:spPr/>
    </dgm:pt>
    <dgm:pt modelId="{23C18DDC-6F13-45C8-8076-0495BB667868}" type="pres">
      <dgm:prSet presAssocID="{2C00C29A-648B-45EA-A801-F6DA0069D1E8}" presName="hierChild3" presStyleCnt="0"/>
      <dgm:spPr/>
    </dgm:pt>
    <dgm:pt modelId="{ED692A9E-5847-4A68-8BC2-E92FFFE19D71}" type="pres">
      <dgm:prSet presAssocID="{CBFE73CB-95F1-4E2B-8587-3441790EADFD}" presName="Name19" presStyleLbl="parChTrans1D4" presStyleIdx="1" presStyleCnt="2"/>
      <dgm:spPr/>
    </dgm:pt>
    <dgm:pt modelId="{DCB38BE8-3FC0-4096-8A14-860520211F8A}" type="pres">
      <dgm:prSet presAssocID="{C485E276-D584-4E0C-BA08-8F294839194D}" presName="Name21" presStyleCnt="0"/>
      <dgm:spPr/>
    </dgm:pt>
    <dgm:pt modelId="{F07AE1F2-599A-4DF4-811D-9BD4F42A4874}" type="pres">
      <dgm:prSet presAssocID="{C485E276-D584-4E0C-BA08-8F294839194D}" presName="level2Shape" presStyleLbl="node4" presStyleIdx="1" presStyleCnt="2"/>
      <dgm:spPr/>
    </dgm:pt>
    <dgm:pt modelId="{B9108C80-B85B-4981-B2C1-79259F5179C0}" type="pres">
      <dgm:prSet presAssocID="{C485E276-D584-4E0C-BA08-8F294839194D}" presName="hierChild3" presStyleCnt="0"/>
      <dgm:spPr/>
    </dgm:pt>
    <dgm:pt modelId="{5006CF48-5350-49B3-BEE0-CE28F5693183}" type="pres">
      <dgm:prSet presAssocID="{2CEBCC6A-2F25-4D26-A811-0AD8BF4FDD1B}" presName="Name19" presStyleLbl="parChTrans1D3" presStyleIdx="1" presStyleCnt="2"/>
      <dgm:spPr/>
    </dgm:pt>
    <dgm:pt modelId="{9814E645-6607-4024-84AE-FB5BF371F5A2}" type="pres">
      <dgm:prSet presAssocID="{B4546639-B0FD-42F4-B2DD-125067479BB1}" presName="Name21" presStyleCnt="0"/>
      <dgm:spPr/>
    </dgm:pt>
    <dgm:pt modelId="{755DF414-A3ED-43DA-9615-C118752C0E50}" type="pres">
      <dgm:prSet presAssocID="{B4546639-B0FD-42F4-B2DD-125067479BB1}" presName="level2Shape" presStyleLbl="node3" presStyleIdx="1" presStyleCnt="2"/>
      <dgm:spPr/>
    </dgm:pt>
    <dgm:pt modelId="{4BC4495D-AEE5-455D-9E92-F30583511656}" type="pres">
      <dgm:prSet presAssocID="{B4546639-B0FD-42F4-B2DD-125067479BB1}" presName="hierChild3" presStyleCnt="0"/>
      <dgm:spPr/>
    </dgm:pt>
    <dgm:pt modelId="{FF7C6839-3B95-43BC-BAD7-DCF503B8B375}" type="pres">
      <dgm:prSet presAssocID="{656EFC91-2AE2-4513-8650-8B03AC21BD03}" presName="Name19" presStyleLbl="parChTrans1D2" presStyleIdx="1" presStyleCnt="2"/>
      <dgm:spPr/>
    </dgm:pt>
    <dgm:pt modelId="{2103F7AA-EEBC-4BA9-AEE4-DF95E7859FCF}" type="pres">
      <dgm:prSet presAssocID="{51A05F94-0ABC-4FEA-ABC4-6E49B51B2F71}" presName="Name21" presStyleCnt="0"/>
      <dgm:spPr/>
    </dgm:pt>
    <dgm:pt modelId="{0BBF7FFC-1BF5-4EC0-8D7B-871CEDA4999B}" type="pres">
      <dgm:prSet presAssocID="{51A05F94-0ABC-4FEA-ABC4-6E49B51B2F71}" presName="level2Shape" presStyleLbl="node2" presStyleIdx="1" presStyleCnt="2"/>
      <dgm:spPr/>
    </dgm:pt>
    <dgm:pt modelId="{05B00FED-B3E6-4ED1-99A1-269A42C16C48}" type="pres">
      <dgm:prSet presAssocID="{51A05F94-0ABC-4FEA-ABC4-6E49B51B2F71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41201D16-7F44-4428-B926-D112D59E504F}" srcId="{78783CEE-C3F1-4068-9C01-0C0B076CDBBC}" destId="{C485E276-D584-4E0C-BA08-8F294839194D}" srcOrd="1" destOrd="0" parTransId="{CBFE73CB-95F1-4E2B-8587-3441790EADFD}" sibTransId="{29C6B7F6-B4E0-406A-98AE-5ED9336FE1B5}"/>
    <dgm:cxn modelId="{10F59717-F382-4443-932B-7ADAADBC1A79}" srcId="{8E3C6A15-F4FA-4A83-AE9A-548119CE7227}" destId="{51A05F94-0ABC-4FEA-ABC4-6E49B51B2F71}" srcOrd="1" destOrd="0" parTransId="{656EFC91-2AE2-4513-8650-8B03AC21BD03}" sibTransId="{5358FE7D-4192-41C2-86B9-5D11D511065F}"/>
    <dgm:cxn modelId="{DFAFB230-9586-46E6-9623-45FA27C27F38}" srcId="{5AC6039A-1FA0-40B2-A2F8-C3BBF46ED48E}" destId="{B4546639-B0FD-42F4-B2DD-125067479BB1}" srcOrd="1" destOrd="0" parTransId="{2CEBCC6A-2F25-4D26-A811-0AD8BF4FDD1B}" sibTransId="{283D5EC3-AADE-4B9D-9DA4-BE8F87EFEA36}"/>
    <dgm:cxn modelId="{E61FEA34-30A2-43BF-9E17-679FD957ED34}" type="presOf" srcId="{51A05F94-0ABC-4FEA-ABC4-6E49B51B2F71}" destId="{0BBF7FFC-1BF5-4EC0-8D7B-871CEDA4999B}" srcOrd="0" destOrd="0" presId="urn:microsoft.com/office/officeart/2005/8/layout/hierarchy6"/>
    <dgm:cxn modelId="{2864BD37-EE8F-4A62-B349-250E1F550DF1}" srcId="{78783CEE-C3F1-4068-9C01-0C0B076CDBBC}" destId="{2C00C29A-648B-45EA-A801-F6DA0069D1E8}" srcOrd="0" destOrd="0" parTransId="{8BC327B9-04BE-4FE0-B28E-D7985B089422}" sibTransId="{7E18F7A3-ED9E-482C-89B5-F713D0E47907}"/>
    <dgm:cxn modelId="{E005213C-0066-45C5-850E-0631695142BA}" type="presOf" srcId="{B4546639-B0FD-42F4-B2DD-125067479BB1}" destId="{755DF414-A3ED-43DA-9615-C118752C0E50}" srcOrd="0" destOrd="0" presId="urn:microsoft.com/office/officeart/2005/8/layout/hierarchy6"/>
    <dgm:cxn modelId="{A0511745-A48D-4301-8CC0-B580B6A22C7C}" type="presOf" srcId="{8D52CAD5-5B2B-4986-B844-FFD66E17C416}" destId="{A00D4548-1605-4DD7-87B1-7476E68FBEB5}" srcOrd="0" destOrd="0" presId="urn:microsoft.com/office/officeart/2005/8/layout/hierarchy6"/>
    <dgm:cxn modelId="{42FD4469-2BA5-4636-A2D1-9E49945BE01E}" type="presOf" srcId="{8BC327B9-04BE-4FE0-B28E-D7985B089422}" destId="{2525AB2E-214C-4717-9A3D-8A6F56B62DDA}" srcOrd="0" destOrd="0" presId="urn:microsoft.com/office/officeart/2005/8/layout/hierarchy6"/>
    <dgm:cxn modelId="{7F692B71-F288-4672-90DC-54B0BA54E584}" srcId="{5AC6039A-1FA0-40B2-A2F8-C3BBF46ED48E}" destId="{78783CEE-C3F1-4068-9C01-0C0B076CDBBC}" srcOrd="0" destOrd="0" parTransId="{8D52CAD5-5B2B-4986-B844-FFD66E17C416}" sibTransId="{FCF29ED4-525D-4004-9BAA-49B61529BC2A}"/>
    <dgm:cxn modelId="{30C90F73-1152-4A10-A75C-A38DDF204918}" type="presOf" srcId="{2CEBCC6A-2F25-4D26-A811-0AD8BF4FDD1B}" destId="{5006CF48-5350-49B3-BEE0-CE28F5693183}" srcOrd="0" destOrd="0" presId="urn:microsoft.com/office/officeart/2005/8/layout/hierarchy6"/>
    <dgm:cxn modelId="{D718F993-9D30-41D5-8615-A9ACE74CC54A}" type="presOf" srcId="{2C00C29A-648B-45EA-A801-F6DA0069D1E8}" destId="{4039BADF-CFF7-4231-B10D-5838C24405BD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226A79A0-5F68-441F-A19E-81ADD507E65E}" type="presOf" srcId="{1091A0B2-6CA3-41F0-BD4F-E233A6B31BBC}" destId="{C5B038A0-5A47-423C-8254-578A8A549C19}" srcOrd="0" destOrd="0" presId="urn:microsoft.com/office/officeart/2005/8/layout/hierarchy6"/>
    <dgm:cxn modelId="{EDC77DA1-38BF-4A8E-A973-F080DB5ADAA1}" type="presOf" srcId="{5AC6039A-1FA0-40B2-A2F8-C3BBF46ED48E}" destId="{E8266B54-4681-47C6-AAEF-09B0461384C4}" srcOrd="0" destOrd="0" presId="urn:microsoft.com/office/officeart/2005/8/layout/hierarchy6"/>
    <dgm:cxn modelId="{867C79A4-2F8D-4CE1-A83E-0B332124F15A}" srcId="{8E3C6A15-F4FA-4A83-AE9A-548119CE7227}" destId="{5AC6039A-1FA0-40B2-A2F8-C3BBF46ED48E}" srcOrd="0" destOrd="0" parTransId="{1091A0B2-6CA3-41F0-BD4F-E233A6B31BBC}" sibTransId="{1D754085-B392-4123-BC2C-5C9F82ADA7CD}"/>
    <dgm:cxn modelId="{2F7012A7-905B-4A28-9758-CFE943F1186B}" type="presOf" srcId="{656EFC91-2AE2-4513-8650-8B03AC21BD03}" destId="{FF7C6839-3B95-43BC-BAD7-DCF503B8B375}" srcOrd="0" destOrd="0" presId="urn:microsoft.com/office/officeart/2005/8/layout/hierarchy6"/>
    <dgm:cxn modelId="{FE6562C1-E854-413F-8AD5-2AC3B0807A44}" type="presOf" srcId="{CBFE73CB-95F1-4E2B-8587-3441790EADFD}" destId="{ED692A9E-5847-4A68-8BC2-E92FFFE19D71}" srcOrd="0" destOrd="0" presId="urn:microsoft.com/office/officeart/2005/8/layout/hierarchy6"/>
    <dgm:cxn modelId="{DAE794C1-9CDD-4F43-B682-CFC213A62139}" srcId="{A0FF90FC-3E23-4963-A796-B48AD0A6D32C}" destId="{8E3C6A15-F4FA-4A83-AE9A-548119CE7227}" srcOrd="0" destOrd="0" parTransId="{2740BE23-ED5F-4FDE-8CED-84C8A98DCC1A}" sibTransId="{87011839-7E38-4EFE-AA00-504878660E1B}"/>
    <dgm:cxn modelId="{444DE8D3-84F4-4ABD-ACD2-B3371C3940BB}" type="presOf" srcId="{78783CEE-C3F1-4068-9C01-0C0B076CDBBC}" destId="{9E9F7647-6A27-40F0-AAD4-5D66B529EBD1}" srcOrd="0" destOrd="0" presId="urn:microsoft.com/office/officeart/2005/8/layout/hierarchy6"/>
    <dgm:cxn modelId="{D1D4C5F0-B3AA-4D9B-BFB1-AC97A9A7939B}" type="presOf" srcId="{C485E276-D584-4E0C-BA08-8F294839194D}" destId="{F07AE1F2-599A-4DF4-811D-9BD4F42A4874}" srcOrd="0" destOrd="0" presId="urn:microsoft.com/office/officeart/2005/8/layout/hierarchy6"/>
    <dgm:cxn modelId="{330F7BF1-A059-4854-86E0-C9A4753AADFD}" type="presOf" srcId="{8E3C6A15-F4FA-4A83-AE9A-548119CE7227}" destId="{3342F11F-463A-4359-A5B1-E8E88A834D55}" srcOrd="0" destOrd="0" presId="urn:microsoft.com/office/officeart/2005/8/layout/hierarchy6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89655994-FEB4-4495-935F-51404D032F72}" type="presParOf" srcId="{22A8EFF3-7864-47B9-8D2F-358B163C29DE}" destId="{7B3A4AC9-5B9B-4C24-B3BD-C976B8271972}" srcOrd="0" destOrd="0" presId="urn:microsoft.com/office/officeart/2005/8/layout/hierarchy6"/>
    <dgm:cxn modelId="{DF893E49-35AE-4287-A5A8-A0E01F4A6930}" type="presParOf" srcId="{7B3A4AC9-5B9B-4C24-B3BD-C976B8271972}" destId="{3342F11F-463A-4359-A5B1-E8E88A834D55}" srcOrd="0" destOrd="0" presId="urn:microsoft.com/office/officeart/2005/8/layout/hierarchy6"/>
    <dgm:cxn modelId="{C864B9F4-7630-4AD5-8944-6165164FA949}" type="presParOf" srcId="{7B3A4AC9-5B9B-4C24-B3BD-C976B8271972}" destId="{CF38EDA4-7EFE-4F9A-9556-F90F9ABABA53}" srcOrd="1" destOrd="0" presId="urn:microsoft.com/office/officeart/2005/8/layout/hierarchy6"/>
    <dgm:cxn modelId="{C80C45D3-DFEF-49C0-9497-C0D29D8EBC7E}" type="presParOf" srcId="{CF38EDA4-7EFE-4F9A-9556-F90F9ABABA53}" destId="{C5B038A0-5A47-423C-8254-578A8A549C19}" srcOrd="0" destOrd="0" presId="urn:microsoft.com/office/officeart/2005/8/layout/hierarchy6"/>
    <dgm:cxn modelId="{EAF1F124-5DB6-48DF-A57F-8D07E6B31E70}" type="presParOf" srcId="{CF38EDA4-7EFE-4F9A-9556-F90F9ABABA53}" destId="{8F64E4BD-A37C-415D-A917-E94CBA3CDF1B}" srcOrd="1" destOrd="0" presId="urn:microsoft.com/office/officeart/2005/8/layout/hierarchy6"/>
    <dgm:cxn modelId="{97748A52-59F5-4009-89D6-E29261CE375B}" type="presParOf" srcId="{8F64E4BD-A37C-415D-A917-E94CBA3CDF1B}" destId="{E8266B54-4681-47C6-AAEF-09B0461384C4}" srcOrd="0" destOrd="0" presId="urn:microsoft.com/office/officeart/2005/8/layout/hierarchy6"/>
    <dgm:cxn modelId="{47FE1808-C848-44E3-AFA5-F45A7B787145}" type="presParOf" srcId="{8F64E4BD-A37C-415D-A917-E94CBA3CDF1B}" destId="{72F53445-E20F-4824-867D-861C2C6AE73C}" srcOrd="1" destOrd="0" presId="urn:microsoft.com/office/officeart/2005/8/layout/hierarchy6"/>
    <dgm:cxn modelId="{CC757E97-A4AA-4DC5-86E8-71DD16217610}" type="presParOf" srcId="{72F53445-E20F-4824-867D-861C2C6AE73C}" destId="{A00D4548-1605-4DD7-87B1-7476E68FBEB5}" srcOrd="0" destOrd="0" presId="urn:microsoft.com/office/officeart/2005/8/layout/hierarchy6"/>
    <dgm:cxn modelId="{8DFDCCE2-8004-43B1-86E6-F591552F1336}" type="presParOf" srcId="{72F53445-E20F-4824-867D-861C2C6AE73C}" destId="{818A47B4-CBF6-435A-9D3D-9FD16EC120F8}" srcOrd="1" destOrd="0" presId="urn:microsoft.com/office/officeart/2005/8/layout/hierarchy6"/>
    <dgm:cxn modelId="{DAA3FFC4-AF9D-48AE-B3C6-C9607BE08FE4}" type="presParOf" srcId="{818A47B4-CBF6-435A-9D3D-9FD16EC120F8}" destId="{9E9F7647-6A27-40F0-AAD4-5D66B529EBD1}" srcOrd="0" destOrd="0" presId="urn:microsoft.com/office/officeart/2005/8/layout/hierarchy6"/>
    <dgm:cxn modelId="{68E00416-9CCF-4101-950A-C7B907A83559}" type="presParOf" srcId="{818A47B4-CBF6-435A-9D3D-9FD16EC120F8}" destId="{AF5781B6-F2FB-48F4-9D80-DAB4E97BE5C3}" srcOrd="1" destOrd="0" presId="urn:microsoft.com/office/officeart/2005/8/layout/hierarchy6"/>
    <dgm:cxn modelId="{8710337F-E3ED-4901-A306-8772D6AD5EDB}" type="presParOf" srcId="{AF5781B6-F2FB-48F4-9D80-DAB4E97BE5C3}" destId="{2525AB2E-214C-4717-9A3D-8A6F56B62DDA}" srcOrd="0" destOrd="0" presId="urn:microsoft.com/office/officeart/2005/8/layout/hierarchy6"/>
    <dgm:cxn modelId="{44DAC3F7-5BB9-4B80-990A-9C5C9EEAB549}" type="presParOf" srcId="{AF5781B6-F2FB-48F4-9D80-DAB4E97BE5C3}" destId="{44DB4E92-B25F-45BA-A6E0-9B72C34E5BF4}" srcOrd="1" destOrd="0" presId="urn:microsoft.com/office/officeart/2005/8/layout/hierarchy6"/>
    <dgm:cxn modelId="{3B066F6E-B947-4680-BA0B-C570C365C8D0}" type="presParOf" srcId="{44DB4E92-B25F-45BA-A6E0-9B72C34E5BF4}" destId="{4039BADF-CFF7-4231-B10D-5838C24405BD}" srcOrd="0" destOrd="0" presId="urn:microsoft.com/office/officeart/2005/8/layout/hierarchy6"/>
    <dgm:cxn modelId="{B78D2A04-9EB2-483F-AB38-070FA50DCB5F}" type="presParOf" srcId="{44DB4E92-B25F-45BA-A6E0-9B72C34E5BF4}" destId="{23C18DDC-6F13-45C8-8076-0495BB667868}" srcOrd="1" destOrd="0" presId="urn:microsoft.com/office/officeart/2005/8/layout/hierarchy6"/>
    <dgm:cxn modelId="{4C874629-DB8C-4721-9A35-A83290989BB7}" type="presParOf" srcId="{AF5781B6-F2FB-48F4-9D80-DAB4E97BE5C3}" destId="{ED692A9E-5847-4A68-8BC2-E92FFFE19D71}" srcOrd="2" destOrd="0" presId="urn:microsoft.com/office/officeart/2005/8/layout/hierarchy6"/>
    <dgm:cxn modelId="{87BD288A-8EAC-4959-8DD4-E243C5C98BD3}" type="presParOf" srcId="{AF5781B6-F2FB-48F4-9D80-DAB4E97BE5C3}" destId="{DCB38BE8-3FC0-4096-8A14-860520211F8A}" srcOrd="3" destOrd="0" presId="urn:microsoft.com/office/officeart/2005/8/layout/hierarchy6"/>
    <dgm:cxn modelId="{D63DE42F-C3E9-4771-8DF7-56F14CD1F423}" type="presParOf" srcId="{DCB38BE8-3FC0-4096-8A14-860520211F8A}" destId="{F07AE1F2-599A-4DF4-811D-9BD4F42A4874}" srcOrd="0" destOrd="0" presId="urn:microsoft.com/office/officeart/2005/8/layout/hierarchy6"/>
    <dgm:cxn modelId="{A49EF3C3-B116-4440-BF5B-B585FD84ECF1}" type="presParOf" srcId="{DCB38BE8-3FC0-4096-8A14-860520211F8A}" destId="{B9108C80-B85B-4981-B2C1-79259F5179C0}" srcOrd="1" destOrd="0" presId="urn:microsoft.com/office/officeart/2005/8/layout/hierarchy6"/>
    <dgm:cxn modelId="{B22E7698-F4AB-421E-B66E-9A37C43AF73A}" type="presParOf" srcId="{72F53445-E20F-4824-867D-861C2C6AE73C}" destId="{5006CF48-5350-49B3-BEE0-CE28F5693183}" srcOrd="2" destOrd="0" presId="urn:microsoft.com/office/officeart/2005/8/layout/hierarchy6"/>
    <dgm:cxn modelId="{039C40FF-D346-49B8-851E-C618AFA46ED2}" type="presParOf" srcId="{72F53445-E20F-4824-867D-861C2C6AE73C}" destId="{9814E645-6607-4024-84AE-FB5BF371F5A2}" srcOrd="3" destOrd="0" presId="urn:microsoft.com/office/officeart/2005/8/layout/hierarchy6"/>
    <dgm:cxn modelId="{76C851A0-CEA2-4A83-8989-2A0CC29D36CE}" type="presParOf" srcId="{9814E645-6607-4024-84AE-FB5BF371F5A2}" destId="{755DF414-A3ED-43DA-9615-C118752C0E50}" srcOrd="0" destOrd="0" presId="urn:microsoft.com/office/officeart/2005/8/layout/hierarchy6"/>
    <dgm:cxn modelId="{539315D9-2346-4111-8106-A9F78DF58BE7}" type="presParOf" srcId="{9814E645-6607-4024-84AE-FB5BF371F5A2}" destId="{4BC4495D-AEE5-455D-9E92-F30583511656}" srcOrd="1" destOrd="0" presId="urn:microsoft.com/office/officeart/2005/8/layout/hierarchy6"/>
    <dgm:cxn modelId="{0214FA54-7CA9-40D1-A23B-5D47D54840DA}" type="presParOf" srcId="{CF38EDA4-7EFE-4F9A-9556-F90F9ABABA53}" destId="{FF7C6839-3B95-43BC-BAD7-DCF503B8B375}" srcOrd="2" destOrd="0" presId="urn:microsoft.com/office/officeart/2005/8/layout/hierarchy6"/>
    <dgm:cxn modelId="{86F1FF40-A3EA-4FE4-9F83-31D30C44D187}" type="presParOf" srcId="{CF38EDA4-7EFE-4F9A-9556-F90F9ABABA53}" destId="{2103F7AA-EEBC-4BA9-AEE4-DF95E7859FCF}" srcOrd="3" destOrd="0" presId="urn:microsoft.com/office/officeart/2005/8/layout/hierarchy6"/>
    <dgm:cxn modelId="{9BC91FB6-B685-43A3-804E-FF9597A40EC4}" type="presParOf" srcId="{2103F7AA-EEBC-4BA9-AEE4-DF95E7859FCF}" destId="{0BBF7FFC-1BF5-4EC0-8D7B-871CEDA4999B}" srcOrd="0" destOrd="0" presId="urn:microsoft.com/office/officeart/2005/8/layout/hierarchy6"/>
    <dgm:cxn modelId="{61B1E99A-2817-4670-8FE9-8E340473E774}" type="presParOf" srcId="{2103F7AA-EEBC-4BA9-AEE4-DF95E7859FCF}" destId="{05B00FED-B3E6-4ED1-99A1-269A42C16C48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DFCA4E78-236A-436B-9A5D-282794AA06C6}">
      <dgm:prSet/>
      <dgm:spPr/>
      <dgm:t>
        <a:bodyPr/>
        <a:lstStyle/>
        <a:p>
          <a:r>
            <a:rPr lang="en-IL"/>
            <a:t>y</a:t>
          </a:r>
        </a:p>
      </dgm:t>
    </dgm:pt>
    <dgm:pt modelId="{B03EA4AE-0C5D-4062-86E9-5D7CA9AF4B42}" type="parTrans" cxnId="{3A85A219-9FAC-4C60-948F-53C6D5333C99}">
      <dgm:prSet/>
      <dgm:spPr/>
      <dgm:t>
        <a:bodyPr/>
        <a:lstStyle/>
        <a:p>
          <a:endParaRPr lang="en-IL"/>
        </a:p>
      </dgm:t>
    </dgm:pt>
    <dgm:pt modelId="{EFD27A62-9491-4F7C-802C-8CECCDF5CA9E}" type="sibTrans" cxnId="{3A85A219-9FAC-4C60-948F-53C6D5333C99}">
      <dgm:prSet/>
      <dgm:spPr/>
      <dgm:t>
        <a:bodyPr/>
        <a:lstStyle/>
        <a:p>
          <a:endParaRPr lang="en-IL"/>
        </a:p>
      </dgm:t>
    </dgm:pt>
    <dgm:pt modelId="{0759DF9D-CF74-47C3-BF3C-EE248169308F}">
      <dgm:prSet/>
      <dgm:spPr/>
      <dgm:t>
        <a:bodyPr/>
        <a:lstStyle/>
        <a:p>
          <a:r>
            <a:rPr lang="en-IL"/>
            <a:t>z</a:t>
          </a:r>
        </a:p>
      </dgm:t>
    </dgm:pt>
    <dgm:pt modelId="{C34D69AD-EEE3-4D5F-88B9-26A709464BB2}" type="parTrans" cxnId="{D7587479-DE0D-441F-985E-40C89F18353B}">
      <dgm:prSet/>
      <dgm:spPr/>
      <dgm:t>
        <a:bodyPr/>
        <a:lstStyle/>
        <a:p>
          <a:endParaRPr lang="en-IL"/>
        </a:p>
      </dgm:t>
    </dgm:pt>
    <dgm:pt modelId="{4A6DD062-EA61-477B-8BFC-F0E1DA04A518}" type="sibTrans" cxnId="{D7587479-DE0D-441F-985E-40C89F18353B}">
      <dgm:prSet/>
      <dgm:spPr/>
      <dgm:t>
        <a:bodyPr/>
        <a:lstStyle/>
        <a:p>
          <a:endParaRPr lang="en-IL"/>
        </a:p>
      </dgm:t>
    </dgm:pt>
    <dgm:pt modelId="{D76F5CBF-01BE-466C-868F-19E8E27DAC15}">
      <dgm:prSet/>
      <dgm:spPr/>
      <dgm:t>
        <a:bodyPr/>
        <a:lstStyle/>
        <a:p>
          <a:r>
            <a:rPr lang="en-IL"/>
            <a:t>t1</a:t>
          </a:r>
        </a:p>
      </dgm:t>
    </dgm:pt>
    <dgm:pt modelId="{C2834261-D710-439B-8CF2-5E8A964535B2}" type="parTrans" cxnId="{56F044D3-2B26-4B55-8638-C954FBB2616B}">
      <dgm:prSet/>
      <dgm:spPr/>
      <dgm:t>
        <a:bodyPr/>
        <a:lstStyle/>
        <a:p>
          <a:endParaRPr lang="en-IL"/>
        </a:p>
      </dgm:t>
    </dgm:pt>
    <dgm:pt modelId="{A5A66C96-0737-469E-8654-4760C1B6B14F}" type="sibTrans" cxnId="{56F044D3-2B26-4B55-8638-C954FBB2616B}">
      <dgm:prSet/>
      <dgm:spPr/>
      <dgm:t>
        <a:bodyPr/>
        <a:lstStyle/>
        <a:p>
          <a:endParaRPr lang="en-IL"/>
        </a:p>
      </dgm:t>
    </dgm:pt>
    <dgm:pt modelId="{AAD9B239-6776-4522-BD14-A4D96AB2F060}">
      <dgm:prSet/>
      <dgm:spPr/>
      <dgm:t>
        <a:bodyPr/>
        <a:lstStyle/>
        <a:p>
          <a:r>
            <a:rPr lang="en-IL"/>
            <a:t>t2</a:t>
          </a:r>
        </a:p>
      </dgm:t>
    </dgm:pt>
    <dgm:pt modelId="{E35A7DEB-8131-4616-97E4-471803E66600}" type="parTrans" cxnId="{82572255-EFE6-4663-8819-484B938318E6}">
      <dgm:prSet/>
      <dgm:spPr/>
      <dgm:t>
        <a:bodyPr/>
        <a:lstStyle/>
        <a:p>
          <a:endParaRPr lang="en-IL"/>
        </a:p>
      </dgm:t>
    </dgm:pt>
    <dgm:pt modelId="{4B13A734-1B5E-4AE1-BF3C-42F46B3094BA}" type="sibTrans" cxnId="{82572255-EFE6-4663-8819-484B938318E6}">
      <dgm:prSet/>
      <dgm:spPr/>
      <dgm:t>
        <a:bodyPr/>
        <a:lstStyle/>
        <a:p>
          <a:endParaRPr lang="en-IL"/>
        </a:p>
      </dgm:t>
    </dgm:pt>
    <dgm:pt modelId="{E296BD0C-D56E-4A34-BE41-EEF88B5B7134}">
      <dgm:prSet/>
      <dgm:spPr/>
      <dgm:t>
        <a:bodyPr/>
        <a:lstStyle/>
        <a:p>
          <a:r>
            <a:rPr lang="en-IL"/>
            <a:t>x</a:t>
          </a:r>
        </a:p>
      </dgm:t>
    </dgm:pt>
    <dgm:pt modelId="{D4A08E43-8FA4-4888-B2DF-A36520EB62C1}" type="parTrans" cxnId="{0B7ED605-4834-4FBD-BD2C-B9B4174FDD74}">
      <dgm:prSet/>
      <dgm:spPr/>
      <dgm:t>
        <a:bodyPr/>
        <a:lstStyle/>
        <a:p>
          <a:endParaRPr lang="en-IL"/>
        </a:p>
      </dgm:t>
    </dgm:pt>
    <dgm:pt modelId="{6812EFEC-AA13-40B8-B113-22D95C8A1160}" type="sibTrans" cxnId="{0B7ED605-4834-4FBD-BD2C-B9B4174FDD74}">
      <dgm:prSet/>
      <dgm:spPr/>
      <dgm:t>
        <a:bodyPr/>
        <a:lstStyle/>
        <a:p>
          <a:endParaRPr lang="en-IL"/>
        </a:p>
      </dgm:t>
    </dgm:pt>
    <dgm:pt modelId="{47BE088A-4FEB-4513-810F-BCC2B73D901F}">
      <dgm:prSet/>
      <dgm:spPr/>
      <dgm:t>
        <a:bodyPr/>
        <a:lstStyle/>
        <a:p>
          <a:r>
            <a:rPr lang="en-IL"/>
            <a:t>t3</a:t>
          </a:r>
        </a:p>
      </dgm:t>
    </dgm:pt>
    <dgm:pt modelId="{493718CE-678D-485C-B3AC-2546878B68AA}" type="parTrans" cxnId="{762CC6E4-EEAC-4AE4-949B-B03A4C42635F}">
      <dgm:prSet/>
      <dgm:spPr/>
      <dgm:t>
        <a:bodyPr/>
        <a:lstStyle/>
        <a:p>
          <a:endParaRPr lang="en-IL"/>
        </a:p>
      </dgm:t>
    </dgm:pt>
    <dgm:pt modelId="{6D7D31D1-8F7F-403A-9428-C4B3495C06DF}" type="sibTrans" cxnId="{762CC6E4-EEAC-4AE4-949B-B03A4C42635F}">
      <dgm:prSet/>
      <dgm:spPr/>
      <dgm:t>
        <a:bodyPr/>
        <a:lstStyle/>
        <a:p>
          <a:endParaRPr lang="en-IL"/>
        </a:p>
      </dgm:t>
    </dgm:pt>
    <dgm:pt modelId="{04749F49-B429-4EBB-B4BB-EDA3CC62428A}">
      <dgm:prSet/>
      <dgm:spPr/>
      <dgm:t>
        <a:bodyPr/>
        <a:lstStyle/>
        <a:p>
          <a:r>
            <a:rPr lang="en-IL"/>
            <a:t>t4</a:t>
          </a:r>
        </a:p>
      </dgm:t>
    </dgm:pt>
    <dgm:pt modelId="{3506EB02-49FC-4534-AFEE-942C109D72FB}" type="parTrans" cxnId="{BFEB1381-DF13-4A7D-8F2E-F26359F65685}">
      <dgm:prSet/>
      <dgm:spPr/>
      <dgm:t>
        <a:bodyPr/>
        <a:lstStyle/>
        <a:p>
          <a:endParaRPr lang="en-IL"/>
        </a:p>
      </dgm:t>
    </dgm:pt>
    <dgm:pt modelId="{7FA526C8-1E84-4BD9-A66A-D6DFB0610FE6}" type="sibTrans" cxnId="{BFEB1381-DF13-4A7D-8F2E-F26359F65685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CFA995D-E93A-43A0-90DC-4E9596725D3E}" type="pres">
      <dgm:prSet presAssocID="{DFCA4E78-236A-436B-9A5D-282794AA06C6}" presName="Name14" presStyleCnt="0"/>
      <dgm:spPr/>
    </dgm:pt>
    <dgm:pt modelId="{2FFE8FC0-1408-4171-9C9B-9AFF9C0650AD}" type="pres">
      <dgm:prSet presAssocID="{DFCA4E78-236A-436B-9A5D-282794AA06C6}" presName="level1Shape" presStyleLbl="node0" presStyleIdx="0" presStyleCnt="1">
        <dgm:presLayoutVars>
          <dgm:chPref val="3"/>
        </dgm:presLayoutVars>
      </dgm:prSet>
      <dgm:spPr/>
    </dgm:pt>
    <dgm:pt modelId="{47B69201-5598-4271-B73D-82CC61E36F29}" type="pres">
      <dgm:prSet presAssocID="{DFCA4E78-236A-436B-9A5D-282794AA06C6}" presName="hierChild2" presStyleCnt="0"/>
      <dgm:spPr/>
    </dgm:pt>
    <dgm:pt modelId="{6187A829-42D7-454C-9693-0E15DBAEB031}" type="pres">
      <dgm:prSet presAssocID="{C34D69AD-EEE3-4D5F-88B9-26A709464BB2}" presName="Name19" presStyleLbl="parChTrans1D2" presStyleIdx="0" presStyleCnt="2"/>
      <dgm:spPr/>
    </dgm:pt>
    <dgm:pt modelId="{4E0365E2-FCD2-4F45-9CF0-A66F42E091E6}" type="pres">
      <dgm:prSet presAssocID="{0759DF9D-CF74-47C3-BF3C-EE248169308F}" presName="Name21" presStyleCnt="0"/>
      <dgm:spPr/>
    </dgm:pt>
    <dgm:pt modelId="{05FA8A2B-6AE2-4A6B-97C5-BDCEA3CE5ADA}" type="pres">
      <dgm:prSet presAssocID="{0759DF9D-CF74-47C3-BF3C-EE248169308F}" presName="level2Shape" presStyleLbl="node2" presStyleIdx="0" presStyleCnt="2"/>
      <dgm:spPr/>
    </dgm:pt>
    <dgm:pt modelId="{0629730D-B94F-4264-819E-E4444922E7EF}" type="pres">
      <dgm:prSet presAssocID="{0759DF9D-CF74-47C3-BF3C-EE248169308F}" presName="hierChild3" presStyleCnt="0"/>
      <dgm:spPr/>
    </dgm:pt>
    <dgm:pt modelId="{66060EE7-F767-411C-B5E8-BCCEA2315DDA}" type="pres">
      <dgm:prSet presAssocID="{C2834261-D710-439B-8CF2-5E8A964535B2}" presName="Name19" presStyleLbl="parChTrans1D3" presStyleIdx="0" presStyleCnt="4"/>
      <dgm:spPr/>
    </dgm:pt>
    <dgm:pt modelId="{9E4AE770-6936-48A1-A014-38C0244C02B1}" type="pres">
      <dgm:prSet presAssocID="{D76F5CBF-01BE-466C-868F-19E8E27DAC15}" presName="Name21" presStyleCnt="0"/>
      <dgm:spPr/>
    </dgm:pt>
    <dgm:pt modelId="{4B51E568-E499-4779-B210-8CEBD0B1584E}" type="pres">
      <dgm:prSet presAssocID="{D76F5CBF-01BE-466C-868F-19E8E27DAC15}" presName="level2Shape" presStyleLbl="node3" presStyleIdx="0" presStyleCnt="4"/>
      <dgm:spPr/>
    </dgm:pt>
    <dgm:pt modelId="{293E7214-748B-4869-BC7A-6216487CD47A}" type="pres">
      <dgm:prSet presAssocID="{D76F5CBF-01BE-466C-868F-19E8E27DAC15}" presName="hierChild3" presStyleCnt="0"/>
      <dgm:spPr/>
    </dgm:pt>
    <dgm:pt modelId="{FD4F1C1A-0236-4F6A-8021-964F1F644657}" type="pres">
      <dgm:prSet presAssocID="{E35A7DEB-8131-4616-97E4-471803E66600}" presName="Name19" presStyleLbl="parChTrans1D3" presStyleIdx="1" presStyleCnt="4"/>
      <dgm:spPr/>
    </dgm:pt>
    <dgm:pt modelId="{03C8422D-7906-4C73-9A33-DE2C814CDB56}" type="pres">
      <dgm:prSet presAssocID="{AAD9B239-6776-4522-BD14-A4D96AB2F060}" presName="Name21" presStyleCnt="0"/>
      <dgm:spPr/>
    </dgm:pt>
    <dgm:pt modelId="{EC24BCCE-3A18-45CA-BFEE-C7B5FB13BD14}" type="pres">
      <dgm:prSet presAssocID="{AAD9B239-6776-4522-BD14-A4D96AB2F060}" presName="level2Shape" presStyleLbl="node3" presStyleIdx="1" presStyleCnt="4"/>
      <dgm:spPr/>
    </dgm:pt>
    <dgm:pt modelId="{09C5C81F-0962-43A4-B2D1-86FDECAC99C2}" type="pres">
      <dgm:prSet presAssocID="{AAD9B239-6776-4522-BD14-A4D96AB2F060}" presName="hierChild3" presStyleCnt="0"/>
      <dgm:spPr/>
    </dgm:pt>
    <dgm:pt modelId="{8462C965-D7F7-4098-A651-4F6EDF63FF4F}" type="pres">
      <dgm:prSet presAssocID="{D4A08E43-8FA4-4888-B2DF-A36520EB62C1}" presName="Name19" presStyleLbl="parChTrans1D2" presStyleIdx="1" presStyleCnt="2"/>
      <dgm:spPr/>
    </dgm:pt>
    <dgm:pt modelId="{D447FBD8-0216-4A25-8313-C95A59639314}" type="pres">
      <dgm:prSet presAssocID="{E296BD0C-D56E-4A34-BE41-EEF88B5B7134}" presName="Name21" presStyleCnt="0"/>
      <dgm:spPr/>
    </dgm:pt>
    <dgm:pt modelId="{1AC454C5-694E-45BF-8BE9-25EA503095BF}" type="pres">
      <dgm:prSet presAssocID="{E296BD0C-D56E-4A34-BE41-EEF88B5B7134}" presName="level2Shape" presStyleLbl="node2" presStyleIdx="1" presStyleCnt="2"/>
      <dgm:spPr/>
    </dgm:pt>
    <dgm:pt modelId="{2E3D3333-2C3B-4D65-ABA3-C44C78A273AE}" type="pres">
      <dgm:prSet presAssocID="{E296BD0C-D56E-4A34-BE41-EEF88B5B7134}" presName="hierChild3" presStyleCnt="0"/>
      <dgm:spPr/>
    </dgm:pt>
    <dgm:pt modelId="{357C7B66-C7C2-49AC-B21C-4B47285A4418}" type="pres">
      <dgm:prSet presAssocID="{493718CE-678D-485C-B3AC-2546878B68AA}" presName="Name19" presStyleLbl="parChTrans1D3" presStyleIdx="2" presStyleCnt="4"/>
      <dgm:spPr/>
    </dgm:pt>
    <dgm:pt modelId="{24387CCF-A55C-4239-9276-02E3AE0CD6F7}" type="pres">
      <dgm:prSet presAssocID="{47BE088A-4FEB-4513-810F-BCC2B73D901F}" presName="Name21" presStyleCnt="0"/>
      <dgm:spPr/>
    </dgm:pt>
    <dgm:pt modelId="{DB86EDAF-C223-4B98-8BEB-A298C26A0988}" type="pres">
      <dgm:prSet presAssocID="{47BE088A-4FEB-4513-810F-BCC2B73D901F}" presName="level2Shape" presStyleLbl="node3" presStyleIdx="2" presStyleCnt="4"/>
      <dgm:spPr/>
    </dgm:pt>
    <dgm:pt modelId="{58AAE756-65F6-4599-80FC-E0409081A521}" type="pres">
      <dgm:prSet presAssocID="{47BE088A-4FEB-4513-810F-BCC2B73D901F}" presName="hierChild3" presStyleCnt="0"/>
      <dgm:spPr/>
    </dgm:pt>
    <dgm:pt modelId="{D7D42630-7319-4B76-B34A-F378D065183A}" type="pres">
      <dgm:prSet presAssocID="{3506EB02-49FC-4534-AFEE-942C109D72FB}" presName="Name19" presStyleLbl="parChTrans1D3" presStyleIdx="3" presStyleCnt="4"/>
      <dgm:spPr/>
    </dgm:pt>
    <dgm:pt modelId="{A8E5B216-FC89-44DB-BDD2-3F7B8A2DD95E}" type="pres">
      <dgm:prSet presAssocID="{04749F49-B429-4EBB-B4BB-EDA3CC62428A}" presName="Name21" presStyleCnt="0"/>
      <dgm:spPr/>
    </dgm:pt>
    <dgm:pt modelId="{7D5D5018-8BA4-4863-AE1A-8A58D4520D8A}" type="pres">
      <dgm:prSet presAssocID="{04749F49-B429-4EBB-B4BB-EDA3CC62428A}" presName="level2Shape" presStyleLbl="node3" presStyleIdx="3" presStyleCnt="4"/>
      <dgm:spPr/>
    </dgm:pt>
    <dgm:pt modelId="{C485CF91-7942-43D8-8EE1-FFBBCC8D8C8D}" type="pres">
      <dgm:prSet presAssocID="{04749F49-B429-4EBB-B4BB-EDA3CC62428A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33C69D01-A9F8-4716-A26F-E714486D3F0D}" type="presOf" srcId="{3506EB02-49FC-4534-AFEE-942C109D72FB}" destId="{D7D42630-7319-4B76-B34A-F378D065183A}" srcOrd="0" destOrd="0" presId="urn:microsoft.com/office/officeart/2005/8/layout/hierarchy6"/>
    <dgm:cxn modelId="{0B7ED605-4834-4FBD-BD2C-B9B4174FDD74}" srcId="{DFCA4E78-236A-436B-9A5D-282794AA06C6}" destId="{E296BD0C-D56E-4A34-BE41-EEF88B5B7134}" srcOrd="1" destOrd="0" parTransId="{D4A08E43-8FA4-4888-B2DF-A36520EB62C1}" sibTransId="{6812EFEC-AA13-40B8-B113-22D95C8A1160}"/>
    <dgm:cxn modelId="{F6245315-0A46-464B-8C63-5E6EAD6B582A}" type="presOf" srcId="{C2834261-D710-439B-8CF2-5E8A964535B2}" destId="{66060EE7-F767-411C-B5E8-BCCEA2315DDA}" srcOrd="0" destOrd="0" presId="urn:microsoft.com/office/officeart/2005/8/layout/hierarchy6"/>
    <dgm:cxn modelId="{3A85A219-9FAC-4C60-948F-53C6D5333C99}" srcId="{A0FF90FC-3E23-4963-A796-B48AD0A6D32C}" destId="{DFCA4E78-236A-436B-9A5D-282794AA06C6}" srcOrd="0" destOrd="0" parTransId="{B03EA4AE-0C5D-4062-86E9-5D7CA9AF4B42}" sibTransId="{EFD27A62-9491-4F7C-802C-8CECCDF5CA9E}"/>
    <dgm:cxn modelId="{A6663A1C-17BA-4BC8-AEAD-0AE1C47BFAF6}" type="presOf" srcId="{D4A08E43-8FA4-4888-B2DF-A36520EB62C1}" destId="{8462C965-D7F7-4098-A651-4F6EDF63FF4F}" srcOrd="0" destOrd="0" presId="urn:microsoft.com/office/officeart/2005/8/layout/hierarchy6"/>
    <dgm:cxn modelId="{1DE75738-9BE1-4634-8480-C7B363E2A7F1}" type="presOf" srcId="{493718CE-678D-485C-B3AC-2546878B68AA}" destId="{357C7B66-C7C2-49AC-B21C-4B47285A4418}" srcOrd="0" destOrd="0" presId="urn:microsoft.com/office/officeart/2005/8/layout/hierarchy6"/>
    <dgm:cxn modelId="{53017643-9E2F-4BF5-8155-6C4C2C174ADC}" type="presOf" srcId="{47BE088A-4FEB-4513-810F-BCC2B73D901F}" destId="{DB86EDAF-C223-4B98-8BEB-A298C26A0988}" srcOrd="0" destOrd="0" presId="urn:microsoft.com/office/officeart/2005/8/layout/hierarchy6"/>
    <dgm:cxn modelId="{85B55165-B7CC-4136-B03A-2C58E60063A8}" type="presOf" srcId="{E35A7DEB-8131-4616-97E4-471803E66600}" destId="{FD4F1C1A-0236-4F6A-8021-964F1F644657}" srcOrd="0" destOrd="0" presId="urn:microsoft.com/office/officeart/2005/8/layout/hierarchy6"/>
    <dgm:cxn modelId="{EBE10149-7116-41AF-922D-7094F509A92F}" type="presOf" srcId="{DFCA4E78-236A-436B-9A5D-282794AA06C6}" destId="{2FFE8FC0-1408-4171-9C9B-9AFF9C0650AD}" srcOrd="0" destOrd="0" presId="urn:microsoft.com/office/officeart/2005/8/layout/hierarchy6"/>
    <dgm:cxn modelId="{CFF0344A-39E6-4032-A789-43E8FF506D9D}" type="presOf" srcId="{0759DF9D-CF74-47C3-BF3C-EE248169308F}" destId="{05FA8A2B-6AE2-4A6B-97C5-BDCEA3CE5ADA}" srcOrd="0" destOrd="0" presId="urn:microsoft.com/office/officeart/2005/8/layout/hierarchy6"/>
    <dgm:cxn modelId="{82572255-EFE6-4663-8819-484B938318E6}" srcId="{0759DF9D-CF74-47C3-BF3C-EE248169308F}" destId="{AAD9B239-6776-4522-BD14-A4D96AB2F060}" srcOrd="1" destOrd="0" parTransId="{E35A7DEB-8131-4616-97E4-471803E66600}" sibTransId="{4B13A734-1B5E-4AE1-BF3C-42F46B3094BA}"/>
    <dgm:cxn modelId="{D7587479-DE0D-441F-985E-40C89F18353B}" srcId="{DFCA4E78-236A-436B-9A5D-282794AA06C6}" destId="{0759DF9D-CF74-47C3-BF3C-EE248169308F}" srcOrd="0" destOrd="0" parTransId="{C34D69AD-EEE3-4D5F-88B9-26A709464BB2}" sibTransId="{4A6DD062-EA61-477B-8BFC-F0E1DA04A518}"/>
    <dgm:cxn modelId="{BFEB1381-DF13-4A7D-8F2E-F26359F65685}" srcId="{E296BD0C-D56E-4A34-BE41-EEF88B5B7134}" destId="{04749F49-B429-4EBB-B4BB-EDA3CC62428A}" srcOrd="1" destOrd="0" parTransId="{3506EB02-49FC-4534-AFEE-942C109D72FB}" sibTransId="{7FA526C8-1E84-4BD9-A66A-D6DFB0610FE6}"/>
    <dgm:cxn modelId="{6E71E788-957E-49EB-92CE-37A1ECD6E8F9}" type="presOf" srcId="{04749F49-B429-4EBB-B4BB-EDA3CC62428A}" destId="{7D5D5018-8BA4-4863-AE1A-8A58D4520D8A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AFECCCB3-C5CD-4865-A2B3-A85E22BF1DDC}" type="presOf" srcId="{D76F5CBF-01BE-466C-868F-19E8E27DAC15}" destId="{4B51E568-E499-4779-B210-8CEBD0B1584E}" srcOrd="0" destOrd="0" presId="urn:microsoft.com/office/officeart/2005/8/layout/hierarchy6"/>
    <dgm:cxn modelId="{A30B06C5-3052-4F97-8F59-67015B80CA1A}" type="presOf" srcId="{AAD9B239-6776-4522-BD14-A4D96AB2F060}" destId="{EC24BCCE-3A18-45CA-BFEE-C7B5FB13BD14}" srcOrd="0" destOrd="0" presId="urn:microsoft.com/office/officeart/2005/8/layout/hierarchy6"/>
    <dgm:cxn modelId="{2C94D1CB-2745-4FD9-B50A-39826D3FBF7C}" type="presOf" srcId="{C34D69AD-EEE3-4D5F-88B9-26A709464BB2}" destId="{6187A829-42D7-454C-9693-0E15DBAEB031}" srcOrd="0" destOrd="0" presId="urn:microsoft.com/office/officeart/2005/8/layout/hierarchy6"/>
    <dgm:cxn modelId="{56F044D3-2B26-4B55-8638-C954FBB2616B}" srcId="{0759DF9D-CF74-47C3-BF3C-EE248169308F}" destId="{D76F5CBF-01BE-466C-868F-19E8E27DAC15}" srcOrd="0" destOrd="0" parTransId="{C2834261-D710-439B-8CF2-5E8A964535B2}" sibTransId="{A5A66C96-0737-469E-8654-4760C1B6B14F}"/>
    <dgm:cxn modelId="{2D7A94D9-58B4-44D7-91A0-B6AD394BA428}" type="presOf" srcId="{E296BD0C-D56E-4A34-BE41-EEF88B5B7134}" destId="{1AC454C5-694E-45BF-8BE9-25EA503095BF}" srcOrd="0" destOrd="0" presId="urn:microsoft.com/office/officeart/2005/8/layout/hierarchy6"/>
    <dgm:cxn modelId="{762CC6E4-EEAC-4AE4-949B-B03A4C42635F}" srcId="{E296BD0C-D56E-4A34-BE41-EEF88B5B7134}" destId="{47BE088A-4FEB-4513-810F-BCC2B73D901F}" srcOrd="0" destOrd="0" parTransId="{493718CE-678D-485C-B3AC-2546878B68AA}" sibTransId="{6D7D31D1-8F7F-403A-9428-C4B3495C06DF}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DE627F08-6BBA-44E2-AED8-E49F7AFAD6A7}" type="presParOf" srcId="{22A8EFF3-7864-47B9-8D2F-358B163C29DE}" destId="{2CFA995D-E93A-43A0-90DC-4E9596725D3E}" srcOrd="0" destOrd="0" presId="urn:microsoft.com/office/officeart/2005/8/layout/hierarchy6"/>
    <dgm:cxn modelId="{00DA8A06-A40A-4FAE-9D78-390726813EDF}" type="presParOf" srcId="{2CFA995D-E93A-43A0-90DC-4E9596725D3E}" destId="{2FFE8FC0-1408-4171-9C9B-9AFF9C0650AD}" srcOrd="0" destOrd="0" presId="urn:microsoft.com/office/officeart/2005/8/layout/hierarchy6"/>
    <dgm:cxn modelId="{9632E5F9-F894-4231-B49C-FCBFB9593BBE}" type="presParOf" srcId="{2CFA995D-E93A-43A0-90DC-4E9596725D3E}" destId="{47B69201-5598-4271-B73D-82CC61E36F29}" srcOrd="1" destOrd="0" presId="urn:microsoft.com/office/officeart/2005/8/layout/hierarchy6"/>
    <dgm:cxn modelId="{7A47A408-F72B-4FF6-A8D7-DDF82AF3A0B5}" type="presParOf" srcId="{47B69201-5598-4271-B73D-82CC61E36F29}" destId="{6187A829-42D7-454C-9693-0E15DBAEB031}" srcOrd="0" destOrd="0" presId="urn:microsoft.com/office/officeart/2005/8/layout/hierarchy6"/>
    <dgm:cxn modelId="{79C07B3A-5452-49A2-8A9E-2F889F5964D8}" type="presParOf" srcId="{47B69201-5598-4271-B73D-82CC61E36F29}" destId="{4E0365E2-FCD2-4F45-9CF0-A66F42E091E6}" srcOrd="1" destOrd="0" presId="urn:microsoft.com/office/officeart/2005/8/layout/hierarchy6"/>
    <dgm:cxn modelId="{CCFD5B92-0B16-488A-B7CD-F58F0651FEAA}" type="presParOf" srcId="{4E0365E2-FCD2-4F45-9CF0-A66F42E091E6}" destId="{05FA8A2B-6AE2-4A6B-97C5-BDCEA3CE5ADA}" srcOrd="0" destOrd="0" presId="urn:microsoft.com/office/officeart/2005/8/layout/hierarchy6"/>
    <dgm:cxn modelId="{70FF1174-BB63-4458-B054-7594E9965164}" type="presParOf" srcId="{4E0365E2-FCD2-4F45-9CF0-A66F42E091E6}" destId="{0629730D-B94F-4264-819E-E4444922E7EF}" srcOrd="1" destOrd="0" presId="urn:microsoft.com/office/officeart/2005/8/layout/hierarchy6"/>
    <dgm:cxn modelId="{474EF8DA-3368-453E-84E4-0E8C2EDA4EB2}" type="presParOf" srcId="{0629730D-B94F-4264-819E-E4444922E7EF}" destId="{66060EE7-F767-411C-B5E8-BCCEA2315DDA}" srcOrd="0" destOrd="0" presId="urn:microsoft.com/office/officeart/2005/8/layout/hierarchy6"/>
    <dgm:cxn modelId="{07E591EB-F45B-41D2-9122-FBFE7CC54DF3}" type="presParOf" srcId="{0629730D-B94F-4264-819E-E4444922E7EF}" destId="{9E4AE770-6936-48A1-A014-38C0244C02B1}" srcOrd="1" destOrd="0" presId="urn:microsoft.com/office/officeart/2005/8/layout/hierarchy6"/>
    <dgm:cxn modelId="{0225EB26-7447-4E49-891A-6B12227D5AFB}" type="presParOf" srcId="{9E4AE770-6936-48A1-A014-38C0244C02B1}" destId="{4B51E568-E499-4779-B210-8CEBD0B1584E}" srcOrd="0" destOrd="0" presId="urn:microsoft.com/office/officeart/2005/8/layout/hierarchy6"/>
    <dgm:cxn modelId="{1C1DC643-FECE-4A1D-ABF5-A3F42E9CB616}" type="presParOf" srcId="{9E4AE770-6936-48A1-A014-38C0244C02B1}" destId="{293E7214-748B-4869-BC7A-6216487CD47A}" srcOrd="1" destOrd="0" presId="urn:microsoft.com/office/officeart/2005/8/layout/hierarchy6"/>
    <dgm:cxn modelId="{0587C154-7480-48BB-8263-88D5D5E68A35}" type="presParOf" srcId="{0629730D-B94F-4264-819E-E4444922E7EF}" destId="{FD4F1C1A-0236-4F6A-8021-964F1F644657}" srcOrd="2" destOrd="0" presId="urn:microsoft.com/office/officeart/2005/8/layout/hierarchy6"/>
    <dgm:cxn modelId="{6B91FACA-5CE6-4741-97CC-AB507DDF7B21}" type="presParOf" srcId="{0629730D-B94F-4264-819E-E4444922E7EF}" destId="{03C8422D-7906-4C73-9A33-DE2C814CDB56}" srcOrd="3" destOrd="0" presId="urn:microsoft.com/office/officeart/2005/8/layout/hierarchy6"/>
    <dgm:cxn modelId="{CE0FD560-B60B-48FC-9FC5-830AA0CBC5BD}" type="presParOf" srcId="{03C8422D-7906-4C73-9A33-DE2C814CDB56}" destId="{EC24BCCE-3A18-45CA-BFEE-C7B5FB13BD14}" srcOrd="0" destOrd="0" presId="urn:microsoft.com/office/officeart/2005/8/layout/hierarchy6"/>
    <dgm:cxn modelId="{C8E4B17C-1602-4975-BD87-09348F27EBA5}" type="presParOf" srcId="{03C8422D-7906-4C73-9A33-DE2C814CDB56}" destId="{09C5C81F-0962-43A4-B2D1-86FDECAC99C2}" srcOrd="1" destOrd="0" presId="urn:microsoft.com/office/officeart/2005/8/layout/hierarchy6"/>
    <dgm:cxn modelId="{7EF7C5C3-A250-4251-8B66-36F0EFBDF8E1}" type="presParOf" srcId="{47B69201-5598-4271-B73D-82CC61E36F29}" destId="{8462C965-D7F7-4098-A651-4F6EDF63FF4F}" srcOrd="2" destOrd="0" presId="urn:microsoft.com/office/officeart/2005/8/layout/hierarchy6"/>
    <dgm:cxn modelId="{680F43B0-57DD-408E-98B8-1E0CFB540ADC}" type="presParOf" srcId="{47B69201-5598-4271-B73D-82CC61E36F29}" destId="{D447FBD8-0216-4A25-8313-C95A59639314}" srcOrd="3" destOrd="0" presId="urn:microsoft.com/office/officeart/2005/8/layout/hierarchy6"/>
    <dgm:cxn modelId="{95821BE6-1DBA-4C84-A981-56E48DF9CCD6}" type="presParOf" srcId="{D447FBD8-0216-4A25-8313-C95A59639314}" destId="{1AC454C5-694E-45BF-8BE9-25EA503095BF}" srcOrd="0" destOrd="0" presId="urn:microsoft.com/office/officeart/2005/8/layout/hierarchy6"/>
    <dgm:cxn modelId="{A8B37B0C-AC65-41DD-94A5-8BA7B32EECD0}" type="presParOf" srcId="{D447FBD8-0216-4A25-8313-C95A59639314}" destId="{2E3D3333-2C3B-4D65-ABA3-C44C78A273AE}" srcOrd="1" destOrd="0" presId="urn:microsoft.com/office/officeart/2005/8/layout/hierarchy6"/>
    <dgm:cxn modelId="{A50E99BE-DAC3-4D73-98CC-2ABBB28E99CC}" type="presParOf" srcId="{2E3D3333-2C3B-4D65-ABA3-C44C78A273AE}" destId="{357C7B66-C7C2-49AC-B21C-4B47285A4418}" srcOrd="0" destOrd="0" presId="urn:microsoft.com/office/officeart/2005/8/layout/hierarchy6"/>
    <dgm:cxn modelId="{1B648421-4B1C-4E28-A9AC-DC05B78407B4}" type="presParOf" srcId="{2E3D3333-2C3B-4D65-ABA3-C44C78A273AE}" destId="{24387CCF-A55C-4239-9276-02E3AE0CD6F7}" srcOrd="1" destOrd="0" presId="urn:microsoft.com/office/officeart/2005/8/layout/hierarchy6"/>
    <dgm:cxn modelId="{1EA8C8C9-86C6-496C-B4C0-4CCAC47F57F1}" type="presParOf" srcId="{24387CCF-A55C-4239-9276-02E3AE0CD6F7}" destId="{DB86EDAF-C223-4B98-8BEB-A298C26A0988}" srcOrd="0" destOrd="0" presId="urn:microsoft.com/office/officeart/2005/8/layout/hierarchy6"/>
    <dgm:cxn modelId="{3536C858-8E20-4A80-938C-A78B5CDC8A2A}" type="presParOf" srcId="{24387CCF-A55C-4239-9276-02E3AE0CD6F7}" destId="{58AAE756-65F6-4599-80FC-E0409081A521}" srcOrd="1" destOrd="0" presId="urn:microsoft.com/office/officeart/2005/8/layout/hierarchy6"/>
    <dgm:cxn modelId="{EEBECE7F-EBF4-4369-872E-77044F793AA3}" type="presParOf" srcId="{2E3D3333-2C3B-4D65-ABA3-C44C78A273AE}" destId="{D7D42630-7319-4B76-B34A-F378D065183A}" srcOrd="2" destOrd="0" presId="urn:microsoft.com/office/officeart/2005/8/layout/hierarchy6"/>
    <dgm:cxn modelId="{47E61BA4-D302-4B4B-9449-1A4DCFD7D05D}" type="presParOf" srcId="{2E3D3333-2C3B-4D65-ABA3-C44C78A273AE}" destId="{A8E5B216-FC89-44DB-BDD2-3F7B8A2DD95E}" srcOrd="3" destOrd="0" presId="urn:microsoft.com/office/officeart/2005/8/layout/hierarchy6"/>
    <dgm:cxn modelId="{F27B7924-159C-41B4-AD74-2DC8DD367B51}" type="presParOf" srcId="{A8E5B216-FC89-44DB-BDD2-3F7B8A2DD95E}" destId="{7D5D5018-8BA4-4863-AE1A-8A58D4520D8A}" srcOrd="0" destOrd="0" presId="urn:microsoft.com/office/officeart/2005/8/layout/hierarchy6"/>
    <dgm:cxn modelId="{A367E360-D396-4C0A-90F5-1510A316EB4F}" type="presParOf" srcId="{A8E5B216-FC89-44DB-BDD2-3F7B8A2DD95E}" destId="{C485CF91-7942-43D8-8EE1-FFBBCC8D8C8D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6C7FD3-0E59-4E31-8976-3B7B5D6C7887}">
      <dsp:nvSpPr>
        <dsp:cNvPr id="0" name=""/>
        <dsp:cNvSpPr/>
      </dsp:nvSpPr>
      <dsp:spPr>
        <a:xfrm>
          <a:off x="579705" y="131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z</a:t>
          </a:r>
        </a:p>
      </dsp:txBody>
      <dsp:txXfrm>
        <a:off x="585916" y="6342"/>
        <a:ext cx="305673" cy="199641"/>
      </dsp:txXfrm>
    </dsp:sp>
    <dsp:sp modelId="{3D105EFA-6231-40C5-95E7-ADBA9624924C}">
      <dsp:nvSpPr>
        <dsp:cNvPr id="0" name=""/>
        <dsp:cNvSpPr/>
      </dsp:nvSpPr>
      <dsp:spPr>
        <a:xfrm>
          <a:off x="531990" y="166475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206762" y="45720"/>
              </a:moveTo>
              <a:lnTo>
                <a:pt x="206762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AA954-750C-452D-8116-08B5922A1840}">
      <dsp:nvSpPr>
        <dsp:cNvPr id="0" name=""/>
        <dsp:cNvSpPr/>
      </dsp:nvSpPr>
      <dsp:spPr>
        <a:xfrm>
          <a:off x="372942" y="297021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t1</a:t>
          </a:r>
        </a:p>
      </dsp:txBody>
      <dsp:txXfrm>
        <a:off x="379153" y="303232"/>
        <a:ext cx="305673" cy="199641"/>
      </dsp:txXfrm>
    </dsp:sp>
    <dsp:sp modelId="{A363B883-82EE-43A9-B88E-ACAD7C1A5D95}">
      <dsp:nvSpPr>
        <dsp:cNvPr id="0" name=""/>
        <dsp:cNvSpPr/>
      </dsp:nvSpPr>
      <dsp:spPr>
        <a:xfrm>
          <a:off x="738752" y="166475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206762" y="88132"/>
              </a:lnTo>
              <a:lnTo>
                <a:pt x="206762" y="13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0B64F-FB1A-4202-9C75-542D088AF906}">
      <dsp:nvSpPr>
        <dsp:cNvPr id="0" name=""/>
        <dsp:cNvSpPr/>
      </dsp:nvSpPr>
      <dsp:spPr>
        <a:xfrm>
          <a:off x="786467" y="297021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y</a:t>
          </a:r>
        </a:p>
      </dsp:txBody>
      <dsp:txXfrm>
        <a:off x="792678" y="303232"/>
        <a:ext cx="305673" cy="199641"/>
      </dsp:txXfrm>
    </dsp:sp>
    <dsp:sp modelId="{2BC224AC-EF3E-4A58-A86E-DE13BD43DC2E}">
      <dsp:nvSpPr>
        <dsp:cNvPr id="0" name=""/>
        <dsp:cNvSpPr/>
      </dsp:nvSpPr>
      <dsp:spPr>
        <a:xfrm>
          <a:off x="738752" y="463364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206762" y="45720"/>
              </a:moveTo>
              <a:lnTo>
                <a:pt x="206762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6314D-DA30-47F8-AD82-A00DC57A39AE}">
      <dsp:nvSpPr>
        <dsp:cNvPr id="0" name=""/>
        <dsp:cNvSpPr/>
      </dsp:nvSpPr>
      <dsp:spPr>
        <a:xfrm>
          <a:off x="579705" y="593910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t2</a:t>
          </a:r>
        </a:p>
      </dsp:txBody>
      <dsp:txXfrm>
        <a:off x="585916" y="600121"/>
        <a:ext cx="305673" cy="199641"/>
      </dsp:txXfrm>
    </dsp:sp>
    <dsp:sp modelId="{5BC9D383-FBAD-4A98-922D-B14DB474C2EA}">
      <dsp:nvSpPr>
        <dsp:cNvPr id="0" name=""/>
        <dsp:cNvSpPr/>
      </dsp:nvSpPr>
      <dsp:spPr>
        <a:xfrm>
          <a:off x="945514" y="463364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206762" y="88132"/>
              </a:lnTo>
              <a:lnTo>
                <a:pt x="206762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450B0-7469-4989-B470-763ACA048165}">
      <dsp:nvSpPr>
        <dsp:cNvPr id="0" name=""/>
        <dsp:cNvSpPr/>
      </dsp:nvSpPr>
      <dsp:spPr>
        <a:xfrm>
          <a:off x="993229" y="593910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x</a:t>
          </a:r>
        </a:p>
      </dsp:txBody>
      <dsp:txXfrm>
        <a:off x="999440" y="600121"/>
        <a:ext cx="305673" cy="199641"/>
      </dsp:txXfrm>
    </dsp:sp>
    <dsp:sp modelId="{9E7A9C17-E50E-4F72-9E0B-A7ACFFF7B34D}">
      <dsp:nvSpPr>
        <dsp:cNvPr id="0" name=""/>
        <dsp:cNvSpPr/>
      </dsp:nvSpPr>
      <dsp:spPr>
        <a:xfrm>
          <a:off x="945514" y="760253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206762" y="45720"/>
              </a:moveTo>
              <a:lnTo>
                <a:pt x="206762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2C21E-C53E-4E58-A9AB-1CB152AD7A80}">
      <dsp:nvSpPr>
        <dsp:cNvPr id="0" name=""/>
        <dsp:cNvSpPr/>
      </dsp:nvSpPr>
      <dsp:spPr>
        <a:xfrm>
          <a:off x="786467" y="890799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t3</a:t>
          </a:r>
        </a:p>
      </dsp:txBody>
      <dsp:txXfrm>
        <a:off x="792678" y="897010"/>
        <a:ext cx="305673" cy="199641"/>
      </dsp:txXfrm>
    </dsp:sp>
    <dsp:sp modelId="{C04C288F-FD6C-4489-B1F4-2CBBB0FE9DB6}">
      <dsp:nvSpPr>
        <dsp:cNvPr id="0" name=""/>
        <dsp:cNvSpPr/>
      </dsp:nvSpPr>
      <dsp:spPr>
        <a:xfrm>
          <a:off x="1152277" y="760253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206762" y="88132"/>
              </a:lnTo>
              <a:lnTo>
                <a:pt x="206762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06573-4714-48A2-ADA5-9561CB03F20C}">
      <dsp:nvSpPr>
        <dsp:cNvPr id="0" name=""/>
        <dsp:cNvSpPr/>
      </dsp:nvSpPr>
      <dsp:spPr>
        <a:xfrm>
          <a:off x="1199991" y="890799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t4</a:t>
          </a:r>
        </a:p>
      </dsp:txBody>
      <dsp:txXfrm>
        <a:off x="1206202" y="897010"/>
        <a:ext cx="305673" cy="1996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FE8FC0-1408-4171-9C9B-9AFF9C0650AD}">
      <dsp:nvSpPr>
        <dsp:cNvPr id="0" name=""/>
        <dsp:cNvSpPr/>
      </dsp:nvSpPr>
      <dsp:spPr>
        <a:xfrm>
          <a:off x="752764" y="63196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y</a:t>
          </a:r>
        </a:p>
      </dsp:txBody>
      <dsp:txXfrm>
        <a:off x="760291" y="70723"/>
        <a:ext cx="370446" cy="241946"/>
      </dsp:txXfrm>
    </dsp:sp>
    <dsp:sp modelId="{6187A829-42D7-454C-9693-0E15DBAEB031}">
      <dsp:nvSpPr>
        <dsp:cNvPr id="0" name=""/>
        <dsp:cNvSpPr/>
      </dsp:nvSpPr>
      <dsp:spPr>
        <a:xfrm>
          <a:off x="444364" y="320197"/>
          <a:ext cx="501150" cy="102800"/>
        </a:xfrm>
        <a:custGeom>
          <a:avLst/>
          <a:gdLst/>
          <a:ahLst/>
          <a:cxnLst/>
          <a:rect l="0" t="0" r="0" b="0"/>
          <a:pathLst>
            <a:path>
              <a:moveTo>
                <a:pt x="501150" y="0"/>
              </a:moveTo>
              <a:lnTo>
                <a:pt x="501150" y="51400"/>
              </a:lnTo>
              <a:lnTo>
                <a:pt x="0" y="51400"/>
              </a:lnTo>
              <a:lnTo>
                <a:pt x="0" y="102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A8A2B-6AE2-4A6B-97C5-BDCEA3CE5ADA}">
      <dsp:nvSpPr>
        <dsp:cNvPr id="0" name=""/>
        <dsp:cNvSpPr/>
      </dsp:nvSpPr>
      <dsp:spPr>
        <a:xfrm>
          <a:off x="251614" y="4229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z</a:t>
          </a:r>
        </a:p>
      </dsp:txBody>
      <dsp:txXfrm>
        <a:off x="259141" y="430524"/>
        <a:ext cx="370446" cy="241946"/>
      </dsp:txXfrm>
    </dsp:sp>
    <dsp:sp modelId="{66060EE7-F767-411C-B5E8-BCCEA2315DDA}">
      <dsp:nvSpPr>
        <dsp:cNvPr id="0" name=""/>
        <dsp:cNvSpPr/>
      </dsp:nvSpPr>
      <dsp:spPr>
        <a:xfrm>
          <a:off x="193789" y="679997"/>
          <a:ext cx="250575" cy="102800"/>
        </a:xfrm>
        <a:custGeom>
          <a:avLst/>
          <a:gdLst/>
          <a:ahLst/>
          <a:cxnLst/>
          <a:rect l="0" t="0" r="0" b="0"/>
          <a:pathLst>
            <a:path>
              <a:moveTo>
                <a:pt x="250575" y="0"/>
              </a:moveTo>
              <a:lnTo>
                <a:pt x="250575" y="51400"/>
              </a:lnTo>
              <a:lnTo>
                <a:pt x="0" y="51400"/>
              </a:lnTo>
              <a:lnTo>
                <a:pt x="0" y="102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1E568-E499-4779-B210-8CEBD0B1584E}">
      <dsp:nvSpPr>
        <dsp:cNvPr id="0" name=""/>
        <dsp:cNvSpPr/>
      </dsp:nvSpPr>
      <dsp:spPr>
        <a:xfrm>
          <a:off x="1038" y="7827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t1</a:t>
          </a:r>
        </a:p>
      </dsp:txBody>
      <dsp:txXfrm>
        <a:off x="8565" y="790324"/>
        <a:ext cx="370446" cy="241946"/>
      </dsp:txXfrm>
    </dsp:sp>
    <dsp:sp modelId="{FD4F1C1A-0236-4F6A-8021-964F1F644657}">
      <dsp:nvSpPr>
        <dsp:cNvPr id="0" name=""/>
        <dsp:cNvSpPr/>
      </dsp:nvSpPr>
      <dsp:spPr>
        <a:xfrm>
          <a:off x="444364" y="679997"/>
          <a:ext cx="250575" cy="10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"/>
              </a:lnTo>
              <a:lnTo>
                <a:pt x="250575" y="51400"/>
              </a:lnTo>
              <a:lnTo>
                <a:pt x="250575" y="102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4BCCE-3A18-45CA-BFEE-C7B5FB13BD14}">
      <dsp:nvSpPr>
        <dsp:cNvPr id="0" name=""/>
        <dsp:cNvSpPr/>
      </dsp:nvSpPr>
      <dsp:spPr>
        <a:xfrm>
          <a:off x="502189" y="7827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t2</a:t>
          </a:r>
        </a:p>
      </dsp:txBody>
      <dsp:txXfrm>
        <a:off x="509716" y="790324"/>
        <a:ext cx="370446" cy="241946"/>
      </dsp:txXfrm>
    </dsp:sp>
    <dsp:sp modelId="{8462C965-D7F7-4098-A651-4F6EDF63FF4F}">
      <dsp:nvSpPr>
        <dsp:cNvPr id="0" name=""/>
        <dsp:cNvSpPr/>
      </dsp:nvSpPr>
      <dsp:spPr>
        <a:xfrm>
          <a:off x="945515" y="320197"/>
          <a:ext cx="501150" cy="10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"/>
              </a:lnTo>
              <a:lnTo>
                <a:pt x="501150" y="51400"/>
              </a:lnTo>
              <a:lnTo>
                <a:pt x="501150" y="102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454C5-694E-45BF-8BE9-25EA503095BF}">
      <dsp:nvSpPr>
        <dsp:cNvPr id="0" name=""/>
        <dsp:cNvSpPr/>
      </dsp:nvSpPr>
      <dsp:spPr>
        <a:xfrm>
          <a:off x="1253915" y="4229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x</a:t>
          </a:r>
        </a:p>
      </dsp:txBody>
      <dsp:txXfrm>
        <a:off x="1261442" y="430524"/>
        <a:ext cx="370446" cy="241946"/>
      </dsp:txXfrm>
    </dsp:sp>
    <dsp:sp modelId="{357C7B66-C7C2-49AC-B21C-4B47285A4418}">
      <dsp:nvSpPr>
        <dsp:cNvPr id="0" name=""/>
        <dsp:cNvSpPr/>
      </dsp:nvSpPr>
      <dsp:spPr>
        <a:xfrm>
          <a:off x="1196090" y="679997"/>
          <a:ext cx="250575" cy="102800"/>
        </a:xfrm>
        <a:custGeom>
          <a:avLst/>
          <a:gdLst/>
          <a:ahLst/>
          <a:cxnLst/>
          <a:rect l="0" t="0" r="0" b="0"/>
          <a:pathLst>
            <a:path>
              <a:moveTo>
                <a:pt x="250575" y="0"/>
              </a:moveTo>
              <a:lnTo>
                <a:pt x="250575" y="51400"/>
              </a:lnTo>
              <a:lnTo>
                <a:pt x="0" y="51400"/>
              </a:lnTo>
              <a:lnTo>
                <a:pt x="0" y="102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6EDAF-C223-4B98-8BEB-A298C26A0988}">
      <dsp:nvSpPr>
        <dsp:cNvPr id="0" name=""/>
        <dsp:cNvSpPr/>
      </dsp:nvSpPr>
      <dsp:spPr>
        <a:xfrm>
          <a:off x="1003340" y="7827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t3</a:t>
          </a:r>
        </a:p>
      </dsp:txBody>
      <dsp:txXfrm>
        <a:off x="1010867" y="790324"/>
        <a:ext cx="370446" cy="241946"/>
      </dsp:txXfrm>
    </dsp:sp>
    <dsp:sp modelId="{D7D42630-7319-4B76-B34A-F378D065183A}">
      <dsp:nvSpPr>
        <dsp:cNvPr id="0" name=""/>
        <dsp:cNvSpPr/>
      </dsp:nvSpPr>
      <dsp:spPr>
        <a:xfrm>
          <a:off x="1446665" y="679997"/>
          <a:ext cx="250575" cy="10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"/>
              </a:lnTo>
              <a:lnTo>
                <a:pt x="250575" y="51400"/>
              </a:lnTo>
              <a:lnTo>
                <a:pt x="250575" y="102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D5018-8BA4-4863-AE1A-8A58D4520D8A}">
      <dsp:nvSpPr>
        <dsp:cNvPr id="0" name=""/>
        <dsp:cNvSpPr/>
      </dsp:nvSpPr>
      <dsp:spPr>
        <a:xfrm>
          <a:off x="1504490" y="7827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t4</a:t>
          </a:r>
        </a:p>
      </dsp:txBody>
      <dsp:txXfrm>
        <a:off x="1512017" y="790324"/>
        <a:ext cx="370446" cy="2419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2F11F-463A-4359-A5B1-E8E88A834D55}">
      <dsp:nvSpPr>
        <dsp:cNvPr id="0" name=""/>
        <dsp:cNvSpPr/>
      </dsp:nvSpPr>
      <dsp:spPr>
        <a:xfrm>
          <a:off x="993229" y="131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z</a:t>
          </a:r>
        </a:p>
      </dsp:txBody>
      <dsp:txXfrm>
        <a:off x="999440" y="6342"/>
        <a:ext cx="305673" cy="199641"/>
      </dsp:txXfrm>
    </dsp:sp>
    <dsp:sp modelId="{C5B038A0-5A47-423C-8254-578A8A549C19}">
      <dsp:nvSpPr>
        <dsp:cNvPr id="0" name=""/>
        <dsp:cNvSpPr/>
      </dsp:nvSpPr>
      <dsp:spPr>
        <a:xfrm>
          <a:off x="945515" y="166475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206762" y="45720"/>
              </a:moveTo>
              <a:lnTo>
                <a:pt x="206762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66B54-4681-47C6-AAEF-09B0461384C4}">
      <dsp:nvSpPr>
        <dsp:cNvPr id="0" name=""/>
        <dsp:cNvSpPr/>
      </dsp:nvSpPr>
      <dsp:spPr>
        <a:xfrm>
          <a:off x="786467" y="297021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y</a:t>
          </a:r>
        </a:p>
      </dsp:txBody>
      <dsp:txXfrm>
        <a:off x="792678" y="303232"/>
        <a:ext cx="305673" cy="199641"/>
      </dsp:txXfrm>
    </dsp:sp>
    <dsp:sp modelId="{A00D4548-1605-4DD7-87B1-7476E68FBEB5}">
      <dsp:nvSpPr>
        <dsp:cNvPr id="0" name=""/>
        <dsp:cNvSpPr/>
      </dsp:nvSpPr>
      <dsp:spPr>
        <a:xfrm>
          <a:off x="738752" y="463364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206762" y="45720"/>
              </a:moveTo>
              <a:lnTo>
                <a:pt x="206762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F7647-6A27-40F0-AAD4-5D66B529EBD1}">
      <dsp:nvSpPr>
        <dsp:cNvPr id="0" name=""/>
        <dsp:cNvSpPr/>
      </dsp:nvSpPr>
      <dsp:spPr>
        <a:xfrm>
          <a:off x="579705" y="593910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x</a:t>
          </a:r>
        </a:p>
      </dsp:txBody>
      <dsp:txXfrm>
        <a:off x="585916" y="600121"/>
        <a:ext cx="305673" cy="199641"/>
      </dsp:txXfrm>
    </dsp:sp>
    <dsp:sp modelId="{2525AB2E-214C-4717-9A3D-8A6F56B62DDA}">
      <dsp:nvSpPr>
        <dsp:cNvPr id="0" name=""/>
        <dsp:cNvSpPr/>
      </dsp:nvSpPr>
      <dsp:spPr>
        <a:xfrm>
          <a:off x="531990" y="760253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206762" y="45720"/>
              </a:moveTo>
              <a:lnTo>
                <a:pt x="206762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9BADF-CFF7-4231-B10D-5838C24405BD}">
      <dsp:nvSpPr>
        <dsp:cNvPr id="0" name=""/>
        <dsp:cNvSpPr/>
      </dsp:nvSpPr>
      <dsp:spPr>
        <a:xfrm>
          <a:off x="372942" y="890799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t1</a:t>
          </a:r>
        </a:p>
      </dsp:txBody>
      <dsp:txXfrm>
        <a:off x="379153" y="897010"/>
        <a:ext cx="305673" cy="199641"/>
      </dsp:txXfrm>
    </dsp:sp>
    <dsp:sp modelId="{ED692A9E-5847-4A68-8BC2-E92FFFE19D71}">
      <dsp:nvSpPr>
        <dsp:cNvPr id="0" name=""/>
        <dsp:cNvSpPr/>
      </dsp:nvSpPr>
      <dsp:spPr>
        <a:xfrm>
          <a:off x="738752" y="760253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206762" y="88132"/>
              </a:lnTo>
              <a:lnTo>
                <a:pt x="206762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AE1F2-599A-4DF4-811D-9BD4F42A4874}">
      <dsp:nvSpPr>
        <dsp:cNvPr id="0" name=""/>
        <dsp:cNvSpPr/>
      </dsp:nvSpPr>
      <dsp:spPr>
        <a:xfrm>
          <a:off x="786467" y="890799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t2</a:t>
          </a:r>
        </a:p>
      </dsp:txBody>
      <dsp:txXfrm>
        <a:off x="792678" y="897010"/>
        <a:ext cx="305673" cy="199641"/>
      </dsp:txXfrm>
    </dsp:sp>
    <dsp:sp modelId="{5006CF48-5350-49B3-BEE0-CE28F5693183}">
      <dsp:nvSpPr>
        <dsp:cNvPr id="0" name=""/>
        <dsp:cNvSpPr/>
      </dsp:nvSpPr>
      <dsp:spPr>
        <a:xfrm>
          <a:off x="945515" y="463364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206762" y="88132"/>
              </a:lnTo>
              <a:lnTo>
                <a:pt x="206762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DF414-A3ED-43DA-9615-C118752C0E50}">
      <dsp:nvSpPr>
        <dsp:cNvPr id="0" name=""/>
        <dsp:cNvSpPr/>
      </dsp:nvSpPr>
      <dsp:spPr>
        <a:xfrm>
          <a:off x="993229" y="593910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t3</a:t>
          </a:r>
        </a:p>
      </dsp:txBody>
      <dsp:txXfrm>
        <a:off x="999440" y="600121"/>
        <a:ext cx="305673" cy="199641"/>
      </dsp:txXfrm>
    </dsp:sp>
    <dsp:sp modelId="{FF7C6839-3B95-43BC-BAD7-DCF503B8B375}">
      <dsp:nvSpPr>
        <dsp:cNvPr id="0" name=""/>
        <dsp:cNvSpPr/>
      </dsp:nvSpPr>
      <dsp:spPr>
        <a:xfrm>
          <a:off x="1152277" y="166475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206762" y="88132"/>
              </a:lnTo>
              <a:lnTo>
                <a:pt x="206762" y="13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F7FFC-1BF5-4EC0-8D7B-871CEDA4999B}">
      <dsp:nvSpPr>
        <dsp:cNvPr id="0" name=""/>
        <dsp:cNvSpPr/>
      </dsp:nvSpPr>
      <dsp:spPr>
        <a:xfrm>
          <a:off x="1199991" y="297021"/>
          <a:ext cx="318095" cy="21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900" kern="1200"/>
            <a:t>t4</a:t>
          </a:r>
        </a:p>
      </dsp:txBody>
      <dsp:txXfrm>
        <a:off x="1206202" y="303232"/>
        <a:ext cx="305673" cy="19964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FE8FC0-1408-4171-9C9B-9AFF9C0650AD}">
      <dsp:nvSpPr>
        <dsp:cNvPr id="0" name=""/>
        <dsp:cNvSpPr/>
      </dsp:nvSpPr>
      <dsp:spPr>
        <a:xfrm>
          <a:off x="752764" y="63196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y</a:t>
          </a:r>
        </a:p>
      </dsp:txBody>
      <dsp:txXfrm>
        <a:off x="760291" y="70723"/>
        <a:ext cx="370446" cy="241946"/>
      </dsp:txXfrm>
    </dsp:sp>
    <dsp:sp modelId="{6187A829-42D7-454C-9693-0E15DBAEB031}">
      <dsp:nvSpPr>
        <dsp:cNvPr id="0" name=""/>
        <dsp:cNvSpPr/>
      </dsp:nvSpPr>
      <dsp:spPr>
        <a:xfrm>
          <a:off x="444364" y="320197"/>
          <a:ext cx="501150" cy="102800"/>
        </a:xfrm>
        <a:custGeom>
          <a:avLst/>
          <a:gdLst/>
          <a:ahLst/>
          <a:cxnLst/>
          <a:rect l="0" t="0" r="0" b="0"/>
          <a:pathLst>
            <a:path>
              <a:moveTo>
                <a:pt x="501150" y="0"/>
              </a:moveTo>
              <a:lnTo>
                <a:pt x="501150" y="51400"/>
              </a:lnTo>
              <a:lnTo>
                <a:pt x="0" y="51400"/>
              </a:lnTo>
              <a:lnTo>
                <a:pt x="0" y="102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A8A2B-6AE2-4A6B-97C5-BDCEA3CE5ADA}">
      <dsp:nvSpPr>
        <dsp:cNvPr id="0" name=""/>
        <dsp:cNvSpPr/>
      </dsp:nvSpPr>
      <dsp:spPr>
        <a:xfrm>
          <a:off x="251614" y="4229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z</a:t>
          </a:r>
        </a:p>
      </dsp:txBody>
      <dsp:txXfrm>
        <a:off x="259141" y="430524"/>
        <a:ext cx="370446" cy="241946"/>
      </dsp:txXfrm>
    </dsp:sp>
    <dsp:sp modelId="{66060EE7-F767-411C-B5E8-BCCEA2315DDA}">
      <dsp:nvSpPr>
        <dsp:cNvPr id="0" name=""/>
        <dsp:cNvSpPr/>
      </dsp:nvSpPr>
      <dsp:spPr>
        <a:xfrm>
          <a:off x="193789" y="679997"/>
          <a:ext cx="250575" cy="102800"/>
        </a:xfrm>
        <a:custGeom>
          <a:avLst/>
          <a:gdLst/>
          <a:ahLst/>
          <a:cxnLst/>
          <a:rect l="0" t="0" r="0" b="0"/>
          <a:pathLst>
            <a:path>
              <a:moveTo>
                <a:pt x="250575" y="0"/>
              </a:moveTo>
              <a:lnTo>
                <a:pt x="250575" y="51400"/>
              </a:lnTo>
              <a:lnTo>
                <a:pt x="0" y="51400"/>
              </a:lnTo>
              <a:lnTo>
                <a:pt x="0" y="102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1E568-E499-4779-B210-8CEBD0B1584E}">
      <dsp:nvSpPr>
        <dsp:cNvPr id="0" name=""/>
        <dsp:cNvSpPr/>
      </dsp:nvSpPr>
      <dsp:spPr>
        <a:xfrm>
          <a:off x="1038" y="7827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t1</a:t>
          </a:r>
        </a:p>
      </dsp:txBody>
      <dsp:txXfrm>
        <a:off x="8565" y="790324"/>
        <a:ext cx="370446" cy="241946"/>
      </dsp:txXfrm>
    </dsp:sp>
    <dsp:sp modelId="{FD4F1C1A-0236-4F6A-8021-964F1F644657}">
      <dsp:nvSpPr>
        <dsp:cNvPr id="0" name=""/>
        <dsp:cNvSpPr/>
      </dsp:nvSpPr>
      <dsp:spPr>
        <a:xfrm>
          <a:off x="444364" y="679997"/>
          <a:ext cx="250575" cy="10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"/>
              </a:lnTo>
              <a:lnTo>
                <a:pt x="250575" y="51400"/>
              </a:lnTo>
              <a:lnTo>
                <a:pt x="250575" y="102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4BCCE-3A18-45CA-BFEE-C7B5FB13BD14}">
      <dsp:nvSpPr>
        <dsp:cNvPr id="0" name=""/>
        <dsp:cNvSpPr/>
      </dsp:nvSpPr>
      <dsp:spPr>
        <a:xfrm>
          <a:off x="502189" y="7827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t2</a:t>
          </a:r>
        </a:p>
      </dsp:txBody>
      <dsp:txXfrm>
        <a:off x="509716" y="790324"/>
        <a:ext cx="370446" cy="241946"/>
      </dsp:txXfrm>
    </dsp:sp>
    <dsp:sp modelId="{8462C965-D7F7-4098-A651-4F6EDF63FF4F}">
      <dsp:nvSpPr>
        <dsp:cNvPr id="0" name=""/>
        <dsp:cNvSpPr/>
      </dsp:nvSpPr>
      <dsp:spPr>
        <a:xfrm>
          <a:off x="945515" y="320197"/>
          <a:ext cx="501150" cy="10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"/>
              </a:lnTo>
              <a:lnTo>
                <a:pt x="501150" y="51400"/>
              </a:lnTo>
              <a:lnTo>
                <a:pt x="501150" y="102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454C5-694E-45BF-8BE9-25EA503095BF}">
      <dsp:nvSpPr>
        <dsp:cNvPr id="0" name=""/>
        <dsp:cNvSpPr/>
      </dsp:nvSpPr>
      <dsp:spPr>
        <a:xfrm>
          <a:off x="1253915" y="4229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x</a:t>
          </a:r>
        </a:p>
      </dsp:txBody>
      <dsp:txXfrm>
        <a:off x="1261442" y="430524"/>
        <a:ext cx="370446" cy="241946"/>
      </dsp:txXfrm>
    </dsp:sp>
    <dsp:sp modelId="{357C7B66-C7C2-49AC-B21C-4B47285A4418}">
      <dsp:nvSpPr>
        <dsp:cNvPr id="0" name=""/>
        <dsp:cNvSpPr/>
      </dsp:nvSpPr>
      <dsp:spPr>
        <a:xfrm>
          <a:off x="1196090" y="679997"/>
          <a:ext cx="250575" cy="102800"/>
        </a:xfrm>
        <a:custGeom>
          <a:avLst/>
          <a:gdLst/>
          <a:ahLst/>
          <a:cxnLst/>
          <a:rect l="0" t="0" r="0" b="0"/>
          <a:pathLst>
            <a:path>
              <a:moveTo>
                <a:pt x="250575" y="0"/>
              </a:moveTo>
              <a:lnTo>
                <a:pt x="250575" y="51400"/>
              </a:lnTo>
              <a:lnTo>
                <a:pt x="0" y="51400"/>
              </a:lnTo>
              <a:lnTo>
                <a:pt x="0" y="102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6EDAF-C223-4B98-8BEB-A298C26A0988}">
      <dsp:nvSpPr>
        <dsp:cNvPr id="0" name=""/>
        <dsp:cNvSpPr/>
      </dsp:nvSpPr>
      <dsp:spPr>
        <a:xfrm>
          <a:off x="1003340" y="7827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t3</a:t>
          </a:r>
        </a:p>
      </dsp:txBody>
      <dsp:txXfrm>
        <a:off x="1010867" y="790324"/>
        <a:ext cx="370446" cy="241946"/>
      </dsp:txXfrm>
    </dsp:sp>
    <dsp:sp modelId="{D7D42630-7319-4B76-B34A-F378D065183A}">
      <dsp:nvSpPr>
        <dsp:cNvPr id="0" name=""/>
        <dsp:cNvSpPr/>
      </dsp:nvSpPr>
      <dsp:spPr>
        <a:xfrm>
          <a:off x="1446665" y="679997"/>
          <a:ext cx="250575" cy="10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"/>
              </a:lnTo>
              <a:lnTo>
                <a:pt x="250575" y="51400"/>
              </a:lnTo>
              <a:lnTo>
                <a:pt x="250575" y="102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D5018-8BA4-4863-AE1A-8A58D4520D8A}">
      <dsp:nvSpPr>
        <dsp:cNvPr id="0" name=""/>
        <dsp:cNvSpPr/>
      </dsp:nvSpPr>
      <dsp:spPr>
        <a:xfrm>
          <a:off x="1504490" y="782797"/>
          <a:ext cx="385500" cy="257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t4</a:t>
          </a:r>
        </a:p>
      </dsp:txBody>
      <dsp:txXfrm>
        <a:off x="1512017" y="790324"/>
        <a:ext cx="370446" cy="2419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C08251-7872-45AF-A845-2CDFA764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1682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2363</cp:revision>
  <dcterms:created xsi:type="dcterms:W3CDTF">2020-08-07T05:48:00Z</dcterms:created>
  <dcterms:modified xsi:type="dcterms:W3CDTF">2020-09-03T17:53:00Z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