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330CA511" w:rsidR="004A2F84" w:rsidRDefault="0040256D" w:rsidP="00AA6500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901B22">
        <w:rPr>
          <w:rFonts w:hint="cs"/>
          <w:b/>
          <w:bCs/>
          <w:color w:val="2F5496" w:themeColor="accent1" w:themeShade="BF"/>
          <w:sz w:val="24"/>
          <w:szCs w:val="24"/>
          <w:rtl/>
        </w:rPr>
        <w:t>1</w:t>
      </w:r>
      <w:r w:rsidR="00734059">
        <w:rPr>
          <w:rFonts w:hint="cs"/>
          <w:b/>
          <w:bCs/>
          <w:color w:val="2F5496" w:themeColor="accent1" w:themeShade="BF"/>
          <w:sz w:val="24"/>
          <w:szCs w:val="24"/>
          <w:rtl/>
        </w:rPr>
        <w:t>2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7593E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734059">
        <w:rPr>
          <w:rFonts w:hint="cs"/>
          <w:b/>
          <w:bCs/>
          <w:color w:val="2F5496" w:themeColor="accent1" w:themeShade="BF"/>
          <w:sz w:val="24"/>
          <w:szCs w:val="24"/>
          <w:rtl/>
        </w:rPr>
        <w:t>חסם תחתון לחיפוש השוואתי</w:t>
      </w:r>
    </w:p>
    <w:p w14:paraId="195D1CE4" w14:textId="77777777" w:rsidR="000A0B62" w:rsidRPr="0087593E" w:rsidRDefault="000A0B62" w:rsidP="000A0B62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8129F69" w14:textId="60DCB697" w:rsidR="00E25CCB" w:rsidRDefault="00930F4B" w:rsidP="00DB172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בשיעורים קודמים ראינו שבמערך כללי (לא ממוין) לא ניתן למצוא איבר פחות מ-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 w:rsidR="0021262B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פעולות, כי חייבים לעבור על כל האיברים, </w:t>
      </w:r>
      <w:r w:rsidR="005C28E1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אך אם  המערך ממוין ניתן לבצע חיפוש בינארי בזמן ריצה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)</m:t>
        </m:r>
      </m:oMath>
      <w:r w:rsidR="00B97659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5B053655" w14:textId="12808E7D" w:rsidR="00817027" w:rsidRDefault="00B97659" w:rsidP="0081702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בשיעור הזה נוכיח חסם תחתון לחיפוש מבוסס השוואות. מהו</w:t>
      </w:r>
      <w:r w:rsidR="00BB29A6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מספר ההשוואות</w:t>
      </w:r>
      <w:r w:rsidR="0070750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הנדרש כדי לחפש איבר </w:t>
      </w:r>
      <w:r w:rsidR="00E93084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בתוך מערך בגודל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 w:rsidR="00817027">
        <w:rPr>
          <w:rFonts w:eastAsiaTheme="minorEastAsia" w:hint="cs"/>
          <w:i/>
          <w:sz w:val="20"/>
          <w:szCs w:val="20"/>
          <w:rtl/>
          <w:lang w:val="en-IL" w:eastAsia="en-IL"/>
        </w:rPr>
        <w:t>?</w:t>
      </w:r>
    </w:p>
    <w:p w14:paraId="68E70ABA" w14:textId="655863E0" w:rsidR="00817027" w:rsidRDefault="000C592E" w:rsidP="0081702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לדוגמא, קודם נציג עץ החלטה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(decision tree)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CB568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לחיפוש לינארי של אובייקט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CB568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במערך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arr={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}</m:t>
        </m:r>
      </m:oMath>
      <w:r w:rsidR="00A80E1F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לא ממוין</w:t>
      </w:r>
      <w:r w:rsidR="00511B9F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, בגודל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 w:rsidR="00511B9F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0AFC68D0" w14:textId="5ADC65F7" w:rsidR="004B7979" w:rsidRDefault="004B7979" w:rsidP="004B797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5440A2F3" w14:textId="3A69DC64" w:rsidR="00AB77F9" w:rsidRDefault="00871A01" w:rsidP="00AB77F9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עץ ההחלטה מתאר את כל המסלולים </w:t>
      </w:r>
      <w:r>
        <w:rPr>
          <w:rFonts w:eastAsiaTheme="minorEastAsia"/>
          <w:i/>
          <w:sz w:val="20"/>
          <w:szCs w:val="20"/>
          <w:rtl/>
          <w:lang w:val="en-IL" w:eastAsia="en-IL"/>
        </w:rPr>
        <w:tab/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>האפשריים למציאת אובייקט הנדרש</w:t>
      </w:r>
      <w:r w:rsidR="003A419C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0A38BBF4" w14:textId="64CBBEE8" w:rsidR="003A419C" w:rsidRDefault="003A419C" w:rsidP="003A419C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כל צומת בעץ ההחלטה מייצג השוואה או פתרון סופי.</w:t>
      </w:r>
    </w:p>
    <w:p w14:paraId="736DCEAD" w14:textId="6135ED75" w:rsidR="00757142" w:rsidRDefault="00562810" w:rsidP="00757142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מספר המסלולים האפשריים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שווה </w:t>
      </w:r>
      <w:r w:rsidR="00757142">
        <w:rPr>
          <w:rFonts w:eastAsiaTheme="minorEastAsia" w:hint="cs"/>
          <w:i/>
          <w:sz w:val="20"/>
          <w:szCs w:val="20"/>
          <w:rtl/>
          <w:lang w:val="en-IL" w:eastAsia="en-IL"/>
        </w:rPr>
        <w:t>למספר עלים בעץ ההחלטה.</w:t>
      </w:r>
    </w:p>
    <w:p w14:paraId="6CE38143" w14:textId="697AC362" w:rsidR="00757142" w:rsidRDefault="00125D97" w:rsidP="00757142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מספר עלים (מסלולים) בעץ ההחלטה חייב להיות שווה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n+1</m:t>
        </m:r>
      </m:oMath>
      <w:r w:rsidR="003435D0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p=n+1</m:t>
        </m:r>
      </m:oMath>
      <w:r w:rsidR="0053692B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25A68442" w14:textId="226F0032" w:rsidR="0053692B" w:rsidRDefault="0053692B" w:rsidP="001C33B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17674D37" w14:textId="4911A0DC" w:rsidR="001C33B3" w:rsidRDefault="001C33B3" w:rsidP="001C33B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מסקנה:</w:t>
      </w:r>
    </w:p>
    <w:p w14:paraId="4454F249" w14:textId="4A58550E" w:rsidR="001C33B3" w:rsidRDefault="00852738" w:rsidP="001C33B3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במקרה הגרוע מספר השוואות בחיפוש לינארי שווה לגובה העץ ושווה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 w:rsidR="00BB42AC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39C3CF94" w14:textId="27FF4446" w:rsidR="00370E4D" w:rsidRDefault="00370E4D" w:rsidP="00370E4D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</w:p>
    <w:p w14:paraId="06EAED4D" w14:textId="5FB92908" w:rsidR="00370E4D" w:rsidRDefault="00370E4D" w:rsidP="00370E4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חסם תחתון</w:t>
      </w:r>
      <w:r w:rsidR="00392F5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למיון השוואתי:</w:t>
      </w:r>
    </w:p>
    <w:p w14:paraId="5D67FEB5" w14:textId="3AB2B39C" w:rsidR="00392F59" w:rsidRDefault="00983F3D" w:rsidP="00392F59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טענה:</w:t>
      </w:r>
    </w:p>
    <w:p w14:paraId="74A1493A" w14:textId="478C06B2" w:rsidR="00983F3D" w:rsidRDefault="00983F3D" w:rsidP="00983F3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בהינתן מערך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arr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ממוין בגודל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של אובייקטים </w:t>
      </w:r>
      <w:r w:rsidR="00B24F6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ואובייקט כלשהו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x</m:t>
        </m:r>
      </m:oMath>
      <w:r w:rsidR="00060C5A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האלגוריתם חיפוש השוואות לא פחות מ-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func>
      </m:oMath>
      <w:r w:rsidR="00CE5C31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פעולות השוואה, במילים אחרות הסיבוכיות של חיפוש איבר בתוך מערך ממויין </w:t>
      </w:r>
      <w:r w:rsidR="00153C9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היא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Ω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)</m:t>
        </m:r>
      </m:oMath>
      <w:r w:rsidR="0046214B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73803C94" w14:textId="175514CE" w:rsidR="00B52FF5" w:rsidRDefault="00064739" w:rsidP="0040048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גם כאן קודם נציג את האלגוריתם </w:t>
      </w:r>
      <w:r w:rsidR="000B7B0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החיפוש </w:t>
      </w:r>
      <w:r w:rsidR="000B7B09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 xml:space="preserve">כעץ החלטה </w:t>
      </w:r>
      <m:oMath>
        <m:r>
          <w:rPr>
            <w:rFonts w:ascii="Cambria Math" w:eastAsiaTheme="minorEastAsia" w:hAnsi="Cambria Math" w:hint="cs"/>
            <w:sz w:val="20"/>
            <w:szCs w:val="20"/>
            <w:rtl/>
            <w:lang w:val="en-IL" w:eastAsia="en-IL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decision tree</m:t>
        </m:r>
        <m:r>
          <w:rPr>
            <w:rFonts w:ascii="Cambria Math" w:eastAsiaTheme="minorEastAsia" w:hAnsi="Cambria Math" w:hint="cs"/>
            <w:sz w:val="20"/>
            <w:szCs w:val="20"/>
            <w:rtl/>
            <w:lang w:val="en-IL" w:eastAsia="en-IL"/>
          </w:rPr>
          <m:t>)</m:t>
        </m:r>
      </m:oMath>
      <w:r w:rsidR="00B52FF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עבור מערך ממוין בגודל 3</w:t>
      </w:r>
      <w:r w:rsidR="00400484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: </w:t>
      </w:r>
    </w:p>
    <w:p w14:paraId="360BE479" w14:textId="42722488" w:rsidR="008423C3" w:rsidRPr="00B04BA2" w:rsidRDefault="006740A6" w:rsidP="008423C3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arr=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, mid=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0+2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=1</m:t>
          </m:r>
        </m:oMath>
      </m:oMathPara>
    </w:p>
    <w:p w14:paraId="2FF03EB0" w14:textId="219A55FF" w:rsidR="00B04BA2" w:rsidRDefault="00D229ED" w:rsidP="00B04BA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מתחילים ההשוואות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1</m:t>
            </m:r>
          </m:sub>
        </m:sSub>
      </m:oMath>
      <w:r w:rsidR="00C9051D">
        <w:rPr>
          <w:rFonts w:eastAsiaTheme="minorEastAsia" w:hint="cs"/>
          <w:i/>
          <w:sz w:val="20"/>
          <w:szCs w:val="20"/>
          <w:rtl/>
          <w:lang w:val="en-IL" w:eastAsia="en-IL"/>
        </w:rPr>
        <w:t>:</w:t>
      </w:r>
    </w:p>
    <w:p w14:paraId="38E1D12F" w14:textId="54B5D0B1" w:rsidR="00C9051D" w:rsidRDefault="00F605A8" w:rsidP="00C9051D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עץ החלטה מתאר את כל המסלולים האפשריים למציאת האובייקט הנדרש.</w:t>
      </w:r>
    </w:p>
    <w:p w14:paraId="5E13FF20" w14:textId="596D709C" w:rsidR="00F605A8" w:rsidRDefault="00761861" w:rsidP="00F605A8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כל צומת בעץ ההחלטה מייצג השוואה או פתרון סופי.</w:t>
      </w:r>
    </w:p>
    <w:p w14:paraId="5685E81D" w14:textId="277300C6" w:rsidR="00761861" w:rsidRDefault="006F2AC8" w:rsidP="00761861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מספר המסלולים האפשרי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 w:rsidR="00006BE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שווה למספר עלים בעץ ההחלטה.</w:t>
      </w:r>
    </w:p>
    <w:p w14:paraId="01F1669A" w14:textId="3C3A9CD3" w:rsidR="00006BED" w:rsidRDefault="00C33488" w:rsidP="00006BED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מספר עלים </w:t>
      </w:r>
      <w:r w:rsidR="00EA2B8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(מסלולים) בעץ ההחלטה חייב להיות לפחות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n+1</m:t>
        </m:r>
      </m:oMath>
      <w:r w:rsidR="00EA2B85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p≥n+1</m:t>
        </m:r>
      </m:oMath>
      <w:r w:rsidR="00587C90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2F9F1EE0" w14:textId="515DEFF1" w:rsidR="00587C90" w:rsidRDefault="005F2F2C" w:rsidP="00587C90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מספר ההשוואות הגדול ביותר שווה לאורך המסלול הארוך ביותר ושווה ל-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</m:t>
        </m:r>
      </m:oMath>
      <w:r w:rsidR="006A13CD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- גובה העץ.</w:t>
      </w:r>
    </w:p>
    <w:p w14:paraId="1BCAD45C" w14:textId="76BA99FE" w:rsidR="006A13CD" w:rsidRDefault="008B3219" w:rsidP="006A13CD">
      <w:pPr>
        <w:pStyle w:val="ListParagraph"/>
        <w:numPr>
          <w:ilvl w:val="0"/>
          <w:numId w:val="3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D36ECD">
        <w:rPr>
          <w:rFonts w:eastAsiaTheme="minorEastAsia" w:hint="cs"/>
          <w:i/>
          <w:sz w:val="20"/>
          <w:szCs w:val="20"/>
          <w:rtl/>
          <w:lang w:val="en-IL" w:eastAsia="en-IL"/>
        </w:rPr>
        <w:t>בעץ בינארי שלם מספר עלים הוא</w:t>
      </w:r>
      <w:r w:rsidR="00F45B1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9F362E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  <w:r w:rsidR="00DF381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עץ ההחלטה הוא לא בהכרח עץ שלם, לכן מספר העלים שלו קטן או שווה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0A3D4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, כלומר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84783F">
        <w:rPr>
          <w:rFonts w:eastAsiaTheme="minorEastAsia" w:hint="cs"/>
          <w:i/>
          <w:sz w:val="20"/>
          <w:szCs w:val="20"/>
          <w:rtl/>
          <w:lang w:val="en-IL" w:eastAsia="en-IL"/>
        </w:rPr>
        <w:t>, בגלל ש-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p≥n+1</m:t>
        </m:r>
      </m:oMath>
      <w:r w:rsidR="00FF7E7E">
        <w:rPr>
          <w:rFonts w:eastAsiaTheme="minorEastAsia"/>
          <w:i/>
          <w:sz w:val="20"/>
          <w:szCs w:val="20"/>
          <w:lang w:val="en-IL" w:eastAsia="en-IL"/>
        </w:rPr>
        <w:t xml:space="preserve"> </w:t>
      </w:r>
      <w:r w:rsidR="00FF7E7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מקבלים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n+1≤p≤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1F5908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n+1≤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9E1BA7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או ש-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(</m:t>
            </m:r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n+1</m:t>
            </m:r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)</m:t>
            </m:r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≤</m:t>
            </m:r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e>
        </m:func>
      </m:oMath>
      <w:r w:rsidR="000B33FA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6FB29DE8" w14:textId="18A02708" w:rsidR="000B33FA" w:rsidRDefault="00F3656A" w:rsidP="007E231E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כלומר אלגוריתם מבוסס השוואות דורש לפחות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n+1</m:t>
                </m:r>
              </m:e>
            </m:d>
          </m:e>
        </m:func>
      </m:oMath>
      <w:r w:rsidR="007E231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השוואות.</w:t>
      </w:r>
    </w:p>
    <w:p w14:paraId="53061175" w14:textId="78323F57" w:rsidR="007E231E" w:rsidRDefault="007E231E" w:rsidP="007E231E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קיבלנו את הגבול התחתון של מספר השוואות של אלגוריתם חיפוש מבוסס השוואות.</w:t>
      </w:r>
    </w:p>
    <w:p w14:paraId="1D3F897C" w14:textId="223A2372" w:rsidR="001F26CA" w:rsidRDefault="00E23267" w:rsidP="001F26CA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הוכחנו שהסיבוכיות של חיפוש איבר בתוך מערך ממוין היא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)</m:t>
        </m:r>
      </m:oMath>
      <w:r w:rsidR="0045685F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2B6E843D" w14:textId="43DB92DB" w:rsidR="001F26CA" w:rsidRDefault="001F26CA" w:rsidP="001F26C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599DB792" w14:textId="42C7D5A9" w:rsidR="001F26CA" w:rsidRDefault="001F26CA" w:rsidP="001F26C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lastRenderedPageBreak/>
        <w:t>בשלב הבא נמצא את הגבול התחתון למיון מערך בג</w:t>
      </w:r>
      <w:r w:rsidR="00DB6149">
        <w:rPr>
          <w:rFonts w:eastAsiaTheme="minorEastAsia" w:hint="cs"/>
          <w:i/>
          <w:sz w:val="20"/>
          <w:szCs w:val="20"/>
          <w:rtl/>
          <w:lang w:val="en-IL" w:eastAsia="en-IL"/>
        </w:rPr>
        <w:t>וד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>
        <w:rPr>
          <w:rFonts w:eastAsiaTheme="minorEastAsia"/>
          <w:i/>
          <w:sz w:val="20"/>
          <w:szCs w:val="20"/>
          <w:lang w:val="en-IL" w:eastAsia="en-IL"/>
        </w:rPr>
        <w:t xml:space="preserve"> </w:t>
      </w:r>
      <w:r w:rsidR="005F0B38">
        <w:rPr>
          <w:rFonts w:eastAsiaTheme="minorEastAsia" w:hint="cs"/>
          <w:i/>
          <w:sz w:val="20"/>
          <w:szCs w:val="20"/>
          <w:rtl/>
          <w:lang w:val="en-IL" w:eastAsia="en-IL"/>
        </w:rPr>
        <w:t>המבוסס על פעולות השוואה בין איברי המערך. כל אלגוריתם מיון מבוסס השוואות ניתון לתיאור כעץ</w:t>
      </w:r>
      <w:r w:rsidR="004E3B5E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החלטה</w:t>
      </w:r>
      <w:r w:rsidR="00F34621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075C852C" w14:textId="05368C34" w:rsidR="00F34621" w:rsidRDefault="00F34621" w:rsidP="00F3462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הגבול התחתון למספר ההשוואות במקרה הגרוע שווה לגובה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</m:t>
        </m:r>
      </m:oMath>
      <w:r>
        <w:rPr>
          <w:rFonts w:eastAsiaTheme="minorEastAsia"/>
          <w:i/>
          <w:sz w:val="20"/>
          <w:szCs w:val="20"/>
          <w:lang w:val="en-IL"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>של עץ ההחלטה,</w:t>
      </w:r>
    </w:p>
    <w:p w14:paraId="18AD5A38" w14:textId="2C23E4DF" w:rsidR="00F34621" w:rsidRDefault="000A42B4" w:rsidP="00F3462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ידוע לי מספר העלים בעץ שלם שווה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675EE503" w14:textId="212F335A" w:rsidR="002A1694" w:rsidRDefault="00BF2E7D" w:rsidP="007F35A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בגלל שעץ ההחלטה הוא לא בהכרח עץ שלם אז מספר  עלים בעץ ההחלטה </w:t>
      </w:r>
      <w:r w:rsidR="007B317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קטן או שווה למספר העלים בעץ שלם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n!≤h</m:t>
            </m:r>
          </m:e>
        </m:func>
      </m:oMath>
      <w:r w:rsidR="00805877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n!&lt;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D11B4A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, נחשב את הגבול התחתון של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n!</m:t>
            </m:r>
          </m:e>
        </m:func>
      </m:oMath>
      <w:r w:rsidR="00097323">
        <w:rPr>
          <w:rFonts w:eastAsiaTheme="minorEastAsia" w:hint="cs"/>
          <w:i/>
          <w:sz w:val="20"/>
          <w:szCs w:val="20"/>
          <w:rtl/>
          <w:lang w:val="en-IL" w:eastAsia="en-IL"/>
        </w:rPr>
        <w:t>:</w:t>
      </w:r>
    </w:p>
    <w:p w14:paraId="2AD1BA9F" w14:textId="19E0D20F" w:rsidR="00C321CB" w:rsidRPr="005A4EA3" w:rsidRDefault="001A5C80" w:rsidP="00C321C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n!=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1∙2∙…∙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∙n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∙…∙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∙n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∙…∙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 w:eastAsia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 w:eastAsia="en-IL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→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n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n∙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)</m:t>
          </m:r>
        </m:oMath>
      </m:oMathPara>
    </w:p>
    <w:p w14:paraId="722BE669" w14:textId="175A9590" w:rsidR="005A4EA3" w:rsidRDefault="005A4EA3" w:rsidP="005A4EA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המסקנה:</w:t>
      </w:r>
    </w:p>
    <w:p w14:paraId="0928862A" w14:textId="5E95F5C0" w:rsidR="005A4EA3" w:rsidRPr="00E378BE" w:rsidRDefault="00E149ED" w:rsidP="005A4EA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הגבול התחתון של מספר פעולות השוואה במיון מבוסס השוואות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.</m:t>
        </m:r>
      </m:oMath>
    </w:p>
    <w:p w14:paraId="3A01AB87" w14:textId="73E6AD5E" w:rsidR="00E378BE" w:rsidRDefault="00E378BE" w:rsidP="00E378B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הסיבוכיות של אלגוריתם למיון מיזוג היא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O(n∙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n)</m:t>
            </m:r>
          </m:e>
        </m:func>
      </m:oMath>
      <w:r w:rsidR="00912D28">
        <w:rPr>
          <w:rFonts w:eastAsiaTheme="minorEastAsia"/>
          <w:i/>
          <w:sz w:val="20"/>
          <w:szCs w:val="20"/>
          <w:lang w:val="en-IL" w:eastAsia="en-IL"/>
        </w:rPr>
        <w:t xml:space="preserve"> </w:t>
      </w:r>
      <w:r w:rsidR="00912D28">
        <w:rPr>
          <w:rFonts w:eastAsiaTheme="minorEastAsia" w:hint="cs"/>
          <w:i/>
          <w:sz w:val="20"/>
          <w:szCs w:val="20"/>
          <w:rtl/>
          <w:lang w:val="en-IL" w:eastAsia="en-IL"/>
        </w:rPr>
        <w:t>לכן הוא מיון השוואתי אופטימלי.</w:t>
      </w:r>
    </w:p>
    <w:p w14:paraId="7395D7F8" w14:textId="77777777" w:rsidR="00912D28" w:rsidRPr="00E378BE" w:rsidRDefault="00912D28" w:rsidP="00912D28">
      <w:p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  <w:bookmarkStart w:id="0" w:name="_GoBack"/>
      <w:bookmarkEnd w:id="0"/>
    </w:p>
    <w:sectPr w:rsidR="00912D28" w:rsidRPr="00E378BE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2ADA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1FC35BE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64252944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 xml:space="preserve">כפיר </w:t>
    </w:r>
    <w:r w:rsidRPr="000D0E6F">
      <w:rPr>
        <w:rFonts w:hint="cs"/>
        <w:i/>
        <w:iCs/>
        <w:sz w:val="18"/>
        <w:szCs w:val="18"/>
        <w:rtl/>
      </w:rPr>
      <w:t>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1749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DD2D536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77CD70D1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521D3"/>
    <w:multiLevelType w:val="hybridMultilevel"/>
    <w:tmpl w:val="9588F222"/>
    <w:lvl w:ilvl="0" w:tplc="A8FEA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7192A"/>
    <w:multiLevelType w:val="hybridMultilevel"/>
    <w:tmpl w:val="06007340"/>
    <w:lvl w:ilvl="0" w:tplc="2A1CB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92BB5"/>
    <w:multiLevelType w:val="hybridMultilevel"/>
    <w:tmpl w:val="BB60CED0"/>
    <w:lvl w:ilvl="0" w:tplc="08CA9F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77557"/>
    <w:multiLevelType w:val="hybridMultilevel"/>
    <w:tmpl w:val="CBBEF402"/>
    <w:lvl w:ilvl="0" w:tplc="C1E619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061140"/>
    <w:multiLevelType w:val="hybridMultilevel"/>
    <w:tmpl w:val="FBCEB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D5FE1"/>
    <w:multiLevelType w:val="hybridMultilevel"/>
    <w:tmpl w:val="92E62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67F70"/>
    <w:multiLevelType w:val="hybridMultilevel"/>
    <w:tmpl w:val="3998F8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90D19"/>
    <w:multiLevelType w:val="hybridMultilevel"/>
    <w:tmpl w:val="3D020768"/>
    <w:lvl w:ilvl="0" w:tplc="E2D477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27"/>
  </w:num>
  <w:num w:numId="9">
    <w:abstractNumId w:val="10"/>
  </w:num>
  <w:num w:numId="10">
    <w:abstractNumId w:val="11"/>
  </w:num>
  <w:num w:numId="11">
    <w:abstractNumId w:val="24"/>
  </w:num>
  <w:num w:numId="12">
    <w:abstractNumId w:val="23"/>
  </w:num>
  <w:num w:numId="13">
    <w:abstractNumId w:val="0"/>
  </w:num>
  <w:num w:numId="14">
    <w:abstractNumId w:val="19"/>
  </w:num>
  <w:num w:numId="15">
    <w:abstractNumId w:val="5"/>
  </w:num>
  <w:num w:numId="16">
    <w:abstractNumId w:val="13"/>
  </w:num>
  <w:num w:numId="17">
    <w:abstractNumId w:val="6"/>
  </w:num>
  <w:num w:numId="18">
    <w:abstractNumId w:val="18"/>
  </w:num>
  <w:num w:numId="19">
    <w:abstractNumId w:val="20"/>
  </w:num>
  <w:num w:numId="20">
    <w:abstractNumId w:val="9"/>
  </w:num>
  <w:num w:numId="21">
    <w:abstractNumId w:val="2"/>
  </w:num>
  <w:num w:numId="22">
    <w:abstractNumId w:val="26"/>
  </w:num>
  <w:num w:numId="23">
    <w:abstractNumId w:val="15"/>
  </w:num>
  <w:num w:numId="24">
    <w:abstractNumId w:val="14"/>
  </w:num>
  <w:num w:numId="25">
    <w:abstractNumId w:val="22"/>
  </w:num>
  <w:num w:numId="26">
    <w:abstractNumId w:val="28"/>
  </w:num>
  <w:num w:numId="27">
    <w:abstractNumId w:val="29"/>
  </w:num>
  <w:num w:numId="28">
    <w:abstractNumId w:val="25"/>
  </w:num>
  <w:num w:numId="29">
    <w:abstractNumId w:val="21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49F3"/>
    <w:rsid w:val="00004F2B"/>
    <w:rsid w:val="000051FB"/>
    <w:rsid w:val="00006A82"/>
    <w:rsid w:val="00006BED"/>
    <w:rsid w:val="00006CF0"/>
    <w:rsid w:val="00007EBB"/>
    <w:rsid w:val="00011247"/>
    <w:rsid w:val="00011393"/>
    <w:rsid w:val="00012687"/>
    <w:rsid w:val="00013567"/>
    <w:rsid w:val="00015548"/>
    <w:rsid w:val="000200DC"/>
    <w:rsid w:val="00020CAA"/>
    <w:rsid w:val="000214EC"/>
    <w:rsid w:val="0002478C"/>
    <w:rsid w:val="000269C5"/>
    <w:rsid w:val="0002719A"/>
    <w:rsid w:val="000276BD"/>
    <w:rsid w:val="00027937"/>
    <w:rsid w:val="00030B63"/>
    <w:rsid w:val="00031A9F"/>
    <w:rsid w:val="00032936"/>
    <w:rsid w:val="00032FBB"/>
    <w:rsid w:val="000339A0"/>
    <w:rsid w:val="00033DD0"/>
    <w:rsid w:val="00034E86"/>
    <w:rsid w:val="000359F7"/>
    <w:rsid w:val="00035DFD"/>
    <w:rsid w:val="00037504"/>
    <w:rsid w:val="000377A5"/>
    <w:rsid w:val="00040EDE"/>
    <w:rsid w:val="00041D61"/>
    <w:rsid w:val="000426DF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506E8"/>
    <w:rsid w:val="00050DEE"/>
    <w:rsid w:val="000523E2"/>
    <w:rsid w:val="0005321B"/>
    <w:rsid w:val="00054674"/>
    <w:rsid w:val="000548A7"/>
    <w:rsid w:val="0005776A"/>
    <w:rsid w:val="00060925"/>
    <w:rsid w:val="00060C5A"/>
    <w:rsid w:val="00060F6C"/>
    <w:rsid w:val="0006173F"/>
    <w:rsid w:val="00064739"/>
    <w:rsid w:val="00064754"/>
    <w:rsid w:val="000677D5"/>
    <w:rsid w:val="00070C50"/>
    <w:rsid w:val="00071C0A"/>
    <w:rsid w:val="000725A8"/>
    <w:rsid w:val="000736CD"/>
    <w:rsid w:val="000739D4"/>
    <w:rsid w:val="00075457"/>
    <w:rsid w:val="00075A1F"/>
    <w:rsid w:val="00077B42"/>
    <w:rsid w:val="0008181C"/>
    <w:rsid w:val="00082135"/>
    <w:rsid w:val="00086DA1"/>
    <w:rsid w:val="00092492"/>
    <w:rsid w:val="00094922"/>
    <w:rsid w:val="000961A9"/>
    <w:rsid w:val="00096343"/>
    <w:rsid w:val="0009655A"/>
    <w:rsid w:val="000966E0"/>
    <w:rsid w:val="00097323"/>
    <w:rsid w:val="000A097D"/>
    <w:rsid w:val="000A0B62"/>
    <w:rsid w:val="000A25A8"/>
    <w:rsid w:val="000A3D43"/>
    <w:rsid w:val="000A41A2"/>
    <w:rsid w:val="000A42B4"/>
    <w:rsid w:val="000A4665"/>
    <w:rsid w:val="000A7413"/>
    <w:rsid w:val="000B1551"/>
    <w:rsid w:val="000B15B9"/>
    <w:rsid w:val="000B33F9"/>
    <w:rsid w:val="000B33FA"/>
    <w:rsid w:val="000B3E60"/>
    <w:rsid w:val="000B5F71"/>
    <w:rsid w:val="000B7B09"/>
    <w:rsid w:val="000B7F91"/>
    <w:rsid w:val="000C3944"/>
    <w:rsid w:val="000C422E"/>
    <w:rsid w:val="000C5863"/>
    <w:rsid w:val="000C592E"/>
    <w:rsid w:val="000C61BE"/>
    <w:rsid w:val="000D0E6F"/>
    <w:rsid w:val="000D0F51"/>
    <w:rsid w:val="000D22CC"/>
    <w:rsid w:val="000D3D2A"/>
    <w:rsid w:val="000D3EBF"/>
    <w:rsid w:val="000D4000"/>
    <w:rsid w:val="000D58DA"/>
    <w:rsid w:val="000D59BD"/>
    <w:rsid w:val="000D6F66"/>
    <w:rsid w:val="000D7A89"/>
    <w:rsid w:val="000D7B97"/>
    <w:rsid w:val="000D7C21"/>
    <w:rsid w:val="000D7F59"/>
    <w:rsid w:val="000E0BF3"/>
    <w:rsid w:val="000E2FBC"/>
    <w:rsid w:val="000E3ACB"/>
    <w:rsid w:val="000E5016"/>
    <w:rsid w:val="000E5680"/>
    <w:rsid w:val="000E5B87"/>
    <w:rsid w:val="000E7298"/>
    <w:rsid w:val="000E7504"/>
    <w:rsid w:val="000F0625"/>
    <w:rsid w:val="000F0FA9"/>
    <w:rsid w:val="000F12C4"/>
    <w:rsid w:val="000F144D"/>
    <w:rsid w:val="000F243F"/>
    <w:rsid w:val="000F59DC"/>
    <w:rsid w:val="000F5E34"/>
    <w:rsid w:val="000F63DD"/>
    <w:rsid w:val="000F6827"/>
    <w:rsid w:val="000F6CC8"/>
    <w:rsid w:val="000F6F98"/>
    <w:rsid w:val="00100D10"/>
    <w:rsid w:val="00100DAC"/>
    <w:rsid w:val="0010184D"/>
    <w:rsid w:val="00103311"/>
    <w:rsid w:val="0010333B"/>
    <w:rsid w:val="00107B87"/>
    <w:rsid w:val="0011053C"/>
    <w:rsid w:val="0011192C"/>
    <w:rsid w:val="00111D59"/>
    <w:rsid w:val="0011476C"/>
    <w:rsid w:val="00115186"/>
    <w:rsid w:val="00115EB9"/>
    <w:rsid w:val="001176DD"/>
    <w:rsid w:val="0011781A"/>
    <w:rsid w:val="00120844"/>
    <w:rsid w:val="00120E4F"/>
    <w:rsid w:val="00125D97"/>
    <w:rsid w:val="00127312"/>
    <w:rsid w:val="00130F8C"/>
    <w:rsid w:val="00133982"/>
    <w:rsid w:val="001342FE"/>
    <w:rsid w:val="001350E3"/>
    <w:rsid w:val="0013525F"/>
    <w:rsid w:val="001359B7"/>
    <w:rsid w:val="001407E2"/>
    <w:rsid w:val="0014137E"/>
    <w:rsid w:val="00142078"/>
    <w:rsid w:val="00142FB2"/>
    <w:rsid w:val="00143ED9"/>
    <w:rsid w:val="00144142"/>
    <w:rsid w:val="001441F2"/>
    <w:rsid w:val="00145E98"/>
    <w:rsid w:val="0014739D"/>
    <w:rsid w:val="001479E6"/>
    <w:rsid w:val="00150369"/>
    <w:rsid w:val="0015088D"/>
    <w:rsid w:val="001514BC"/>
    <w:rsid w:val="00153C95"/>
    <w:rsid w:val="00153E48"/>
    <w:rsid w:val="00155167"/>
    <w:rsid w:val="001561F2"/>
    <w:rsid w:val="00160116"/>
    <w:rsid w:val="0016067E"/>
    <w:rsid w:val="00161879"/>
    <w:rsid w:val="00163A2C"/>
    <w:rsid w:val="00163F92"/>
    <w:rsid w:val="001647C3"/>
    <w:rsid w:val="00165110"/>
    <w:rsid w:val="00165369"/>
    <w:rsid w:val="00170972"/>
    <w:rsid w:val="00171F5E"/>
    <w:rsid w:val="001746EB"/>
    <w:rsid w:val="00174F11"/>
    <w:rsid w:val="001758B2"/>
    <w:rsid w:val="001759F5"/>
    <w:rsid w:val="00180359"/>
    <w:rsid w:val="00181232"/>
    <w:rsid w:val="001814A7"/>
    <w:rsid w:val="00182979"/>
    <w:rsid w:val="00182B12"/>
    <w:rsid w:val="00182E8A"/>
    <w:rsid w:val="001842D2"/>
    <w:rsid w:val="0018431C"/>
    <w:rsid w:val="00185BC6"/>
    <w:rsid w:val="00185C06"/>
    <w:rsid w:val="00190274"/>
    <w:rsid w:val="0019187C"/>
    <w:rsid w:val="00191922"/>
    <w:rsid w:val="001938AE"/>
    <w:rsid w:val="00193E51"/>
    <w:rsid w:val="0019509A"/>
    <w:rsid w:val="00195198"/>
    <w:rsid w:val="001957F3"/>
    <w:rsid w:val="00196AC6"/>
    <w:rsid w:val="00196BCE"/>
    <w:rsid w:val="00196EE8"/>
    <w:rsid w:val="0019766B"/>
    <w:rsid w:val="001A0782"/>
    <w:rsid w:val="001A2212"/>
    <w:rsid w:val="001A3700"/>
    <w:rsid w:val="001A484F"/>
    <w:rsid w:val="001A5420"/>
    <w:rsid w:val="001A5B95"/>
    <w:rsid w:val="001A5C80"/>
    <w:rsid w:val="001A5E53"/>
    <w:rsid w:val="001A694F"/>
    <w:rsid w:val="001A6C66"/>
    <w:rsid w:val="001A7F66"/>
    <w:rsid w:val="001B03AC"/>
    <w:rsid w:val="001B0613"/>
    <w:rsid w:val="001B1E5E"/>
    <w:rsid w:val="001B20D5"/>
    <w:rsid w:val="001B2930"/>
    <w:rsid w:val="001B3A7D"/>
    <w:rsid w:val="001B75F2"/>
    <w:rsid w:val="001B78A8"/>
    <w:rsid w:val="001B7AA4"/>
    <w:rsid w:val="001C0580"/>
    <w:rsid w:val="001C33B3"/>
    <w:rsid w:val="001C4DB1"/>
    <w:rsid w:val="001C538E"/>
    <w:rsid w:val="001C5642"/>
    <w:rsid w:val="001C56D2"/>
    <w:rsid w:val="001C5905"/>
    <w:rsid w:val="001C6103"/>
    <w:rsid w:val="001C68DD"/>
    <w:rsid w:val="001C6B99"/>
    <w:rsid w:val="001C7BA4"/>
    <w:rsid w:val="001D0CE3"/>
    <w:rsid w:val="001D19D4"/>
    <w:rsid w:val="001D2111"/>
    <w:rsid w:val="001D2F9C"/>
    <w:rsid w:val="001D2FB9"/>
    <w:rsid w:val="001D410F"/>
    <w:rsid w:val="001D45E8"/>
    <w:rsid w:val="001D61C5"/>
    <w:rsid w:val="001D6D09"/>
    <w:rsid w:val="001D7019"/>
    <w:rsid w:val="001E02AF"/>
    <w:rsid w:val="001E0758"/>
    <w:rsid w:val="001E1C55"/>
    <w:rsid w:val="001E2067"/>
    <w:rsid w:val="001E5600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21F8"/>
    <w:rsid w:val="001F26CA"/>
    <w:rsid w:val="001F55C5"/>
    <w:rsid w:val="001F5908"/>
    <w:rsid w:val="001F628E"/>
    <w:rsid w:val="0020062D"/>
    <w:rsid w:val="00202003"/>
    <w:rsid w:val="002030D9"/>
    <w:rsid w:val="00204A27"/>
    <w:rsid w:val="0020535D"/>
    <w:rsid w:val="00205E26"/>
    <w:rsid w:val="00206770"/>
    <w:rsid w:val="002109C7"/>
    <w:rsid w:val="00211569"/>
    <w:rsid w:val="002123FB"/>
    <w:rsid w:val="0021262B"/>
    <w:rsid w:val="00213057"/>
    <w:rsid w:val="002142B1"/>
    <w:rsid w:val="002149EF"/>
    <w:rsid w:val="0021558A"/>
    <w:rsid w:val="0021587B"/>
    <w:rsid w:val="00216D1E"/>
    <w:rsid w:val="002252A4"/>
    <w:rsid w:val="002255AA"/>
    <w:rsid w:val="0022597C"/>
    <w:rsid w:val="0022685D"/>
    <w:rsid w:val="002269BF"/>
    <w:rsid w:val="00226E5A"/>
    <w:rsid w:val="00230785"/>
    <w:rsid w:val="00230AFC"/>
    <w:rsid w:val="00231B43"/>
    <w:rsid w:val="00234F95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2647"/>
    <w:rsid w:val="00243057"/>
    <w:rsid w:val="00243DCC"/>
    <w:rsid w:val="00247542"/>
    <w:rsid w:val="0024780D"/>
    <w:rsid w:val="002478EA"/>
    <w:rsid w:val="00247C81"/>
    <w:rsid w:val="00247CB4"/>
    <w:rsid w:val="00250A86"/>
    <w:rsid w:val="00251ADF"/>
    <w:rsid w:val="002526D8"/>
    <w:rsid w:val="00254099"/>
    <w:rsid w:val="0025491C"/>
    <w:rsid w:val="00254FC7"/>
    <w:rsid w:val="00255BA8"/>
    <w:rsid w:val="00255EFB"/>
    <w:rsid w:val="00255F12"/>
    <w:rsid w:val="00256B44"/>
    <w:rsid w:val="00256C75"/>
    <w:rsid w:val="00260508"/>
    <w:rsid w:val="00260B8A"/>
    <w:rsid w:val="002617F9"/>
    <w:rsid w:val="002620E4"/>
    <w:rsid w:val="0026219C"/>
    <w:rsid w:val="00262E2C"/>
    <w:rsid w:val="002631A9"/>
    <w:rsid w:val="002633EE"/>
    <w:rsid w:val="0026364F"/>
    <w:rsid w:val="002650FF"/>
    <w:rsid w:val="00265813"/>
    <w:rsid w:val="00265C70"/>
    <w:rsid w:val="0026763D"/>
    <w:rsid w:val="00267BA8"/>
    <w:rsid w:val="00270E26"/>
    <w:rsid w:val="002718DC"/>
    <w:rsid w:val="00273148"/>
    <w:rsid w:val="002744E9"/>
    <w:rsid w:val="00274BAE"/>
    <w:rsid w:val="002777C6"/>
    <w:rsid w:val="00280D16"/>
    <w:rsid w:val="002813CA"/>
    <w:rsid w:val="0028199B"/>
    <w:rsid w:val="002841A0"/>
    <w:rsid w:val="00284A25"/>
    <w:rsid w:val="00286100"/>
    <w:rsid w:val="002948C9"/>
    <w:rsid w:val="002956EE"/>
    <w:rsid w:val="00297295"/>
    <w:rsid w:val="002A062F"/>
    <w:rsid w:val="002A0A76"/>
    <w:rsid w:val="002A1694"/>
    <w:rsid w:val="002A3D4D"/>
    <w:rsid w:val="002A471E"/>
    <w:rsid w:val="002A5425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B63B7"/>
    <w:rsid w:val="002C18EF"/>
    <w:rsid w:val="002C1C51"/>
    <w:rsid w:val="002C2A87"/>
    <w:rsid w:val="002C2AD1"/>
    <w:rsid w:val="002C3EF5"/>
    <w:rsid w:val="002C4477"/>
    <w:rsid w:val="002C74A2"/>
    <w:rsid w:val="002C7CB9"/>
    <w:rsid w:val="002D0CCE"/>
    <w:rsid w:val="002D1648"/>
    <w:rsid w:val="002D243A"/>
    <w:rsid w:val="002D32EF"/>
    <w:rsid w:val="002D3FA8"/>
    <w:rsid w:val="002D4F38"/>
    <w:rsid w:val="002D568B"/>
    <w:rsid w:val="002D674E"/>
    <w:rsid w:val="002D77C5"/>
    <w:rsid w:val="002D7E40"/>
    <w:rsid w:val="002E114F"/>
    <w:rsid w:val="002E14AA"/>
    <w:rsid w:val="002E1C6E"/>
    <w:rsid w:val="002E2E89"/>
    <w:rsid w:val="002E32F6"/>
    <w:rsid w:val="002E57EA"/>
    <w:rsid w:val="002E630B"/>
    <w:rsid w:val="002E71E5"/>
    <w:rsid w:val="002E7793"/>
    <w:rsid w:val="002E7F3B"/>
    <w:rsid w:val="002F14C2"/>
    <w:rsid w:val="002F4B23"/>
    <w:rsid w:val="002F7C89"/>
    <w:rsid w:val="00300A49"/>
    <w:rsid w:val="00301236"/>
    <w:rsid w:val="00301793"/>
    <w:rsid w:val="00303ADB"/>
    <w:rsid w:val="003062E6"/>
    <w:rsid w:val="00306516"/>
    <w:rsid w:val="003065DC"/>
    <w:rsid w:val="00306BA9"/>
    <w:rsid w:val="00307271"/>
    <w:rsid w:val="00307B76"/>
    <w:rsid w:val="00307EA0"/>
    <w:rsid w:val="0031170A"/>
    <w:rsid w:val="00312B88"/>
    <w:rsid w:val="00313CF6"/>
    <w:rsid w:val="003147DD"/>
    <w:rsid w:val="00315F14"/>
    <w:rsid w:val="00316331"/>
    <w:rsid w:val="00316B4F"/>
    <w:rsid w:val="00316D53"/>
    <w:rsid w:val="00316F21"/>
    <w:rsid w:val="003177BE"/>
    <w:rsid w:val="00320805"/>
    <w:rsid w:val="00321E0B"/>
    <w:rsid w:val="00323780"/>
    <w:rsid w:val="00323CBF"/>
    <w:rsid w:val="00325FCA"/>
    <w:rsid w:val="00326490"/>
    <w:rsid w:val="00326E6F"/>
    <w:rsid w:val="00327A66"/>
    <w:rsid w:val="00327D6A"/>
    <w:rsid w:val="0033373A"/>
    <w:rsid w:val="003337AD"/>
    <w:rsid w:val="00334F23"/>
    <w:rsid w:val="0033666A"/>
    <w:rsid w:val="00342BE1"/>
    <w:rsid w:val="003435D0"/>
    <w:rsid w:val="00344303"/>
    <w:rsid w:val="00347C08"/>
    <w:rsid w:val="00350132"/>
    <w:rsid w:val="003511F0"/>
    <w:rsid w:val="003514D9"/>
    <w:rsid w:val="0035163D"/>
    <w:rsid w:val="003518D4"/>
    <w:rsid w:val="003530CF"/>
    <w:rsid w:val="00354BF0"/>
    <w:rsid w:val="00354DE4"/>
    <w:rsid w:val="003556B8"/>
    <w:rsid w:val="00355720"/>
    <w:rsid w:val="00355C05"/>
    <w:rsid w:val="00356AA9"/>
    <w:rsid w:val="00357BD2"/>
    <w:rsid w:val="00360D5D"/>
    <w:rsid w:val="0036119A"/>
    <w:rsid w:val="003612FB"/>
    <w:rsid w:val="003617F5"/>
    <w:rsid w:val="003619A0"/>
    <w:rsid w:val="00361ECA"/>
    <w:rsid w:val="00362EBE"/>
    <w:rsid w:val="003643D0"/>
    <w:rsid w:val="00364A44"/>
    <w:rsid w:val="00364CE2"/>
    <w:rsid w:val="00364FCD"/>
    <w:rsid w:val="0036517A"/>
    <w:rsid w:val="003653B7"/>
    <w:rsid w:val="00365D3F"/>
    <w:rsid w:val="00370E4D"/>
    <w:rsid w:val="00374510"/>
    <w:rsid w:val="0037583A"/>
    <w:rsid w:val="00376057"/>
    <w:rsid w:val="00376098"/>
    <w:rsid w:val="0037611A"/>
    <w:rsid w:val="00376A81"/>
    <w:rsid w:val="00381D2A"/>
    <w:rsid w:val="003829F7"/>
    <w:rsid w:val="00382A5B"/>
    <w:rsid w:val="00383032"/>
    <w:rsid w:val="00385D86"/>
    <w:rsid w:val="00386B08"/>
    <w:rsid w:val="00392F59"/>
    <w:rsid w:val="00393A09"/>
    <w:rsid w:val="0039755C"/>
    <w:rsid w:val="003A1D08"/>
    <w:rsid w:val="003A419C"/>
    <w:rsid w:val="003A6687"/>
    <w:rsid w:val="003A764A"/>
    <w:rsid w:val="003B0E1A"/>
    <w:rsid w:val="003B1562"/>
    <w:rsid w:val="003B2546"/>
    <w:rsid w:val="003B2811"/>
    <w:rsid w:val="003B3B38"/>
    <w:rsid w:val="003B4EC1"/>
    <w:rsid w:val="003B6CB9"/>
    <w:rsid w:val="003B7BF0"/>
    <w:rsid w:val="003C05EB"/>
    <w:rsid w:val="003C245E"/>
    <w:rsid w:val="003C533D"/>
    <w:rsid w:val="003C5A0E"/>
    <w:rsid w:val="003C5D01"/>
    <w:rsid w:val="003C65D2"/>
    <w:rsid w:val="003C6D6A"/>
    <w:rsid w:val="003C7254"/>
    <w:rsid w:val="003D1C50"/>
    <w:rsid w:val="003D1D17"/>
    <w:rsid w:val="003D387A"/>
    <w:rsid w:val="003D3D46"/>
    <w:rsid w:val="003D4297"/>
    <w:rsid w:val="003D5C75"/>
    <w:rsid w:val="003D62CA"/>
    <w:rsid w:val="003D653A"/>
    <w:rsid w:val="003D7045"/>
    <w:rsid w:val="003E0A17"/>
    <w:rsid w:val="003E27A8"/>
    <w:rsid w:val="003E3DEB"/>
    <w:rsid w:val="003E3FC7"/>
    <w:rsid w:val="003E42CB"/>
    <w:rsid w:val="003E6FBE"/>
    <w:rsid w:val="003E7C77"/>
    <w:rsid w:val="003F0471"/>
    <w:rsid w:val="003F0591"/>
    <w:rsid w:val="003F2063"/>
    <w:rsid w:val="003F39F5"/>
    <w:rsid w:val="003F40B4"/>
    <w:rsid w:val="003F4485"/>
    <w:rsid w:val="003F5649"/>
    <w:rsid w:val="003F78BA"/>
    <w:rsid w:val="00400123"/>
    <w:rsid w:val="00400484"/>
    <w:rsid w:val="00401C7B"/>
    <w:rsid w:val="0040256D"/>
    <w:rsid w:val="00403AE1"/>
    <w:rsid w:val="004047F4"/>
    <w:rsid w:val="00404966"/>
    <w:rsid w:val="0040718D"/>
    <w:rsid w:val="00412235"/>
    <w:rsid w:val="0041240D"/>
    <w:rsid w:val="00412B5A"/>
    <w:rsid w:val="004137FF"/>
    <w:rsid w:val="00414752"/>
    <w:rsid w:val="00414F09"/>
    <w:rsid w:val="004150FB"/>
    <w:rsid w:val="0041728E"/>
    <w:rsid w:val="004173E5"/>
    <w:rsid w:val="004202FB"/>
    <w:rsid w:val="004218E3"/>
    <w:rsid w:val="004238FA"/>
    <w:rsid w:val="00425024"/>
    <w:rsid w:val="00425180"/>
    <w:rsid w:val="00425339"/>
    <w:rsid w:val="00425AFD"/>
    <w:rsid w:val="00425D1F"/>
    <w:rsid w:val="00425DDC"/>
    <w:rsid w:val="00426D16"/>
    <w:rsid w:val="004275C7"/>
    <w:rsid w:val="004313E8"/>
    <w:rsid w:val="004317B3"/>
    <w:rsid w:val="004319C6"/>
    <w:rsid w:val="00432832"/>
    <w:rsid w:val="0043295B"/>
    <w:rsid w:val="00433D01"/>
    <w:rsid w:val="00436DB0"/>
    <w:rsid w:val="00437A0A"/>
    <w:rsid w:val="004400C9"/>
    <w:rsid w:val="0044113D"/>
    <w:rsid w:val="004429B9"/>
    <w:rsid w:val="00444BFB"/>
    <w:rsid w:val="00444C6B"/>
    <w:rsid w:val="00445F2D"/>
    <w:rsid w:val="004511A8"/>
    <w:rsid w:val="004520F4"/>
    <w:rsid w:val="00453DF9"/>
    <w:rsid w:val="004546EB"/>
    <w:rsid w:val="0045685F"/>
    <w:rsid w:val="00457C1B"/>
    <w:rsid w:val="004612C1"/>
    <w:rsid w:val="0046214B"/>
    <w:rsid w:val="0046230B"/>
    <w:rsid w:val="004625AE"/>
    <w:rsid w:val="004628CE"/>
    <w:rsid w:val="00462F60"/>
    <w:rsid w:val="004634D5"/>
    <w:rsid w:val="00463F1A"/>
    <w:rsid w:val="00464763"/>
    <w:rsid w:val="004705FC"/>
    <w:rsid w:val="00471B9F"/>
    <w:rsid w:val="0047303F"/>
    <w:rsid w:val="004748E5"/>
    <w:rsid w:val="00477B3B"/>
    <w:rsid w:val="00480EFA"/>
    <w:rsid w:val="00482BD6"/>
    <w:rsid w:val="004845A2"/>
    <w:rsid w:val="004873D3"/>
    <w:rsid w:val="004908D4"/>
    <w:rsid w:val="00490B50"/>
    <w:rsid w:val="0049245B"/>
    <w:rsid w:val="00493FE5"/>
    <w:rsid w:val="00497820"/>
    <w:rsid w:val="004A05C3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EC0"/>
    <w:rsid w:val="004B7979"/>
    <w:rsid w:val="004C1660"/>
    <w:rsid w:val="004C4A73"/>
    <w:rsid w:val="004C54D0"/>
    <w:rsid w:val="004C7848"/>
    <w:rsid w:val="004D0856"/>
    <w:rsid w:val="004D104E"/>
    <w:rsid w:val="004D141B"/>
    <w:rsid w:val="004D1471"/>
    <w:rsid w:val="004D25FA"/>
    <w:rsid w:val="004D40C2"/>
    <w:rsid w:val="004D4C02"/>
    <w:rsid w:val="004D4E9F"/>
    <w:rsid w:val="004D5EBA"/>
    <w:rsid w:val="004E1C3A"/>
    <w:rsid w:val="004E2100"/>
    <w:rsid w:val="004E29D6"/>
    <w:rsid w:val="004E3236"/>
    <w:rsid w:val="004E3456"/>
    <w:rsid w:val="004E3B5E"/>
    <w:rsid w:val="004E3F67"/>
    <w:rsid w:val="004E4006"/>
    <w:rsid w:val="004E4C86"/>
    <w:rsid w:val="004E5267"/>
    <w:rsid w:val="004F0C7A"/>
    <w:rsid w:val="004F1CBF"/>
    <w:rsid w:val="004F2B0E"/>
    <w:rsid w:val="004F3CAE"/>
    <w:rsid w:val="004F5403"/>
    <w:rsid w:val="004F561D"/>
    <w:rsid w:val="00500321"/>
    <w:rsid w:val="0050039D"/>
    <w:rsid w:val="0050083E"/>
    <w:rsid w:val="00501FA6"/>
    <w:rsid w:val="0050291B"/>
    <w:rsid w:val="005047F2"/>
    <w:rsid w:val="00505386"/>
    <w:rsid w:val="005053FD"/>
    <w:rsid w:val="00507590"/>
    <w:rsid w:val="00507B07"/>
    <w:rsid w:val="005109FB"/>
    <w:rsid w:val="00510A91"/>
    <w:rsid w:val="00510EAC"/>
    <w:rsid w:val="00511B9F"/>
    <w:rsid w:val="00513E0B"/>
    <w:rsid w:val="00517EEC"/>
    <w:rsid w:val="00520841"/>
    <w:rsid w:val="005228B0"/>
    <w:rsid w:val="005239D5"/>
    <w:rsid w:val="00525369"/>
    <w:rsid w:val="00525E6D"/>
    <w:rsid w:val="00526567"/>
    <w:rsid w:val="00527D1F"/>
    <w:rsid w:val="00530BD5"/>
    <w:rsid w:val="005313BF"/>
    <w:rsid w:val="00531560"/>
    <w:rsid w:val="00531DE7"/>
    <w:rsid w:val="00532497"/>
    <w:rsid w:val="0053279E"/>
    <w:rsid w:val="00533722"/>
    <w:rsid w:val="00534D62"/>
    <w:rsid w:val="0053583B"/>
    <w:rsid w:val="0053627C"/>
    <w:rsid w:val="0053692B"/>
    <w:rsid w:val="005410C6"/>
    <w:rsid w:val="0054181B"/>
    <w:rsid w:val="005424DC"/>
    <w:rsid w:val="00543E3C"/>
    <w:rsid w:val="00544F7F"/>
    <w:rsid w:val="0054645D"/>
    <w:rsid w:val="005508AB"/>
    <w:rsid w:val="00552696"/>
    <w:rsid w:val="005555D7"/>
    <w:rsid w:val="00556287"/>
    <w:rsid w:val="005569A7"/>
    <w:rsid w:val="00557512"/>
    <w:rsid w:val="00562810"/>
    <w:rsid w:val="00562DA6"/>
    <w:rsid w:val="00563D3B"/>
    <w:rsid w:val="00563F80"/>
    <w:rsid w:val="0056716F"/>
    <w:rsid w:val="00570CC1"/>
    <w:rsid w:val="00571FED"/>
    <w:rsid w:val="00573803"/>
    <w:rsid w:val="005761C2"/>
    <w:rsid w:val="005779D2"/>
    <w:rsid w:val="00581449"/>
    <w:rsid w:val="00581565"/>
    <w:rsid w:val="005815A2"/>
    <w:rsid w:val="00585A1A"/>
    <w:rsid w:val="00586532"/>
    <w:rsid w:val="00586653"/>
    <w:rsid w:val="00587526"/>
    <w:rsid w:val="0058797E"/>
    <w:rsid w:val="00587C90"/>
    <w:rsid w:val="00590255"/>
    <w:rsid w:val="0059177F"/>
    <w:rsid w:val="0059200C"/>
    <w:rsid w:val="0059234D"/>
    <w:rsid w:val="005926CF"/>
    <w:rsid w:val="00593250"/>
    <w:rsid w:val="0059458F"/>
    <w:rsid w:val="005954B2"/>
    <w:rsid w:val="00596713"/>
    <w:rsid w:val="005A0DE9"/>
    <w:rsid w:val="005A0E3E"/>
    <w:rsid w:val="005A364B"/>
    <w:rsid w:val="005A42A3"/>
    <w:rsid w:val="005A4EA3"/>
    <w:rsid w:val="005A66E9"/>
    <w:rsid w:val="005B15F3"/>
    <w:rsid w:val="005B180B"/>
    <w:rsid w:val="005B2179"/>
    <w:rsid w:val="005B37C6"/>
    <w:rsid w:val="005B37E6"/>
    <w:rsid w:val="005B76BC"/>
    <w:rsid w:val="005C0E19"/>
    <w:rsid w:val="005C0E1E"/>
    <w:rsid w:val="005C1985"/>
    <w:rsid w:val="005C28E1"/>
    <w:rsid w:val="005C2E77"/>
    <w:rsid w:val="005C3EC6"/>
    <w:rsid w:val="005C599D"/>
    <w:rsid w:val="005C6AA6"/>
    <w:rsid w:val="005C6BD9"/>
    <w:rsid w:val="005C6DE0"/>
    <w:rsid w:val="005C7355"/>
    <w:rsid w:val="005D0141"/>
    <w:rsid w:val="005D0E75"/>
    <w:rsid w:val="005D39CD"/>
    <w:rsid w:val="005D3BC5"/>
    <w:rsid w:val="005D43C4"/>
    <w:rsid w:val="005D4EA7"/>
    <w:rsid w:val="005D6396"/>
    <w:rsid w:val="005D6D14"/>
    <w:rsid w:val="005D6D1E"/>
    <w:rsid w:val="005D7564"/>
    <w:rsid w:val="005E1F93"/>
    <w:rsid w:val="005E3056"/>
    <w:rsid w:val="005E39EF"/>
    <w:rsid w:val="005E52C5"/>
    <w:rsid w:val="005E584F"/>
    <w:rsid w:val="005E662A"/>
    <w:rsid w:val="005E6C7A"/>
    <w:rsid w:val="005E7987"/>
    <w:rsid w:val="005F0B38"/>
    <w:rsid w:val="005F2F2C"/>
    <w:rsid w:val="005F4173"/>
    <w:rsid w:val="005F4256"/>
    <w:rsid w:val="005F5C5C"/>
    <w:rsid w:val="0060075F"/>
    <w:rsid w:val="00600D26"/>
    <w:rsid w:val="00602629"/>
    <w:rsid w:val="00607239"/>
    <w:rsid w:val="00611BCD"/>
    <w:rsid w:val="0061260A"/>
    <w:rsid w:val="00612BDB"/>
    <w:rsid w:val="00614A48"/>
    <w:rsid w:val="006150B7"/>
    <w:rsid w:val="0061539C"/>
    <w:rsid w:val="00615B52"/>
    <w:rsid w:val="00616929"/>
    <w:rsid w:val="00617E48"/>
    <w:rsid w:val="0062031B"/>
    <w:rsid w:val="00622695"/>
    <w:rsid w:val="00622909"/>
    <w:rsid w:val="00624AB8"/>
    <w:rsid w:val="006270C7"/>
    <w:rsid w:val="00630CEF"/>
    <w:rsid w:val="006310D3"/>
    <w:rsid w:val="00632008"/>
    <w:rsid w:val="00632445"/>
    <w:rsid w:val="00632870"/>
    <w:rsid w:val="00633178"/>
    <w:rsid w:val="00634ECE"/>
    <w:rsid w:val="00635867"/>
    <w:rsid w:val="00635E4F"/>
    <w:rsid w:val="00636178"/>
    <w:rsid w:val="006362F8"/>
    <w:rsid w:val="00636E5E"/>
    <w:rsid w:val="00642A94"/>
    <w:rsid w:val="006433EE"/>
    <w:rsid w:val="00644798"/>
    <w:rsid w:val="00645487"/>
    <w:rsid w:val="006465AE"/>
    <w:rsid w:val="00650695"/>
    <w:rsid w:val="00650F92"/>
    <w:rsid w:val="0065254A"/>
    <w:rsid w:val="0065364C"/>
    <w:rsid w:val="0065413B"/>
    <w:rsid w:val="00654629"/>
    <w:rsid w:val="00655AF1"/>
    <w:rsid w:val="006562A4"/>
    <w:rsid w:val="00656642"/>
    <w:rsid w:val="00656F18"/>
    <w:rsid w:val="006577B3"/>
    <w:rsid w:val="0065793D"/>
    <w:rsid w:val="006633B9"/>
    <w:rsid w:val="006642FC"/>
    <w:rsid w:val="006643AB"/>
    <w:rsid w:val="00666E1E"/>
    <w:rsid w:val="0066708F"/>
    <w:rsid w:val="00667B3D"/>
    <w:rsid w:val="006705FE"/>
    <w:rsid w:val="00672783"/>
    <w:rsid w:val="00672DF6"/>
    <w:rsid w:val="006740A6"/>
    <w:rsid w:val="006742F2"/>
    <w:rsid w:val="00676155"/>
    <w:rsid w:val="00676657"/>
    <w:rsid w:val="0067769D"/>
    <w:rsid w:val="006817B6"/>
    <w:rsid w:val="00685787"/>
    <w:rsid w:val="0068638C"/>
    <w:rsid w:val="00687D30"/>
    <w:rsid w:val="00690D5C"/>
    <w:rsid w:val="006915BC"/>
    <w:rsid w:val="00694AD3"/>
    <w:rsid w:val="006952B5"/>
    <w:rsid w:val="0069537C"/>
    <w:rsid w:val="006958AD"/>
    <w:rsid w:val="00695F6C"/>
    <w:rsid w:val="00697545"/>
    <w:rsid w:val="006976FE"/>
    <w:rsid w:val="006A0D56"/>
    <w:rsid w:val="006A13CD"/>
    <w:rsid w:val="006A6288"/>
    <w:rsid w:val="006A6A3B"/>
    <w:rsid w:val="006A781C"/>
    <w:rsid w:val="006B0CFE"/>
    <w:rsid w:val="006B2A33"/>
    <w:rsid w:val="006B3084"/>
    <w:rsid w:val="006B5793"/>
    <w:rsid w:val="006B6220"/>
    <w:rsid w:val="006B7553"/>
    <w:rsid w:val="006B77E5"/>
    <w:rsid w:val="006C1E20"/>
    <w:rsid w:val="006C2813"/>
    <w:rsid w:val="006D16E0"/>
    <w:rsid w:val="006D1A49"/>
    <w:rsid w:val="006D20FD"/>
    <w:rsid w:val="006D22B9"/>
    <w:rsid w:val="006D4E06"/>
    <w:rsid w:val="006D5765"/>
    <w:rsid w:val="006D57D7"/>
    <w:rsid w:val="006D6466"/>
    <w:rsid w:val="006D771C"/>
    <w:rsid w:val="006E0740"/>
    <w:rsid w:val="006E1413"/>
    <w:rsid w:val="006E35CC"/>
    <w:rsid w:val="006E3E46"/>
    <w:rsid w:val="006E57BF"/>
    <w:rsid w:val="006E60CD"/>
    <w:rsid w:val="006E7969"/>
    <w:rsid w:val="006F09AA"/>
    <w:rsid w:val="006F19AD"/>
    <w:rsid w:val="006F2AC8"/>
    <w:rsid w:val="006F31C4"/>
    <w:rsid w:val="006F38C8"/>
    <w:rsid w:val="006F3992"/>
    <w:rsid w:val="006F3A92"/>
    <w:rsid w:val="006F5885"/>
    <w:rsid w:val="006F630D"/>
    <w:rsid w:val="006F6BB0"/>
    <w:rsid w:val="006F7E93"/>
    <w:rsid w:val="00701BB7"/>
    <w:rsid w:val="00701E7D"/>
    <w:rsid w:val="00702EA6"/>
    <w:rsid w:val="007053CC"/>
    <w:rsid w:val="00706BC6"/>
    <w:rsid w:val="00707094"/>
    <w:rsid w:val="00707503"/>
    <w:rsid w:val="00707F11"/>
    <w:rsid w:val="00710003"/>
    <w:rsid w:val="0071131E"/>
    <w:rsid w:val="00711EE1"/>
    <w:rsid w:val="00713A8F"/>
    <w:rsid w:val="0071494C"/>
    <w:rsid w:val="0071502D"/>
    <w:rsid w:val="007157E0"/>
    <w:rsid w:val="00715982"/>
    <w:rsid w:val="007169A4"/>
    <w:rsid w:val="00716AE4"/>
    <w:rsid w:val="007170B4"/>
    <w:rsid w:val="0072081F"/>
    <w:rsid w:val="00721BB8"/>
    <w:rsid w:val="007230EA"/>
    <w:rsid w:val="00723662"/>
    <w:rsid w:val="00723BC0"/>
    <w:rsid w:val="00723D5A"/>
    <w:rsid w:val="0072494C"/>
    <w:rsid w:val="007261E3"/>
    <w:rsid w:val="007262D1"/>
    <w:rsid w:val="00726965"/>
    <w:rsid w:val="00730155"/>
    <w:rsid w:val="0073026D"/>
    <w:rsid w:val="00732622"/>
    <w:rsid w:val="00734059"/>
    <w:rsid w:val="00734309"/>
    <w:rsid w:val="0073532E"/>
    <w:rsid w:val="00735C25"/>
    <w:rsid w:val="00736CA5"/>
    <w:rsid w:val="00737594"/>
    <w:rsid w:val="0074021B"/>
    <w:rsid w:val="007435A2"/>
    <w:rsid w:val="00744DD6"/>
    <w:rsid w:val="007471CC"/>
    <w:rsid w:val="0074780E"/>
    <w:rsid w:val="00747D6E"/>
    <w:rsid w:val="007525AD"/>
    <w:rsid w:val="00753037"/>
    <w:rsid w:val="00753127"/>
    <w:rsid w:val="00753464"/>
    <w:rsid w:val="007537E5"/>
    <w:rsid w:val="00755569"/>
    <w:rsid w:val="00757142"/>
    <w:rsid w:val="00761861"/>
    <w:rsid w:val="007639D8"/>
    <w:rsid w:val="007650B9"/>
    <w:rsid w:val="00765841"/>
    <w:rsid w:val="007668FF"/>
    <w:rsid w:val="007677FE"/>
    <w:rsid w:val="00767B56"/>
    <w:rsid w:val="00771ED3"/>
    <w:rsid w:val="0077273D"/>
    <w:rsid w:val="007735B9"/>
    <w:rsid w:val="00775C66"/>
    <w:rsid w:val="00776942"/>
    <w:rsid w:val="007774AD"/>
    <w:rsid w:val="0077768C"/>
    <w:rsid w:val="00780CF2"/>
    <w:rsid w:val="00781067"/>
    <w:rsid w:val="0078168F"/>
    <w:rsid w:val="00782DD4"/>
    <w:rsid w:val="00783140"/>
    <w:rsid w:val="007864DD"/>
    <w:rsid w:val="00787971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28C3"/>
    <w:rsid w:val="007B3179"/>
    <w:rsid w:val="007B439A"/>
    <w:rsid w:val="007B5593"/>
    <w:rsid w:val="007B5B14"/>
    <w:rsid w:val="007B5C9D"/>
    <w:rsid w:val="007C0566"/>
    <w:rsid w:val="007C1A1D"/>
    <w:rsid w:val="007C23B3"/>
    <w:rsid w:val="007C3634"/>
    <w:rsid w:val="007C46C4"/>
    <w:rsid w:val="007D005E"/>
    <w:rsid w:val="007D3F02"/>
    <w:rsid w:val="007D413C"/>
    <w:rsid w:val="007D5905"/>
    <w:rsid w:val="007D6C10"/>
    <w:rsid w:val="007D6CD3"/>
    <w:rsid w:val="007D75F4"/>
    <w:rsid w:val="007D7720"/>
    <w:rsid w:val="007E1813"/>
    <w:rsid w:val="007E1B6D"/>
    <w:rsid w:val="007E231E"/>
    <w:rsid w:val="007E2C9B"/>
    <w:rsid w:val="007E2F02"/>
    <w:rsid w:val="007E32FE"/>
    <w:rsid w:val="007E33B7"/>
    <w:rsid w:val="007E3F50"/>
    <w:rsid w:val="007E5595"/>
    <w:rsid w:val="007E585D"/>
    <w:rsid w:val="007F10A1"/>
    <w:rsid w:val="007F2E14"/>
    <w:rsid w:val="007F356F"/>
    <w:rsid w:val="007F35AE"/>
    <w:rsid w:val="007F3964"/>
    <w:rsid w:val="007F3A7E"/>
    <w:rsid w:val="007F4770"/>
    <w:rsid w:val="007F4BDD"/>
    <w:rsid w:val="007F78FC"/>
    <w:rsid w:val="00801176"/>
    <w:rsid w:val="008025B6"/>
    <w:rsid w:val="008032EC"/>
    <w:rsid w:val="00803A23"/>
    <w:rsid w:val="00803A3C"/>
    <w:rsid w:val="0080549C"/>
    <w:rsid w:val="00805877"/>
    <w:rsid w:val="00806E67"/>
    <w:rsid w:val="008105DE"/>
    <w:rsid w:val="00810848"/>
    <w:rsid w:val="00812904"/>
    <w:rsid w:val="008144B4"/>
    <w:rsid w:val="008144DD"/>
    <w:rsid w:val="008149F9"/>
    <w:rsid w:val="008153CF"/>
    <w:rsid w:val="00815988"/>
    <w:rsid w:val="00815C72"/>
    <w:rsid w:val="00817027"/>
    <w:rsid w:val="00817780"/>
    <w:rsid w:val="00820038"/>
    <w:rsid w:val="008201A2"/>
    <w:rsid w:val="00821215"/>
    <w:rsid w:val="008215A8"/>
    <w:rsid w:val="008237BB"/>
    <w:rsid w:val="00824833"/>
    <w:rsid w:val="00826A8E"/>
    <w:rsid w:val="008304C3"/>
    <w:rsid w:val="00830D6A"/>
    <w:rsid w:val="00831FC4"/>
    <w:rsid w:val="008327A1"/>
    <w:rsid w:val="008332EA"/>
    <w:rsid w:val="00833789"/>
    <w:rsid w:val="00833B19"/>
    <w:rsid w:val="008341E8"/>
    <w:rsid w:val="00834E3B"/>
    <w:rsid w:val="00835A5C"/>
    <w:rsid w:val="008367DD"/>
    <w:rsid w:val="00842042"/>
    <w:rsid w:val="008423C3"/>
    <w:rsid w:val="00844542"/>
    <w:rsid w:val="00846980"/>
    <w:rsid w:val="0084783F"/>
    <w:rsid w:val="008500AE"/>
    <w:rsid w:val="008500BC"/>
    <w:rsid w:val="0085059E"/>
    <w:rsid w:val="00852059"/>
    <w:rsid w:val="00852738"/>
    <w:rsid w:val="00853822"/>
    <w:rsid w:val="00856C9A"/>
    <w:rsid w:val="008607C3"/>
    <w:rsid w:val="00860CDE"/>
    <w:rsid w:val="00862C50"/>
    <w:rsid w:val="00862EF0"/>
    <w:rsid w:val="0086350C"/>
    <w:rsid w:val="00864AC6"/>
    <w:rsid w:val="00866044"/>
    <w:rsid w:val="008664FE"/>
    <w:rsid w:val="008667FC"/>
    <w:rsid w:val="00867CD4"/>
    <w:rsid w:val="00867F28"/>
    <w:rsid w:val="008708BD"/>
    <w:rsid w:val="00870BEE"/>
    <w:rsid w:val="00871A01"/>
    <w:rsid w:val="0087593E"/>
    <w:rsid w:val="00876976"/>
    <w:rsid w:val="00880D13"/>
    <w:rsid w:val="00880FE5"/>
    <w:rsid w:val="00881181"/>
    <w:rsid w:val="00882608"/>
    <w:rsid w:val="00884D3C"/>
    <w:rsid w:val="008869DC"/>
    <w:rsid w:val="008875F0"/>
    <w:rsid w:val="00887E0E"/>
    <w:rsid w:val="008905A6"/>
    <w:rsid w:val="0089171F"/>
    <w:rsid w:val="0089370D"/>
    <w:rsid w:val="00894A1D"/>
    <w:rsid w:val="00894BC0"/>
    <w:rsid w:val="00896148"/>
    <w:rsid w:val="00896392"/>
    <w:rsid w:val="00896937"/>
    <w:rsid w:val="00897277"/>
    <w:rsid w:val="00897B1D"/>
    <w:rsid w:val="008A44B4"/>
    <w:rsid w:val="008A4D8F"/>
    <w:rsid w:val="008A6B05"/>
    <w:rsid w:val="008A7092"/>
    <w:rsid w:val="008A7B67"/>
    <w:rsid w:val="008B0364"/>
    <w:rsid w:val="008B093B"/>
    <w:rsid w:val="008B1879"/>
    <w:rsid w:val="008B1B83"/>
    <w:rsid w:val="008B20C7"/>
    <w:rsid w:val="008B3219"/>
    <w:rsid w:val="008B4CB1"/>
    <w:rsid w:val="008B5EE2"/>
    <w:rsid w:val="008B5F09"/>
    <w:rsid w:val="008B6135"/>
    <w:rsid w:val="008B7308"/>
    <w:rsid w:val="008B7A3D"/>
    <w:rsid w:val="008C01C5"/>
    <w:rsid w:val="008C0481"/>
    <w:rsid w:val="008C113C"/>
    <w:rsid w:val="008C28E7"/>
    <w:rsid w:val="008C39E2"/>
    <w:rsid w:val="008D0B4E"/>
    <w:rsid w:val="008D0E13"/>
    <w:rsid w:val="008D37F1"/>
    <w:rsid w:val="008D3C6D"/>
    <w:rsid w:val="008E17CE"/>
    <w:rsid w:val="008E25B0"/>
    <w:rsid w:val="008E2C54"/>
    <w:rsid w:val="008E4C17"/>
    <w:rsid w:val="008E638C"/>
    <w:rsid w:val="008E710A"/>
    <w:rsid w:val="008F0651"/>
    <w:rsid w:val="008F1462"/>
    <w:rsid w:val="008F3081"/>
    <w:rsid w:val="008F32DD"/>
    <w:rsid w:val="008F42D6"/>
    <w:rsid w:val="008F55CF"/>
    <w:rsid w:val="008F63E1"/>
    <w:rsid w:val="008F63F5"/>
    <w:rsid w:val="00901490"/>
    <w:rsid w:val="00901B22"/>
    <w:rsid w:val="00901BC2"/>
    <w:rsid w:val="0090250C"/>
    <w:rsid w:val="00903BC3"/>
    <w:rsid w:val="00906F8B"/>
    <w:rsid w:val="00907179"/>
    <w:rsid w:val="0090729D"/>
    <w:rsid w:val="00910668"/>
    <w:rsid w:val="00912AE0"/>
    <w:rsid w:val="00912D28"/>
    <w:rsid w:val="00914919"/>
    <w:rsid w:val="00914EC0"/>
    <w:rsid w:val="009153C7"/>
    <w:rsid w:val="00915BC2"/>
    <w:rsid w:val="00915EDE"/>
    <w:rsid w:val="009169C6"/>
    <w:rsid w:val="00916C17"/>
    <w:rsid w:val="0092069A"/>
    <w:rsid w:val="009223E8"/>
    <w:rsid w:val="00922AD8"/>
    <w:rsid w:val="0092397E"/>
    <w:rsid w:val="00924B10"/>
    <w:rsid w:val="009267AB"/>
    <w:rsid w:val="009268D6"/>
    <w:rsid w:val="00926C95"/>
    <w:rsid w:val="0092734A"/>
    <w:rsid w:val="00927DAE"/>
    <w:rsid w:val="00930A49"/>
    <w:rsid w:val="00930F4B"/>
    <w:rsid w:val="009313F2"/>
    <w:rsid w:val="009319B8"/>
    <w:rsid w:val="00932D2E"/>
    <w:rsid w:val="009376D3"/>
    <w:rsid w:val="00937D04"/>
    <w:rsid w:val="00937D6A"/>
    <w:rsid w:val="009414B2"/>
    <w:rsid w:val="00942879"/>
    <w:rsid w:val="0094420C"/>
    <w:rsid w:val="00944959"/>
    <w:rsid w:val="00947B97"/>
    <w:rsid w:val="00947DCF"/>
    <w:rsid w:val="00950852"/>
    <w:rsid w:val="00950A77"/>
    <w:rsid w:val="00951935"/>
    <w:rsid w:val="00951AA0"/>
    <w:rsid w:val="00957D56"/>
    <w:rsid w:val="0096035D"/>
    <w:rsid w:val="009609B0"/>
    <w:rsid w:val="00962443"/>
    <w:rsid w:val="00962C93"/>
    <w:rsid w:val="00967349"/>
    <w:rsid w:val="009705B4"/>
    <w:rsid w:val="00970611"/>
    <w:rsid w:val="0097129C"/>
    <w:rsid w:val="009719DA"/>
    <w:rsid w:val="00971C6C"/>
    <w:rsid w:val="0097235E"/>
    <w:rsid w:val="0097267E"/>
    <w:rsid w:val="00973D9F"/>
    <w:rsid w:val="009745F6"/>
    <w:rsid w:val="00974A5F"/>
    <w:rsid w:val="00974A9B"/>
    <w:rsid w:val="00975C76"/>
    <w:rsid w:val="009808D2"/>
    <w:rsid w:val="00981322"/>
    <w:rsid w:val="009819F2"/>
    <w:rsid w:val="00981DBC"/>
    <w:rsid w:val="00983F3D"/>
    <w:rsid w:val="009847AE"/>
    <w:rsid w:val="00985C5B"/>
    <w:rsid w:val="00985DD4"/>
    <w:rsid w:val="00985FC7"/>
    <w:rsid w:val="00990316"/>
    <w:rsid w:val="0099114F"/>
    <w:rsid w:val="0099364E"/>
    <w:rsid w:val="009938CF"/>
    <w:rsid w:val="00993B4F"/>
    <w:rsid w:val="009952DF"/>
    <w:rsid w:val="0099544C"/>
    <w:rsid w:val="00995E64"/>
    <w:rsid w:val="009963E9"/>
    <w:rsid w:val="0099764D"/>
    <w:rsid w:val="00997FC1"/>
    <w:rsid w:val="00997FCF"/>
    <w:rsid w:val="009A00CF"/>
    <w:rsid w:val="009A3298"/>
    <w:rsid w:val="009A34DD"/>
    <w:rsid w:val="009A3E96"/>
    <w:rsid w:val="009A445E"/>
    <w:rsid w:val="009A635F"/>
    <w:rsid w:val="009A71C0"/>
    <w:rsid w:val="009A75E1"/>
    <w:rsid w:val="009A7A2F"/>
    <w:rsid w:val="009B089D"/>
    <w:rsid w:val="009B2A97"/>
    <w:rsid w:val="009B2D98"/>
    <w:rsid w:val="009B2EA0"/>
    <w:rsid w:val="009B3162"/>
    <w:rsid w:val="009B46EA"/>
    <w:rsid w:val="009B548A"/>
    <w:rsid w:val="009B6A66"/>
    <w:rsid w:val="009C4157"/>
    <w:rsid w:val="009C576C"/>
    <w:rsid w:val="009C5C17"/>
    <w:rsid w:val="009C7337"/>
    <w:rsid w:val="009D2495"/>
    <w:rsid w:val="009D28B6"/>
    <w:rsid w:val="009D57A0"/>
    <w:rsid w:val="009D70A0"/>
    <w:rsid w:val="009E1BA7"/>
    <w:rsid w:val="009E2A33"/>
    <w:rsid w:val="009E4017"/>
    <w:rsid w:val="009E42F4"/>
    <w:rsid w:val="009E522B"/>
    <w:rsid w:val="009E543A"/>
    <w:rsid w:val="009E7BEE"/>
    <w:rsid w:val="009F32A0"/>
    <w:rsid w:val="009F362E"/>
    <w:rsid w:val="009F45A4"/>
    <w:rsid w:val="009F63CC"/>
    <w:rsid w:val="009F675D"/>
    <w:rsid w:val="009F68AB"/>
    <w:rsid w:val="009F77E6"/>
    <w:rsid w:val="009F7C91"/>
    <w:rsid w:val="00A009A0"/>
    <w:rsid w:val="00A00C12"/>
    <w:rsid w:val="00A04D26"/>
    <w:rsid w:val="00A1265E"/>
    <w:rsid w:val="00A156A0"/>
    <w:rsid w:val="00A164C9"/>
    <w:rsid w:val="00A169DD"/>
    <w:rsid w:val="00A16B6A"/>
    <w:rsid w:val="00A21234"/>
    <w:rsid w:val="00A21EB7"/>
    <w:rsid w:val="00A22E95"/>
    <w:rsid w:val="00A23F21"/>
    <w:rsid w:val="00A27654"/>
    <w:rsid w:val="00A307C2"/>
    <w:rsid w:val="00A31914"/>
    <w:rsid w:val="00A32785"/>
    <w:rsid w:val="00A32861"/>
    <w:rsid w:val="00A33CE3"/>
    <w:rsid w:val="00A34139"/>
    <w:rsid w:val="00A3534B"/>
    <w:rsid w:val="00A359CE"/>
    <w:rsid w:val="00A3716C"/>
    <w:rsid w:val="00A3721B"/>
    <w:rsid w:val="00A37380"/>
    <w:rsid w:val="00A40AB1"/>
    <w:rsid w:val="00A4371F"/>
    <w:rsid w:val="00A4552F"/>
    <w:rsid w:val="00A50498"/>
    <w:rsid w:val="00A52037"/>
    <w:rsid w:val="00A5346A"/>
    <w:rsid w:val="00A53793"/>
    <w:rsid w:val="00A55DE8"/>
    <w:rsid w:val="00A55F62"/>
    <w:rsid w:val="00A57B07"/>
    <w:rsid w:val="00A57BF5"/>
    <w:rsid w:val="00A60E54"/>
    <w:rsid w:val="00A61518"/>
    <w:rsid w:val="00A622E9"/>
    <w:rsid w:val="00A63712"/>
    <w:rsid w:val="00A64475"/>
    <w:rsid w:val="00A71987"/>
    <w:rsid w:val="00A7530E"/>
    <w:rsid w:val="00A804B9"/>
    <w:rsid w:val="00A80E1F"/>
    <w:rsid w:val="00A816A7"/>
    <w:rsid w:val="00A816E8"/>
    <w:rsid w:val="00A81A89"/>
    <w:rsid w:val="00A82069"/>
    <w:rsid w:val="00A85489"/>
    <w:rsid w:val="00A85B3A"/>
    <w:rsid w:val="00A85F56"/>
    <w:rsid w:val="00A8625F"/>
    <w:rsid w:val="00A864F1"/>
    <w:rsid w:val="00A86DFF"/>
    <w:rsid w:val="00A87907"/>
    <w:rsid w:val="00A90D83"/>
    <w:rsid w:val="00A90EA4"/>
    <w:rsid w:val="00A914B5"/>
    <w:rsid w:val="00A918BA"/>
    <w:rsid w:val="00A930F6"/>
    <w:rsid w:val="00A94C1B"/>
    <w:rsid w:val="00A95A0F"/>
    <w:rsid w:val="00AA01DF"/>
    <w:rsid w:val="00AA028C"/>
    <w:rsid w:val="00AA07A8"/>
    <w:rsid w:val="00AA1B5A"/>
    <w:rsid w:val="00AA20F2"/>
    <w:rsid w:val="00AA23B8"/>
    <w:rsid w:val="00AA40EA"/>
    <w:rsid w:val="00AA4593"/>
    <w:rsid w:val="00AA5257"/>
    <w:rsid w:val="00AA5D14"/>
    <w:rsid w:val="00AA6500"/>
    <w:rsid w:val="00AA6603"/>
    <w:rsid w:val="00AA6A2D"/>
    <w:rsid w:val="00AA6AD3"/>
    <w:rsid w:val="00AA70A5"/>
    <w:rsid w:val="00AA7992"/>
    <w:rsid w:val="00AB0690"/>
    <w:rsid w:val="00AB0E77"/>
    <w:rsid w:val="00AB25FA"/>
    <w:rsid w:val="00AB763E"/>
    <w:rsid w:val="00AB777C"/>
    <w:rsid w:val="00AB77F9"/>
    <w:rsid w:val="00AC2393"/>
    <w:rsid w:val="00AC2E63"/>
    <w:rsid w:val="00AC5490"/>
    <w:rsid w:val="00AC6D11"/>
    <w:rsid w:val="00AC7F72"/>
    <w:rsid w:val="00AD0BC4"/>
    <w:rsid w:val="00AD1EA5"/>
    <w:rsid w:val="00AD1EF4"/>
    <w:rsid w:val="00AD35EF"/>
    <w:rsid w:val="00AD3E8F"/>
    <w:rsid w:val="00AD459E"/>
    <w:rsid w:val="00AD48F0"/>
    <w:rsid w:val="00AD5028"/>
    <w:rsid w:val="00AD5DF4"/>
    <w:rsid w:val="00AD6605"/>
    <w:rsid w:val="00AD6BFF"/>
    <w:rsid w:val="00AE29A0"/>
    <w:rsid w:val="00AE4078"/>
    <w:rsid w:val="00AE7695"/>
    <w:rsid w:val="00AE7E14"/>
    <w:rsid w:val="00AF0153"/>
    <w:rsid w:val="00AF1C27"/>
    <w:rsid w:val="00AF283C"/>
    <w:rsid w:val="00AF2CFA"/>
    <w:rsid w:val="00AF3DF5"/>
    <w:rsid w:val="00AF3F94"/>
    <w:rsid w:val="00AF52D7"/>
    <w:rsid w:val="00AF5B9B"/>
    <w:rsid w:val="00AF6258"/>
    <w:rsid w:val="00AF71A9"/>
    <w:rsid w:val="00AF72A0"/>
    <w:rsid w:val="00B00D37"/>
    <w:rsid w:val="00B00D4A"/>
    <w:rsid w:val="00B04807"/>
    <w:rsid w:val="00B04BA2"/>
    <w:rsid w:val="00B065D6"/>
    <w:rsid w:val="00B07087"/>
    <w:rsid w:val="00B103C1"/>
    <w:rsid w:val="00B106A3"/>
    <w:rsid w:val="00B117F9"/>
    <w:rsid w:val="00B1298C"/>
    <w:rsid w:val="00B1680D"/>
    <w:rsid w:val="00B17285"/>
    <w:rsid w:val="00B17D47"/>
    <w:rsid w:val="00B209AB"/>
    <w:rsid w:val="00B23EEE"/>
    <w:rsid w:val="00B24F6D"/>
    <w:rsid w:val="00B2574D"/>
    <w:rsid w:val="00B25E42"/>
    <w:rsid w:val="00B26B17"/>
    <w:rsid w:val="00B27B47"/>
    <w:rsid w:val="00B27C50"/>
    <w:rsid w:val="00B30667"/>
    <w:rsid w:val="00B30E85"/>
    <w:rsid w:val="00B3269B"/>
    <w:rsid w:val="00B33CD6"/>
    <w:rsid w:val="00B366E6"/>
    <w:rsid w:val="00B369A7"/>
    <w:rsid w:val="00B40119"/>
    <w:rsid w:val="00B43065"/>
    <w:rsid w:val="00B450EF"/>
    <w:rsid w:val="00B45704"/>
    <w:rsid w:val="00B47583"/>
    <w:rsid w:val="00B47CD6"/>
    <w:rsid w:val="00B511A3"/>
    <w:rsid w:val="00B518A9"/>
    <w:rsid w:val="00B52DA4"/>
    <w:rsid w:val="00B52FF5"/>
    <w:rsid w:val="00B5491B"/>
    <w:rsid w:val="00B5534B"/>
    <w:rsid w:val="00B56A40"/>
    <w:rsid w:val="00B56FDE"/>
    <w:rsid w:val="00B6032F"/>
    <w:rsid w:val="00B60942"/>
    <w:rsid w:val="00B61946"/>
    <w:rsid w:val="00B64A26"/>
    <w:rsid w:val="00B6559A"/>
    <w:rsid w:val="00B712DA"/>
    <w:rsid w:val="00B71E50"/>
    <w:rsid w:val="00B74467"/>
    <w:rsid w:val="00B74BD3"/>
    <w:rsid w:val="00B75BF6"/>
    <w:rsid w:val="00B7675F"/>
    <w:rsid w:val="00B772E5"/>
    <w:rsid w:val="00B77739"/>
    <w:rsid w:val="00B81613"/>
    <w:rsid w:val="00B81B1B"/>
    <w:rsid w:val="00B82B8A"/>
    <w:rsid w:val="00B82FE6"/>
    <w:rsid w:val="00B83A53"/>
    <w:rsid w:val="00B84B74"/>
    <w:rsid w:val="00B84F4A"/>
    <w:rsid w:val="00B85A89"/>
    <w:rsid w:val="00B85A8A"/>
    <w:rsid w:val="00B86AB8"/>
    <w:rsid w:val="00B87404"/>
    <w:rsid w:val="00B87455"/>
    <w:rsid w:val="00B87A61"/>
    <w:rsid w:val="00B9581A"/>
    <w:rsid w:val="00B9722B"/>
    <w:rsid w:val="00B97659"/>
    <w:rsid w:val="00BA0C38"/>
    <w:rsid w:val="00BA2CA6"/>
    <w:rsid w:val="00BA3012"/>
    <w:rsid w:val="00BA3E7F"/>
    <w:rsid w:val="00BA54E8"/>
    <w:rsid w:val="00BA7132"/>
    <w:rsid w:val="00BA7331"/>
    <w:rsid w:val="00BA7DFE"/>
    <w:rsid w:val="00BB07BD"/>
    <w:rsid w:val="00BB0926"/>
    <w:rsid w:val="00BB0DB5"/>
    <w:rsid w:val="00BB26EC"/>
    <w:rsid w:val="00BB29A6"/>
    <w:rsid w:val="00BB30E0"/>
    <w:rsid w:val="00BB42AC"/>
    <w:rsid w:val="00BB4F69"/>
    <w:rsid w:val="00BB59CB"/>
    <w:rsid w:val="00BB654E"/>
    <w:rsid w:val="00BB78A8"/>
    <w:rsid w:val="00BC100D"/>
    <w:rsid w:val="00BC1E49"/>
    <w:rsid w:val="00BC2E30"/>
    <w:rsid w:val="00BC3680"/>
    <w:rsid w:val="00BC5367"/>
    <w:rsid w:val="00BC5604"/>
    <w:rsid w:val="00BC723C"/>
    <w:rsid w:val="00BD0B56"/>
    <w:rsid w:val="00BD0D19"/>
    <w:rsid w:val="00BD46B3"/>
    <w:rsid w:val="00BD7859"/>
    <w:rsid w:val="00BE2331"/>
    <w:rsid w:val="00BE34E2"/>
    <w:rsid w:val="00BE4494"/>
    <w:rsid w:val="00BE4851"/>
    <w:rsid w:val="00BE54E8"/>
    <w:rsid w:val="00BE5792"/>
    <w:rsid w:val="00BE5992"/>
    <w:rsid w:val="00BE6101"/>
    <w:rsid w:val="00BE68B2"/>
    <w:rsid w:val="00BE69C1"/>
    <w:rsid w:val="00BE70B1"/>
    <w:rsid w:val="00BF0618"/>
    <w:rsid w:val="00BF0A0D"/>
    <w:rsid w:val="00BF0B52"/>
    <w:rsid w:val="00BF1493"/>
    <w:rsid w:val="00BF2E7D"/>
    <w:rsid w:val="00BF3EA2"/>
    <w:rsid w:val="00BF51B7"/>
    <w:rsid w:val="00BF7685"/>
    <w:rsid w:val="00BF7D60"/>
    <w:rsid w:val="00C01D6F"/>
    <w:rsid w:val="00C01DDC"/>
    <w:rsid w:val="00C02188"/>
    <w:rsid w:val="00C030AC"/>
    <w:rsid w:val="00C04AC1"/>
    <w:rsid w:val="00C04BA9"/>
    <w:rsid w:val="00C04F8C"/>
    <w:rsid w:val="00C06101"/>
    <w:rsid w:val="00C0645C"/>
    <w:rsid w:val="00C06CD2"/>
    <w:rsid w:val="00C10D37"/>
    <w:rsid w:val="00C11837"/>
    <w:rsid w:val="00C11A34"/>
    <w:rsid w:val="00C11D86"/>
    <w:rsid w:val="00C12584"/>
    <w:rsid w:val="00C12D1D"/>
    <w:rsid w:val="00C136E2"/>
    <w:rsid w:val="00C1460A"/>
    <w:rsid w:val="00C16B59"/>
    <w:rsid w:val="00C21BA4"/>
    <w:rsid w:val="00C244E2"/>
    <w:rsid w:val="00C24F49"/>
    <w:rsid w:val="00C25E42"/>
    <w:rsid w:val="00C26954"/>
    <w:rsid w:val="00C27465"/>
    <w:rsid w:val="00C27842"/>
    <w:rsid w:val="00C31A3C"/>
    <w:rsid w:val="00C31D9A"/>
    <w:rsid w:val="00C321CB"/>
    <w:rsid w:val="00C3253D"/>
    <w:rsid w:val="00C329A6"/>
    <w:rsid w:val="00C33488"/>
    <w:rsid w:val="00C35063"/>
    <w:rsid w:val="00C357A6"/>
    <w:rsid w:val="00C35C19"/>
    <w:rsid w:val="00C360E3"/>
    <w:rsid w:val="00C3635F"/>
    <w:rsid w:val="00C4076E"/>
    <w:rsid w:val="00C40E0A"/>
    <w:rsid w:val="00C41CB3"/>
    <w:rsid w:val="00C42706"/>
    <w:rsid w:val="00C43551"/>
    <w:rsid w:val="00C439DD"/>
    <w:rsid w:val="00C46852"/>
    <w:rsid w:val="00C4771D"/>
    <w:rsid w:val="00C47E4F"/>
    <w:rsid w:val="00C5210E"/>
    <w:rsid w:val="00C52CBD"/>
    <w:rsid w:val="00C5640B"/>
    <w:rsid w:val="00C56A8D"/>
    <w:rsid w:val="00C56AF2"/>
    <w:rsid w:val="00C56B99"/>
    <w:rsid w:val="00C61D6A"/>
    <w:rsid w:val="00C633AF"/>
    <w:rsid w:val="00C633CD"/>
    <w:rsid w:val="00C63D29"/>
    <w:rsid w:val="00C64E55"/>
    <w:rsid w:val="00C64EEE"/>
    <w:rsid w:val="00C65924"/>
    <w:rsid w:val="00C66B85"/>
    <w:rsid w:val="00C70BD9"/>
    <w:rsid w:val="00C71316"/>
    <w:rsid w:val="00C75336"/>
    <w:rsid w:val="00C75B12"/>
    <w:rsid w:val="00C77197"/>
    <w:rsid w:val="00C777B8"/>
    <w:rsid w:val="00C77D5E"/>
    <w:rsid w:val="00C8016D"/>
    <w:rsid w:val="00C806F5"/>
    <w:rsid w:val="00C80F1C"/>
    <w:rsid w:val="00C82FFF"/>
    <w:rsid w:val="00C8305B"/>
    <w:rsid w:val="00C85747"/>
    <w:rsid w:val="00C9051D"/>
    <w:rsid w:val="00C90662"/>
    <w:rsid w:val="00C90B4B"/>
    <w:rsid w:val="00C91BE8"/>
    <w:rsid w:val="00C93F98"/>
    <w:rsid w:val="00C952CF"/>
    <w:rsid w:val="00C9544C"/>
    <w:rsid w:val="00C96061"/>
    <w:rsid w:val="00C9673E"/>
    <w:rsid w:val="00CA0C6D"/>
    <w:rsid w:val="00CA0DE0"/>
    <w:rsid w:val="00CA198F"/>
    <w:rsid w:val="00CA3A56"/>
    <w:rsid w:val="00CB304E"/>
    <w:rsid w:val="00CB3841"/>
    <w:rsid w:val="00CB3C16"/>
    <w:rsid w:val="00CB5689"/>
    <w:rsid w:val="00CB5A0E"/>
    <w:rsid w:val="00CB74C9"/>
    <w:rsid w:val="00CB7D9A"/>
    <w:rsid w:val="00CC18B7"/>
    <w:rsid w:val="00CC40DE"/>
    <w:rsid w:val="00CC59E7"/>
    <w:rsid w:val="00CC6FC4"/>
    <w:rsid w:val="00CC79AF"/>
    <w:rsid w:val="00CD044E"/>
    <w:rsid w:val="00CD1AE3"/>
    <w:rsid w:val="00CD1FB2"/>
    <w:rsid w:val="00CD25DF"/>
    <w:rsid w:val="00CD5A66"/>
    <w:rsid w:val="00CD6462"/>
    <w:rsid w:val="00CD66EC"/>
    <w:rsid w:val="00CE1FB4"/>
    <w:rsid w:val="00CE21BB"/>
    <w:rsid w:val="00CE42E2"/>
    <w:rsid w:val="00CE52D8"/>
    <w:rsid w:val="00CE5C31"/>
    <w:rsid w:val="00CF016D"/>
    <w:rsid w:val="00CF041B"/>
    <w:rsid w:val="00CF0C20"/>
    <w:rsid w:val="00CF124F"/>
    <w:rsid w:val="00CF157D"/>
    <w:rsid w:val="00CF17E4"/>
    <w:rsid w:val="00CF3AF9"/>
    <w:rsid w:val="00CF4AC9"/>
    <w:rsid w:val="00CF5BC5"/>
    <w:rsid w:val="00D0012A"/>
    <w:rsid w:val="00D00C53"/>
    <w:rsid w:val="00D00F44"/>
    <w:rsid w:val="00D00FC3"/>
    <w:rsid w:val="00D02BD0"/>
    <w:rsid w:val="00D06353"/>
    <w:rsid w:val="00D07229"/>
    <w:rsid w:val="00D07E0E"/>
    <w:rsid w:val="00D11AB6"/>
    <w:rsid w:val="00D11ABA"/>
    <w:rsid w:val="00D11B4A"/>
    <w:rsid w:val="00D12779"/>
    <w:rsid w:val="00D12B60"/>
    <w:rsid w:val="00D15FD7"/>
    <w:rsid w:val="00D178AC"/>
    <w:rsid w:val="00D20E55"/>
    <w:rsid w:val="00D21540"/>
    <w:rsid w:val="00D229ED"/>
    <w:rsid w:val="00D24465"/>
    <w:rsid w:val="00D24C61"/>
    <w:rsid w:val="00D25440"/>
    <w:rsid w:val="00D2568E"/>
    <w:rsid w:val="00D258D9"/>
    <w:rsid w:val="00D25A8A"/>
    <w:rsid w:val="00D2707B"/>
    <w:rsid w:val="00D30663"/>
    <w:rsid w:val="00D319FD"/>
    <w:rsid w:val="00D3232B"/>
    <w:rsid w:val="00D32CDA"/>
    <w:rsid w:val="00D32E72"/>
    <w:rsid w:val="00D340C6"/>
    <w:rsid w:val="00D36ECD"/>
    <w:rsid w:val="00D370A3"/>
    <w:rsid w:val="00D41612"/>
    <w:rsid w:val="00D41C3B"/>
    <w:rsid w:val="00D42F41"/>
    <w:rsid w:val="00D44590"/>
    <w:rsid w:val="00D44787"/>
    <w:rsid w:val="00D449AB"/>
    <w:rsid w:val="00D45F36"/>
    <w:rsid w:val="00D46207"/>
    <w:rsid w:val="00D46D4E"/>
    <w:rsid w:val="00D50430"/>
    <w:rsid w:val="00D51355"/>
    <w:rsid w:val="00D517B0"/>
    <w:rsid w:val="00D51F5D"/>
    <w:rsid w:val="00D536DC"/>
    <w:rsid w:val="00D550CB"/>
    <w:rsid w:val="00D56A71"/>
    <w:rsid w:val="00D56BA2"/>
    <w:rsid w:val="00D60284"/>
    <w:rsid w:val="00D612DE"/>
    <w:rsid w:val="00D62155"/>
    <w:rsid w:val="00D63306"/>
    <w:rsid w:val="00D75B3E"/>
    <w:rsid w:val="00D760AD"/>
    <w:rsid w:val="00D80CAB"/>
    <w:rsid w:val="00D81125"/>
    <w:rsid w:val="00D81757"/>
    <w:rsid w:val="00D821C8"/>
    <w:rsid w:val="00D82BBF"/>
    <w:rsid w:val="00D8356F"/>
    <w:rsid w:val="00D83FB3"/>
    <w:rsid w:val="00D85E37"/>
    <w:rsid w:val="00D861BF"/>
    <w:rsid w:val="00D863A5"/>
    <w:rsid w:val="00D869EB"/>
    <w:rsid w:val="00D908B9"/>
    <w:rsid w:val="00D91F57"/>
    <w:rsid w:val="00D92342"/>
    <w:rsid w:val="00D9285D"/>
    <w:rsid w:val="00D92C7B"/>
    <w:rsid w:val="00D94734"/>
    <w:rsid w:val="00D95632"/>
    <w:rsid w:val="00D97326"/>
    <w:rsid w:val="00DA0F13"/>
    <w:rsid w:val="00DA1351"/>
    <w:rsid w:val="00DA13A5"/>
    <w:rsid w:val="00DA2090"/>
    <w:rsid w:val="00DA2F29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0EC1"/>
    <w:rsid w:val="00DB1387"/>
    <w:rsid w:val="00DB1725"/>
    <w:rsid w:val="00DB50A6"/>
    <w:rsid w:val="00DB51D5"/>
    <w:rsid w:val="00DB6149"/>
    <w:rsid w:val="00DC025B"/>
    <w:rsid w:val="00DC07FA"/>
    <w:rsid w:val="00DC0A1C"/>
    <w:rsid w:val="00DC0E66"/>
    <w:rsid w:val="00DC5001"/>
    <w:rsid w:val="00DC5569"/>
    <w:rsid w:val="00DC7CE3"/>
    <w:rsid w:val="00DD0615"/>
    <w:rsid w:val="00DD11E8"/>
    <w:rsid w:val="00DD3EF8"/>
    <w:rsid w:val="00DD4124"/>
    <w:rsid w:val="00DD4DFE"/>
    <w:rsid w:val="00DD7F35"/>
    <w:rsid w:val="00DE091C"/>
    <w:rsid w:val="00DE225F"/>
    <w:rsid w:val="00DE22A6"/>
    <w:rsid w:val="00DE4870"/>
    <w:rsid w:val="00DE55BD"/>
    <w:rsid w:val="00DE56CD"/>
    <w:rsid w:val="00DE7117"/>
    <w:rsid w:val="00DF0F07"/>
    <w:rsid w:val="00DF3799"/>
    <w:rsid w:val="00DF381E"/>
    <w:rsid w:val="00DF4591"/>
    <w:rsid w:val="00DF50FB"/>
    <w:rsid w:val="00DF537C"/>
    <w:rsid w:val="00DF70CC"/>
    <w:rsid w:val="00E00397"/>
    <w:rsid w:val="00E00D83"/>
    <w:rsid w:val="00E01C34"/>
    <w:rsid w:val="00E04AF8"/>
    <w:rsid w:val="00E10DB6"/>
    <w:rsid w:val="00E11168"/>
    <w:rsid w:val="00E1118A"/>
    <w:rsid w:val="00E128AC"/>
    <w:rsid w:val="00E13241"/>
    <w:rsid w:val="00E13320"/>
    <w:rsid w:val="00E146CD"/>
    <w:rsid w:val="00E14707"/>
    <w:rsid w:val="00E147F3"/>
    <w:rsid w:val="00E14932"/>
    <w:rsid w:val="00E149ED"/>
    <w:rsid w:val="00E158A1"/>
    <w:rsid w:val="00E20940"/>
    <w:rsid w:val="00E20BEA"/>
    <w:rsid w:val="00E2200B"/>
    <w:rsid w:val="00E227BE"/>
    <w:rsid w:val="00E23267"/>
    <w:rsid w:val="00E23617"/>
    <w:rsid w:val="00E25CCB"/>
    <w:rsid w:val="00E265D6"/>
    <w:rsid w:val="00E300C2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8BE"/>
    <w:rsid w:val="00E37FDB"/>
    <w:rsid w:val="00E45B2A"/>
    <w:rsid w:val="00E45D14"/>
    <w:rsid w:val="00E46E12"/>
    <w:rsid w:val="00E47044"/>
    <w:rsid w:val="00E50F9A"/>
    <w:rsid w:val="00E516AB"/>
    <w:rsid w:val="00E51BBF"/>
    <w:rsid w:val="00E52D49"/>
    <w:rsid w:val="00E541AE"/>
    <w:rsid w:val="00E558AB"/>
    <w:rsid w:val="00E55CC0"/>
    <w:rsid w:val="00E57F91"/>
    <w:rsid w:val="00E6386E"/>
    <w:rsid w:val="00E664B4"/>
    <w:rsid w:val="00E66D2F"/>
    <w:rsid w:val="00E704F0"/>
    <w:rsid w:val="00E72429"/>
    <w:rsid w:val="00E7322B"/>
    <w:rsid w:val="00E7345E"/>
    <w:rsid w:val="00E734A5"/>
    <w:rsid w:val="00E73863"/>
    <w:rsid w:val="00E73AF5"/>
    <w:rsid w:val="00E74E53"/>
    <w:rsid w:val="00E81109"/>
    <w:rsid w:val="00E81A87"/>
    <w:rsid w:val="00E82284"/>
    <w:rsid w:val="00E83064"/>
    <w:rsid w:val="00E84948"/>
    <w:rsid w:val="00E85005"/>
    <w:rsid w:val="00E85411"/>
    <w:rsid w:val="00E85413"/>
    <w:rsid w:val="00E87D08"/>
    <w:rsid w:val="00E90B73"/>
    <w:rsid w:val="00E90D92"/>
    <w:rsid w:val="00E9276D"/>
    <w:rsid w:val="00E92F79"/>
    <w:rsid w:val="00E93084"/>
    <w:rsid w:val="00E945D5"/>
    <w:rsid w:val="00E964F4"/>
    <w:rsid w:val="00E979C2"/>
    <w:rsid w:val="00EA00E2"/>
    <w:rsid w:val="00EA2B85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5907"/>
    <w:rsid w:val="00EC5E68"/>
    <w:rsid w:val="00EC651B"/>
    <w:rsid w:val="00EC779A"/>
    <w:rsid w:val="00ED0832"/>
    <w:rsid w:val="00ED1539"/>
    <w:rsid w:val="00ED17D6"/>
    <w:rsid w:val="00ED55B7"/>
    <w:rsid w:val="00ED55D0"/>
    <w:rsid w:val="00ED5777"/>
    <w:rsid w:val="00ED5BAB"/>
    <w:rsid w:val="00ED5D7C"/>
    <w:rsid w:val="00ED7EEB"/>
    <w:rsid w:val="00EE0066"/>
    <w:rsid w:val="00EE0537"/>
    <w:rsid w:val="00EE1C9C"/>
    <w:rsid w:val="00EE26A2"/>
    <w:rsid w:val="00EE2C4E"/>
    <w:rsid w:val="00EE3663"/>
    <w:rsid w:val="00EE410B"/>
    <w:rsid w:val="00EE568A"/>
    <w:rsid w:val="00EE6AD5"/>
    <w:rsid w:val="00EF0A18"/>
    <w:rsid w:val="00EF1B8F"/>
    <w:rsid w:val="00EF3037"/>
    <w:rsid w:val="00EF35B1"/>
    <w:rsid w:val="00EF55CC"/>
    <w:rsid w:val="00EF5B6D"/>
    <w:rsid w:val="00EF66D8"/>
    <w:rsid w:val="00EF716C"/>
    <w:rsid w:val="00EF7383"/>
    <w:rsid w:val="00F00BDB"/>
    <w:rsid w:val="00F021A7"/>
    <w:rsid w:val="00F037C5"/>
    <w:rsid w:val="00F04CB7"/>
    <w:rsid w:val="00F04F53"/>
    <w:rsid w:val="00F0745E"/>
    <w:rsid w:val="00F07AD8"/>
    <w:rsid w:val="00F12C61"/>
    <w:rsid w:val="00F12ECF"/>
    <w:rsid w:val="00F13E2A"/>
    <w:rsid w:val="00F1492A"/>
    <w:rsid w:val="00F1507F"/>
    <w:rsid w:val="00F15AB3"/>
    <w:rsid w:val="00F207AB"/>
    <w:rsid w:val="00F2098F"/>
    <w:rsid w:val="00F20AED"/>
    <w:rsid w:val="00F2174A"/>
    <w:rsid w:val="00F2599F"/>
    <w:rsid w:val="00F260F9"/>
    <w:rsid w:val="00F2640B"/>
    <w:rsid w:val="00F26EC1"/>
    <w:rsid w:val="00F27263"/>
    <w:rsid w:val="00F30A07"/>
    <w:rsid w:val="00F31500"/>
    <w:rsid w:val="00F324F7"/>
    <w:rsid w:val="00F33251"/>
    <w:rsid w:val="00F33E08"/>
    <w:rsid w:val="00F34621"/>
    <w:rsid w:val="00F3491C"/>
    <w:rsid w:val="00F3656A"/>
    <w:rsid w:val="00F405D0"/>
    <w:rsid w:val="00F4100D"/>
    <w:rsid w:val="00F41DD1"/>
    <w:rsid w:val="00F421AD"/>
    <w:rsid w:val="00F42987"/>
    <w:rsid w:val="00F42F1E"/>
    <w:rsid w:val="00F42F33"/>
    <w:rsid w:val="00F42F6A"/>
    <w:rsid w:val="00F44F47"/>
    <w:rsid w:val="00F45B13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05A8"/>
    <w:rsid w:val="00F61D99"/>
    <w:rsid w:val="00F6211C"/>
    <w:rsid w:val="00F63587"/>
    <w:rsid w:val="00F65312"/>
    <w:rsid w:val="00F67397"/>
    <w:rsid w:val="00F7013F"/>
    <w:rsid w:val="00F70C2D"/>
    <w:rsid w:val="00F71C10"/>
    <w:rsid w:val="00F74D91"/>
    <w:rsid w:val="00F75C0D"/>
    <w:rsid w:val="00F76F71"/>
    <w:rsid w:val="00F80113"/>
    <w:rsid w:val="00F80A11"/>
    <w:rsid w:val="00F80BD5"/>
    <w:rsid w:val="00F824FC"/>
    <w:rsid w:val="00F826A7"/>
    <w:rsid w:val="00F85A3B"/>
    <w:rsid w:val="00F861A6"/>
    <w:rsid w:val="00F915DB"/>
    <w:rsid w:val="00F9303C"/>
    <w:rsid w:val="00F93076"/>
    <w:rsid w:val="00F9316F"/>
    <w:rsid w:val="00F936A0"/>
    <w:rsid w:val="00F936C3"/>
    <w:rsid w:val="00F93E2E"/>
    <w:rsid w:val="00F9594D"/>
    <w:rsid w:val="00F95B2C"/>
    <w:rsid w:val="00F96451"/>
    <w:rsid w:val="00F966EB"/>
    <w:rsid w:val="00FA1244"/>
    <w:rsid w:val="00FA1724"/>
    <w:rsid w:val="00FA2C02"/>
    <w:rsid w:val="00FA2F49"/>
    <w:rsid w:val="00FA50A2"/>
    <w:rsid w:val="00FA620C"/>
    <w:rsid w:val="00FA6A90"/>
    <w:rsid w:val="00FA77D0"/>
    <w:rsid w:val="00FB0507"/>
    <w:rsid w:val="00FB09C1"/>
    <w:rsid w:val="00FB11F4"/>
    <w:rsid w:val="00FB2E4B"/>
    <w:rsid w:val="00FB333B"/>
    <w:rsid w:val="00FB4087"/>
    <w:rsid w:val="00FB5E7D"/>
    <w:rsid w:val="00FB6AD9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C7F8E"/>
    <w:rsid w:val="00FD0B48"/>
    <w:rsid w:val="00FD2AFB"/>
    <w:rsid w:val="00FD30B4"/>
    <w:rsid w:val="00FD3BF5"/>
    <w:rsid w:val="00FD4C62"/>
    <w:rsid w:val="00FD4D29"/>
    <w:rsid w:val="00FD4D81"/>
    <w:rsid w:val="00FD55B8"/>
    <w:rsid w:val="00FD5E61"/>
    <w:rsid w:val="00FD6137"/>
    <w:rsid w:val="00FD6B66"/>
    <w:rsid w:val="00FD6DC6"/>
    <w:rsid w:val="00FD6E12"/>
    <w:rsid w:val="00FE0965"/>
    <w:rsid w:val="00FE18A4"/>
    <w:rsid w:val="00FE1B8F"/>
    <w:rsid w:val="00FE2E22"/>
    <w:rsid w:val="00FE3CE3"/>
    <w:rsid w:val="00FE43E7"/>
    <w:rsid w:val="00FE758E"/>
    <w:rsid w:val="00FF1607"/>
    <w:rsid w:val="00FF2E7C"/>
    <w:rsid w:val="00FF33E9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AF1A7E-8EB6-42BA-A733-02729529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1560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2180</cp:revision>
  <dcterms:created xsi:type="dcterms:W3CDTF">2020-08-07T05:48:00Z</dcterms:created>
  <dcterms:modified xsi:type="dcterms:W3CDTF">2020-08-30T10:43:00Z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