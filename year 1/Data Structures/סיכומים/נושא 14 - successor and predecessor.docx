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1CE4" w14:textId="05C00827" w:rsidR="000A0B62" w:rsidRDefault="0040256D" w:rsidP="00C265BD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14 </w:t>
      </w:r>
      <w:r w:rsidR="00EC41F2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9B1B94" w:rsidRPr="009B1B94">
        <w:rPr>
          <w:b/>
          <w:bCs/>
          <w:color w:val="2F5496" w:themeColor="accent1" w:themeShade="BF"/>
          <w:sz w:val="24"/>
          <w:szCs w:val="24"/>
        </w:rPr>
        <w:t>successor</w:t>
      </w:r>
      <w:r w:rsidR="00EC41F2">
        <w:rPr>
          <w:b/>
          <w:bCs/>
          <w:color w:val="2F5496" w:themeColor="accent1" w:themeShade="BF"/>
          <w:sz w:val="24"/>
          <w:szCs w:val="24"/>
          <w:lang w:val="en-IL"/>
        </w:rPr>
        <w:t xml:space="preserve"> and </w:t>
      </w:r>
      <w:r w:rsidR="009B1B94" w:rsidRPr="009B1B94">
        <w:rPr>
          <w:b/>
          <w:bCs/>
          <w:color w:val="2F5496" w:themeColor="accent1" w:themeShade="BF"/>
          <w:sz w:val="24"/>
          <w:szCs w:val="24"/>
        </w:rPr>
        <w:t>predecessor</w:t>
      </w:r>
    </w:p>
    <w:p w14:paraId="3305778B" w14:textId="77777777" w:rsidR="00047F30" w:rsidRPr="00C265BD" w:rsidRDefault="00047F30" w:rsidP="00047F30">
      <w:pPr>
        <w:bidi/>
        <w:spacing w:line="360" w:lineRule="auto"/>
        <w:jc w:val="center"/>
        <w:rPr>
          <w:b/>
          <w:bCs/>
          <w:i/>
          <w:color w:val="2F5496" w:themeColor="accent1" w:themeShade="BF"/>
          <w:sz w:val="24"/>
          <w:szCs w:val="24"/>
          <w:rtl/>
          <w:lang w:val="en-IL"/>
        </w:rPr>
      </w:pPr>
    </w:p>
    <w:p w14:paraId="62C1EA04" w14:textId="7A2CF36A" w:rsidR="00674398" w:rsidRPr="00CD1AC4" w:rsidRDefault="004C1E6E" w:rsidP="001567B7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CD1AC4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חזרה על הגדרות סוגי עצים בינארים:</w:t>
      </w:r>
    </w:p>
    <w:p w14:paraId="0A1D091D" w14:textId="33B2A00E" w:rsidR="000B5852" w:rsidRDefault="00077BA7" w:rsidP="000B585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עץ בינארי מלא</w:t>
      </w:r>
      <w:r w:rsidR="00A4551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45519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A45519">
        <w:rPr>
          <w:rFonts w:eastAsiaTheme="minorEastAsia" w:hint="cs"/>
          <w:i/>
          <w:sz w:val="20"/>
          <w:szCs w:val="20"/>
          <w:rtl/>
          <w:lang w:eastAsia="en-IL"/>
        </w:rPr>
        <w:t xml:space="preserve"> שכל צומת בעץ </w:t>
      </w:r>
      <w:r w:rsidR="008C21CE">
        <w:rPr>
          <w:rFonts w:eastAsiaTheme="minorEastAsia" w:hint="cs"/>
          <w:i/>
          <w:sz w:val="20"/>
          <w:szCs w:val="20"/>
          <w:rtl/>
          <w:lang w:eastAsia="en-IL"/>
        </w:rPr>
        <w:t>שאינו עלה יש לו 2 בנים.</w:t>
      </w:r>
    </w:p>
    <w:p w14:paraId="66B31B51" w14:textId="71B4EDD8" w:rsidR="00C27625" w:rsidRDefault="00A12C05" w:rsidP="00C86AC1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45156BE8" wp14:editId="25577B2C">
            <wp:extent cx="1891553" cy="1103406"/>
            <wp:effectExtent l="0" t="0" r="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1DABD72" w14:textId="154EB698" w:rsidR="00077BA7" w:rsidRDefault="00077BA7" w:rsidP="00077BA7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עץ בינארי מושלם</w:t>
      </w:r>
      <w:r w:rsidR="00B54370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B54370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B54370">
        <w:rPr>
          <w:rFonts w:eastAsiaTheme="minorEastAsia" w:hint="cs"/>
          <w:i/>
          <w:sz w:val="20"/>
          <w:szCs w:val="20"/>
          <w:rtl/>
          <w:lang w:eastAsia="en-IL"/>
        </w:rPr>
        <w:t xml:space="preserve"> שכל הצומות בעץ באותה רמה.</w:t>
      </w:r>
    </w:p>
    <w:p w14:paraId="07BF9C98" w14:textId="5CE72F9C" w:rsidR="00DC609F" w:rsidRPr="006D2E9F" w:rsidRDefault="00DC609F" w:rsidP="00415AFF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2C1A5CF3" wp14:editId="516E37EF">
            <wp:extent cx="1891553" cy="1103406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3049B2F" w14:textId="5EE1FD3D" w:rsidR="00077BA7" w:rsidRDefault="00077BA7" w:rsidP="00077BA7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עץ בינארי מאוזן</w:t>
      </w:r>
      <w:r w:rsidR="00B30AAA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D05D2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B30AAA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70391">
        <w:rPr>
          <w:rFonts w:eastAsiaTheme="minorEastAsia" w:hint="cs"/>
          <w:i/>
          <w:sz w:val="20"/>
          <w:szCs w:val="20"/>
          <w:rtl/>
          <w:lang w:eastAsia="en-IL"/>
        </w:rPr>
        <w:t xml:space="preserve">עץ שבו ההפרש </w:t>
      </w:r>
      <w:r w:rsidR="009F6B0B">
        <w:rPr>
          <w:rFonts w:eastAsiaTheme="minorEastAsia" w:hint="cs"/>
          <w:i/>
          <w:sz w:val="20"/>
          <w:szCs w:val="20"/>
          <w:rtl/>
          <w:lang w:eastAsia="en-IL"/>
        </w:rPr>
        <w:t>בין גובה של שני תתי-עצים של אותו הצומת לעולם אינו גדול מ-1</w:t>
      </w:r>
      <w:r w:rsidR="00D06818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1EBCE56E" w14:textId="78942D34" w:rsidR="0009052D" w:rsidRDefault="0009052D" w:rsidP="007879D8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3BEA3C2C" wp14:editId="14D02AF2">
            <wp:extent cx="1891553" cy="1103406"/>
            <wp:effectExtent l="0" t="0" r="0" b="190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7971721" w14:textId="73C7CBE3" w:rsidR="00AE4A9C" w:rsidRDefault="00AE4A9C" w:rsidP="00AE4A9C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2E5ACBD" w14:textId="6063C149" w:rsidR="00047F30" w:rsidRDefault="00047F30" w:rsidP="00047F30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6DFAFDAF" w14:textId="50E31F8E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343E6387" w14:textId="587CFCD2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DFBE8C4" w14:textId="541D974C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0E420E43" w14:textId="1729D70A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3B2B650A" w14:textId="0ACFF246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668E1F66" w14:textId="75578031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38DDC678" w14:textId="2F13CE60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25E0F81E" w14:textId="429B5610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C41825F" w14:textId="58335931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4F18F1B" w14:textId="020BE4A4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1D4F1549" w14:textId="7DF063B7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0A2E5E4B" w14:textId="2FE40BA2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A9F1C05" w14:textId="2502C150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75BED733" w14:textId="3552C81F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3D42C32" w14:textId="77777777" w:rsidR="00474507" w:rsidRDefault="00474507" w:rsidP="00474507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</w:p>
    <w:p w14:paraId="217DCC60" w14:textId="72E25CA8" w:rsidR="00AE4A9C" w:rsidRDefault="00E513CB" w:rsidP="0098679E">
      <w:pPr>
        <w:bidi/>
        <w:spacing w:after="0" w:line="360" w:lineRule="auto"/>
        <w:rPr>
          <w:rFonts w:eastAsiaTheme="minorEastAsia"/>
          <w:b/>
          <w:bCs/>
          <w:color w:val="2F5496" w:themeColor="accent1" w:themeShade="BF"/>
          <w:sz w:val="24"/>
          <w:szCs w:val="24"/>
          <w:rtl/>
          <w:lang w:val="en-IL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w:lastRenderedPageBreak/>
          <m:t>Successor</m:t>
        </m:r>
      </m:oMath>
      <w:r w:rsidR="0098679E">
        <w:rPr>
          <w:rFonts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</w:t>
      </w:r>
      <w:r w:rsidR="0098679E">
        <w:rPr>
          <w:b/>
          <w:bCs/>
          <w:color w:val="2F5496" w:themeColor="accent1" w:themeShade="BF"/>
          <w:sz w:val="24"/>
          <w:szCs w:val="24"/>
          <w:rtl/>
          <w:lang w:val="en-IL"/>
        </w:rPr>
        <w:t>–</w:t>
      </w:r>
      <w:r w:rsidR="0098679E">
        <w:rPr>
          <w:rFonts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של קודוקוד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  <w:lang w:val="en-IL"/>
          </w:rPr>
          <m:t>x</m:t>
        </m:r>
      </m:oMath>
      <w:r w:rsidR="0098679E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הוא קודקוד מינימאלי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4"/>
            <w:szCs w:val="24"/>
            <w:lang w:val="en-IL"/>
          </w:rPr>
          <m:t>y</m:t>
        </m:r>
      </m:oMath>
      <w:r w:rsidR="0098679E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בעל מפתח גדול </w:t>
      </w:r>
      <w:r w:rsidR="00361A5C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ממפתח </w:t>
      </w:r>
      <w:r w:rsidR="0098679E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של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4"/>
            <w:szCs w:val="24"/>
            <w:lang w:val="en-IL"/>
          </w:rPr>
          <m:t>x</m:t>
        </m:r>
      </m:oMath>
      <w:r w:rsidR="006C4AC9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>.</w:t>
      </w:r>
    </w:p>
    <w:p w14:paraId="1114EE01" w14:textId="6EB5820D" w:rsidR="00D00936" w:rsidRDefault="00047F30" w:rsidP="00D0093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ניתן למצוא</w:t>
      </w:r>
      <w:r w:rsidR="0086298D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1A0BB7">
        <w:rPr>
          <w:rFonts w:eastAsiaTheme="minorEastAsia" w:hint="cs"/>
          <w:i/>
          <w:sz w:val="20"/>
          <w:szCs w:val="20"/>
          <w:rtl/>
          <w:lang w:eastAsia="en-IL"/>
        </w:rPr>
        <w:t>את ה-</w:t>
      </w:r>
      <w:r w:rsidR="001A0BB7" w:rsidRPr="00E513CB">
        <w:rPr>
          <w:rFonts w:eastAsiaTheme="minorEastAsia"/>
          <w:i/>
          <w:sz w:val="20"/>
          <w:szCs w:val="20"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Successor</m:t>
        </m:r>
      </m:oMath>
      <w:r w:rsidR="00E513CB">
        <w:rPr>
          <w:rFonts w:eastAsiaTheme="minorEastAsia" w:hint="cs"/>
          <w:i/>
          <w:sz w:val="20"/>
          <w:szCs w:val="20"/>
          <w:rtl/>
          <w:lang w:eastAsia="en-IL"/>
        </w:rPr>
        <w:t xml:space="preserve">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x</m:t>
        </m:r>
      </m:oMath>
      <w:r w:rsidR="00E513CB">
        <w:rPr>
          <w:rFonts w:eastAsiaTheme="minorEastAsia" w:hint="cs"/>
          <w:i/>
          <w:sz w:val="20"/>
          <w:szCs w:val="20"/>
          <w:rtl/>
          <w:lang w:eastAsia="en-IL"/>
        </w:rPr>
        <w:t xml:space="preserve"> ללא השוואות מפתחות:</w:t>
      </w:r>
    </w:p>
    <w:p w14:paraId="444B1566" w14:textId="3A2D3CCC" w:rsidR="00E513CB" w:rsidRPr="00CA2181" w:rsidRDefault="00C04EEA" w:rsidP="00C04EEA">
      <w:pPr>
        <w:pStyle w:val="ListParagraph"/>
        <w:numPr>
          <w:ilvl w:val="0"/>
          <w:numId w:val="3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x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AA5F61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null</m:t>
        </m:r>
      </m:oMath>
      <w:r w:rsidR="00AA5F61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  <w:r w:rsidR="00F136C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Successo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r</m:t>
        </m:r>
      </m:oMath>
      <w:r w:rsidR="00906F7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שלו הוא </w:t>
      </w:r>
      <w:r w:rsidR="00E817B0">
        <w:rPr>
          <w:rFonts w:eastAsiaTheme="minorEastAsia" w:hint="cs"/>
          <w:i/>
          <w:sz w:val="20"/>
          <w:szCs w:val="20"/>
          <w:rtl/>
          <w:lang w:val="en-IL" w:eastAsia="en-IL"/>
        </w:rPr>
        <w:t>הקודקוד הגדול ביותר</w:t>
      </w:r>
      <w:r w:rsidR="00CA2181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18ACE637" w14:textId="72899A53" w:rsidR="006F13BE" w:rsidRPr="006F13BE" w:rsidRDefault="00E27690" w:rsidP="00CA2181">
      <w:pPr>
        <w:pStyle w:val="ListParagraph"/>
        <w:numPr>
          <w:ilvl w:val="0"/>
          <w:numId w:val="3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הצומת המינימאלי בת-עץ הימני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D65808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AF1D35">
        <w:rPr>
          <w:rFonts w:eastAsiaTheme="minorEastAsia" w:hint="cs"/>
          <w:i/>
          <w:sz w:val="20"/>
          <w:szCs w:val="20"/>
          <w:rtl/>
          <w:lang w:val="en-IL" w:eastAsia="en-IL"/>
        </w:rPr>
        <w:t>אם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C4510F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6F13BE">
        <w:rPr>
          <w:rFonts w:eastAsiaTheme="minorEastAsia" w:hint="cs"/>
          <w:i/>
          <w:sz w:val="20"/>
          <w:szCs w:val="20"/>
          <w:rtl/>
          <w:lang w:val="en-IL" w:eastAsia="en-IL"/>
        </w:rPr>
        <w:t>יש בן ימני</w:t>
      </w:r>
      <w:r w:rsidR="00960ABC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74823579" w14:textId="5189E64C" w:rsidR="00CA2181" w:rsidRPr="000F68B9" w:rsidRDefault="00960ABC" w:rsidP="006F13BE">
      <w:pPr>
        <w:pStyle w:val="ListParagraph"/>
        <w:numPr>
          <w:ilvl w:val="0"/>
          <w:numId w:val="3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אם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9E2B96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6E3155">
        <w:rPr>
          <w:rFonts w:eastAsiaTheme="minorEastAsia" w:hint="cs"/>
          <w:i/>
          <w:sz w:val="20"/>
          <w:szCs w:val="20"/>
          <w:rtl/>
          <w:lang w:val="en-IL" w:eastAsia="en-IL"/>
        </w:rPr>
        <w:t>יש רק בן שמאלי אז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Successo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r</m:t>
        </m:r>
      </m:oMath>
      <w:r w:rsidR="009912E6">
        <w:rPr>
          <w:rFonts w:eastAsiaTheme="minorEastAsia" w:hint="cs"/>
          <w:i/>
          <w:sz w:val="20"/>
          <w:szCs w:val="20"/>
          <w:rtl/>
          <w:lang w:val="en-IL" w:eastAsia="en-IL"/>
        </w:rPr>
        <w:t>של</w:t>
      </w:r>
      <w:r w:rsidR="0086354B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D65808">
        <w:rPr>
          <w:rFonts w:eastAsiaTheme="minorEastAsia" w:hint="cs"/>
          <w:i/>
          <w:sz w:val="20"/>
          <w:szCs w:val="20"/>
          <w:rtl/>
          <w:lang w:val="en-IL" w:eastAsia="en-IL"/>
        </w:rPr>
        <w:t>הוא קודקוד האב קדמון הקרוב ביותר ל</w:t>
      </w:r>
      <w:r w:rsidR="00567F9E">
        <w:rPr>
          <w:rFonts w:eastAsiaTheme="minorEastAsia" w:hint="cs"/>
          <w:i/>
          <w:sz w:val="20"/>
          <w:szCs w:val="20"/>
          <w:rtl/>
          <w:lang w:val="en-IL" w:eastAsia="en-IL"/>
        </w:rPr>
        <w:t>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4D357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שהבן השמאלי שלו הוא גם מהווה את האב קדמון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4D357E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3254D5CA" w14:textId="12636BF6" w:rsidR="000F68B9" w:rsidRDefault="000F68B9" w:rsidP="00D71CE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B31808E" w14:textId="3AF0E003" w:rsidR="00D71CEC" w:rsidRPr="00A62E5B" w:rsidRDefault="000614CB" w:rsidP="00D71CEC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A62E5B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דוגמ</w:t>
      </w:r>
      <w:r w:rsidR="00A62E5B" w:rsidRPr="00A62E5B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</w:t>
      </w:r>
      <w:r w:rsidRPr="00A62E5B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71672533" w14:textId="1161AF5E" w:rsidR="000614CB" w:rsidRDefault="000614CB" w:rsidP="009508E4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4E02909B" wp14:editId="58CF9239">
            <wp:extent cx="1891553" cy="1103406"/>
            <wp:effectExtent l="0" t="19050" r="0" b="209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6B915E45" w14:textId="01C82EC4" w:rsidR="009508E4" w:rsidRDefault="00CF6417" w:rsidP="00CF641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Successo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r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>של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5A5C48">
        <w:rPr>
          <w:rFonts w:eastAsiaTheme="minorEastAsia" w:hint="cs"/>
          <w:i/>
          <w:sz w:val="20"/>
          <w:szCs w:val="20"/>
          <w:rtl/>
          <w:lang w:val="en-IL" w:eastAsia="en-IL"/>
        </w:rPr>
        <w:t>15 הוא 17, של 13 הוא 15, של 2 הוא 3, של 18 הוא 20, של 20 אין.</w:t>
      </w:r>
    </w:p>
    <w:p w14:paraId="77B6C11C" w14:textId="0998170E" w:rsidR="00714A52" w:rsidRDefault="00714A52" w:rsidP="00714A5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199C651" w14:textId="77777777" w:rsidR="00526E97" w:rsidRDefault="00526E97" w:rsidP="00917F3B">
      <w:pPr>
        <w:bidi/>
        <w:spacing w:after="0"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  <w:rtl/>
        </w:rPr>
      </w:pPr>
    </w:p>
    <w:p w14:paraId="7359E20C" w14:textId="3B16E0D4" w:rsidR="00526E97" w:rsidRDefault="001F23E4" w:rsidP="0084606B">
      <w:pPr>
        <w:bidi/>
        <w:spacing w:after="0" w:line="360" w:lineRule="auto"/>
        <w:rPr>
          <w:rFonts w:eastAsiaTheme="minorEastAsia"/>
          <w:b/>
          <w:bCs/>
          <w:color w:val="2F5496" w:themeColor="accent1" w:themeShade="BF"/>
          <w:sz w:val="24"/>
          <w:szCs w:val="24"/>
          <w:rtl/>
          <w:lang w:val="en-IL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redecessor</m:t>
        </m:r>
      </m:oMath>
      <w:r w:rsidR="0084606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526E97">
        <w:rPr>
          <w:b/>
          <w:bCs/>
          <w:color w:val="2F5496" w:themeColor="accent1" w:themeShade="BF"/>
          <w:sz w:val="24"/>
          <w:szCs w:val="24"/>
          <w:rtl/>
          <w:lang w:val="en-IL"/>
        </w:rPr>
        <w:t>–</w:t>
      </w:r>
      <w:r w:rsidR="00526E97">
        <w:rPr>
          <w:rFonts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של קודוקוד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  <w:lang w:val="en-IL"/>
          </w:rPr>
          <m:t>x</m:t>
        </m:r>
      </m:oMath>
      <w:r w:rsidR="00526E97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הוא קודקוד </w:t>
      </w:r>
      <w:r w:rsidR="007138FE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מקסימאלי </w:t>
      </w:r>
      <w:r w:rsidR="00526E97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4"/>
            <w:szCs w:val="24"/>
            <w:lang w:val="en-IL"/>
          </w:rPr>
          <m:t>y</m:t>
        </m:r>
      </m:oMath>
      <w:r w:rsidR="00526E97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בעל מפתח </w:t>
      </w:r>
      <w:r w:rsidR="007138FE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>קטן</w:t>
      </w:r>
      <w:r w:rsidR="0009292B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ממפתח</w:t>
      </w:r>
      <w:r w:rsidR="00526E97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של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4"/>
            <w:szCs w:val="24"/>
            <w:lang w:val="en-IL"/>
          </w:rPr>
          <m:t>x</m:t>
        </m:r>
      </m:oMath>
      <w:r w:rsidR="00526E97">
        <w:rPr>
          <w:rFonts w:eastAsiaTheme="minorEastAsia" w:hint="cs"/>
          <w:b/>
          <w:bCs/>
          <w:color w:val="2F5496" w:themeColor="accent1" w:themeShade="BF"/>
          <w:sz w:val="24"/>
          <w:szCs w:val="24"/>
          <w:rtl/>
          <w:lang w:val="en-IL"/>
        </w:rPr>
        <w:t>.</w:t>
      </w:r>
    </w:p>
    <w:p w14:paraId="77BBFDBA" w14:textId="412FA670" w:rsidR="00F76663" w:rsidRDefault="00FF6012" w:rsidP="00F76663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 w:rsidRPr="00A1003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Pr="00A1003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null</m:t>
        </m:r>
      </m:oMath>
      <w:r w:rsidR="00C06859" w:rsidRPr="00A10034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ה</w:t>
      </w:r>
      <w:r w:rsidR="003D7918" w:rsidRPr="00227E24"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>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Predecessor</m:t>
        </m:r>
      </m:oMath>
      <w:r w:rsidR="0010163D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שלו הוא הקודקוד הקטן ביותר,</w:t>
      </w:r>
    </w:p>
    <w:p w14:paraId="5C1100B6" w14:textId="7D7F0B32" w:rsidR="0010163D" w:rsidRDefault="00132F04" w:rsidP="0010163D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כאשר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יש שני בנים ה-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Predecessor</m:t>
        </m:r>
      </m:oMath>
      <w:r w:rsidR="000E198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שלו</w:t>
      </w:r>
      <w:r w:rsidR="000E198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הקודקוד המקסימאלי בתת-העץ השמאלי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0E1982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.</w:t>
      </w:r>
    </w:p>
    <w:p w14:paraId="0DDD890F" w14:textId="45CEB70B" w:rsidR="000E1982" w:rsidRDefault="004F4F31" w:rsidP="000E1982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כאשר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יש רק בן ימני ה-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Predecessor</m:t>
        </m:r>
      </m:oMath>
      <w:r w:rsidR="000708CE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שלו</w:t>
      </w:r>
      <w:r w:rsidR="0057685B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הוא האב הקדמון הראשון השמאלי שלו</w:t>
      </w:r>
      <w:r w:rsidR="006B0D56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:</w:t>
      </w:r>
    </w:p>
    <w:p w14:paraId="265106AD" w14:textId="77777777" w:rsidR="00A62E5B" w:rsidRDefault="00A62E5B" w:rsidP="00A62E5B">
      <w:pPr>
        <w:bidi/>
        <w:spacing w:after="0" w:line="360" w:lineRule="auto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</w:p>
    <w:p w14:paraId="304B3BA1" w14:textId="4AA94A34" w:rsidR="006B0D56" w:rsidRPr="00A62E5B" w:rsidRDefault="005D3AD3" w:rsidP="006B0D56">
      <w:pPr>
        <w:bidi/>
        <w:spacing w:after="0" w:line="360" w:lineRule="auto"/>
        <w:rPr>
          <w:rFonts w:ascii="Cambria Math" w:eastAsiaTheme="minorEastAsia" w:hAnsi="Cambria Math"/>
          <w:b/>
          <w:bCs/>
          <w:i/>
          <w:sz w:val="20"/>
          <w:szCs w:val="20"/>
          <w:rtl/>
          <w:lang w:val="en-IL" w:eastAsia="en-IL"/>
        </w:rPr>
      </w:pPr>
      <w:r w:rsidRPr="00A62E5B">
        <w:rPr>
          <w:rFonts w:ascii="Cambria Math" w:eastAsiaTheme="minorEastAsia" w:hAnsi="Cambria Math" w:hint="cs"/>
          <w:b/>
          <w:bCs/>
          <w:i/>
          <w:sz w:val="20"/>
          <w:szCs w:val="20"/>
          <w:rtl/>
          <w:lang w:val="en-IL" w:eastAsia="en-IL"/>
        </w:rPr>
        <w:t>דוגמה:</w:t>
      </w:r>
    </w:p>
    <w:p w14:paraId="5B908BF9" w14:textId="27F21249" w:rsidR="005D3AD3" w:rsidRDefault="005D3AD3" w:rsidP="00346A61">
      <w:pPr>
        <w:bidi/>
        <w:spacing w:after="0" w:line="360" w:lineRule="auto"/>
        <w:jc w:val="center"/>
        <w:rPr>
          <w:rFonts w:ascii="Cambria Math" w:eastAsiaTheme="minorEastAsia" w:hAnsi="Cambria Math"/>
          <w:i/>
          <w:sz w:val="20"/>
          <w:szCs w:val="20"/>
          <w:rtl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418C590B" wp14:editId="4040E372">
            <wp:extent cx="1891553" cy="1103406"/>
            <wp:effectExtent l="0" t="19050" r="0" b="2095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0CB44915" w14:textId="7EE2C8C9" w:rsidR="00A90258" w:rsidRPr="004F4F31" w:rsidRDefault="00A6798A" w:rsidP="00A6798A">
      <w:pPr>
        <w:bidi/>
        <w:spacing w:after="0" w:line="360" w:lineRule="auto"/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</w:pP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ה-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Predecessor</m:t>
        </m:r>
      </m:oMath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של</w:t>
      </w:r>
      <w:r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 xml:space="preserve"> 15 הוא 13</w:t>
      </w:r>
      <w:r w:rsidR="00713073">
        <w:rPr>
          <w:rFonts w:ascii="Cambria Math" w:eastAsiaTheme="minorEastAsia" w:hAnsi="Cambria Math" w:hint="cs"/>
          <w:i/>
          <w:sz w:val="20"/>
          <w:szCs w:val="20"/>
          <w:rtl/>
          <w:lang w:val="en-IL" w:eastAsia="en-IL"/>
        </w:rPr>
        <w:t>, של 17 הוא 15, של 7 הוא 6.</w:t>
      </w:r>
      <w:bookmarkStart w:id="0" w:name="_GoBack"/>
      <w:bookmarkEnd w:id="0"/>
    </w:p>
    <w:sectPr w:rsidR="00A90258" w:rsidRPr="004F4F31" w:rsidSect="004873D3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760C8"/>
    <w:multiLevelType w:val="hybridMultilevel"/>
    <w:tmpl w:val="ED28C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92BB5"/>
    <w:multiLevelType w:val="hybridMultilevel"/>
    <w:tmpl w:val="BB60CED0"/>
    <w:lvl w:ilvl="0" w:tplc="08CA9F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28"/>
  </w:num>
  <w:num w:numId="9">
    <w:abstractNumId w:val="10"/>
  </w:num>
  <w:num w:numId="10">
    <w:abstractNumId w:val="11"/>
  </w:num>
  <w:num w:numId="11">
    <w:abstractNumId w:val="25"/>
  </w:num>
  <w:num w:numId="12">
    <w:abstractNumId w:val="24"/>
  </w:num>
  <w:num w:numId="13">
    <w:abstractNumId w:val="0"/>
  </w:num>
  <w:num w:numId="14">
    <w:abstractNumId w:val="20"/>
  </w:num>
  <w:num w:numId="15">
    <w:abstractNumId w:val="5"/>
  </w:num>
  <w:num w:numId="16">
    <w:abstractNumId w:val="13"/>
  </w:num>
  <w:num w:numId="17">
    <w:abstractNumId w:val="6"/>
  </w:num>
  <w:num w:numId="18">
    <w:abstractNumId w:val="19"/>
  </w:num>
  <w:num w:numId="19">
    <w:abstractNumId w:val="21"/>
  </w:num>
  <w:num w:numId="20">
    <w:abstractNumId w:val="9"/>
  </w:num>
  <w:num w:numId="21">
    <w:abstractNumId w:val="2"/>
  </w:num>
  <w:num w:numId="22">
    <w:abstractNumId w:val="27"/>
  </w:num>
  <w:num w:numId="23">
    <w:abstractNumId w:val="15"/>
  </w:num>
  <w:num w:numId="24">
    <w:abstractNumId w:val="14"/>
  </w:num>
  <w:num w:numId="25">
    <w:abstractNumId w:val="23"/>
  </w:num>
  <w:num w:numId="26">
    <w:abstractNumId w:val="29"/>
  </w:num>
  <w:num w:numId="27">
    <w:abstractNumId w:val="30"/>
  </w:num>
  <w:num w:numId="28">
    <w:abstractNumId w:val="26"/>
  </w:num>
  <w:num w:numId="29">
    <w:abstractNumId w:val="22"/>
  </w:num>
  <w:num w:numId="30">
    <w:abstractNumId w:val="7"/>
  </w:num>
  <w:num w:numId="31">
    <w:abstractNumId w:val="1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F3"/>
    <w:rsid w:val="00004F2B"/>
    <w:rsid w:val="000051FB"/>
    <w:rsid w:val="00006A82"/>
    <w:rsid w:val="00006BED"/>
    <w:rsid w:val="00006CF0"/>
    <w:rsid w:val="00007EBB"/>
    <w:rsid w:val="00010F5A"/>
    <w:rsid w:val="00011247"/>
    <w:rsid w:val="00011393"/>
    <w:rsid w:val="00012687"/>
    <w:rsid w:val="00013567"/>
    <w:rsid w:val="00014DDD"/>
    <w:rsid w:val="00015548"/>
    <w:rsid w:val="000200DC"/>
    <w:rsid w:val="00020CAA"/>
    <w:rsid w:val="000214EC"/>
    <w:rsid w:val="0002478C"/>
    <w:rsid w:val="000269C5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47F30"/>
    <w:rsid w:val="000506E8"/>
    <w:rsid w:val="00050DEE"/>
    <w:rsid w:val="000523E2"/>
    <w:rsid w:val="0005321B"/>
    <w:rsid w:val="00054674"/>
    <w:rsid w:val="000548A7"/>
    <w:rsid w:val="0005776A"/>
    <w:rsid w:val="00060925"/>
    <w:rsid w:val="00060C5A"/>
    <w:rsid w:val="00060F6C"/>
    <w:rsid w:val="000614CB"/>
    <w:rsid w:val="0006173F"/>
    <w:rsid w:val="00064739"/>
    <w:rsid w:val="00064754"/>
    <w:rsid w:val="000677D5"/>
    <w:rsid w:val="000708CE"/>
    <w:rsid w:val="00070C50"/>
    <w:rsid w:val="00071C0A"/>
    <w:rsid w:val="000725A8"/>
    <w:rsid w:val="000736CD"/>
    <w:rsid w:val="000739D4"/>
    <w:rsid w:val="00075457"/>
    <w:rsid w:val="00075A1F"/>
    <w:rsid w:val="00077B42"/>
    <w:rsid w:val="00077BA7"/>
    <w:rsid w:val="0008181C"/>
    <w:rsid w:val="00082135"/>
    <w:rsid w:val="00086DA1"/>
    <w:rsid w:val="000878BC"/>
    <w:rsid w:val="0009052D"/>
    <w:rsid w:val="00091062"/>
    <w:rsid w:val="00092492"/>
    <w:rsid w:val="0009292B"/>
    <w:rsid w:val="00094922"/>
    <w:rsid w:val="000961A9"/>
    <w:rsid w:val="00096343"/>
    <w:rsid w:val="0009655A"/>
    <w:rsid w:val="000966E0"/>
    <w:rsid w:val="00097323"/>
    <w:rsid w:val="000A097D"/>
    <w:rsid w:val="000A0B62"/>
    <w:rsid w:val="000A25A8"/>
    <w:rsid w:val="000A3D43"/>
    <w:rsid w:val="000A41A2"/>
    <w:rsid w:val="000A42B4"/>
    <w:rsid w:val="000A4665"/>
    <w:rsid w:val="000A7413"/>
    <w:rsid w:val="000B1551"/>
    <w:rsid w:val="000B15B9"/>
    <w:rsid w:val="000B33F9"/>
    <w:rsid w:val="000B33FA"/>
    <w:rsid w:val="000B3E60"/>
    <w:rsid w:val="000B5852"/>
    <w:rsid w:val="000B5F71"/>
    <w:rsid w:val="000B7B09"/>
    <w:rsid w:val="000B7F91"/>
    <w:rsid w:val="000C212D"/>
    <w:rsid w:val="000C3944"/>
    <w:rsid w:val="000C422E"/>
    <w:rsid w:val="000C5863"/>
    <w:rsid w:val="000C592E"/>
    <w:rsid w:val="000C61BE"/>
    <w:rsid w:val="000D0E6F"/>
    <w:rsid w:val="000D0F51"/>
    <w:rsid w:val="000D22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0BF3"/>
    <w:rsid w:val="000E1982"/>
    <w:rsid w:val="000E2FBC"/>
    <w:rsid w:val="000E3ACB"/>
    <w:rsid w:val="000E5016"/>
    <w:rsid w:val="000E5680"/>
    <w:rsid w:val="000E5B87"/>
    <w:rsid w:val="000E7298"/>
    <w:rsid w:val="000E7504"/>
    <w:rsid w:val="000F0625"/>
    <w:rsid w:val="000F0FA9"/>
    <w:rsid w:val="000F12C4"/>
    <w:rsid w:val="000F144D"/>
    <w:rsid w:val="000F243F"/>
    <w:rsid w:val="000F3E8C"/>
    <w:rsid w:val="000F59DC"/>
    <w:rsid w:val="000F5E34"/>
    <w:rsid w:val="000F63DD"/>
    <w:rsid w:val="000F6827"/>
    <w:rsid w:val="000F68B9"/>
    <w:rsid w:val="000F6CC8"/>
    <w:rsid w:val="000F6F98"/>
    <w:rsid w:val="00100D10"/>
    <w:rsid w:val="00100DAC"/>
    <w:rsid w:val="0010163D"/>
    <w:rsid w:val="0010184D"/>
    <w:rsid w:val="00101979"/>
    <w:rsid w:val="00103311"/>
    <w:rsid w:val="0010333B"/>
    <w:rsid w:val="001060EB"/>
    <w:rsid w:val="00107B87"/>
    <w:rsid w:val="0011053C"/>
    <w:rsid w:val="0011192C"/>
    <w:rsid w:val="00111B6B"/>
    <w:rsid w:val="00111D59"/>
    <w:rsid w:val="0011476C"/>
    <w:rsid w:val="00115186"/>
    <w:rsid w:val="00115EB9"/>
    <w:rsid w:val="001176DD"/>
    <w:rsid w:val="0011781A"/>
    <w:rsid w:val="00120844"/>
    <w:rsid w:val="00120E4F"/>
    <w:rsid w:val="001232C2"/>
    <w:rsid w:val="0012574D"/>
    <w:rsid w:val="00125D97"/>
    <w:rsid w:val="00127312"/>
    <w:rsid w:val="00130F8C"/>
    <w:rsid w:val="00132F04"/>
    <w:rsid w:val="00133982"/>
    <w:rsid w:val="001342FE"/>
    <w:rsid w:val="001350E3"/>
    <w:rsid w:val="0013525F"/>
    <w:rsid w:val="001359B7"/>
    <w:rsid w:val="001407E2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3C95"/>
    <w:rsid w:val="00153E48"/>
    <w:rsid w:val="00155167"/>
    <w:rsid w:val="001561F2"/>
    <w:rsid w:val="001567B7"/>
    <w:rsid w:val="00156DEB"/>
    <w:rsid w:val="00160116"/>
    <w:rsid w:val="0016067E"/>
    <w:rsid w:val="00161091"/>
    <w:rsid w:val="00161879"/>
    <w:rsid w:val="00163A2C"/>
    <w:rsid w:val="00163F92"/>
    <w:rsid w:val="001647C3"/>
    <w:rsid w:val="00165110"/>
    <w:rsid w:val="00165369"/>
    <w:rsid w:val="00166756"/>
    <w:rsid w:val="00170972"/>
    <w:rsid w:val="00171F5E"/>
    <w:rsid w:val="001746EB"/>
    <w:rsid w:val="00174F11"/>
    <w:rsid w:val="0017520F"/>
    <w:rsid w:val="001758B2"/>
    <w:rsid w:val="001759F5"/>
    <w:rsid w:val="00180359"/>
    <w:rsid w:val="00181232"/>
    <w:rsid w:val="001814A7"/>
    <w:rsid w:val="00182979"/>
    <w:rsid w:val="00182B12"/>
    <w:rsid w:val="00182E8A"/>
    <w:rsid w:val="001842D2"/>
    <w:rsid w:val="0018431C"/>
    <w:rsid w:val="00185BC6"/>
    <w:rsid w:val="00185C06"/>
    <w:rsid w:val="00190274"/>
    <w:rsid w:val="0019187C"/>
    <w:rsid w:val="00191922"/>
    <w:rsid w:val="001938AE"/>
    <w:rsid w:val="00193E51"/>
    <w:rsid w:val="0019509A"/>
    <w:rsid w:val="00195198"/>
    <w:rsid w:val="001957F3"/>
    <w:rsid w:val="0019698D"/>
    <w:rsid w:val="00196AC6"/>
    <w:rsid w:val="00196BCE"/>
    <w:rsid w:val="00196EE8"/>
    <w:rsid w:val="0019766B"/>
    <w:rsid w:val="001A0782"/>
    <w:rsid w:val="001A0BB7"/>
    <w:rsid w:val="001A2212"/>
    <w:rsid w:val="001A3700"/>
    <w:rsid w:val="001A484F"/>
    <w:rsid w:val="001A5420"/>
    <w:rsid w:val="001A5A5D"/>
    <w:rsid w:val="001A5B95"/>
    <w:rsid w:val="001A5C80"/>
    <w:rsid w:val="001A5E53"/>
    <w:rsid w:val="001A635B"/>
    <w:rsid w:val="001A694F"/>
    <w:rsid w:val="001A6C66"/>
    <w:rsid w:val="001A7F66"/>
    <w:rsid w:val="001B03AC"/>
    <w:rsid w:val="001B0613"/>
    <w:rsid w:val="001B09C0"/>
    <w:rsid w:val="001B1E5E"/>
    <w:rsid w:val="001B20D5"/>
    <w:rsid w:val="001B2930"/>
    <w:rsid w:val="001B3A7D"/>
    <w:rsid w:val="001B75F2"/>
    <w:rsid w:val="001B78A8"/>
    <w:rsid w:val="001B7AA4"/>
    <w:rsid w:val="001C0580"/>
    <w:rsid w:val="001C33B3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61C5"/>
    <w:rsid w:val="001D6D09"/>
    <w:rsid w:val="001D7019"/>
    <w:rsid w:val="001E02AF"/>
    <w:rsid w:val="001E0758"/>
    <w:rsid w:val="001E1C55"/>
    <w:rsid w:val="001E1CCE"/>
    <w:rsid w:val="001E2067"/>
    <w:rsid w:val="001E5600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21F8"/>
    <w:rsid w:val="001F23E4"/>
    <w:rsid w:val="001F26CA"/>
    <w:rsid w:val="001F55C5"/>
    <w:rsid w:val="001F5908"/>
    <w:rsid w:val="001F628E"/>
    <w:rsid w:val="0020062D"/>
    <w:rsid w:val="00202003"/>
    <w:rsid w:val="002030D9"/>
    <w:rsid w:val="00204A27"/>
    <w:rsid w:val="0020535D"/>
    <w:rsid w:val="00205E26"/>
    <w:rsid w:val="00206770"/>
    <w:rsid w:val="002109C7"/>
    <w:rsid w:val="00211569"/>
    <w:rsid w:val="002123FB"/>
    <w:rsid w:val="0021262B"/>
    <w:rsid w:val="00213057"/>
    <w:rsid w:val="002142B1"/>
    <w:rsid w:val="002149EF"/>
    <w:rsid w:val="0021558A"/>
    <w:rsid w:val="0021587B"/>
    <w:rsid w:val="00216D1E"/>
    <w:rsid w:val="002224EE"/>
    <w:rsid w:val="002252A4"/>
    <w:rsid w:val="002255AA"/>
    <w:rsid w:val="0022597C"/>
    <w:rsid w:val="002259A3"/>
    <w:rsid w:val="0022685D"/>
    <w:rsid w:val="002269BF"/>
    <w:rsid w:val="00226E5A"/>
    <w:rsid w:val="00227E24"/>
    <w:rsid w:val="00230785"/>
    <w:rsid w:val="00230AFC"/>
    <w:rsid w:val="00231B43"/>
    <w:rsid w:val="00231EFF"/>
    <w:rsid w:val="00234F95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2647"/>
    <w:rsid w:val="00243057"/>
    <w:rsid w:val="00243DCC"/>
    <w:rsid w:val="0024473F"/>
    <w:rsid w:val="00247542"/>
    <w:rsid w:val="0024780D"/>
    <w:rsid w:val="002478EA"/>
    <w:rsid w:val="00247C81"/>
    <w:rsid w:val="00247CB4"/>
    <w:rsid w:val="00250A86"/>
    <w:rsid w:val="00251ADF"/>
    <w:rsid w:val="002526D8"/>
    <w:rsid w:val="00252CB5"/>
    <w:rsid w:val="00254099"/>
    <w:rsid w:val="0025491C"/>
    <w:rsid w:val="00254FC7"/>
    <w:rsid w:val="00255BA8"/>
    <w:rsid w:val="00255EFB"/>
    <w:rsid w:val="00255F12"/>
    <w:rsid w:val="00255FF1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50FF"/>
    <w:rsid w:val="00265813"/>
    <w:rsid w:val="00265C70"/>
    <w:rsid w:val="0026763D"/>
    <w:rsid w:val="00267731"/>
    <w:rsid w:val="00267BA8"/>
    <w:rsid w:val="00270E26"/>
    <w:rsid w:val="002718DC"/>
    <w:rsid w:val="00271E0A"/>
    <w:rsid w:val="00273148"/>
    <w:rsid w:val="002744E9"/>
    <w:rsid w:val="00274BAE"/>
    <w:rsid w:val="002777C6"/>
    <w:rsid w:val="00280D16"/>
    <w:rsid w:val="002813CA"/>
    <w:rsid w:val="0028199B"/>
    <w:rsid w:val="002838C1"/>
    <w:rsid w:val="002841A0"/>
    <w:rsid w:val="00284A25"/>
    <w:rsid w:val="00286100"/>
    <w:rsid w:val="00290420"/>
    <w:rsid w:val="002948C9"/>
    <w:rsid w:val="002956EE"/>
    <w:rsid w:val="00297295"/>
    <w:rsid w:val="002A062F"/>
    <w:rsid w:val="002A0A76"/>
    <w:rsid w:val="002A1694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B63B7"/>
    <w:rsid w:val="002C18EF"/>
    <w:rsid w:val="002C1C51"/>
    <w:rsid w:val="002C2A87"/>
    <w:rsid w:val="002C2AD1"/>
    <w:rsid w:val="002C3EF5"/>
    <w:rsid w:val="002C4477"/>
    <w:rsid w:val="002C74A2"/>
    <w:rsid w:val="002C7CB9"/>
    <w:rsid w:val="002D0CCE"/>
    <w:rsid w:val="002D1648"/>
    <w:rsid w:val="002D243A"/>
    <w:rsid w:val="002D32EF"/>
    <w:rsid w:val="002D3FA8"/>
    <w:rsid w:val="002D4F38"/>
    <w:rsid w:val="002D568B"/>
    <w:rsid w:val="002D674E"/>
    <w:rsid w:val="002D77C5"/>
    <w:rsid w:val="002D7E40"/>
    <w:rsid w:val="002E114F"/>
    <w:rsid w:val="002E14AA"/>
    <w:rsid w:val="002E1C6E"/>
    <w:rsid w:val="002E2E89"/>
    <w:rsid w:val="002E32F6"/>
    <w:rsid w:val="002E57EA"/>
    <w:rsid w:val="002E630B"/>
    <w:rsid w:val="002E71E5"/>
    <w:rsid w:val="002E7793"/>
    <w:rsid w:val="002E7F3B"/>
    <w:rsid w:val="002F14C2"/>
    <w:rsid w:val="002F4B23"/>
    <w:rsid w:val="002F7C89"/>
    <w:rsid w:val="00300A49"/>
    <w:rsid w:val="00301236"/>
    <w:rsid w:val="00301793"/>
    <w:rsid w:val="00303ADB"/>
    <w:rsid w:val="003062E6"/>
    <w:rsid w:val="00306516"/>
    <w:rsid w:val="003065DC"/>
    <w:rsid w:val="00306BA9"/>
    <w:rsid w:val="00306CBA"/>
    <w:rsid w:val="00307271"/>
    <w:rsid w:val="00307B76"/>
    <w:rsid w:val="00307EA0"/>
    <w:rsid w:val="0031170A"/>
    <w:rsid w:val="00312B88"/>
    <w:rsid w:val="00312DF5"/>
    <w:rsid w:val="00313CF6"/>
    <w:rsid w:val="003147DD"/>
    <w:rsid w:val="00315F14"/>
    <w:rsid w:val="00316331"/>
    <w:rsid w:val="00316B4F"/>
    <w:rsid w:val="00316D53"/>
    <w:rsid w:val="00316F21"/>
    <w:rsid w:val="003177BE"/>
    <w:rsid w:val="00320805"/>
    <w:rsid w:val="00321E0B"/>
    <w:rsid w:val="00323780"/>
    <w:rsid w:val="00323CBF"/>
    <w:rsid w:val="00325FCA"/>
    <w:rsid w:val="00326490"/>
    <w:rsid w:val="00326E6F"/>
    <w:rsid w:val="00327A66"/>
    <w:rsid w:val="00327D6A"/>
    <w:rsid w:val="0033373A"/>
    <w:rsid w:val="003337AD"/>
    <w:rsid w:val="00334895"/>
    <w:rsid w:val="00334CBF"/>
    <w:rsid w:val="00334F23"/>
    <w:rsid w:val="0033666A"/>
    <w:rsid w:val="00342BE1"/>
    <w:rsid w:val="003435D0"/>
    <w:rsid w:val="00344303"/>
    <w:rsid w:val="00346A61"/>
    <w:rsid w:val="00347C08"/>
    <w:rsid w:val="00350132"/>
    <w:rsid w:val="003511F0"/>
    <w:rsid w:val="003514D9"/>
    <w:rsid w:val="0035163D"/>
    <w:rsid w:val="003518D4"/>
    <w:rsid w:val="003530CF"/>
    <w:rsid w:val="00354BDA"/>
    <w:rsid w:val="00354BF0"/>
    <w:rsid w:val="00354DE4"/>
    <w:rsid w:val="003556B8"/>
    <w:rsid w:val="00355720"/>
    <w:rsid w:val="00355C05"/>
    <w:rsid w:val="00356AA9"/>
    <w:rsid w:val="00356BBB"/>
    <w:rsid w:val="00357BD2"/>
    <w:rsid w:val="003605B4"/>
    <w:rsid w:val="00360D5D"/>
    <w:rsid w:val="0036119A"/>
    <w:rsid w:val="003612FB"/>
    <w:rsid w:val="003617F5"/>
    <w:rsid w:val="003619A0"/>
    <w:rsid w:val="00361A5C"/>
    <w:rsid w:val="00361ECA"/>
    <w:rsid w:val="00362419"/>
    <w:rsid w:val="00362EBE"/>
    <w:rsid w:val="003643D0"/>
    <w:rsid w:val="00364A44"/>
    <w:rsid w:val="00364CE2"/>
    <w:rsid w:val="00364FCD"/>
    <w:rsid w:val="0036517A"/>
    <w:rsid w:val="003653B7"/>
    <w:rsid w:val="00365D3F"/>
    <w:rsid w:val="00370E4D"/>
    <w:rsid w:val="00374510"/>
    <w:rsid w:val="0037583A"/>
    <w:rsid w:val="00375C6A"/>
    <w:rsid w:val="00376057"/>
    <w:rsid w:val="00376098"/>
    <w:rsid w:val="0037611A"/>
    <w:rsid w:val="00376A81"/>
    <w:rsid w:val="00381D2A"/>
    <w:rsid w:val="003829F7"/>
    <w:rsid w:val="00382A5B"/>
    <w:rsid w:val="00383032"/>
    <w:rsid w:val="00385D86"/>
    <w:rsid w:val="00386B08"/>
    <w:rsid w:val="00392F59"/>
    <w:rsid w:val="00393A09"/>
    <w:rsid w:val="0039755C"/>
    <w:rsid w:val="003A1D08"/>
    <w:rsid w:val="003A419C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B7BF0"/>
    <w:rsid w:val="003C05EB"/>
    <w:rsid w:val="003C245E"/>
    <w:rsid w:val="003C533D"/>
    <w:rsid w:val="003C5A0E"/>
    <w:rsid w:val="003C5D01"/>
    <w:rsid w:val="003C6594"/>
    <w:rsid w:val="003C65D2"/>
    <w:rsid w:val="003C6D6A"/>
    <w:rsid w:val="003C7254"/>
    <w:rsid w:val="003D1C50"/>
    <w:rsid w:val="003D1D17"/>
    <w:rsid w:val="003D2475"/>
    <w:rsid w:val="003D387A"/>
    <w:rsid w:val="003D3D46"/>
    <w:rsid w:val="003D4297"/>
    <w:rsid w:val="003D5C75"/>
    <w:rsid w:val="003D62CA"/>
    <w:rsid w:val="003D653A"/>
    <w:rsid w:val="003D7045"/>
    <w:rsid w:val="003D7918"/>
    <w:rsid w:val="003E0A17"/>
    <w:rsid w:val="003E27A8"/>
    <w:rsid w:val="003E3DEB"/>
    <w:rsid w:val="003E3FC7"/>
    <w:rsid w:val="003E42CB"/>
    <w:rsid w:val="003E6FBE"/>
    <w:rsid w:val="003E7A64"/>
    <w:rsid w:val="003E7C77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0484"/>
    <w:rsid w:val="00401C7B"/>
    <w:rsid w:val="0040256D"/>
    <w:rsid w:val="00403AE1"/>
    <w:rsid w:val="004047F4"/>
    <w:rsid w:val="00404966"/>
    <w:rsid w:val="0040718D"/>
    <w:rsid w:val="00412235"/>
    <w:rsid w:val="0041240D"/>
    <w:rsid w:val="00412B5A"/>
    <w:rsid w:val="004137FF"/>
    <w:rsid w:val="00414752"/>
    <w:rsid w:val="00414F09"/>
    <w:rsid w:val="004150FB"/>
    <w:rsid w:val="004153AE"/>
    <w:rsid w:val="00415AFF"/>
    <w:rsid w:val="0041728E"/>
    <w:rsid w:val="004173E5"/>
    <w:rsid w:val="004202FB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5C7"/>
    <w:rsid w:val="004313E8"/>
    <w:rsid w:val="004317B3"/>
    <w:rsid w:val="004319C6"/>
    <w:rsid w:val="00432832"/>
    <w:rsid w:val="0043295B"/>
    <w:rsid w:val="00433D01"/>
    <w:rsid w:val="00436DB0"/>
    <w:rsid w:val="00437A0A"/>
    <w:rsid w:val="004400C9"/>
    <w:rsid w:val="0044113D"/>
    <w:rsid w:val="004429B9"/>
    <w:rsid w:val="00444BFB"/>
    <w:rsid w:val="00444C6B"/>
    <w:rsid w:val="00445F2D"/>
    <w:rsid w:val="004511A8"/>
    <w:rsid w:val="004520F4"/>
    <w:rsid w:val="00453DF9"/>
    <w:rsid w:val="004546EB"/>
    <w:rsid w:val="0045685F"/>
    <w:rsid w:val="00457C1B"/>
    <w:rsid w:val="004612C1"/>
    <w:rsid w:val="0046214B"/>
    <w:rsid w:val="0046230B"/>
    <w:rsid w:val="004625AE"/>
    <w:rsid w:val="004628CE"/>
    <w:rsid w:val="00462F60"/>
    <w:rsid w:val="004634D5"/>
    <w:rsid w:val="00463786"/>
    <w:rsid w:val="00463F1A"/>
    <w:rsid w:val="00464763"/>
    <w:rsid w:val="00465372"/>
    <w:rsid w:val="004705FC"/>
    <w:rsid w:val="00471B9F"/>
    <w:rsid w:val="0047303F"/>
    <w:rsid w:val="00474507"/>
    <w:rsid w:val="004748E5"/>
    <w:rsid w:val="00477B3B"/>
    <w:rsid w:val="00480EFA"/>
    <w:rsid w:val="00482BD6"/>
    <w:rsid w:val="004845A2"/>
    <w:rsid w:val="004873D3"/>
    <w:rsid w:val="004908D4"/>
    <w:rsid w:val="00490B50"/>
    <w:rsid w:val="0049245B"/>
    <w:rsid w:val="00493FE5"/>
    <w:rsid w:val="004952BD"/>
    <w:rsid w:val="00497820"/>
    <w:rsid w:val="004A05C3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EC0"/>
    <w:rsid w:val="004B7979"/>
    <w:rsid w:val="004C1660"/>
    <w:rsid w:val="004C1E6E"/>
    <w:rsid w:val="004C2EC2"/>
    <w:rsid w:val="004C4A73"/>
    <w:rsid w:val="004C54D0"/>
    <w:rsid w:val="004C7848"/>
    <w:rsid w:val="004D0856"/>
    <w:rsid w:val="004D104E"/>
    <w:rsid w:val="004D141B"/>
    <w:rsid w:val="004D1471"/>
    <w:rsid w:val="004D25FA"/>
    <w:rsid w:val="004D357E"/>
    <w:rsid w:val="004D40C2"/>
    <w:rsid w:val="004D4C02"/>
    <w:rsid w:val="004D4E9F"/>
    <w:rsid w:val="004D5EBA"/>
    <w:rsid w:val="004E1C3A"/>
    <w:rsid w:val="004E2100"/>
    <w:rsid w:val="004E29D6"/>
    <w:rsid w:val="004E3236"/>
    <w:rsid w:val="004E33A8"/>
    <w:rsid w:val="004E3456"/>
    <w:rsid w:val="004E3B5E"/>
    <w:rsid w:val="004E3F67"/>
    <w:rsid w:val="004E4006"/>
    <w:rsid w:val="004E4C86"/>
    <w:rsid w:val="004E5267"/>
    <w:rsid w:val="004E5688"/>
    <w:rsid w:val="004E6B4F"/>
    <w:rsid w:val="004F0C7A"/>
    <w:rsid w:val="004F1CBF"/>
    <w:rsid w:val="004F2B0E"/>
    <w:rsid w:val="004F3CAE"/>
    <w:rsid w:val="004F4F31"/>
    <w:rsid w:val="004F5403"/>
    <w:rsid w:val="004F561D"/>
    <w:rsid w:val="004F5DB6"/>
    <w:rsid w:val="00500321"/>
    <w:rsid w:val="0050039D"/>
    <w:rsid w:val="0050083E"/>
    <w:rsid w:val="00501FA6"/>
    <w:rsid w:val="0050291B"/>
    <w:rsid w:val="005047F2"/>
    <w:rsid w:val="00505386"/>
    <w:rsid w:val="005053FD"/>
    <w:rsid w:val="00507590"/>
    <w:rsid w:val="00507B07"/>
    <w:rsid w:val="005109FB"/>
    <w:rsid w:val="00510A91"/>
    <w:rsid w:val="00510EAC"/>
    <w:rsid w:val="00511B9F"/>
    <w:rsid w:val="00513E0B"/>
    <w:rsid w:val="00517EEC"/>
    <w:rsid w:val="00520841"/>
    <w:rsid w:val="005228B0"/>
    <w:rsid w:val="005239D5"/>
    <w:rsid w:val="00525369"/>
    <w:rsid w:val="00525E6D"/>
    <w:rsid w:val="00526567"/>
    <w:rsid w:val="00526E97"/>
    <w:rsid w:val="00527D1F"/>
    <w:rsid w:val="00530BD5"/>
    <w:rsid w:val="005313BF"/>
    <w:rsid w:val="00531560"/>
    <w:rsid w:val="00531DE7"/>
    <w:rsid w:val="00532497"/>
    <w:rsid w:val="0053279E"/>
    <w:rsid w:val="00533722"/>
    <w:rsid w:val="00534D62"/>
    <w:rsid w:val="0053583B"/>
    <w:rsid w:val="0053627C"/>
    <w:rsid w:val="0053692B"/>
    <w:rsid w:val="005410C6"/>
    <w:rsid w:val="0054181B"/>
    <w:rsid w:val="005424DC"/>
    <w:rsid w:val="00543E3C"/>
    <w:rsid w:val="00544F7F"/>
    <w:rsid w:val="0054645D"/>
    <w:rsid w:val="005508AB"/>
    <w:rsid w:val="00552696"/>
    <w:rsid w:val="005555D7"/>
    <w:rsid w:val="00556287"/>
    <w:rsid w:val="005569A7"/>
    <w:rsid w:val="00557512"/>
    <w:rsid w:val="00562810"/>
    <w:rsid w:val="00562DA6"/>
    <w:rsid w:val="00563D3B"/>
    <w:rsid w:val="00563F80"/>
    <w:rsid w:val="0056716F"/>
    <w:rsid w:val="00567F9E"/>
    <w:rsid w:val="00570CC1"/>
    <w:rsid w:val="00571FED"/>
    <w:rsid w:val="005720A3"/>
    <w:rsid w:val="00573803"/>
    <w:rsid w:val="005761C2"/>
    <w:rsid w:val="0057685B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87C90"/>
    <w:rsid w:val="00590255"/>
    <w:rsid w:val="0059177F"/>
    <w:rsid w:val="0059200C"/>
    <w:rsid w:val="0059234D"/>
    <w:rsid w:val="005926CF"/>
    <w:rsid w:val="00593250"/>
    <w:rsid w:val="0059458F"/>
    <w:rsid w:val="005954B2"/>
    <w:rsid w:val="00596713"/>
    <w:rsid w:val="005A0D80"/>
    <w:rsid w:val="005A0DE9"/>
    <w:rsid w:val="005A0E3E"/>
    <w:rsid w:val="005A3549"/>
    <w:rsid w:val="005A364B"/>
    <w:rsid w:val="005A42A3"/>
    <w:rsid w:val="005A4EA3"/>
    <w:rsid w:val="005A5C48"/>
    <w:rsid w:val="005A66E9"/>
    <w:rsid w:val="005B0C3F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8E1"/>
    <w:rsid w:val="005C2E77"/>
    <w:rsid w:val="005C3EC6"/>
    <w:rsid w:val="005C599D"/>
    <w:rsid w:val="005C6AA6"/>
    <w:rsid w:val="005C6BD9"/>
    <w:rsid w:val="005C6DE0"/>
    <w:rsid w:val="005C7355"/>
    <w:rsid w:val="005D0141"/>
    <w:rsid w:val="005D0E75"/>
    <w:rsid w:val="005D39CD"/>
    <w:rsid w:val="005D3AD3"/>
    <w:rsid w:val="005D3BC5"/>
    <w:rsid w:val="005D43C4"/>
    <w:rsid w:val="005D4EA7"/>
    <w:rsid w:val="005D6396"/>
    <w:rsid w:val="005D6D14"/>
    <w:rsid w:val="005D6D1E"/>
    <w:rsid w:val="005D7564"/>
    <w:rsid w:val="005E1F93"/>
    <w:rsid w:val="005E3056"/>
    <w:rsid w:val="005E39EF"/>
    <w:rsid w:val="005E52C5"/>
    <w:rsid w:val="005E584F"/>
    <w:rsid w:val="005E662A"/>
    <w:rsid w:val="005E6C7A"/>
    <w:rsid w:val="005E7987"/>
    <w:rsid w:val="005F0B38"/>
    <w:rsid w:val="005F1353"/>
    <w:rsid w:val="005F2F2C"/>
    <w:rsid w:val="005F4173"/>
    <w:rsid w:val="005F4256"/>
    <w:rsid w:val="005F59CC"/>
    <w:rsid w:val="005F5C5C"/>
    <w:rsid w:val="0060075F"/>
    <w:rsid w:val="00600D26"/>
    <w:rsid w:val="00602629"/>
    <w:rsid w:val="00607239"/>
    <w:rsid w:val="00607AEE"/>
    <w:rsid w:val="00611BCD"/>
    <w:rsid w:val="0061260A"/>
    <w:rsid w:val="00612BDB"/>
    <w:rsid w:val="00614A48"/>
    <w:rsid w:val="006150B7"/>
    <w:rsid w:val="0061539C"/>
    <w:rsid w:val="00615B52"/>
    <w:rsid w:val="00616929"/>
    <w:rsid w:val="00617E48"/>
    <w:rsid w:val="0062031B"/>
    <w:rsid w:val="00622695"/>
    <w:rsid w:val="00622909"/>
    <w:rsid w:val="00623C7E"/>
    <w:rsid w:val="00624AB8"/>
    <w:rsid w:val="006270C7"/>
    <w:rsid w:val="00630CEF"/>
    <w:rsid w:val="006310D3"/>
    <w:rsid w:val="00632008"/>
    <w:rsid w:val="00632445"/>
    <w:rsid w:val="00632870"/>
    <w:rsid w:val="00633178"/>
    <w:rsid w:val="00634ECE"/>
    <w:rsid w:val="00635867"/>
    <w:rsid w:val="00635E4F"/>
    <w:rsid w:val="00636178"/>
    <w:rsid w:val="006362F8"/>
    <w:rsid w:val="00636E5E"/>
    <w:rsid w:val="00642A94"/>
    <w:rsid w:val="006433EE"/>
    <w:rsid w:val="00644798"/>
    <w:rsid w:val="00645487"/>
    <w:rsid w:val="006465AE"/>
    <w:rsid w:val="00650695"/>
    <w:rsid w:val="00650F92"/>
    <w:rsid w:val="0065254A"/>
    <w:rsid w:val="0065364C"/>
    <w:rsid w:val="0065413B"/>
    <w:rsid w:val="00654629"/>
    <w:rsid w:val="00655AF1"/>
    <w:rsid w:val="006562A4"/>
    <w:rsid w:val="00656642"/>
    <w:rsid w:val="00656F18"/>
    <w:rsid w:val="006577B3"/>
    <w:rsid w:val="0065793D"/>
    <w:rsid w:val="006633B9"/>
    <w:rsid w:val="006642FC"/>
    <w:rsid w:val="006643AB"/>
    <w:rsid w:val="00666E1E"/>
    <w:rsid w:val="0066708F"/>
    <w:rsid w:val="00667B3D"/>
    <w:rsid w:val="006705FE"/>
    <w:rsid w:val="00672783"/>
    <w:rsid w:val="00672DF6"/>
    <w:rsid w:val="006740A6"/>
    <w:rsid w:val="006742F2"/>
    <w:rsid w:val="00674398"/>
    <w:rsid w:val="00676155"/>
    <w:rsid w:val="00676657"/>
    <w:rsid w:val="0067769D"/>
    <w:rsid w:val="006817B6"/>
    <w:rsid w:val="00685787"/>
    <w:rsid w:val="0068638C"/>
    <w:rsid w:val="00687D30"/>
    <w:rsid w:val="00690349"/>
    <w:rsid w:val="00690D5C"/>
    <w:rsid w:val="006915BC"/>
    <w:rsid w:val="00694AD3"/>
    <w:rsid w:val="006952B5"/>
    <w:rsid w:val="0069537C"/>
    <w:rsid w:val="006958AD"/>
    <w:rsid w:val="00695F6C"/>
    <w:rsid w:val="00697545"/>
    <w:rsid w:val="006976FE"/>
    <w:rsid w:val="006A0D56"/>
    <w:rsid w:val="006A13CD"/>
    <w:rsid w:val="006A6288"/>
    <w:rsid w:val="006A6A3B"/>
    <w:rsid w:val="006A781C"/>
    <w:rsid w:val="006B0CFE"/>
    <w:rsid w:val="006B0D17"/>
    <w:rsid w:val="006B0D56"/>
    <w:rsid w:val="006B2A33"/>
    <w:rsid w:val="006B3084"/>
    <w:rsid w:val="006B5793"/>
    <w:rsid w:val="006B6220"/>
    <w:rsid w:val="006B7553"/>
    <w:rsid w:val="006B77E5"/>
    <w:rsid w:val="006C1E20"/>
    <w:rsid w:val="006C2813"/>
    <w:rsid w:val="006C4AC9"/>
    <w:rsid w:val="006D16E0"/>
    <w:rsid w:val="006D1A49"/>
    <w:rsid w:val="006D20FD"/>
    <w:rsid w:val="006D22B9"/>
    <w:rsid w:val="006D2E9F"/>
    <w:rsid w:val="006D4E06"/>
    <w:rsid w:val="006D5765"/>
    <w:rsid w:val="006D57D7"/>
    <w:rsid w:val="006D6466"/>
    <w:rsid w:val="006D722C"/>
    <w:rsid w:val="006D771C"/>
    <w:rsid w:val="006E0740"/>
    <w:rsid w:val="006E1413"/>
    <w:rsid w:val="006E3155"/>
    <w:rsid w:val="006E35CC"/>
    <w:rsid w:val="006E3E46"/>
    <w:rsid w:val="006E57BF"/>
    <w:rsid w:val="006E60CD"/>
    <w:rsid w:val="006E7969"/>
    <w:rsid w:val="006F09AA"/>
    <w:rsid w:val="006F13BE"/>
    <w:rsid w:val="006F19AD"/>
    <w:rsid w:val="006F2AC8"/>
    <w:rsid w:val="006F31C4"/>
    <w:rsid w:val="006F38C8"/>
    <w:rsid w:val="006F3992"/>
    <w:rsid w:val="006F3A92"/>
    <w:rsid w:val="006F5885"/>
    <w:rsid w:val="006F630D"/>
    <w:rsid w:val="006F6BB0"/>
    <w:rsid w:val="006F7E93"/>
    <w:rsid w:val="00701BB7"/>
    <w:rsid w:val="00701E7D"/>
    <w:rsid w:val="00702EA6"/>
    <w:rsid w:val="007053CC"/>
    <w:rsid w:val="00706BC6"/>
    <w:rsid w:val="00707094"/>
    <w:rsid w:val="00707503"/>
    <w:rsid w:val="00707F11"/>
    <w:rsid w:val="00710003"/>
    <w:rsid w:val="0071131E"/>
    <w:rsid w:val="00711EE1"/>
    <w:rsid w:val="00713073"/>
    <w:rsid w:val="007138FE"/>
    <w:rsid w:val="00713A8F"/>
    <w:rsid w:val="0071494C"/>
    <w:rsid w:val="00714A52"/>
    <w:rsid w:val="0071502D"/>
    <w:rsid w:val="007157E0"/>
    <w:rsid w:val="00715982"/>
    <w:rsid w:val="007169A4"/>
    <w:rsid w:val="00716AE4"/>
    <w:rsid w:val="007170B4"/>
    <w:rsid w:val="0072081F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059"/>
    <w:rsid w:val="00734309"/>
    <w:rsid w:val="0073532E"/>
    <w:rsid w:val="00735C25"/>
    <w:rsid w:val="00736CA5"/>
    <w:rsid w:val="00737594"/>
    <w:rsid w:val="0074021B"/>
    <w:rsid w:val="007435A2"/>
    <w:rsid w:val="00744DD6"/>
    <w:rsid w:val="007471CC"/>
    <w:rsid w:val="0074780E"/>
    <w:rsid w:val="00747D6E"/>
    <w:rsid w:val="007525AD"/>
    <w:rsid w:val="00753037"/>
    <w:rsid w:val="00753127"/>
    <w:rsid w:val="00753464"/>
    <w:rsid w:val="007537E5"/>
    <w:rsid w:val="007539E3"/>
    <w:rsid w:val="00755569"/>
    <w:rsid w:val="00757142"/>
    <w:rsid w:val="00760B3B"/>
    <w:rsid w:val="00761861"/>
    <w:rsid w:val="007639D8"/>
    <w:rsid w:val="007650B9"/>
    <w:rsid w:val="00765841"/>
    <w:rsid w:val="00766248"/>
    <w:rsid w:val="007668FF"/>
    <w:rsid w:val="007677FE"/>
    <w:rsid w:val="00767B56"/>
    <w:rsid w:val="00770391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4FF5"/>
    <w:rsid w:val="007864DD"/>
    <w:rsid w:val="00787971"/>
    <w:rsid w:val="007879D8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3179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C57CB"/>
    <w:rsid w:val="007C6243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31E"/>
    <w:rsid w:val="007E2C9B"/>
    <w:rsid w:val="007E2F02"/>
    <w:rsid w:val="007E32FE"/>
    <w:rsid w:val="007E33B7"/>
    <w:rsid w:val="007E3F50"/>
    <w:rsid w:val="007E5595"/>
    <w:rsid w:val="007E585D"/>
    <w:rsid w:val="007F10A1"/>
    <w:rsid w:val="007F2E14"/>
    <w:rsid w:val="007F356F"/>
    <w:rsid w:val="007F35AE"/>
    <w:rsid w:val="007F3964"/>
    <w:rsid w:val="007F3A7E"/>
    <w:rsid w:val="007F4770"/>
    <w:rsid w:val="007F4BDD"/>
    <w:rsid w:val="007F78FC"/>
    <w:rsid w:val="00801176"/>
    <w:rsid w:val="008014D1"/>
    <w:rsid w:val="008025B6"/>
    <w:rsid w:val="008032EC"/>
    <w:rsid w:val="00803A23"/>
    <w:rsid w:val="00803A3C"/>
    <w:rsid w:val="0080549C"/>
    <w:rsid w:val="00805877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72"/>
    <w:rsid w:val="00816068"/>
    <w:rsid w:val="00817027"/>
    <w:rsid w:val="00817780"/>
    <w:rsid w:val="00820038"/>
    <w:rsid w:val="008201A2"/>
    <w:rsid w:val="00821215"/>
    <w:rsid w:val="008215A8"/>
    <w:rsid w:val="008237BB"/>
    <w:rsid w:val="00824833"/>
    <w:rsid w:val="00826A8E"/>
    <w:rsid w:val="00827D8F"/>
    <w:rsid w:val="008304C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7DD"/>
    <w:rsid w:val="00842042"/>
    <w:rsid w:val="008423C3"/>
    <w:rsid w:val="00842EDC"/>
    <w:rsid w:val="00844542"/>
    <w:rsid w:val="008457DE"/>
    <w:rsid w:val="0084606B"/>
    <w:rsid w:val="00846980"/>
    <w:rsid w:val="0084783F"/>
    <w:rsid w:val="008500AE"/>
    <w:rsid w:val="008500BC"/>
    <w:rsid w:val="0085059E"/>
    <w:rsid w:val="00852059"/>
    <w:rsid w:val="00852738"/>
    <w:rsid w:val="00853822"/>
    <w:rsid w:val="00854128"/>
    <w:rsid w:val="00854424"/>
    <w:rsid w:val="00856C9A"/>
    <w:rsid w:val="00857FC4"/>
    <w:rsid w:val="008607C3"/>
    <w:rsid w:val="00860CDE"/>
    <w:rsid w:val="0086298D"/>
    <w:rsid w:val="00862C50"/>
    <w:rsid w:val="00862EF0"/>
    <w:rsid w:val="0086350C"/>
    <w:rsid w:val="0086354B"/>
    <w:rsid w:val="00864AC6"/>
    <w:rsid w:val="008657FB"/>
    <w:rsid w:val="00866044"/>
    <w:rsid w:val="008664FE"/>
    <w:rsid w:val="008667FC"/>
    <w:rsid w:val="00867CD4"/>
    <w:rsid w:val="00867F28"/>
    <w:rsid w:val="008708BD"/>
    <w:rsid w:val="00870BEE"/>
    <w:rsid w:val="00871A01"/>
    <w:rsid w:val="0087593E"/>
    <w:rsid w:val="00876976"/>
    <w:rsid w:val="00880D13"/>
    <w:rsid w:val="00880FE5"/>
    <w:rsid w:val="00881181"/>
    <w:rsid w:val="00882608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6148"/>
    <w:rsid w:val="00896392"/>
    <w:rsid w:val="00896937"/>
    <w:rsid w:val="00897277"/>
    <w:rsid w:val="00897B1D"/>
    <w:rsid w:val="008A12CE"/>
    <w:rsid w:val="008A44B4"/>
    <w:rsid w:val="008A4D8F"/>
    <w:rsid w:val="008A5E0E"/>
    <w:rsid w:val="008A6B05"/>
    <w:rsid w:val="008A7092"/>
    <w:rsid w:val="008A7B67"/>
    <w:rsid w:val="008B0364"/>
    <w:rsid w:val="008B093B"/>
    <w:rsid w:val="008B1879"/>
    <w:rsid w:val="008B1B83"/>
    <w:rsid w:val="008B20C7"/>
    <w:rsid w:val="008B3219"/>
    <w:rsid w:val="008B4CB1"/>
    <w:rsid w:val="008B5EE2"/>
    <w:rsid w:val="008B5F09"/>
    <w:rsid w:val="008B6135"/>
    <w:rsid w:val="008B7308"/>
    <w:rsid w:val="008B7413"/>
    <w:rsid w:val="008B7A3D"/>
    <w:rsid w:val="008C01C5"/>
    <w:rsid w:val="008C0481"/>
    <w:rsid w:val="008C113C"/>
    <w:rsid w:val="008C21CE"/>
    <w:rsid w:val="008C28E7"/>
    <w:rsid w:val="008C39E2"/>
    <w:rsid w:val="008D0B4E"/>
    <w:rsid w:val="008D0E13"/>
    <w:rsid w:val="008D37F1"/>
    <w:rsid w:val="008D3C6D"/>
    <w:rsid w:val="008E17CE"/>
    <w:rsid w:val="008E25B0"/>
    <w:rsid w:val="008E2C54"/>
    <w:rsid w:val="008E4C17"/>
    <w:rsid w:val="008E638C"/>
    <w:rsid w:val="008E710A"/>
    <w:rsid w:val="008E72EB"/>
    <w:rsid w:val="008F0651"/>
    <w:rsid w:val="008F1462"/>
    <w:rsid w:val="008F3081"/>
    <w:rsid w:val="008F32DD"/>
    <w:rsid w:val="008F42D6"/>
    <w:rsid w:val="008F43AE"/>
    <w:rsid w:val="008F55CF"/>
    <w:rsid w:val="008F63E1"/>
    <w:rsid w:val="008F63F5"/>
    <w:rsid w:val="008F6A60"/>
    <w:rsid w:val="00901490"/>
    <w:rsid w:val="00901B22"/>
    <w:rsid w:val="00901BC2"/>
    <w:rsid w:val="0090250C"/>
    <w:rsid w:val="00903BC3"/>
    <w:rsid w:val="00906F70"/>
    <w:rsid w:val="00906F8B"/>
    <w:rsid w:val="00907179"/>
    <w:rsid w:val="0090729D"/>
    <w:rsid w:val="00910668"/>
    <w:rsid w:val="00912AE0"/>
    <w:rsid w:val="00912D28"/>
    <w:rsid w:val="00914919"/>
    <w:rsid w:val="00914EC0"/>
    <w:rsid w:val="009153C7"/>
    <w:rsid w:val="00915BC2"/>
    <w:rsid w:val="00915EDE"/>
    <w:rsid w:val="009169C6"/>
    <w:rsid w:val="00916C17"/>
    <w:rsid w:val="00917F3B"/>
    <w:rsid w:val="0092069A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A49"/>
    <w:rsid w:val="00930F4B"/>
    <w:rsid w:val="009313F2"/>
    <w:rsid w:val="009319B8"/>
    <w:rsid w:val="00932D2E"/>
    <w:rsid w:val="009333E0"/>
    <w:rsid w:val="009376D3"/>
    <w:rsid w:val="00937D04"/>
    <w:rsid w:val="00937D6A"/>
    <w:rsid w:val="009414B2"/>
    <w:rsid w:val="00942879"/>
    <w:rsid w:val="0094420C"/>
    <w:rsid w:val="00944959"/>
    <w:rsid w:val="00947B97"/>
    <w:rsid w:val="00947DCF"/>
    <w:rsid w:val="00950852"/>
    <w:rsid w:val="009508E4"/>
    <w:rsid w:val="00950A77"/>
    <w:rsid w:val="00951935"/>
    <w:rsid w:val="00951AA0"/>
    <w:rsid w:val="00957D56"/>
    <w:rsid w:val="0096035D"/>
    <w:rsid w:val="009609B0"/>
    <w:rsid w:val="00960ABC"/>
    <w:rsid w:val="00962443"/>
    <w:rsid w:val="00962C93"/>
    <w:rsid w:val="009652DC"/>
    <w:rsid w:val="0096548A"/>
    <w:rsid w:val="00967349"/>
    <w:rsid w:val="009705B4"/>
    <w:rsid w:val="00970611"/>
    <w:rsid w:val="0097129C"/>
    <w:rsid w:val="009719DA"/>
    <w:rsid w:val="00971C6C"/>
    <w:rsid w:val="0097235E"/>
    <w:rsid w:val="0097267E"/>
    <w:rsid w:val="00973D9F"/>
    <w:rsid w:val="009745F6"/>
    <w:rsid w:val="00974A5F"/>
    <w:rsid w:val="00974A9B"/>
    <w:rsid w:val="00975C76"/>
    <w:rsid w:val="009808D2"/>
    <w:rsid w:val="00981322"/>
    <w:rsid w:val="009819F2"/>
    <w:rsid w:val="00981DBC"/>
    <w:rsid w:val="00983F3D"/>
    <w:rsid w:val="009847AE"/>
    <w:rsid w:val="00985C5B"/>
    <w:rsid w:val="00985DD4"/>
    <w:rsid w:val="00985FC7"/>
    <w:rsid w:val="0098679E"/>
    <w:rsid w:val="00986DF0"/>
    <w:rsid w:val="00990316"/>
    <w:rsid w:val="0099114F"/>
    <w:rsid w:val="009912E6"/>
    <w:rsid w:val="0099364E"/>
    <w:rsid w:val="009938CF"/>
    <w:rsid w:val="00993B4F"/>
    <w:rsid w:val="009952DF"/>
    <w:rsid w:val="0099544C"/>
    <w:rsid w:val="00995E64"/>
    <w:rsid w:val="009963E9"/>
    <w:rsid w:val="0099764D"/>
    <w:rsid w:val="00997FC1"/>
    <w:rsid w:val="00997FCF"/>
    <w:rsid w:val="009A00CF"/>
    <w:rsid w:val="009A090D"/>
    <w:rsid w:val="009A3298"/>
    <w:rsid w:val="009A34DD"/>
    <w:rsid w:val="009A3E96"/>
    <w:rsid w:val="009A445E"/>
    <w:rsid w:val="009A635F"/>
    <w:rsid w:val="009A71C0"/>
    <w:rsid w:val="009A720C"/>
    <w:rsid w:val="009A75E1"/>
    <w:rsid w:val="009A7A2F"/>
    <w:rsid w:val="009B089D"/>
    <w:rsid w:val="009B1B94"/>
    <w:rsid w:val="009B2A97"/>
    <w:rsid w:val="009B2D98"/>
    <w:rsid w:val="009B2EA0"/>
    <w:rsid w:val="009B3162"/>
    <w:rsid w:val="009B46EA"/>
    <w:rsid w:val="009B548A"/>
    <w:rsid w:val="009B66B7"/>
    <w:rsid w:val="009B6A66"/>
    <w:rsid w:val="009C4157"/>
    <w:rsid w:val="009C576C"/>
    <w:rsid w:val="009C5C17"/>
    <w:rsid w:val="009C7337"/>
    <w:rsid w:val="009D23CB"/>
    <w:rsid w:val="009D2495"/>
    <w:rsid w:val="009D28B6"/>
    <w:rsid w:val="009D57A0"/>
    <w:rsid w:val="009D70A0"/>
    <w:rsid w:val="009E1BA7"/>
    <w:rsid w:val="009E2A33"/>
    <w:rsid w:val="009E2B96"/>
    <w:rsid w:val="009E4017"/>
    <w:rsid w:val="009E42F4"/>
    <w:rsid w:val="009E522B"/>
    <w:rsid w:val="009E543A"/>
    <w:rsid w:val="009E7BEE"/>
    <w:rsid w:val="009F0CEC"/>
    <w:rsid w:val="009F32A0"/>
    <w:rsid w:val="009F362E"/>
    <w:rsid w:val="009F45A4"/>
    <w:rsid w:val="009F4AC4"/>
    <w:rsid w:val="009F63CC"/>
    <w:rsid w:val="009F675D"/>
    <w:rsid w:val="009F68AB"/>
    <w:rsid w:val="009F6B0B"/>
    <w:rsid w:val="009F77E6"/>
    <w:rsid w:val="009F7C91"/>
    <w:rsid w:val="00A009A0"/>
    <w:rsid w:val="00A00C12"/>
    <w:rsid w:val="00A020CA"/>
    <w:rsid w:val="00A04D26"/>
    <w:rsid w:val="00A06D51"/>
    <w:rsid w:val="00A10034"/>
    <w:rsid w:val="00A1265E"/>
    <w:rsid w:val="00A12C05"/>
    <w:rsid w:val="00A156A0"/>
    <w:rsid w:val="00A1629A"/>
    <w:rsid w:val="00A164C9"/>
    <w:rsid w:val="00A169DD"/>
    <w:rsid w:val="00A16B6A"/>
    <w:rsid w:val="00A21234"/>
    <w:rsid w:val="00A21EB7"/>
    <w:rsid w:val="00A22E95"/>
    <w:rsid w:val="00A23F21"/>
    <w:rsid w:val="00A24524"/>
    <w:rsid w:val="00A27654"/>
    <w:rsid w:val="00A306A9"/>
    <w:rsid w:val="00A307C2"/>
    <w:rsid w:val="00A31914"/>
    <w:rsid w:val="00A32785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371F"/>
    <w:rsid w:val="00A45519"/>
    <w:rsid w:val="00A4552F"/>
    <w:rsid w:val="00A50498"/>
    <w:rsid w:val="00A5121B"/>
    <w:rsid w:val="00A52037"/>
    <w:rsid w:val="00A5346A"/>
    <w:rsid w:val="00A53793"/>
    <w:rsid w:val="00A55DE8"/>
    <w:rsid w:val="00A55F62"/>
    <w:rsid w:val="00A55FBD"/>
    <w:rsid w:val="00A57B07"/>
    <w:rsid w:val="00A57BF5"/>
    <w:rsid w:val="00A60E54"/>
    <w:rsid w:val="00A61518"/>
    <w:rsid w:val="00A622E9"/>
    <w:rsid w:val="00A62E5B"/>
    <w:rsid w:val="00A63712"/>
    <w:rsid w:val="00A64475"/>
    <w:rsid w:val="00A64E16"/>
    <w:rsid w:val="00A6798A"/>
    <w:rsid w:val="00A71987"/>
    <w:rsid w:val="00A72172"/>
    <w:rsid w:val="00A728A1"/>
    <w:rsid w:val="00A7530E"/>
    <w:rsid w:val="00A804B9"/>
    <w:rsid w:val="00A80E1F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258"/>
    <w:rsid w:val="00A90D83"/>
    <w:rsid w:val="00A90EA4"/>
    <w:rsid w:val="00A914B5"/>
    <w:rsid w:val="00A918BA"/>
    <w:rsid w:val="00A930F6"/>
    <w:rsid w:val="00A94C1B"/>
    <w:rsid w:val="00A95034"/>
    <w:rsid w:val="00A95A0F"/>
    <w:rsid w:val="00AA01DF"/>
    <w:rsid w:val="00AA028C"/>
    <w:rsid w:val="00AA07A8"/>
    <w:rsid w:val="00AA1B5A"/>
    <w:rsid w:val="00AA20F2"/>
    <w:rsid w:val="00AA23B8"/>
    <w:rsid w:val="00AA3E2B"/>
    <w:rsid w:val="00AA40EA"/>
    <w:rsid w:val="00AA4593"/>
    <w:rsid w:val="00AA5257"/>
    <w:rsid w:val="00AA5D14"/>
    <w:rsid w:val="00AA5F61"/>
    <w:rsid w:val="00AA6500"/>
    <w:rsid w:val="00AA6603"/>
    <w:rsid w:val="00AA6A2D"/>
    <w:rsid w:val="00AA6AD3"/>
    <w:rsid w:val="00AA70A5"/>
    <w:rsid w:val="00AA7992"/>
    <w:rsid w:val="00AB0690"/>
    <w:rsid w:val="00AB0E77"/>
    <w:rsid w:val="00AB25FA"/>
    <w:rsid w:val="00AB763E"/>
    <w:rsid w:val="00AB777C"/>
    <w:rsid w:val="00AB77F9"/>
    <w:rsid w:val="00AC20F5"/>
    <w:rsid w:val="00AC2393"/>
    <w:rsid w:val="00AC2E63"/>
    <w:rsid w:val="00AC5490"/>
    <w:rsid w:val="00AC6D11"/>
    <w:rsid w:val="00AC7F72"/>
    <w:rsid w:val="00AD0BC4"/>
    <w:rsid w:val="00AD1EA5"/>
    <w:rsid w:val="00AD1EF4"/>
    <w:rsid w:val="00AD35EF"/>
    <w:rsid w:val="00AD3E8F"/>
    <w:rsid w:val="00AD459E"/>
    <w:rsid w:val="00AD48F0"/>
    <w:rsid w:val="00AD5028"/>
    <w:rsid w:val="00AD5DF4"/>
    <w:rsid w:val="00AD6605"/>
    <w:rsid w:val="00AD6BFF"/>
    <w:rsid w:val="00AE29A0"/>
    <w:rsid w:val="00AE4078"/>
    <w:rsid w:val="00AE4A9C"/>
    <w:rsid w:val="00AE7695"/>
    <w:rsid w:val="00AE7E14"/>
    <w:rsid w:val="00AF0153"/>
    <w:rsid w:val="00AF1C27"/>
    <w:rsid w:val="00AF1D35"/>
    <w:rsid w:val="00AF283C"/>
    <w:rsid w:val="00AF2CFA"/>
    <w:rsid w:val="00AF3DF5"/>
    <w:rsid w:val="00AF3F94"/>
    <w:rsid w:val="00AF4F7F"/>
    <w:rsid w:val="00AF52D7"/>
    <w:rsid w:val="00AF553B"/>
    <w:rsid w:val="00AF5B9B"/>
    <w:rsid w:val="00AF6258"/>
    <w:rsid w:val="00AF71A9"/>
    <w:rsid w:val="00AF72A0"/>
    <w:rsid w:val="00B00D37"/>
    <w:rsid w:val="00B00D4A"/>
    <w:rsid w:val="00B04807"/>
    <w:rsid w:val="00B04BA2"/>
    <w:rsid w:val="00B065D6"/>
    <w:rsid w:val="00B07087"/>
    <w:rsid w:val="00B103C1"/>
    <w:rsid w:val="00B106A3"/>
    <w:rsid w:val="00B117F9"/>
    <w:rsid w:val="00B1298C"/>
    <w:rsid w:val="00B1680D"/>
    <w:rsid w:val="00B17285"/>
    <w:rsid w:val="00B17D47"/>
    <w:rsid w:val="00B209AB"/>
    <w:rsid w:val="00B2201B"/>
    <w:rsid w:val="00B23EEE"/>
    <w:rsid w:val="00B24F6D"/>
    <w:rsid w:val="00B250F0"/>
    <w:rsid w:val="00B2574D"/>
    <w:rsid w:val="00B25E42"/>
    <w:rsid w:val="00B26B17"/>
    <w:rsid w:val="00B27B47"/>
    <w:rsid w:val="00B27C50"/>
    <w:rsid w:val="00B30667"/>
    <w:rsid w:val="00B30AAA"/>
    <w:rsid w:val="00B30E85"/>
    <w:rsid w:val="00B3269B"/>
    <w:rsid w:val="00B33CD6"/>
    <w:rsid w:val="00B366E6"/>
    <w:rsid w:val="00B369A7"/>
    <w:rsid w:val="00B40119"/>
    <w:rsid w:val="00B43065"/>
    <w:rsid w:val="00B4505C"/>
    <w:rsid w:val="00B450EF"/>
    <w:rsid w:val="00B45704"/>
    <w:rsid w:val="00B46A4A"/>
    <w:rsid w:val="00B47583"/>
    <w:rsid w:val="00B47CD6"/>
    <w:rsid w:val="00B511A3"/>
    <w:rsid w:val="00B518A9"/>
    <w:rsid w:val="00B52DA4"/>
    <w:rsid w:val="00B52FF5"/>
    <w:rsid w:val="00B54370"/>
    <w:rsid w:val="00B5491B"/>
    <w:rsid w:val="00B5534B"/>
    <w:rsid w:val="00B56A40"/>
    <w:rsid w:val="00B56FDE"/>
    <w:rsid w:val="00B6032F"/>
    <w:rsid w:val="00B60942"/>
    <w:rsid w:val="00B61946"/>
    <w:rsid w:val="00B64A26"/>
    <w:rsid w:val="00B6559A"/>
    <w:rsid w:val="00B712DA"/>
    <w:rsid w:val="00B71D77"/>
    <w:rsid w:val="00B71E50"/>
    <w:rsid w:val="00B74467"/>
    <w:rsid w:val="00B74BD3"/>
    <w:rsid w:val="00B75BF6"/>
    <w:rsid w:val="00B7675F"/>
    <w:rsid w:val="00B772E5"/>
    <w:rsid w:val="00B77739"/>
    <w:rsid w:val="00B81613"/>
    <w:rsid w:val="00B81B1B"/>
    <w:rsid w:val="00B82B8A"/>
    <w:rsid w:val="00B82FE6"/>
    <w:rsid w:val="00B83A53"/>
    <w:rsid w:val="00B84B74"/>
    <w:rsid w:val="00B84F4A"/>
    <w:rsid w:val="00B85A89"/>
    <w:rsid w:val="00B85A8A"/>
    <w:rsid w:val="00B86AB8"/>
    <w:rsid w:val="00B87404"/>
    <w:rsid w:val="00B87455"/>
    <w:rsid w:val="00B87A61"/>
    <w:rsid w:val="00B9581A"/>
    <w:rsid w:val="00B9722B"/>
    <w:rsid w:val="00B97659"/>
    <w:rsid w:val="00BA0C38"/>
    <w:rsid w:val="00BA2CA6"/>
    <w:rsid w:val="00BA3012"/>
    <w:rsid w:val="00BA3E7F"/>
    <w:rsid w:val="00BA54E8"/>
    <w:rsid w:val="00BA7132"/>
    <w:rsid w:val="00BA7331"/>
    <w:rsid w:val="00BA7DFE"/>
    <w:rsid w:val="00BB07BD"/>
    <w:rsid w:val="00BB0926"/>
    <w:rsid w:val="00BB0DB5"/>
    <w:rsid w:val="00BB26EC"/>
    <w:rsid w:val="00BB29A6"/>
    <w:rsid w:val="00BB30E0"/>
    <w:rsid w:val="00BB3A39"/>
    <w:rsid w:val="00BB42AC"/>
    <w:rsid w:val="00BB4BAD"/>
    <w:rsid w:val="00BB4F69"/>
    <w:rsid w:val="00BB59CB"/>
    <w:rsid w:val="00BB654E"/>
    <w:rsid w:val="00BB78A8"/>
    <w:rsid w:val="00BC100D"/>
    <w:rsid w:val="00BC1E49"/>
    <w:rsid w:val="00BC2E30"/>
    <w:rsid w:val="00BC3680"/>
    <w:rsid w:val="00BC5367"/>
    <w:rsid w:val="00BC5604"/>
    <w:rsid w:val="00BC723C"/>
    <w:rsid w:val="00BD0B56"/>
    <w:rsid w:val="00BD0D19"/>
    <w:rsid w:val="00BD43CF"/>
    <w:rsid w:val="00BD46B3"/>
    <w:rsid w:val="00BD7859"/>
    <w:rsid w:val="00BE2331"/>
    <w:rsid w:val="00BE34E2"/>
    <w:rsid w:val="00BE4494"/>
    <w:rsid w:val="00BE4851"/>
    <w:rsid w:val="00BE54E8"/>
    <w:rsid w:val="00BE5792"/>
    <w:rsid w:val="00BE5992"/>
    <w:rsid w:val="00BE6101"/>
    <w:rsid w:val="00BE68B2"/>
    <w:rsid w:val="00BE69C1"/>
    <w:rsid w:val="00BE70B1"/>
    <w:rsid w:val="00BF0618"/>
    <w:rsid w:val="00BF0A0D"/>
    <w:rsid w:val="00BF0B52"/>
    <w:rsid w:val="00BF1493"/>
    <w:rsid w:val="00BF1C55"/>
    <w:rsid w:val="00BF2E7D"/>
    <w:rsid w:val="00BF3EA2"/>
    <w:rsid w:val="00BF51B7"/>
    <w:rsid w:val="00BF7685"/>
    <w:rsid w:val="00BF7D60"/>
    <w:rsid w:val="00C00094"/>
    <w:rsid w:val="00C01D6F"/>
    <w:rsid w:val="00C01DDC"/>
    <w:rsid w:val="00C02188"/>
    <w:rsid w:val="00C030AC"/>
    <w:rsid w:val="00C04AC1"/>
    <w:rsid w:val="00C04BA9"/>
    <w:rsid w:val="00C04EEA"/>
    <w:rsid w:val="00C04F8C"/>
    <w:rsid w:val="00C06101"/>
    <w:rsid w:val="00C0645C"/>
    <w:rsid w:val="00C065B3"/>
    <w:rsid w:val="00C06859"/>
    <w:rsid w:val="00C06CD2"/>
    <w:rsid w:val="00C10D37"/>
    <w:rsid w:val="00C11837"/>
    <w:rsid w:val="00C11A34"/>
    <w:rsid w:val="00C11D86"/>
    <w:rsid w:val="00C12584"/>
    <w:rsid w:val="00C12D1D"/>
    <w:rsid w:val="00C136E2"/>
    <w:rsid w:val="00C1460A"/>
    <w:rsid w:val="00C16B59"/>
    <w:rsid w:val="00C21BA4"/>
    <w:rsid w:val="00C244E2"/>
    <w:rsid w:val="00C24F49"/>
    <w:rsid w:val="00C25E42"/>
    <w:rsid w:val="00C265BD"/>
    <w:rsid w:val="00C26954"/>
    <w:rsid w:val="00C27465"/>
    <w:rsid w:val="00C27625"/>
    <w:rsid w:val="00C27842"/>
    <w:rsid w:val="00C31A3C"/>
    <w:rsid w:val="00C31D9A"/>
    <w:rsid w:val="00C321CB"/>
    <w:rsid w:val="00C3253D"/>
    <w:rsid w:val="00C329A6"/>
    <w:rsid w:val="00C33488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39DD"/>
    <w:rsid w:val="00C4510F"/>
    <w:rsid w:val="00C46852"/>
    <w:rsid w:val="00C4771D"/>
    <w:rsid w:val="00C47E4F"/>
    <w:rsid w:val="00C5210E"/>
    <w:rsid w:val="00C52CBD"/>
    <w:rsid w:val="00C54516"/>
    <w:rsid w:val="00C5640B"/>
    <w:rsid w:val="00C56A8D"/>
    <w:rsid w:val="00C56AF2"/>
    <w:rsid w:val="00C56B99"/>
    <w:rsid w:val="00C61D6A"/>
    <w:rsid w:val="00C633AF"/>
    <w:rsid w:val="00C633CD"/>
    <w:rsid w:val="00C63D29"/>
    <w:rsid w:val="00C64E55"/>
    <w:rsid w:val="00C64EEE"/>
    <w:rsid w:val="00C65924"/>
    <w:rsid w:val="00C66B85"/>
    <w:rsid w:val="00C70BD9"/>
    <w:rsid w:val="00C711BD"/>
    <w:rsid w:val="00C71316"/>
    <w:rsid w:val="00C75336"/>
    <w:rsid w:val="00C75B12"/>
    <w:rsid w:val="00C77197"/>
    <w:rsid w:val="00C777B8"/>
    <w:rsid w:val="00C77D5E"/>
    <w:rsid w:val="00C8016D"/>
    <w:rsid w:val="00C806F5"/>
    <w:rsid w:val="00C80F1C"/>
    <w:rsid w:val="00C82FFF"/>
    <w:rsid w:val="00C8305B"/>
    <w:rsid w:val="00C85747"/>
    <w:rsid w:val="00C85F59"/>
    <w:rsid w:val="00C86AC1"/>
    <w:rsid w:val="00C9051D"/>
    <w:rsid w:val="00C90662"/>
    <w:rsid w:val="00C90B4B"/>
    <w:rsid w:val="00C91BE8"/>
    <w:rsid w:val="00C93F98"/>
    <w:rsid w:val="00C952CF"/>
    <w:rsid w:val="00C9544C"/>
    <w:rsid w:val="00C96061"/>
    <w:rsid w:val="00C9673E"/>
    <w:rsid w:val="00CA0C6D"/>
    <w:rsid w:val="00CA0DE0"/>
    <w:rsid w:val="00CA198F"/>
    <w:rsid w:val="00CA2181"/>
    <w:rsid w:val="00CA3A56"/>
    <w:rsid w:val="00CB206F"/>
    <w:rsid w:val="00CB304E"/>
    <w:rsid w:val="00CB3841"/>
    <w:rsid w:val="00CB3C16"/>
    <w:rsid w:val="00CB5689"/>
    <w:rsid w:val="00CB5A0E"/>
    <w:rsid w:val="00CB74C9"/>
    <w:rsid w:val="00CB7D9A"/>
    <w:rsid w:val="00CC18B7"/>
    <w:rsid w:val="00CC40DE"/>
    <w:rsid w:val="00CC59E7"/>
    <w:rsid w:val="00CC6FC4"/>
    <w:rsid w:val="00CC79AF"/>
    <w:rsid w:val="00CD044E"/>
    <w:rsid w:val="00CD1AC4"/>
    <w:rsid w:val="00CD1AE3"/>
    <w:rsid w:val="00CD1FB2"/>
    <w:rsid w:val="00CD25DF"/>
    <w:rsid w:val="00CD5A66"/>
    <w:rsid w:val="00CD6462"/>
    <w:rsid w:val="00CD66EC"/>
    <w:rsid w:val="00CE1FB4"/>
    <w:rsid w:val="00CE21BB"/>
    <w:rsid w:val="00CE2F8F"/>
    <w:rsid w:val="00CE42E2"/>
    <w:rsid w:val="00CE52D8"/>
    <w:rsid w:val="00CE5C31"/>
    <w:rsid w:val="00CF016D"/>
    <w:rsid w:val="00CF041B"/>
    <w:rsid w:val="00CF0C20"/>
    <w:rsid w:val="00CF124F"/>
    <w:rsid w:val="00CF157D"/>
    <w:rsid w:val="00CF17E4"/>
    <w:rsid w:val="00CF3AF9"/>
    <w:rsid w:val="00CF4AC9"/>
    <w:rsid w:val="00CF4E24"/>
    <w:rsid w:val="00CF5BC5"/>
    <w:rsid w:val="00CF6417"/>
    <w:rsid w:val="00D0012A"/>
    <w:rsid w:val="00D00936"/>
    <w:rsid w:val="00D00C53"/>
    <w:rsid w:val="00D00F44"/>
    <w:rsid w:val="00D00FC3"/>
    <w:rsid w:val="00D02BD0"/>
    <w:rsid w:val="00D06353"/>
    <w:rsid w:val="00D06818"/>
    <w:rsid w:val="00D07229"/>
    <w:rsid w:val="00D07E0E"/>
    <w:rsid w:val="00D11AB6"/>
    <w:rsid w:val="00D11ABA"/>
    <w:rsid w:val="00D11B4A"/>
    <w:rsid w:val="00D12779"/>
    <w:rsid w:val="00D12B60"/>
    <w:rsid w:val="00D15FD7"/>
    <w:rsid w:val="00D174A5"/>
    <w:rsid w:val="00D178AC"/>
    <w:rsid w:val="00D20E55"/>
    <w:rsid w:val="00D21540"/>
    <w:rsid w:val="00D229ED"/>
    <w:rsid w:val="00D24465"/>
    <w:rsid w:val="00D24C61"/>
    <w:rsid w:val="00D25440"/>
    <w:rsid w:val="00D2568E"/>
    <w:rsid w:val="00D258D9"/>
    <w:rsid w:val="00D25A8A"/>
    <w:rsid w:val="00D2707B"/>
    <w:rsid w:val="00D30663"/>
    <w:rsid w:val="00D319FD"/>
    <w:rsid w:val="00D31DB6"/>
    <w:rsid w:val="00D3232B"/>
    <w:rsid w:val="00D32CDA"/>
    <w:rsid w:val="00D32E72"/>
    <w:rsid w:val="00D340C6"/>
    <w:rsid w:val="00D36ECD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46D4E"/>
    <w:rsid w:val="00D50430"/>
    <w:rsid w:val="00D505B8"/>
    <w:rsid w:val="00D51355"/>
    <w:rsid w:val="00D517B0"/>
    <w:rsid w:val="00D51F5D"/>
    <w:rsid w:val="00D536DC"/>
    <w:rsid w:val="00D550CB"/>
    <w:rsid w:val="00D56A71"/>
    <w:rsid w:val="00D56BA2"/>
    <w:rsid w:val="00D60284"/>
    <w:rsid w:val="00D612DE"/>
    <w:rsid w:val="00D62155"/>
    <w:rsid w:val="00D62C63"/>
    <w:rsid w:val="00D63306"/>
    <w:rsid w:val="00D65808"/>
    <w:rsid w:val="00D67468"/>
    <w:rsid w:val="00D71CEC"/>
    <w:rsid w:val="00D7219C"/>
    <w:rsid w:val="00D75B3E"/>
    <w:rsid w:val="00D760AD"/>
    <w:rsid w:val="00D80CAB"/>
    <w:rsid w:val="00D81125"/>
    <w:rsid w:val="00D81757"/>
    <w:rsid w:val="00D821C8"/>
    <w:rsid w:val="00D82BBF"/>
    <w:rsid w:val="00D8356F"/>
    <w:rsid w:val="00D83FB3"/>
    <w:rsid w:val="00D85E37"/>
    <w:rsid w:val="00D861BF"/>
    <w:rsid w:val="00D863A5"/>
    <w:rsid w:val="00D869EB"/>
    <w:rsid w:val="00D908B9"/>
    <w:rsid w:val="00D90C92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13A5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1725"/>
    <w:rsid w:val="00DB50A6"/>
    <w:rsid w:val="00DB51D5"/>
    <w:rsid w:val="00DB6149"/>
    <w:rsid w:val="00DB7D1B"/>
    <w:rsid w:val="00DC025B"/>
    <w:rsid w:val="00DC07FA"/>
    <w:rsid w:val="00DC0A1C"/>
    <w:rsid w:val="00DC0E66"/>
    <w:rsid w:val="00DC14E1"/>
    <w:rsid w:val="00DC5001"/>
    <w:rsid w:val="00DC5569"/>
    <w:rsid w:val="00DC609F"/>
    <w:rsid w:val="00DC6FAF"/>
    <w:rsid w:val="00DC7CE3"/>
    <w:rsid w:val="00DD0615"/>
    <w:rsid w:val="00DD11E8"/>
    <w:rsid w:val="00DD1BD0"/>
    <w:rsid w:val="00DD3EF8"/>
    <w:rsid w:val="00DD4124"/>
    <w:rsid w:val="00DD4DFE"/>
    <w:rsid w:val="00DD67A8"/>
    <w:rsid w:val="00DD7F35"/>
    <w:rsid w:val="00DE091C"/>
    <w:rsid w:val="00DE225F"/>
    <w:rsid w:val="00DE22A6"/>
    <w:rsid w:val="00DE4870"/>
    <w:rsid w:val="00DE55BD"/>
    <w:rsid w:val="00DE56CD"/>
    <w:rsid w:val="00DE7117"/>
    <w:rsid w:val="00DF0F07"/>
    <w:rsid w:val="00DF3799"/>
    <w:rsid w:val="00DF381E"/>
    <w:rsid w:val="00DF4591"/>
    <w:rsid w:val="00DF50FB"/>
    <w:rsid w:val="00DF537C"/>
    <w:rsid w:val="00DF70CC"/>
    <w:rsid w:val="00E00397"/>
    <w:rsid w:val="00E00D83"/>
    <w:rsid w:val="00E01C34"/>
    <w:rsid w:val="00E04AF8"/>
    <w:rsid w:val="00E07D01"/>
    <w:rsid w:val="00E10DB6"/>
    <w:rsid w:val="00E11168"/>
    <w:rsid w:val="00E1118A"/>
    <w:rsid w:val="00E128AC"/>
    <w:rsid w:val="00E13241"/>
    <w:rsid w:val="00E13320"/>
    <w:rsid w:val="00E13979"/>
    <w:rsid w:val="00E146CD"/>
    <w:rsid w:val="00E14707"/>
    <w:rsid w:val="00E147F3"/>
    <w:rsid w:val="00E14932"/>
    <w:rsid w:val="00E149ED"/>
    <w:rsid w:val="00E158A1"/>
    <w:rsid w:val="00E20940"/>
    <w:rsid w:val="00E20BEA"/>
    <w:rsid w:val="00E2200B"/>
    <w:rsid w:val="00E227BE"/>
    <w:rsid w:val="00E23267"/>
    <w:rsid w:val="00E23617"/>
    <w:rsid w:val="00E25CCB"/>
    <w:rsid w:val="00E265D6"/>
    <w:rsid w:val="00E27690"/>
    <w:rsid w:val="00E300C2"/>
    <w:rsid w:val="00E30337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8BE"/>
    <w:rsid w:val="00E37FDB"/>
    <w:rsid w:val="00E45B2A"/>
    <w:rsid w:val="00E45D14"/>
    <w:rsid w:val="00E46E12"/>
    <w:rsid w:val="00E47044"/>
    <w:rsid w:val="00E50F9A"/>
    <w:rsid w:val="00E513CB"/>
    <w:rsid w:val="00E516AB"/>
    <w:rsid w:val="00E51BBF"/>
    <w:rsid w:val="00E52D49"/>
    <w:rsid w:val="00E541AE"/>
    <w:rsid w:val="00E558AB"/>
    <w:rsid w:val="00E55CC0"/>
    <w:rsid w:val="00E57F91"/>
    <w:rsid w:val="00E6044E"/>
    <w:rsid w:val="00E62AE4"/>
    <w:rsid w:val="00E6365D"/>
    <w:rsid w:val="00E6386E"/>
    <w:rsid w:val="00E664B4"/>
    <w:rsid w:val="00E66D2F"/>
    <w:rsid w:val="00E67099"/>
    <w:rsid w:val="00E704F0"/>
    <w:rsid w:val="00E72429"/>
    <w:rsid w:val="00E7322B"/>
    <w:rsid w:val="00E7345E"/>
    <w:rsid w:val="00E734A5"/>
    <w:rsid w:val="00E73863"/>
    <w:rsid w:val="00E73AF5"/>
    <w:rsid w:val="00E74E53"/>
    <w:rsid w:val="00E81109"/>
    <w:rsid w:val="00E817B0"/>
    <w:rsid w:val="00E81A87"/>
    <w:rsid w:val="00E82284"/>
    <w:rsid w:val="00E83064"/>
    <w:rsid w:val="00E84948"/>
    <w:rsid w:val="00E84FC7"/>
    <w:rsid w:val="00E85005"/>
    <w:rsid w:val="00E85411"/>
    <w:rsid w:val="00E85413"/>
    <w:rsid w:val="00E85A4E"/>
    <w:rsid w:val="00E87D08"/>
    <w:rsid w:val="00E90B73"/>
    <w:rsid w:val="00E90D92"/>
    <w:rsid w:val="00E9276D"/>
    <w:rsid w:val="00E92F79"/>
    <w:rsid w:val="00E93084"/>
    <w:rsid w:val="00E945D5"/>
    <w:rsid w:val="00E964F4"/>
    <w:rsid w:val="00E979C2"/>
    <w:rsid w:val="00EA00E2"/>
    <w:rsid w:val="00EA2B85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41F2"/>
    <w:rsid w:val="00EC5907"/>
    <w:rsid w:val="00EC5E68"/>
    <w:rsid w:val="00EC651B"/>
    <w:rsid w:val="00EC779A"/>
    <w:rsid w:val="00ED05D2"/>
    <w:rsid w:val="00ED0832"/>
    <w:rsid w:val="00ED1539"/>
    <w:rsid w:val="00ED17D6"/>
    <w:rsid w:val="00ED55B7"/>
    <w:rsid w:val="00ED55D0"/>
    <w:rsid w:val="00ED5777"/>
    <w:rsid w:val="00ED5BAB"/>
    <w:rsid w:val="00ED5D7C"/>
    <w:rsid w:val="00ED7EEB"/>
    <w:rsid w:val="00EE0066"/>
    <w:rsid w:val="00EE0537"/>
    <w:rsid w:val="00EE1C9C"/>
    <w:rsid w:val="00EE26A2"/>
    <w:rsid w:val="00EE2C4E"/>
    <w:rsid w:val="00EE3663"/>
    <w:rsid w:val="00EE410B"/>
    <w:rsid w:val="00EE5582"/>
    <w:rsid w:val="00EE568A"/>
    <w:rsid w:val="00EE6AD5"/>
    <w:rsid w:val="00EF0A18"/>
    <w:rsid w:val="00EF1B8F"/>
    <w:rsid w:val="00EF3037"/>
    <w:rsid w:val="00EF35B1"/>
    <w:rsid w:val="00EF4035"/>
    <w:rsid w:val="00EF55CC"/>
    <w:rsid w:val="00EF5B6D"/>
    <w:rsid w:val="00EF66D8"/>
    <w:rsid w:val="00EF716C"/>
    <w:rsid w:val="00EF7383"/>
    <w:rsid w:val="00F00BDB"/>
    <w:rsid w:val="00F021A7"/>
    <w:rsid w:val="00F037C5"/>
    <w:rsid w:val="00F04CB7"/>
    <w:rsid w:val="00F04F53"/>
    <w:rsid w:val="00F0745E"/>
    <w:rsid w:val="00F07AD8"/>
    <w:rsid w:val="00F12C61"/>
    <w:rsid w:val="00F12ECF"/>
    <w:rsid w:val="00F136C3"/>
    <w:rsid w:val="00F13E2A"/>
    <w:rsid w:val="00F1492A"/>
    <w:rsid w:val="00F1507F"/>
    <w:rsid w:val="00F15AB3"/>
    <w:rsid w:val="00F207AB"/>
    <w:rsid w:val="00F2098F"/>
    <w:rsid w:val="00F20AED"/>
    <w:rsid w:val="00F2174A"/>
    <w:rsid w:val="00F2599F"/>
    <w:rsid w:val="00F260F9"/>
    <w:rsid w:val="00F2640B"/>
    <w:rsid w:val="00F26EC1"/>
    <w:rsid w:val="00F27263"/>
    <w:rsid w:val="00F30A07"/>
    <w:rsid w:val="00F31500"/>
    <w:rsid w:val="00F324F7"/>
    <w:rsid w:val="00F33251"/>
    <w:rsid w:val="00F33E08"/>
    <w:rsid w:val="00F34621"/>
    <w:rsid w:val="00F3491C"/>
    <w:rsid w:val="00F3656A"/>
    <w:rsid w:val="00F37FC7"/>
    <w:rsid w:val="00F405D0"/>
    <w:rsid w:val="00F4100D"/>
    <w:rsid w:val="00F41DD1"/>
    <w:rsid w:val="00F421AD"/>
    <w:rsid w:val="00F42987"/>
    <w:rsid w:val="00F42F1E"/>
    <w:rsid w:val="00F42F33"/>
    <w:rsid w:val="00F42F6A"/>
    <w:rsid w:val="00F44F47"/>
    <w:rsid w:val="00F45B13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05A8"/>
    <w:rsid w:val="00F61D99"/>
    <w:rsid w:val="00F6211C"/>
    <w:rsid w:val="00F63587"/>
    <w:rsid w:val="00F65312"/>
    <w:rsid w:val="00F67397"/>
    <w:rsid w:val="00F7013F"/>
    <w:rsid w:val="00F70C2D"/>
    <w:rsid w:val="00F71C10"/>
    <w:rsid w:val="00F74D91"/>
    <w:rsid w:val="00F75C0D"/>
    <w:rsid w:val="00F76663"/>
    <w:rsid w:val="00F76F71"/>
    <w:rsid w:val="00F80113"/>
    <w:rsid w:val="00F80A11"/>
    <w:rsid w:val="00F80BD5"/>
    <w:rsid w:val="00F824FC"/>
    <w:rsid w:val="00F826A7"/>
    <w:rsid w:val="00F85A3B"/>
    <w:rsid w:val="00F861A6"/>
    <w:rsid w:val="00F915DB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A1244"/>
    <w:rsid w:val="00FA1724"/>
    <w:rsid w:val="00FA2C02"/>
    <w:rsid w:val="00FA2F49"/>
    <w:rsid w:val="00FA3160"/>
    <w:rsid w:val="00FA50A2"/>
    <w:rsid w:val="00FA620C"/>
    <w:rsid w:val="00FA6A90"/>
    <w:rsid w:val="00FA77D0"/>
    <w:rsid w:val="00FB0507"/>
    <w:rsid w:val="00FB09C1"/>
    <w:rsid w:val="00FB11F4"/>
    <w:rsid w:val="00FB2E4B"/>
    <w:rsid w:val="00FB333B"/>
    <w:rsid w:val="00FB4087"/>
    <w:rsid w:val="00FB5E7D"/>
    <w:rsid w:val="00FB6AD9"/>
    <w:rsid w:val="00FB6C53"/>
    <w:rsid w:val="00FB6FCD"/>
    <w:rsid w:val="00FC0EFC"/>
    <w:rsid w:val="00FC1456"/>
    <w:rsid w:val="00FC1FFC"/>
    <w:rsid w:val="00FC2176"/>
    <w:rsid w:val="00FC26EB"/>
    <w:rsid w:val="00FC2C7F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E0965"/>
    <w:rsid w:val="00FE18A4"/>
    <w:rsid w:val="00FE1B8F"/>
    <w:rsid w:val="00FE2E22"/>
    <w:rsid w:val="00FE3CE3"/>
    <w:rsid w:val="00FE43E7"/>
    <w:rsid w:val="00FE758E"/>
    <w:rsid w:val="00FF1607"/>
    <w:rsid w:val="00FF2E7C"/>
    <w:rsid w:val="00FF33E9"/>
    <w:rsid w:val="00FF6012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theme" Target="theme/theme1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DCB7435-2636-4F3F-9A12-7AECEE8E51FC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A3732E36-AFB3-484F-A064-D8F9F946B2DF}" type="parTrans" cxnId="{54D4977D-F472-48D8-99A7-2B09520626E1}">
      <dgm:prSet/>
      <dgm:spPr/>
      <dgm:t>
        <a:bodyPr/>
        <a:lstStyle/>
        <a:p>
          <a:endParaRPr lang="en-IL"/>
        </a:p>
      </dgm:t>
    </dgm:pt>
    <dgm:pt modelId="{4C507528-6B11-4E13-A815-DE54134718D4}" type="sibTrans" cxnId="{54D4977D-F472-48D8-99A7-2B09520626E1}">
      <dgm:prSet/>
      <dgm:spPr/>
      <dgm:t>
        <a:bodyPr/>
        <a:lstStyle/>
        <a:p>
          <a:endParaRPr lang="en-IL"/>
        </a:p>
      </dgm:t>
    </dgm:pt>
    <dgm:pt modelId="{8EF2030C-94F7-4567-8FE9-3B21F3A2DD5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94BF9E03-47A2-4106-AEE3-A1F982DF79C6}" type="parTrans" cxnId="{16256C23-9281-497B-B982-44F3CD59ABF6}">
      <dgm:prSet/>
      <dgm:spPr/>
      <dgm:t>
        <a:bodyPr/>
        <a:lstStyle/>
        <a:p>
          <a:endParaRPr lang="en-IL"/>
        </a:p>
      </dgm:t>
    </dgm:pt>
    <dgm:pt modelId="{1EDBD638-DF01-4E30-8403-746E3F6362B1}" type="sibTrans" cxnId="{16256C23-9281-497B-B982-44F3CD59ABF6}">
      <dgm:prSet/>
      <dgm:spPr/>
      <dgm:t>
        <a:bodyPr/>
        <a:lstStyle/>
        <a:p>
          <a:endParaRPr lang="en-IL"/>
        </a:p>
      </dgm:t>
    </dgm:pt>
    <dgm:pt modelId="{BAC2FD48-F3DD-4F21-B8EF-08417D5C6A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4643A171-409F-40B9-972A-6F9888BC1651}" type="parTrans" cxnId="{4FB62192-FB9A-4F68-8D62-B770D441D2F4}">
      <dgm:prSet/>
      <dgm:spPr/>
      <dgm:t>
        <a:bodyPr/>
        <a:lstStyle/>
        <a:p>
          <a:endParaRPr lang="en-IL"/>
        </a:p>
      </dgm:t>
    </dgm:pt>
    <dgm:pt modelId="{7715394B-A200-4F6A-947F-CFE940DBDBEC}" type="sibTrans" cxnId="{4FB62192-FB9A-4F68-8D62-B770D441D2F4}">
      <dgm:prSet/>
      <dgm:spPr/>
      <dgm:t>
        <a:bodyPr/>
        <a:lstStyle/>
        <a:p>
          <a:endParaRPr lang="en-IL"/>
        </a:p>
      </dgm:t>
    </dgm:pt>
    <dgm:pt modelId="{DF069441-95AB-48F0-B72B-50553898AE8A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FE81E4D0-D5FF-4A56-AA82-F162809A6E0E}" type="parTrans" cxnId="{F61281FB-1FC8-4556-9C14-EB0F947A8C12}">
      <dgm:prSet/>
      <dgm:spPr/>
      <dgm:t>
        <a:bodyPr/>
        <a:lstStyle/>
        <a:p>
          <a:endParaRPr lang="en-IL"/>
        </a:p>
      </dgm:t>
    </dgm:pt>
    <dgm:pt modelId="{34B8C044-08A6-4717-9B20-F0BABA11DECB}" type="sibTrans" cxnId="{F61281FB-1FC8-4556-9C14-EB0F947A8C12}">
      <dgm:prSet/>
      <dgm:spPr/>
      <dgm:t>
        <a:bodyPr/>
        <a:lstStyle/>
        <a:p>
          <a:endParaRPr lang="en-IL"/>
        </a:p>
      </dgm:t>
    </dgm:pt>
    <dgm:pt modelId="{D398267B-3107-47A2-8891-2E01DF61D5B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CC090AD0-9161-4F28-A23C-B811ACF594C5}" type="parTrans" cxnId="{EAE560CD-509A-4CD1-B0C4-31939D0D3025}">
      <dgm:prSet/>
      <dgm:spPr/>
      <dgm:t>
        <a:bodyPr/>
        <a:lstStyle/>
        <a:p>
          <a:endParaRPr lang="en-IL"/>
        </a:p>
      </dgm:t>
    </dgm:pt>
    <dgm:pt modelId="{679355C4-BCC6-45E6-9A5F-AF19F34B0543}" type="sibTrans" cxnId="{EAE560CD-509A-4CD1-B0C4-31939D0D3025}">
      <dgm:prSet/>
      <dgm:spPr/>
      <dgm:t>
        <a:bodyPr/>
        <a:lstStyle/>
        <a:p>
          <a:endParaRPr lang="en-IL"/>
        </a:p>
      </dgm:t>
    </dgm:pt>
    <dgm:pt modelId="{D9651EDF-6443-4FA7-838D-ADCBD3130CF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pPr algn="ctr"/>
          <a:endParaRPr lang="en-IL"/>
        </a:p>
      </dgm:t>
    </dgm:pt>
    <dgm:pt modelId="{15D50DC8-6B7B-460E-9046-E913DA98501D}" type="parTrans" cxnId="{A3F647C5-896A-4783-8F5F-379298327BE4}">
      <dgm:prSet/>
      <dgm:spPr/>
      <dgm:t>
        <a:bodyPr/>
        <a:lstStyle/>
        <a:p>
          <a:endParaRPr lang="en-IL"/>
        </a:p>
      </dgm:t>
    </dgm:pt>
    <dgm:pt modelId="{B66BDCEA-AFD7-4D01-907E-4AB2D00BF452}" type="sibTrans" cxnId="{A3F647C5-896A-4783-8F5F-379298327BE4}">
      <dgm:prSet/>
      <dgm:spPr/>
      <dgm:t>
        <a:bodyPr/>
        <a:lstStyle/>
        <a:p>
          <a:endParaRPr lang="en-IL"/>
        </a:p>
      </dgm:t>
    </dgm:pt>
    <dgm:pt modelId="{6B178217-9C71-4F58-AEF5-99BCEACCFA45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18797F21-74C9-4D29-8331-6FE60B18113F}" type="parTrans" cxnId="{C4D85372-412A-4FAF-BEF0-392D21A494D5}">
      <dgm:prSet/>
      <dgm:spPr/>
      <dgm:t>
        <a:bodyPr/>
        <a:lstStyle/>
        <a:p>
          <a:endParaRPr lang="en-IL"/>
        </a:p>
      </dgm:t>
    </dgm:pt>
    <dgm:pt modelId="{8B77080B-15D1-46FE-83E8-878521BB241D}" type="sibTrans" cxnId="{C4D85372-412A-4FAF-BEF0-392D21A494D5}">
      <dgm:prSet/>
      <dgm:spPr/>
      <dgm:t>
        <a:bodyPr/>
        <a:lstStyle/>
        <a:p>
          <a:endParaRPr lang="en-IL"/>
        </a:p>
      </dgm:t>
    </dgm:pt>
    <dgm:pt modelId="{FBA4399E-F71F-4DD2-A243-A6AF6AACC603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08593F5A-C170-4A28-874C-33E514D0751F}" type="parTrans" cxnId="{F6EFF1B6-E84D-4AF2-A228-69D3F4E06712}">
      <dgm:prSet/>
      <dgm:spPr/>
      <dgm:t>
        <a:bodyPr/>
        <a:lstStyle/>
        <a:p>
          <a:endParaRPr lang="en-IL"/>
        </a:p>
      </dgm:t>
    </dgm:pt>
    <dgm:pt modelId="{43AE4172-2AE3-4171-8EB7-D76D8740C964}" type="sibTrans" cxnId="{F6EFF1B6-E84D-4AF2-A228-69D3F4E06712}">
      <dgm:prSet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62565C-4243-4E99-9E36-8F97D5A2B66F}" type="pres">
      <dgm:prSet presAssocID="{D823EC1C-5E99-4A70-84B6-7E6CBA587A64}" presName="Name14" presStyleCnt="0"/>
      <dgm:spPr/>
    </dgm:pt>
    <dgm:pt modelId="{F4CF0E75-2CFE-4689-897C-C9AC1B925327}" type="pres">
      <dgm:prSet presAssocID="{D823EC1C-5E99-4A70-84B6-7E6CBA587A64}" presName="level1Shape" presStyleLbl="node0" presStyleIdx="0" presStyleCnt="1">
        <dgm:presLayoutVars>
          <dgm:chPref val="3"/>
        </dgm:presLayoutVars>
      </dgm:prSet>
      <dgm:spPr/>
    </dgm:pt>
    <dgm:pt modelId="{B7469AC1-3C6C-4E39-9657-B2900F4137BC}" type="pres">
      <dgm:prSet presAssocID="{D823EC1C-5E99-4A70-84B6-7E6CBA587A64}" presName="hierChild2" presStyleCnt="0"/>
      <dgm:spPr/>
    </dgm:pt>
    <dgm:pt modelId="{1A46FB2F-AC9C-4E87-B36E-353D275B2ABB}" type="pres">
      <dgm:prSet presAssocID="{A3732E36-AFB3-484F-A064-D8F9F946B2DF}" presName="Name19" presStyleLbl="parChTrans1D2" presStyleIdx="0" presStyleCnt="2"/>
      <dgm:spPr/>
    </dgm:pt>
    <dgm:pt modelId="{4A4FADC3-D916-48E6-9C9D-ADFFB52E7481}" type="pres">
      <dgm:prSet presAssocID="{4DCB7435-2636-4F3F-9A12-7AECEE8E51FC}" presName="Name21" presStyleCnt="0"/>
      <dgm:spPr/>
    </dgm:pt>
    <dgm:pt modelId="{1CD3F97A-931B-4F46-AF47-2C6D4EEE7AB5}" type="pres">
      <dgm:prSet presAssocID="{4DCB7435-2636-4F3F-9A12-7AECEE8E51FC}" presName="level2Shape" presStyleLbl="node2" presStyleIdx="0" presStyleCnt="2"/>
      <dgm:spPr/>
    </dgm:pt>
    <dgm:pt modelId="{EBC9CBEC-9E53-4EEB-99BA-96E8A0E82783}" type="pres">
      <dgm:prSet presAssocID="{4DCB7435-2636-4F3F-9A12-7AECEE8E51FC}" presName="hierChild3" presStyleCnt="0"/>
      <dgm:spPr/>
    </dgm:pt>
    <dgm:pt modelId="{01893BE9-3997-4BD4-B5D1-272ACE6D0154}" type="pres">
      <dgm:prSet presAssocID="{FE81E4D0-D5FF-4A56-AA82-F162809A6E0E}" presName="Name19" presStyleLbl="parChTrans1D3" presStyleIdx="0" presStyleCnt="4"/>
      <dgm:spPr/>
    </dgm:pt>
    <dgm:pt modelId="{0EE0FB0C-9ADB-4D69-AD4E-B7179C00E23D}" type="pres">
      <dgm:prSet presAssocID="{DF069441-95AB-48F0-B72B-50553898AE8A}" presName="Name21" presStyleCnt="0"/>
      <dgm:spPr/>
    </dgm:pt>
    <dgm:pt modelId="{D5839ABA-3123-4F2F-9D4F-5A48CF090D15}" type="pres">
      <dgm:prSet presAssocID="{DF069441-95AB-48F0-B72B-50553898AE8A}" presName="level2Shape" presStyleLbl="node3" presStyleIdx="0" presStyleCnt="4"/>
      <dgm:spPr/>
    </dgm:pt>
    <dgm:pt modelId="{CF310F3F-7E93-46A6-AC31-1660BD2989D4}" type="pres">
      <dgm:prSet presAssocID="{DF069441-95AB-48F0-B72B-50553898AE8A}" presName="hierChild3" presStyleCnt="0"/>
      <dgm:spPr/>
    </dgm:pt>
    <dgm:pt modelId="{5F426B66-A91F-47CE-AF11-81FD30F82B0D}" type="pres">
      <dgm:prSet presAssocID="{18797F21-74C9-4D29-8331-6FE60B18113F}" presName="Name19" presStyleLbl="parChTrans1D3" presStyleIdx="1" presStyleCnt="4"/>
      <dgm:spPr/>
    </dgm:pt>
    <dgm:pt modelId="{29B53C41-3F53-4EBB-B10C-AC4A755A539B}" type="pres">
      <dgm:prSet presAssocID="{6B178217-9C71-4F58-AEF5-99BCEACCFA45}" presName="Name21" presStyleCnt="0"/>
      <dgm:spPr/>
    </dgm:pt>
    <dgm:pt modelId="{CE579BED-B902-4AEC-895A-02411D66A82C}" type="pres">
      <dgm:prSet presAssocID="{6B178217-9C71-4F58-AEF5-99BCEACCFA45}" presName="level2Shape" presStyleLbl="node3" presStyleIdx="1" presStyleCnt="4"/>
      <dgm:spPr/>
    </dgm:pt>
    <dgm:pt modelId="{8326E9CE-D78F-4111-9AFC-414E0FDF402D}" type="pres">
      <dgm:prSet presAssocID="{6B178217-9C71-4F58-AEF5-99BCEACCFA45}" presName="hierChild3" presStyleCnt="0"/>
      <dgm:spPr/>
    </dgm:pt>
    <dgm:pt modelId="{F7A7C42D-E62A-45F1-81C8-7471EE72F8E9}" type="pres">
      <dgm:prSet presAssocID="{08593F5A-C170-4A28-874C-33E514D0751F}" presName="Name19" presStyleLbl="parChTrans1D4" presStyleIdx="0" presStyleCnt="2"/>
      <dgm:spPr/>
    </dgm:pt>
    <dgm:pt modelId="{49BCCF72-A64D-4D54-B036-41FC1A600C97}" type="pres">
      <dgm:prSet presAssocID="{FBA4399E-F71F-4DD2-A243-A6AF6AACC603}" presName="Name21" presStyleCnt="0"/>
      <dgm:spPr/>
    </dgm:pt>
    <dgm:pt modelId="{DD0EAF78-BFCC-4AB2-99DC-7A4296873A44}" type="pres">
      <dgm:prSet presAssocID="{FBA4399E-F71F-4DD2-A243-A6AF6AACC603}" presName="level2Shape" presStyleLbl="node4" presStyleIdx="0" presStyleCnt="2"/>
      <dgm:spPr/>
    </dgm:pt>
    <dgm:pt modelId="{409B0856-2A35-4D1F-8281-F0230D299479}" type="pres">
      <dgm:prSet presAssocID="{FBA4399E-F71F-4DD2-A243-A6AF6AACC603}" presName="hierChild3" presStyleCnt="0"/>
      <dgm:spPr/>
    </dgm:pt>
    <dgm:pt modelId="{5CA06DF0-2E84-45F0-B26C-F171033AD416}" type="pres">
      <dgm:prSet presAssocID="{94BF9E03-47A2-4106-AEE3-A1F982DF79C6}" presName="Name19" presStyleLbl="parChTrans1D4" presStyleIdx="1" presStyleCnt="2"/>
      <dgm:spPr/>
    </dgm:pt>
    <dgm:pt modelId="{DC5EA7FD-4AFB-4BBB-BCF4-D9D8CAF976D2}" type="pres">
      <dgm:prSet presAssocID="{8EF2030C-94F7-4567-8FE9-3B21F3A2DD52}" presName="Name21" presStyleCnt="0"/>
      <dgm:spPr/>
    </dgm:pt>
    <dgm:pt modelId="{AEC527B0-DAB6-4CCA-A1EA-342E2D6E3E51}" type="pres">
      <dgm:prSet presAssocID="{8EF2030C-94F7-4567-8FE9-3B21F3A2DD52}" presName="level2Shape" presStyleLbl="node4" presStyleIdx="1" presStyleCnt="2"/>
      <dgm:spPr/>
    </dgm:pt>
    <dgm:pt modelId="{06A8D8C9-590C-4A7B-AEC3-C5026025EF27}" type="pres">
      <dgm:prSet presAssocID="{8EF2030C-94F7-4567-8FE9-3B21F3A2DD52}" presName="hierChild3" presStyleCnt="0"/>
      <dgm:spPr/>
    </dgm:pt>
    <dgm:pt modelId="{3C8C2955-3B49-4DD8-AE0D-B9FCA66F8A28}" type="pres">
      <dgm:prSet presAssocID="{CC090AD0-9161-4F28-A23C-B811ACF594C5}" presName="Name19" presStyleLbl="parChTrans1D2" presStyleIdx="1" presStyleCnt="2"/>
      <dgm:spPr/>
    </dgm:pt>
    <dgm:pt modelId="{12CB3841-E5E0-4395-9ABE-F18EE14BFDAF}" type="pres">
      <dgm:prSet presAssocID="{D398267B-3107-47A2-8891-2E01DF61D5B1}" presName="Name21" presStyleCnt="0"/>
      <dgm:spPr/>
    </dgm:pt>
    <dgm:pt modelId="{A514A121-2E5F-4097-99F9-2A01DCECED59}" type="pres">
      <dgm:prSet presAssocID="{D398267B-3107-47A2-8891-2E01DF61D5B1}" presName="level2Shape" presStyleLbl="node2" presStyleIdx="1" presStyleCnt="2"/>
      <dgm:spPr/>
    </dgm:pt>
    <dgm:pt modelId="{649F1FAE-CD47-4ABC-B1FE-51F9FB05E7FF}" type="pres">
      <dgm:prSet presAssocID="{D398267B-3107-47A2-8891-2E01DF61D5B1}" presName="hierChild3" presStyleCnt="0"/>
      <dgm:spPr/>
    </dgm:pt>
    <dgm:pt modelId="{3D0AA461-605D-4C0B-B416-A80E2555CF5D}" type="pres">
      <dgm:prSet presAssocID="{15D50DC8-6B7B-460E-9046-E913DA98501D}" presName="Name19" presStyleLbl="parChTrans1D3" presStyleIdx="2" presStyleCnt="4"/>
      <dgm:spPr/>
    </dgm:pt>
    <dgm:pt modelId="{1720B7CC-7BB8-444E-B3BF-1673F52848E0}" type="pres">
      <dgm:prSet presAssocID="{D9651EDF-6443-4FA7-838D-ADCBD3130CF1}" presName="Name21" presStyleCnt="0"/>
      <dgm:spPr/>
    </dgm:pt>
    <dgm:pt modelId="{BF032A9A-F50C-411C-B96B-CBC1850A2838}" type="pres">
      <dgm:prSet presAssocID="{D9651EDF-6443-4FA7-838D-ADCBD3130CF1}" presName="level2Shape" presStyleLbl="node3" presStyleIdx="2" presStyleCnt="4"/>
      <dgm:spPr/>
    </dgm:pt>
    <dgm:pt modelId="{69CC2B45-F5CB-437B-8B03-5107F892D541}" type="pres">
      <dgm:prSet presAssocID="{D9651EDF-6443-4FA7-838D-ADCBD3130CF1}" presName="hierChild3" presStyleCnt="0"/>
      <dgm:spPr/>
    </dgm:pt>
    <dgm:pt modelId="{7D4B8284-B252-4F24-A527-69E37586918B}" type="pres">
      <dgm:prSet presAssocID="{4643A171-409F-40B9-972A-6F9888BC1651}" presName="Name19" presStyleLbl="parChTrans1D3" presStyleIdx="3" presStyleCnt="4"/>
      <dgm:spPr/>
    </dgm:pt>
    <dgm:pt modelId="{70C51F95-1F9B-4319-9507-8CEEF943A227}" type="pres">
      <dgm:prSet presAssocID="{BAC2FD48-F3DD-4F21-B8EF-08417D5C6AE4}" presName="Name21" presStyleCnt="0"/>
      <dgm:spPr/>
    </dgm:pt>
    <dgm:pt modelId="{67E07548-D751-470A-BCA2-24949954053B}" type="pres">
      <dgm:prSet presAssocID="{BAC2FD48-F3DD-4F21-B8EF-08417D5C6AE4}" presName="level2Shape" presStyleLbl="node3" presStyleIdx="3" presStyleCnt="4"/>
      <dgm:spPr/>
    </dgm:pt>
    <dgm:pt modelId="{E710B4C3-BA4D-46C4-A92C-825D92371288}" type="pres">
      <dgm:prSet presAssocID="{BAC2FD48-F3DD-4F21-B8EF-08417D5C6AE4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D1F4A816-A500-41F7-A8BE-F54BA6F1DBE1}" type="presOf" srcId="{4DCB7435-2636-4F3F-9A12-7AECEE8E51FC}" destId="{1CD3F97A-931B-4F46-AF47-2C6D4EEE7AB5}" srcOrd="0" destOrd="0" presId="urn:microsoft.com/office/officeart/2005/8/layout/hierarchy6"/>
    <dgm:cxn modelId="{FA5AB717-0E7C-4285-9852-CF79F58CCE04}" type="presOf" srcId="{BAC2FD48-F3DD-4F21-B8EF-08417D5C6AE4}" destId="{67E07548-D751-470A-BCA2-24949954053B}" srcOrd="0" destOrd="0" presId="urn:microsoft.com/office/officeart/2005/8/layout/hierarchy6"/>
    <dgm:cxn modelId="{92FDAE19-3194-46EA-A486-CC43EF3B0D8F}" type="presOf" srcId="{A3732E36-AFB3-484F-A064-D8F9F946B2DF}" destId="{1A46FB2F-AC9C-4E87-B36E-353D275B2ABB}" srcOrd="0" destOrd="0" presId="urn:microsoft.com/office/officeart/2005/8/layout/hierarchy6"/>
    <dgm:cxn modelId="{16256C23-9281-497B-B982-44F3CD59ABF6}" srcId="{6B178217-9C71-4F58-AEF5-99BCEACCFA45}" destId="{8EF2030C-94F7-4567-8FE9-3B21F3A2DD52}" srcOrd="1" destOrd="0" parTransId="{94BF9E03-47A2-4106-AEE3-A1F982DF79C6}" sibTransId="{1EDBD638-DF01-4E30-8403-746E3F6362B1}"/>
    <dgm:cxn modelId="{C13F9424-4C6A-4D1B-9522-0BA90152D10B}" type="presOf" srcId="{D398267B-3107-47A2-8891-2E01DF61D5B1}" destId="{A514A121-2E5F-4097-99F9-2A01DCECED59}" srcOrd="0" destOrd="0" presId="urn:microsoft.com/office/officeart/2005/8/layout/hierarchy6"/>
    <dgm:cxn modelId="{2D331E5D-B221-4087-A3BA-ECEF4689B53C}" type="presOf" srcId="{FE81E4D0-D5FF-4A56-AA82-F162809A6E0E}" destId="{01893BE9-3997-4BD4-B5D1-272ACE6D0154}" srcOrd="0" destOrd="0" presId="urn:microsoft.com/office/officeart/2005/8/layout/hierarchy6"/>
    <dgm:cxn modelId="{19D40B44-CBA8-4F7A-92BA-D4EE246137C6}" type="presOf" srcId="{15D50DC8-6B7B-460E-9046-E913DA98501D}" destId="{3D0AA461-605D-4C0B-B416-A80E2555CF5D}" srcOrd="0" destOrd="0" presId="urn:microsoft.com/office/officeart/2005/8/layout/hierarchy6"/>
    <dgm:cxn modelId="{391EB651-AFF9-4990-8E5F-CE9EC6694CAB}" type="presOf" srcId="{8EF2030C-94F7-4567-8FE9-3B21F3A2DD52}" destId="{AEC527B0-DAB6-4CCA-A1EA-342E2D6E3E51}" srcOrd="0" destOrd="0" presId="urn:microsoft.com/office/officeart/2005/8/layout/hierarchy6"/>
    <dgm:cxn modelId="{C4D85372-412A-4FAF-BEF0-392D21A494D5}" srcId="{4DCB7435-2636-4F3F-9A12-7AECEE8E51FC}" destId="{6B178217-9C71-4F58-AEF5-99BCEACCFA45}" srcOrd="1" destOrd="0" parTransId="{18797F21-74C9-4D29-8331-6FE60B18113F}" sibTransId="{8B77080B-15D1-46FE-83E8-878521BB241D}"/>
    <dgm:cxn modelId="{2AAAA07A-E267-4A1D-A7DE-B888FEC8F070}" type="presOf" srcId="{4643A171-409F-40B9-972A-6F9888BC1651}" destId="{7D4B8284-B252-4F24-A527-69E37586918B}" srcOrd="0" destOrd="0" presId="urn:microsoft.com/office/officeart/2005/8/layout/hierarchy6"/>
    <dgm:cxn modelId="{54D4977D-F472-48D8-99A7-2B09520626E1}" srcId="{D823EC1C-5E99-4A70-84B6-7E6CBA587A64}" destId="{4DCB7435-2636-4F3F-9A12-7AECEE8E51FC}" srcOrd="0" destOrd="0" parTransId="{A3732E36-AFB3-484F-A064-D8F9F946B2DF}" sibTransId="{4C507528-6B11-4E13-A815-DE54134718D4}"/>
    <dgm:cxn modelId="{B0EA137F-A53B-4B9F-8A53-ABF22F3BCA2E}" type="presOf" srcId="{08593F5A-C170-4A28-874C-33E514D0751F}" destId="{F7A7C42D-E62A-45F1-81C8-7471EE72F8E9}" srcOrd="0" destOrd="0" presId="urn:microsoft.com/office/officeart/2005/8/layout/hierarchy6"/>
    <dgm:cxn modelId="{4FB62192-FB9A-4F68-8D62-B770D441D2F4}" srcId="{D398267B-3107-47A2-8891-2E01DF61D5B1}" destId="{BAC2FD48-F3DD-4F21-B8EF-08417D5C6AE4}" srcOrd="1" destOrd="0" parTransId="{4643A171-409F-40B9-972A-6F9888BC1651}" sibTransId="{7715394B-A200-4F6A-947F-CFE940DBDBEC}"/>
    <dgm:cxn modelId="{8B918498-582F-47E7-BD63-2EDAE79A602C}" type="presOf" srcId="{FBA4399E-F71F-4DD2-A243-A6AF6AACC603}" destId="{DD0EAF78-BFCC-4AB2-99DC-7A4296873A44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DCB3B9A9-B969-4331-80EF-7A8530654F7C}" type="presOf" srcId="{18797F21-74C9-4D29-8331-6FE60B18113F}" destId="{5F426B66-A91F-47CE-AF11-81FD30F82B0D}" srcOrd="0" destOrd="0" presId="urn:microsoft.com/office/officeart/2005/8/layout/hierarchy6"/>
    <dgm:cxn modelId="{F6EFF1B6-E84D-4AF2-A228-69D3F4E06712}" srcId="{6B178217-9C71-4F58-AEF5-99BCEACCFA45}" destId="{FBA4399E-F71F-4DD2-A243-A6AF6AACC603}" srcOrd="0" destOrd="0" parTransId="{08593F5A-C170-4A28-874C-33E514D0751F}" sibTransId="{43AE4172-2AE3-4171-8EB7-D76D8740C964}"/>
    <dgm:cxn modelId="{9FB5ACBB-DA44-4E61-9FC5-6566239C1D3F}" type="presOf" srcId="{CC090AD0-9161-4F28-A23C-B811ACF594C5}" destId="{3C8C2955-3B49-4DD8-AE0D-B9FCA66F8A28}" srcOrd="0" destOrd="0" presId="urn:microsoft.com/office/officeart/2005/8/layout/hierarchy6"/>
    <dgm:cxn modelId="{DF83FABB-062B-47C6-BDA0-AB573E60085F}" type="presOf" srcId="{DF069441-95AB-48F0-B72B-50553898AE8A}" destId="{D5839ABA-3123-4F2F-9D4F-5A48CF090D15}" srcOrd="0" destOrd="0" presId="urn:microsoft.com/office/officeart/2005/8/layout/hierarchy6"/>
    <dgm:cxn modelId="{A3F647C5-896A-4783-8F5F-379298327BE4}" srcId="{D398267B-3107-47A2-8891-2E01DF61D5B1}" destId="{D9651EDF-6443-4FA7-838D-ADCBD3130CF1}" srcOrd="0" destOrd="0" parTransId="{15D50DC8-6B7B-460E-9046-E913DA98501D}" sibTransId="{B66BDCEA-AFD7-4D01-907E-4AB2D00BF452}"/>
    <dgm:cxn modelId="{EAE560CD-509A-4CD1-B0C4-31939D0D3025}" srcId="{D823EC1C-5E99-4A70-84B6-7E6CBA587A64}" destId="{D398267B-3107-47A2-8891-2E01DF61D5B1}" srcOrd="1" destOrd="0" parTransId="{CC090AD0-9161-4F28-A23C-B811ACF594C5}" sibTransId="{679355C4-BCC6-45E6-9A5F-AF19F34B0543}"/>
    <dgm:cxn modelId="{428972CD-AB6A-4208-92F8-29ED614966D3}" type="presOf" srcId="{6B178217-9C71-4F58-AEF5-99BCEACCFA45}" destId="{CE579BED-B902-4AEC-895A-02411D66A82C}" srcOrd="0" destOrd="0" presId="urn:microsoft.com/office/officeart/2005/8/layout/hierarchy6"/>
    <dgm:cxn modelId="{B4215CDA-9511-40E0-BE70-92EB4E312C46}" type="presOf" srcId="{94BF9E03-47A2-4106-AEE3-A1F982DF79C6}" destId="{5CA06DF0-2E84-45F0-B26C-F171033AD416}" srcOrd="0" destOrd="0" presId="urn:microsoft.com/office/officeart/2005/8/layout/hierarchy6"/>
    <dgm:cxn modelId="{55DD87E1-0064-4991-B725-38D7BDB900EC}" type="presOf" srcId="{D9651EDF-6443-4FA7-838D-ADCBD3130CF1}" destId="{BF032A9A-F50C-411C-B96B-CBC1850A2838}" srcOrd="0" destOrd="0" presId="urn:microsoft.com/office/officeart/2005/8/layout/hierarchy6"/>
    <dgm:cxn modelId="{C1C307F2-3354-4AB3-8E57-439EF851BCA3}" type="presOf" srcId="{D823EC1C-5E99-4A70-84B6-7E6CBA587A64}" destId="{F4CF0E75-2CFE-4689-897C-C9AC1B925327}" srcOrd="0" destOrd="0" presId="urn:microsoft.com/office/officeart/2005/8/layout/hierarchy6"/>
    <dgm:cxn modelId="{A1681FF4-49D7-4E65-82BA-E2D63CE2EE95}" srcId="{A0FF90FC-3E23-4963-A796-B48AD0A6D32C}" destId="{D823EC1C-5E99-4A70-84B6-7E6CBA587A64}" srcOrd="0" destOrd="0" parTransId="{814ADD7F-1740-4DFF-98F4-86A7E73FDEA6}" sibTransId="{FE2FF6CA-47BA-4F91-AB6C-38C4A5D58992}"/>
    <dgm:cxn modelId="{F61281FB-1FC8-4556-9C14-EB0F947A8C12}" srcId="{4DCB7435-2636-4F3F-9A12-7AECEE8E51FC}" destId="{DF069441-95AB-48F0-B72B-50553898AE8A}" srcOrd="0" destOrd="0" parTransId="{FE81E4D0-D5FF-4A56-AA82-F162809A6E0E}" sibTransId="{34B8C044-08A6-4717-9B20-F0BABA11DECB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722E94F-84A0-4346-8632-878EDB9D2C7D}" type="presParOf" srcId="{22A8EFF3-7864-47B9-8D2F-358B163C29DE}" destId="{1762565C-4243-4E99-9E36-8F97D5A2B66F}" srcOrd="0" destOrd="0" presId="urn:microsoft.com/office/officeart/2005/8/layout/hierarchy6"/>
    <dgm:cxn modelId="{B4B48726-C0EC-4EE6-9E3E-98939592D663}" type="presParOf" srcId="{1762565C-4243-4E99-9E36-8F97D5A2B66F}" destId="{F4CF0E75-2CFE-4689-897C-C9AC1B925327}" srcOrd="0" destOrd="0" presId="urn:microsoft.com/office/officeart/2005/8/layout/hierarchy6"/>
    <dgm:cxn modelId="{D5C37D7F-1506-4149-9179-ABDF3EA29640}" type="presParOf" srcId="{1762565C-4243-4E99-9E36-8F97D5A2B66F}" destId="{B7469AC1-3C6C-4E39-9657-B2900F4137BC}" srcOrd="1" destOrd="0" presId="urn:microsoft.com/office/officeart/2005/8/layout/hierarchy6"/>
    <dgm:cxn modelId="{F6B35C20-B50E-432B-896E-F1CE633CA2F3}" type="presParOf" srcId="{B7469AC1-3C6C-4E39-9657-B2900F4137BC}" destId="{1A46FB2F-AC9C-4E87-B36E-353D275B2ABB}" srcOrd="0" destOrd="0" presId="urn:microsoft.com/office/officeart/2005/8/layout/hierarchy6"/>
    <dgm:cxn modelId="{C41326CF-6CC6-4235-85B4-CFFBDE356BEF}" type="presParOf" srcId="{B7469AC1-3C6C-4E39-9657-B2900F4137BC}" destId="{4A4FADC3-D916-48E6-9C9D-ADFFB52E7481}" srcOrd="1" destOrd="0" presId="urn:microsoft.com/office/officeart/2005/8/layout/hierarchy6"/>
    <dgm:cxn modelId="{75719DAA-7C2A-4714-94CE-39FE894A6BEC}" type="presParOf" srcId="{4A4FADC3-D916-48E6-9C9D-ADFFB52E7481}" destId="{1CD3F97A-931B-4F46-AF47-2C6D4EEE7AB5}" srcOrd="0" destOrd="0" presId="urn:microsoft.com/office/officeart/2005/8/layout/hierarchy6"/>
    <dgm:cxn modelId="{7EC91BCD-FD99-4046-B23B-57474925E79F}" type="presParOf" srcId="{4A4FADC3-D916-48E6-9C9D-ADFFB52E7481}" destId="{EBC9CBEC-9E53-4EEB-99BA-96E8A0E82783}" srcOrd="1" destOrd="0" presId="urn:microsoft.com/office/officeart/2005/8/layout/hierarchy6"/>
    <dgm:cxn modelId="{8A36885D-24AF-4EB0-A55C-7A2D8514304E}" type="presParOf" srcId="{EBC9CBEC-9E53-4EEB-99BA-96E8A0E82783}" destId="{01893BE9-3997-4BD4-B5D1-272ACE6D0154}" srcOrd="0" destOrd="0" presId="urn:microsoft.com/office/officeart/2005/8/layout/hierarchy6"/>
    <dgm:cxn modelId="{AB6AE19F-7338-477F-8BA1-1283C77BB269}" type="presParOf" srcId="{EBC9CBEC-9E53-4EEB-99BA-96E8A0E82783}" destId="{0EE0FB0C-9ADB-4D69-AD4E-B7179C00E23D}" srcOrd="1" destOrd="0" presId="urn:microsoft.com/office/officeart/2005/8/layout/hierarchy6"/>
    <dgm:cxn modelId="{8112BE0E-C6AE-4930-A462-ED4D69CBF86D}" type="presParOf" srcId="{0EE0FB0C-9ADB-4D69-AD4E-B7179C00E23D}" destId="{D5839ABA-3123-4F2F-9D4F-5A48CF090D15}" srcOrd="0" destOrd="0" presId="urn:microsoft.com/office/officeart/2005/8/layout/hierarchy6"/>
    <dgm:cxn modelId="{552AD5D4-9D36-4618-84C5-EFAEB80F509E}" type="presParOf" srcId="{0EE0FB0C-9ADB-4D69-AD4E-B7179C00E23D}" destId="{CF310F3F-7E93-46A6-AC31-1660BD2989D4}" srcOrd="1" destOrd="0" presId="urn:microsoft.com/office/officeart/2005/8/layout/hierarchy6"/>
    <dgm:cxn modelId="{D2C798F9-0D74-4733-B3BD-5F80AE412FA2}" type="presParOf" srcId="{EBC9CBEC-9E53-4EEB-99BA-96E8A0E82783}" destId="{5F426B66-A91F-47CE-AF11-81FD30F82B0D}" srcOrd="2" destOrd="0" presId="urn:microsoft.com/office/officeart/2005/8/layout/hierarchy6"/>
    <dgm:cxn modelId="{941FE70C-B5DB-49D4-ABAD-838A5218162F}" type="presParOf" srcId="{EBC9CBEC-9E53-4EEB-99BA-96E8A0E82783}" destId="{29B53C41-3F53-4EBB-B10C-AC4A755A539B}" srcOrd="3" destOrd="0" presId="urn:microsoft.com/office/officeart/2005/8/layout/hierarchy6"/>
    <dgm:cxn modelId="{102032A7-3534-430F-9AA4-406A026D2B15}" type="presParOf" srcId="{29B53C41-3F53-4EBB-B10C-AC4A755A539B}" destId="{CE579BED-B902-4AEC-895A-02411D66A82C}" srcOrd="0" destOrd="0" presId="urn:microsoft.com/office/officeart/2005/8/layout/hierarchy6"/>
    <dgm:cxn modelId="{C5DCB076-7637-4A7A-A8BC-6FFE78113DC9}" type="presParOf" srcId="{29B53C41-3F53-4EBB-B10C-AC4A755A539B}" destId="{8326E9CE-D78F-4111-9AFC-414E0FDF402D}" srcOrd="1" destOrd="0" presId="urn:microsoft.com/office/officeart/2005/8/layout/hierarchy6"/>
    <dgm:cxn modelId="{BBDF2C58-595A-4A9D-B95B-571021ABA783}" type="presParOf" srcId="{8326E9CE-D78F-4111-9AFC-414E0FDF402D}" destId="{F7A7C42D-E62A-45F1-81C8-7471EE72F8E9}" srcOrd="0" destOrd="0" presId="urn:microsoft.com/office/officeart/2005/8/layout/hierarchy6"/>
    <dgm:cxn modelId="{BBDA94DC-F19D-48CE-A4A9-A79C17C8D061}" type="presParOf" srcId="{8326E9CE-D78F-4111-9AFC-414E0FDF402D}" destId="{49BCCF72-A64D-4D54-B036-41FC1A600C97}" srcOrd="1" destOrd="0" presId="urn:microsoft.com/office/officeart/2005/8/layout/hierarchy6"/>
    <dgm:cxn modelId="{EFC2F0C7-6A5F-4F73-A9E2-CB07F417C788}" type="presParOf" srcId="{49BCCF72-A64D-4D54-B036-41FC1A600C97}" destId="{DD0EAF78-BFCC-4AB2-99DC-7A4296873A44}" srcOrd="0" destOrd="0" presId="urn:microsoft.com/office/officeart/2005/8/layout/hierarchy6"/>
    <dgm:cxn modelId="{A929621C-4F86-45AF-938B-142BA5936814}" type="presParOf" srcId="{49BCCF72-A64D-4D54-B036-41FC1A600C97}" destId="{409B0856-2A35-4D1F-8281-F0230D299479}" srcOrd="1" destOrd="0" presId="urn:microsoft.com/office/officeart/2005/8/layout/hierarchy6"/>
    <dgm:cxn modelId="{F6DFA6C1-0281-4A43-B8DB-326D932AFCC6}" type="presParOf" srcId="{8326E9CE-D78F-4111-9AFC-414E0FDF402D}" destId="{5CA06DF0-2E84-45F0-B26C-F171033AD416}" srcOrd="2" destOrd="0" presId="urn:microsoft.com/office/officeart/2005/8/layout/hierarchy6"/>
    <dgm:cxn modelId="{FD99A9CD-FE31-44D7-9900-D1CBC53044CF}" type="presParOf" srcId="{8326E9CE-D78F-4111-9AFC-414E0FDF402D}" destId="{DC5EA7FD-4AFB-4BBB-BCF4-D9D8CAF976D2}" srcOrd="3" destOrd="0" presId="urn:microsoft.com/office/officeart/2005/8/layout/hierarchy6"/>
    <dgm:cxn modelId="{8709F487-9EB5-43DD-BC7A-3FF74FA1C54D}" type="presParOf" srcId="{DC5EA7FD-4AFB-4BBB-BCF4-D9D8CAF976D2}" destId="{AEC527B0-DAB6-4CCA-A1EA-342E2D6E3E51}" srcOrd="0" destOrd="0" presId="urn:microsoft.com/office/officeart/2005/8/layout/hierarchy6"/>
    <dgm:cxn modelId="{3C8A67F9-04DC-4CC1-A8FC-9CD7E2F40544}" type="presParOf" srcId="{DC5EA7FD-4AFB-4BBB-BCF4-D9D8CAF976D2}" destId="{06A8D8C9-590C-4A7B-AEC3-C5026025EF27}" srcOrd="1" destOrd="0" presId="urn:microsoft.com/office/officeart/2005/8/layout/hierarchy6"/>
    <dgm:cxn modelId="{8E31C50F-3ACE-4AE1-A7C8-FDF0688F8BD7}" type="presParOf" srcId="{B7469AC1-3C6C-4E39-9657-B2900F4137BC}" destId="{3C8C2955-3B49-4DD8-AE0D-B9FCA66F8A28}" srcOrd="2" destOrd="0" presId="urn:microsoft.com/office/officeart/2005/8/layout/hierarchy6"/>
    <dgm:cxn modelId="{63616364-2721-4788-A733-25D321353A3E}" type="presParOf" srcId="{B7469AC1-3C6C-4E39-9657-B2900F4137BC}" destId="{12CB3841-E5E0-4395-9ABE-F18EE14BFDAF}" srcOrd="3" destOrd="0" presId="urn:microsoft.com/office/officeart/2005/8/layout/hierarchy6"/>
    <dgm:cxn modelId="{BADA04F0-3F90-49F6-AFD7-4FF848FC1295}" type="presParOf" srcId="{12CB3841-E5E0-4395-9ABE-F18EE14BFDAF}" destId="{A514A121-2E5F-4097-99F9-2A01DCECED59}" srcOrd="0" destOrd="0" presId="urn:microsoft.com/office/officeart/2005/8/layout/hierarchy6"/>
    <dgm:cxn modelId="{52B99730-9978-4AFD-A01C-CAAB68EED0EA}" type="presParOf" srcId="{12CB3841-E5E0-4395-9ABE-F18EE14BFDAF}" destId="{649F1FAE-CD47-4ABC-B1FE-51F9FB05E7FF}" srcOrd="1" destOrd="0" presId="urn:microsoft.com/office/officeart/2005/8/layout/hierarchy6"/>
    <dgm:cxn modelId="{9D1E5B01-D9C1-4E2B-AA9F-2F2127B4E581}" type="presParOf" srcId="{649F1FAE-CD47-4ABC-B1FE-51F9FB05E7FF}" destId="{3D0AA461-605D-4C0B-B416-A80E2555CF5D}" srcOrd="0" destOrd="0" presId="urn:microsoft.com/office/officeart/2005/8/layout/hierarchy6"/>
    <dgm:cxn modelId="{FB1F8FA0-FE5A-47CE-8E45-34340285F55A}" type="presParOf" srcId="{649F1FAE-CD47-4ABC-B1FE-51F9FB05E7FF}" destId="{1720B7CC-7BB8-444E-B3BF-1673F52848E0}" srcOrd="1" destOrd="0" presId="urn:microsoft.com/office/officeart/2005/8/layout/hierarchy6"/>
    <dgm:cxn modelId="{35D426FE-E08A-4E75-AC11-6C5F9CF1DA84}" type="presParOf" srcId="{1720B7CC-7BB8-444E-B3BF-1673F52848E0}" destId="{BF032A9A-F50C-411C-B96B-CBC1850A2838}" srcOrd="0" destOrd="0" presId="urn:microsoft.com/office/officeart/2005/8/layout/hierarchy6"/>
    <dgm:cxn modelId="{415F771F-335C-4226-B56C-677E3B2ED2B7}" type="presParOf" srcId="{1720B7CC-7BB8-444E-B3BF-1673F52848E0}" destId="{69CC2B45-F5CB-437B-8B03-5107F892D541}" srcOrd="1" destOrd="0" presId="urn:microsoft.com/office/officeart/2005/8/layout/hierarchy6"/>
    <dgm:cxn modelId="{C51ED3A5-9EB8-411A-A932-3C4E864B2748}" type="presParOf" srcId="{649F1FAE-CD47-4ABC-B1FE-51F9FB05E7FF}" destId="{7D4B8284-B252-4F24-A527-69E37586918B}" srcOrd="2" destOrd="0" presId="urn:microsoft.com/office/officeart/2005/8/layout/hierarchy6"/>
    <dgm:cxn modelId="{E518B3C1-904D-4FE8-A309-C17695CF4004}" type="presParOf" srcId="{649F1FAE-CD47-4ABC-B1FE-51F9FB05E7FF}" destId="{70C51F95-1F9B-4319-9507-8CEEF943A227}" srcOrd="3" destOrd="0" presId="urn:microsoft.com/office/officeart/2005/8/layout/hierarchy6"/>
    <dgm:cxn modelId="{CD00D1C8-291E-4907-85C7-7A87C2F52244}" type="presParOf" srcId="{70C51F95-1F9B-4319-9507-8CEEF943A227}" destId="{67E07548-D751-470A-BCA2-24949954053B}" srcOrd="0" destOrd="0" presId="urn:microsoft.com/office/officeart/2005/8/layout/hierarchy6"/>
    <dgm:cxn modelId="{879CAE3F-D5AB-47FC-B187-A0EFD0F1C269}" type="presParOf" srcId="{70C51F95-1F9B-4319-9507-8CEEF943A227}" destId="{E710B4C3-BA4D-46C4-A92C-825D92371288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DCB7435-2636-4F3F-9A12-7AECEE8E51FC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A3732E36-AFB3-484F-A064-D8F9F946B2DF}" type="parTrans" cxnId="{54D4977D-F472-48D8-99A7-2B09520626E1}">
      <dgm:prSet/>
      <dgm:spPr/>
      <dgm:t>
        <a:bodyPr/>
        <a:lstStyle/>
        <a:p>
          <a:endParaRPr lang="en-IL"/>
        </a:p>
      </dgm:t>
    </dgm:pt>
    <dgm:pt modelId="{4C507528-6B11-4E13-A815-DE54134718D4}" type="sibTrans" cxnId="{54D4977D-F472-48D8-99A7-2B09520626E1}">
      <dgm:prSet/>
      <dgm:spPr/>
      <dgm:t>
        <a:bodyPr/>
        <a:lstStyle/>
        <a:p>
          <a:endParaRPr lang="en-IL"/>
        </a:p>
      </dgm:t>
    </dgm:pt>
    <dgm:pt modelId="{8EF2030C-94F7-4567-8FE9-3B21F3A2DD5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94BF9E03-47A2-4106-AEE3-A1F982DF79C6}" type="parTrans" cxnId="{16256C23-9281-497B-B982-44F3CD59ABF6}">
      <dgm:prSet/>
      <dgm:spPr/>
      <dgm:t>
        <a:bodyPr/>
        <a:lstStyle/>
        <a:p>
          <a:endParaRPr lang="en-IL"/>
        </a:p>
      </dgm:t>
    </dgm:pt>
    <dgm:pt modelId="{1EDBD638-DF01-4E30-8403-746E3F6362B1}" type="sibTrans" cxnId="{16256C23-9281-497B-B982-44F3CD59ABF6}">
      <dgm:prSet/>
      <dgm:spPr/>
      <dgm:t>
        <a:bodyPr/>
        <a:lstStyle/>
        <a:p>
          <a:endParaRPr lang="en-IL"/>
        </a:p>
      </dgm:t>
    </dgm:pt>
    <dgm:pt modelId="{BAC2FD48-F3DD-4F21-B8EF-08417D5C6A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4643A171-409F-40B9-972A-6F9888BC1651}" type="parTrans" cxnId="{4FB62192-FB9A-4F68-8D62-B770D441D2F4}">
      <dgm:prSet/>
      <dgm:spPr/>
      <dgm:t>
        <a:bodyPr/>
        <a:lstStyle/>
        <a:p>
          <a:endParaRPr lang="en-IL"/>
        </a:p>
      </dgm:t>
    </dgm:pt>
    <dgm:pt modelId="{7715394B-A200-4F6A-947F-CFE940DBDBEC}" type="sibTrans" cxnId="{4FB62192-FB9A-4F68-8D62-B770D441D2F4}">
      <dgm:prSet/>
      <dgm:spPr/>
      <dgm:t>
        <a:bodyPr/>
        <a:lstStyle/>
        <a:p>
          <a:endParaRPr lang="en-IL"/>
        </a:p>
      </dgm:t>
    </dgm:pt>
    <dgm:pt modelId="{DF069441-95AB-48F0-B72B-50553898AE8A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FE81E4D0-D5FF-4A56-AA82-F162809A6E0E}" type="parTrans" cxnId="{F61281FB-1FC8-4556-9C14-EB0F947A8C12}">
      <dgm:prSet/>
      <dgm:spPr/>
      <dgm:t>
        <a:bodyPr/>
        <a:lstStyle/>
        <a:p>
          <a:endParaRPr lang="en-IL"/>
        </a:p>
      </dgm:t>
    </dgm:pt>
    <dgm:pt modelId="{34B8C044-08A6-4717-9B20-F0BABA11DECB}" type="sibTrans" cxnId="{F61281FB-1FC8-4556-9C14-EB0F947A8C12}">
      <dgm:prSet/>
      <dgm:spPr/>
      <dgm:t>
        <a:bodyPr/>
        <a:lstStyle/>
        <a:p>
          <a:endParaRPr lang="en-IL"/>
        </a:p>
      </dgm:t>
    </dgm:pt>
    <dgm:pt modelId="{D398267B-3107-47A2-8891-2E01DF61D5B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CC090AD0-9161-4F28-A23C-B811ACF594C5}" type="parTrans" cxnId="{EAE560CD-509A-4CD1-B0C4-31939D0D3025}">
      <dgm:prSet/>
      <dgm:spPr/>
      <dgm:t>
        <a:bodyPr/>
        <a:lstStyle/>
        <a:p>
          <a:endParaRPr lang="en-IL"/>
        </a:p>
      </dgm:t>
    </dgm:pt>
    <dgm:pt modelId="{679355C4-BCC6-45E6-9A5F-AF19F34B0543}" type="sibTrans" cxnId="{EAE560CD-509A-4CD1-B0C4-31939D0D3025}">
      <dgm:prSet/>
      <dgm:spPr/>
      <dgm:t>
        <a:bodyPr/>
        <a:lstStyle/>
        <a:p>
          <a:endParaRPr lang="en-IL"/>
        </a:p>
      </dgm:t>
    </dgm:pt>
    <dgm:pt modelId="{D9651EDF-6443-4FA7-838D-ADCBD3130CF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pPr algn="ctr"/>
          <a:endParaRPr lang="en-IL"/>
        </a:p>
      </dgm:t>
    </dgm:pt>
    <dgm:pt modelId="{15D50DC8-6B7B-460E-9046-E913DA98501D}" type="parTrans" cxnId="{A3F647C5-896A-4783-8F5F-379298327BE4}">
      <dgm:prSet/>
      <dgm:spPr/>
      <dgm:t>
        <a:bodyPr/>
        <a:lstStyle/>
        <a:p>
          <a:endParaRPr lang="en-IL"/>
        </a:p>
      </dgm:t>
    </dgm:pt>
    <dgm:pt modelId="{B66BDCEA-AFD7-4D01-907E-4AB2D00BF452}" type="sibTrans" cxnId="{A3F647C5-896A-4783-8F5F-379298327BE4}">
      <dgm:prSet/>
      <dgm:spPr/>
      <dgm:t>
        <a:bodyPr/>
        <a:lstStyle/>
        <a:p>
          <a:endParaRPr lang="en-IL"/>
        </a:p>
      </dgm:t>
    </dgm:pt>
    <dgm:pt modelId="{6B178217-9C71-4F58-AEF5-99BCEACCFA45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18797F21-74C9-4D29-8331-6FE60B18113F}" type="parTrans" cxnId="{C4D85372-412A-4FAF-BEF0-392D21A494D5}">
      <dgm:prSet/>
      <dgm:spPr/>
      <dgm:t>
        <a:bodyPr/>
        <a:lstStyle/>
        <a:p>
          <a:endParaRPr lang="en-IL"/>
        </a:p>
      </dgm:t>
    </dgm:pt>
    <dgm:pt modelId="{8B77080B-15D1-46FE-83E8-878521BB241D}" type="sibTrans" cxnId="{C4D85372-412A-4FAF-BEF0-392D21A494D5}">
      <dgm:prSet/>
      <dgm:spPr/>
      <dgm:t>
        <a:bodyPr/>
        <a:lstStyle/>
        <a:p>
          <a:endParaRPr lang="en-IL"/>
        </a:p>
      </dgm:t>
    </dgm:pt>
    <dgm:pt modelId="{FBA4399E-F71F-4DD2-A243-A6AF6AACC603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08593F5A-C170-4A28-874C-33E514D0751F}" type="parTrans" cxnId="{F6EFF1B6-E84D-4AF2-A228-69D3F4E06712}">
      <dgm:prSet/>
      <dgm:spPr/>
      <dgm:t>
        <a:bodyPr/>
        <a:lstStyle/>
        <a:p>
          <a:endParaRPr lang="en-IL"/>
        </a:p>
      </dgm:t>
    </dgm:pt>
    <dgm:pt modelId="{43AE4172-2AE3-4171-8EB7-D76D8740C964}" type="sibTrans" cxnId="{F6EFF1B6-E84D-4AF2-A228-69D3F4E06712}">
      <dgm:prSet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74CE4140-F596-4F1E-BE4B-C2C4CC8B613A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132D65DB-BF05-4378-85BD-F5DEFD987AC4}" type="parTrans" cxnId="{609D34B9-9D69-4D6E-B53B-5D7F443426F1}">
      <dgm:prSet/>
      <dgm:spPr/>
      <dgm:t>
        <a:bodyPr/>
        <a:lstStyle/>
        <a:p>
          <a:endParaRPr lang="en-IL"/>
        </a:p>
      </dgm:t>
    </dgm:pt>
    <dgm:pt modelId="{7E57A5D7-5CFB-44CC-ADF3-62E3A6383BD6}" type="sibTrans" cxnId="{609D34B9-9D69-4D6E-B53B-5D7F443426F1}">
      <dgm:prSet/>
      <dgm:spPr/>
      <dgm:t>
        <a:bodyPr/>
        <a:lstStyle/>
        <a:p>
          <a:endParaRPr lang="en-IL"/>
        </a:p>
      </dgm:t>
    </dgm:pt>
    <dgm:pt modelId="{8A41281D-5E0B-4C49-B7AF-FB32C24E1005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7EE90A8-23C9-4053-AF21-E59F61F11E67}" type="parTrans" cxnId="{19B8231A-0C48-486A-A46E-766B67C20BCE}">
      <dgm:prSet/>
      <dgm:spPr/>
      <dgm:t>
        <a:bodyPr/>
        <a:lstStyle/>
        <a:p>
          <a:endParaRPr lang="en-IL"/>
        </a:p>
      </dgm:t>
    </dgm:pt>
    <dgm:pt modelId="{A4E02BAD-9359-4B27-BB55-937843639BAE}" type="sibTrans" cxnId="{19B8231A-0C48-486A-A46E-766B67C20BCE}">
      <dgm:prSet/>
      <dgm:spPr/>
      <dgm:t>
        <a:bodyPr/>
        <a:lstStyle/>
        <a:p>
          <a:endParaRPr lang="en-IL"/>
        </a:p>
      </dgm:t>
    </dgm:pt>
    <dgm:pt modelId="{38742B08-BB68-4DE1-8963-50953E774EC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pPr algn="ctr"/>
          <a:endParaRPr lang="en-IL"/>
        </a:p>
      </dgm:t>
    </dgm:pt>
    <dgm:pt modelId="{96569C36-7E7B-4586-8CE0-6CF12D429977}" type="parTrans" cxnId="{778AEF64-2F50-434B-AFF9-D7CE313DA8BB}">
      <dgm:prSet/>
      <dgm:spPr/>
      <dgm:t>
        <a:bodyPr/>
        <a:lstStyle/>
        <a:p>
          <a:endParaRPr lang="en-IL"/>
        </a:p>
      </dgm:t>
    </dgm:pt>
    <dgm:pt modelId="{85254F8F-045A-4DF0-92CB-73455D8C7FD6}" type="sibTrans" cxnId="{778AEF64-2F50-434B-AFF9-D7CE313DA8BB}">
      <dgm:prSet/>
      <dgm:spPr/>
      <dgm:t>
        <a:bodyPr/>
        <a:lstStyle/>
        <a:p>
          <a:endParaRPr lang="en-IL"/>
        </a:p>
      </dgm:t>
    </dgm:pt>
    <dgm:pt modelId="{38012BEE-6396-4844-8635-E48FCA9BA049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pPr algn="ctr"/>
          <a:endParaRPr lang="en-IL"/>
        </a:p>
      </dgm:t>
    </dgm:pt>
    <dgm:pt modelId="{9FD92643-46A0-4C84-B290-957B82FC2556}" type="parTrans" cxnId="{2EFDB1FA-162E-4F4D-98DA-C4B2A1DA5CC8}">
      <dgm:prSet/>
      <dgm:spPr/>
      <dgm:t>
        <a:bodyPr/>
        <a:lstStyle/>
        <a:p>
          <a:endParaRPr lang="en-IL"/>
        </a:p>
      </dgm:t>
    </dgm:pt>
    <dgm:pt modelId="{001DBACF-D25F-48FC-9296-EC1AE756BAAC}" type="sibTrans" cxnId="{2EFDB1FA-162E-4F4D-98DA-C4B2A1DA5CC8}">
      <dgm:prSet/>
      <dgm:spPr/>
      <dgm:t>
        <a:bodyPr/>
        <a:lstStyle/>
        <a:p>
          <a:endParaRPr lang="en-IL"/>
        </a:p>
      </dgm:t>
    </dgm:pt>
    <dgm:pt modelId="{AA462C21-339F-4787-BA05-D3DE51F2520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3304CE98-C718-483E-9259-AE5880B311C9}" type="parTrans" cxnId="{AB51A6AF-FB2B-4108-B540-38230C50F45C}">
      <dgm:prSet/>
      <dgm:spPr/>
      <dgm:t>
        <a:bodyPr/>
        <a:lstStyle/>
        <a:p>
          <a:endParaRPr lang="en-IL"/>
        </a:p>
      </dgm:t>
    </dgm:pt>
    <dgm:pt modelId="{7F5753EE-A067-40DA-B91E-4A3E97BF2902}" type="sibTrans" cxnId="{AB51A6AF-FB2B-4108-B540-38230C50F45C}">
      <dgm:prSet/>
      <dgm:spPr/>
      <dgm:t>
        <a:bodyPr/>
        <a:lstStyle/>
        <a:p>
          <a:endParaRPr lang="en-IL"/>
        </a:p>
      </dgm:t>
    </dgm:pt>
    <dgm:pt modelId="{49826ECD-3A62-4EF6-90D1-EFDAF70466D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163FC446-A0A1-4711-908D-A5E6C0D3AEC2}" type="parTrans" cxnId="{1738738A-F551-4BA3-A432-688758ED0B20}">
      <dgm:prSet/>
      <dgm:spPr/>
      <dgm:t>
        <a:bodyPr/>
        <a:lstStyle/>
        <a:p>
          <a:endParaRPr lang="en-IL"/>
        </a:p>
      </dgm:t>
    </dgm:pt>
    <dgm:pt modelId="{980AA657-E068-4FE6-B7AD-2D0D1E95E282}" type="sibTrans" cxnId="{1738738A-F551-4BA3-A432-688758ED0B20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62565C-4243-4E99-9E36-8F97D5A2B66F}" type="pres">
      <dgm:prSet presAssocID="{D823EC1C-5E99-4A70-84B6-7E6CBA587A64}" presName="Name14" presStyleCnt="0"/>
      <dgm:spPr/>
    </dgm:pt>
    <dgm:pt modelId="{F4CF0E75-2CFE-4689-897C-C9AC1B925327}" type="pres">
      <dgm:prSet presAssocID="{D823EC1C-5E99-4A70-84B6-7E6CBA587A64}" presName="level1Shape" presStyleLbl="node0" presStyleIdx="0" presStyleCnt="1">
        <dgm:presLayoutVars>
          <dgm:chPref val="3"/>
        </dgm:presLayoutVars>
      </dgm:prSet>
      <dgm:spPr/>
    </dgm:pt>
    <dgm:pt modelId="{B7469AC1-3C6C-4E39-9657-B2900F4137BC}" type="pres">
      <dgm:prSet presAssocID="{D823EC1C-5E99-4A70-84B6-7E6CBA587A64}" presName="hierChild2" presStyleCnt="0"/>
      <dgm:spPr/>
    </dgm:pt>
    <dgm:pt modelId="{1A46FB2F-AC9C-4E87-B36E-353D275B2ABB}" type="pres">
      <dgm:prSet presAssocID="{A3732E36-AFB3-484F-A064-D8F9F946B2DF}" presName="Name19" presStyleLbl="parChTrans1D2" presStyleIdx="0" presStyleCnt="2"/>
      <dgm:spPr/>
    </dgm:pt>
    <dgm:pt modelId="{4A4FADC3-D916-48E6-9C9D-ADFFB52E7481}" type="pres">
      <dgm:prSet presAssocID="{4DCB7435-2636-4F3F-9A12-7AECEE8E51FC}" presName="Name21" presStyleCnt="0"/>
      <dgm:spPr/>
    </dgm:pt>
    <dgm:pt modelId="{1CD3F97A-931B-4F46-AF47-2C6D4EEE7AB5}" type="pres">
      <dgm:prSet presAssocID="{4DCB7435-2636-4F3F-9A12-7AECEE8E51FC}" presName="level2Shape" presStyleLbl="node2" presStyleIdx="0" presStyleCnt="2"/>
      <dgm:spPr/>
    </dgm:pt>
    <dgm:pt modelId="{EBC9CBEC-9E53-4EEB-99BA-96E8A0E82783}" type="pres">
      <dgm:prSet presAssocID="{4DCB7435-2636-4F3F-9A12-7AECEE8E51FC}" presName="hierChild3" presStyleCnt="0"/>
      <dgm:spPr/>
    </dgm:pt>
    <dgm:pt modelId="{86535D46-9A03-4CD0-8855-1BE2205B2816}" type="pres">
      <dgm:prSet presAssocID="{132D65DB-BF05-4378-85BD-F5DEFD987AC4}" presName="Name19" presStyleLbl="parChTrans1D3" presStyleIdx="0" presStyleCnt="4"/>
      <dgm:spPr/>
    </dgm:pt>
    <dgm:pt modelId="{406FC61E-E0D0-4236-981C-3FC97734EC37}" type="pres">
      <dgm:prSet presAssocID="{74CE4140-F596-4F1E-BE4B-C2C4CC8B613A}" presName="Name21" presStyleCnt="0"/>
      <dgm:spPr/>
    </dgm:pt>
    <dgm:pt modelId="{DF5D2E7F-E04B-476D-8BF5-23057C69B4A1}" type="pres">
      <dgm:prSet presAssocID="{74CE4140-F596-4F1E-BE4B-C2C4CC8B613A}" presName="level2Shape" presStyleLbl="node3" presStyleIdx="0" presStyleCnt="4"/>
      <dgm:spPr/>
    </dgm:pt>
    <dgm:pt modelId="{6F7E0D71-27C3-4105-B901-C0D8AC463233}" type="pres">
      <dgm:prSet presAssocID="{74CE4140-F596-4F1E-BE4B-C2C4CC8B613A}" presName="hierChild3" presStyleCnt="0"/>
      <dgm:spPr/>
    </dgm:pt>
    <dgm:pt modelId="{0D7D17CF-945B-4EDD-81BC-E4910250C508}" type="pres">
      <dgm:prSet presAssocID="{87EE90A8-23C9-4053-AF21-E59F61F11E67}" presName="Name19" presStyleLbl="parChTrans1D4" presStyleIdx="0" presStyleCnt="8"/>
      <dgm:spPr/>
    </dgm:pt>
    <dgm:pt modelId="{3C6B2A67-EDB8-4915-903D-C483A7FE77B5}" type="pres">
      <dgm:prSet presAssocID="{8A41281D-5E0B-4C49-B7AF-FB32C24E1005}" presName="Name21" presStyleCnt="0"/>
      <dgm:spPr/>
    </dgm:pt>
    <dgm:pt modelId="{118F28C9-A26E-4D77-9020-18E31BCD862E}" type="pres">
      <dgm:prSet presAssocID="{8A41281D-5E0B-4C49-B7AF-FB32C24E1005}" presName="level2Shape" presStyleLbl="node4" presStyleIdx="0" presStyleCnt="8"/>
      <dgm:spPr/>
    </dgm:pt>
    <dgm:pt modelId="{2334DC07-3513-4ED2-9C88-6460452B75D5}" type="pres">
      <dgm:prSet presAssocID="{8A41281D-5E0B-4C49-B7AF-FB32C24E1005}" presName="hierChild3" presStyleCnt="0"/>
      <dgm:spPr/>
    </dgm:pt>
    <dgm:pt modelId="{01893BE9-3997-4BD4-B5D1-272ACE6D0154}" type="pres">
      <dgm:prSet presAssocID="{FE81E4D0-D5FF-4A56-AA82-F162809A6E0E}" presName="Name19" presStyleLbl="parChTrans1D4" presStyleIdx="1" presStyleCnt="8"/>
      <dgm:spPr/>
    </dgm:pt>
    <dgm:pt modelId="{0EE0FB0C-9ADB-4D69-AD4E-B7179C00E23D}" type="pres">
      <dgm:prSet presAssocID="{DF069441-95AB-48F0-B72B-50553898AE8A}" presName="Name21" presStyleCnt="0"/>
      <dgm:spPr/>
    </dgm:pt>
    <dgm:pt modelId="{D5839ABA-3123-4F2F-9D4F-5A48CF090D15}" type="pres">
      <dgm:prSet presAssocID="{DF069441-95AB-48F0-B72B-50553898AE8A}" presName="level2Shape" presStyleLbl="node4" presStyleIdx="1" presStyleCnt="8"/>
      <dgm:spPr/>
    </dgm:pt>
    <dgm:pt modelId="{CF310F3F-7E93-46A6-AC31-1660BD2989D4}" type="pres">
      <dgm:prSet presAssocID="{DF069441-95AB-48F0-B72B-50553898AE8A}" presName="hierChild3" presStyleCnt="0"/>
      <dgm:spPr/>
    </dgm:pt>
    <dgm:pt modelId="{5F426B66-A91F-47CE-AF11-81FD30F82B0D}" type="pres">
      <dgm:prSet presAssocID="{18797F21-74C9-4D29-8331-6FE60B18113F}" presName="Name19" presStyleLbl="parChTrans1D3" presStyleIdx="1" presStyleCnt="4"/>
      <dgm:spPr/>
    </dgm:pt>
    <dgm:pt modelId="{29B53C41-3F53-4EBB-B10C-AC4A755A539B}" type="pres">
      <dgm:prSet presAssocID="{6B178217-9C71-4F58-AEF5-99BCEACCFA45}" presName="Name21" presStyleCnt="0"/>
      <dgm:spPr/>
    </dgm:pt>
    <dgm:pt modelId="{CE579BED-B902-4AEC-895A-02411D66A82C}" type="pres">
      <dgm:prSet presAssocID="{6B178217-9C71-4F58-AEF5-99BCEACCFA45}" presName="level2Shape" presStyleLbl="node3" presStyleIdx="1" presStyleCnt="4"/>
      <dgm:spPr/>
    </dgm:pt>
    <dgm:pt modelId="{8326E9CE-D78F-4111-9AFC-414E0FDF402D}" type="pres">
      <dgm:prSet presAssocID="{6B178217-9C71-4F58-AEF5-99BCEACCFA45}" presName="hierChild3" presStyleCnt="0"/>
      <dgm:spPr/>
    </dgm:pt>
    <dgm:pt modelId="{F7A7C42D-E62A-45F1-81C8-7471EE72F8E9}" type="pres">
      <dgm:prSet presAssocID="{08593F5A-C170-4A28-874C-33E514D0751F}" presName="Name19" presStyleLbl="parChTrans1D4" presStyleIdx="2" presStyleCnt="8"/>
      <dgm:spPr/>
    </dgm:pt>
    <dgm:pt modelId="{49BCCF72-A64D-4D54-B036-41FC1A600C97}" type="pres">
      <dgm:prSet presAssocID="{FBA4399E-F71F-4DD2-A243-A6AF6AACC603}" presName="Name21" presStyleCnt="0"/>
      <dgm:spPr/>
    </dgm:pt>
    <dgm:pt modelId="{DD0EAF78-BFCC-4AB2-99DC-7A4296873A44}" type="pres">
      <dgm:prSet presAssocID="{FBA4399E-F71F-4DD2-A243-A6AF6AACC603}" presName="level2Shape" presStyleLbl="node4" presStyleIdx="2" presStyleCnt="8"/>
      <dgm:spPr/>
    </dgm:pt>
    <dgm:pt modelId="{409B0856-2A35-4D1F-8281-F0230D299479}" type="pres">
      <dgm:prSet presAssocID="{FBA4399E-F71F-4DD2-A243-A6AF6AACC603}" presName="hierChild3" presStyleCnt="0"/>
      <dgm:spPr/>
    </dgm:pt>
    <dgm:pt modelId="{5CA06DF0-2E84-45F0-B26C-F171033AD416}" type="pres">
      <dgm:prSet presAssocID="{94BF9E03-47A2-4106-AEE3-A1F982DF79C6}" presName="Name19" presStyleLbl="parChTrans1D4" presStyleIdx="3" presStyleCnt="8"/>
      <dgm:spPr/>
    </dgm:pt>
    <dgm:pt modelId="{DC5EA7FD-4AFB-4BBB-BCF4-D9D8CAF976D2}" type="pres">
      <dgm:prSet presAssocID="{8EF2030C-94F7-4567-8FE9-3B21F3A2DD52}" presName="Name21" presStyleCnt="0"/>
      <dgm:spPr/>
    </dgm:pt>
    <dgm:pt modelId="{AEC527B0-DAB6-4CCA-A1EA-342E2D6E3E51}" type="pres">
      <dgm:prSet presAssocID="{8EF2030C-94F7-4567-8FE9-3B21F3A2DD52}" presName="level2Shape" presStyleLbl="node4" presStyleIdx="3" presStyleCnt="8"/>
      <dgm:spPr/>
    </dgm:pt>
    <dgm:pt modelId="{06A8D8C9-590C-4A7B-AEC3-C5026025EF27}" type="pres">
      <dgm:prSet presAssocID="{8EF2030C-94F7-4567-8FE9-3B21F3A2DD52}" presName="hierChild3" presStyleCnt="0"/>
      <dgm:spPr/>
    </dgm:pt>
    <dgm:pt modelId="{3C8C2955-3B49-4DD8-AE0D-B9FCA66F8A28}" type="pres">
      <dgm:prSet presAssocID="{CC090AD0-9161-4F28-A23C-B811ACF594C5}" presName="Name19" presStyleLbl="parChTrans1D2" presStyleIdx="1" presStyleCnt="2"/>
      <dgm:spPr/>
    </dgm:pt>
    <dgm:pt modelId="{12CB3841-E5E0-4395-9ABE-F18EE14BFDAF}" type="pres">
      <dgm:prSet presAssocID="{D398267B-3107-47A2-8891-2E01DF61D5B1}" presName="Name21" presStyleCnt="0"/>
      <dgm:spPr/>
    </dgm:pt>
    <dgm:pt modelId="{A514A121-2E5F-4097-99F9-2A01DCECED59}" type="pres">
      <dgm:prSet presAssocID="{D398267B-3107-47A2-8891-2E01DF61D5B1}" presName="level2Shape" presStyleLbl="node2" presStyleIdx="1" presStyleCnt="2"/>
      <dgm:spPr/>
    </dgm:pt>
    <dgm:pt modelId="{649F1FAE-CD47-4ABC-B1FE-51F9FB05E7FF}" type="pres">
      <dgm:prSet presAssocID="{D398267B-3107-47A2-8891-2E01DF61D5B1}" presName="hierChild3" presStyleCnt="0"/>
      <dgm:spPr/>
    </dgm:pt>
    <dgm:pt modelId="{7861B112-5EBF-4812-B5D5-87AEE6C993CF}" type="pres">
      <dgm:prSet presAssocID="{96569C36-7E7B-4586-8CE0-6CF12D429977}" presName="Name19" presStyleLbl="parChTrans1D3" presStyleIdx="2" presStyleCnt="4"/>
      <dgm:spPr/>
    </dgm:pt>
    <dgm:pt modelId="{5095C152-84B9-4780-876F-C57B68561592}" type="pres">
      <dgm:prSet presAssocID="{38742B08-BB68-4DE1-8963-50953E774EC2}" presName="Name21" presStyleCnt="0"/>
      <dgm:spPr/>
    </dgm:pt>
    <dgm:pt modelId="{D9B0FA4D-73E1-4419-9FFD-949454B0FC0B}" type="pres">
      <dgm:prSet presAssocID="{38742B08-BB68-4DE1-8963-50953E774EC2}" presName="level2Shape" presStyleLbl="node3" presStyleIdx="2" presStyleCnt="4"/>
      <dgm:spPr/>
    </dgm:pt>
    <dgm:pt modelId="{27C8F502-BAF8-490A-B208-59AC39F866EF}" type="pres">
      <dgm:prSet presAssocID="{38742B08-BB68-4DE1-8963-50953E774EC2}" presName="hierChild3" presStyleCnt="0"/>
      <dgm:spPr/>
    </dgm:pt>
    <dgm:pt modelId="{0195805A-E4CE-4E4E-B892-962A887155C2}" type="pres">
      <dgm:prSet presAssocID="{9FD92643-46A0-4C84-B290-957B82FC2556}" presName="Name19" presStyleLbl="parChTrans1D4" presStyleIdx="4" presStyleCnt="8"/>
      <dgm:spPr/>
    </dgm:pt>
    <dgm:pt modelId="{00FA572A-67D8-4091-98B7-30AEA4182000}" type="pres">
      <dgm:prSet presAssocID="{38012BEE-6396-4844-8635-E48FCA9BA049}" presName="Name21" presStyleCnt="0"/>
      <dgm:spPr/>
    </dgm:pt>
    <dgm:pt modelId="{E6CB941C-FF14-40D8-AA04-768ADBDD14AB}" type="pres">
      <dgm:prSet presAssocID="{38012BEE-6396-4844-8635-E48FCA9BA049}" presName="level2Shape" presStyleLbl="node4" presStyleIdx="4" presStyleCnt="8"/>
      <dgm:spPr/>
    </dgm:pt>
    <dgm:pt modelId="{B057E67A-900E-42B9-BC17-3DD5A1A9E6E6}" type="pres">
      <dgm:prSet presAssocID="{38012BEE-6396-4844-8635-E48FCA9BA049}" presName="hierChild3" presStyleCnt="0"/>
      <dgm:spPr/>
    </dgm:pt>
    <dgm:pt modelId="{3D0AA461-605D-4C0B-B416-A80E2555CF5D}" type="pres">
      <dgm:prSet presAssocID="{15D50DC8-6B7B-460E-9046-E913DA98501D}" presName="Name19" presStyleLbl="parChTrans1D4" presStyleIdx="5" presStyleCnt="8"/>
      <dgm:spPr/>
    </dgm:pt>
    <dgm:pt modelId="{1720B7CC-7BB8-444E-B3BF-1673F52848E0}" type="pres">
      <dgm:prSet presAssocID="{D9651EDF-6443-4FA7-838D-ADCBD3130CF1}" presName="Name21" presStyleCnt="0"/>
      <dgm:spPr/>
    </dgm:pt>
    <dgm:pt modelId="{BF032A9A-F50C-411C-B96B-CBC1850A2838}" type="pres">
      <dgm:prSet presAssocID="{D9651EDF-6443-4FA7-838D-ADCBD3130CF1}" presName="level2Shape" presStyleLbl="node4" presStyleIdx="5" presStyleCnt="8"/>
      <dgm:spPr/>
    </dgm:pt>
    <dgm:pt modelId="{69CC2B45-F5CB-437B-8B03-5107F892D541}" type="pres">
      <dgm:prSet presAssocID="{D9651EDF-6443-4FA7-838D-ADCBD3130CF1}" presName="hierChild3" presStyleCnt="0"/>
      <dgm:spPr/>
    </dgm:pt>
    <dgm:pt modelId="{19BF921A-CAF6-4C57-9183-0E04C40A7517}" type="pres">
      <dgm:prSet presAssocID="{3304CE98-C718-483E-9259-AE5880B311C9}" presName="Name19" presStyleLbl="parChTrans1D3" presStyleIdx="3" presStyleCnt="4"/>
      <dgm:spPr/>
    </dgm:pt>
    <dgm:pt modelId="{953495E2-AF37-4DC6-927B-B8C36C6DB976}" type="pres">
      <dgm:prSet presAssocID="{AA462C21-339F-4787-BA05-D3DE51F25201}" presName="Name21" presStyleCnt="0"/>
      <dgm:spPr/>
    </dgm:pt>
    <dgm:pt modelId="{156DF33E-ED5E-4C81-9A05-CCF089B115B8}" type="pres">
      <dgm:prSet presAssocID="{AA462C21-339F-4787-BA05-D3DE51F25201}" presName="level2Shape" presStyleLbl="node3" presStyleIdx="3" presStyleCnt="4"/>
      <dgm:spPr/>
    </dgm:pt>
    <dgm:pt modelId="{717BD0BD-3B9C-431D-86ED-30703AF5A971}" type="pres">
      <dgm:prSet presAssocID="{AA462C21-339F-4787-BA05-D3DE51F25201}" presName="hierChild3" presStyleCnt="0"/>
      <dgm:spPr/>
    </dgm:pt>
    <dgm:pt modelId="{4D9B5772-0CDC-445D-A761-4A5E4851AA86}" type="pres">
      <dgm:prSet presAssocID="{163FC446-A0A1-4711-908D-A5E6C0D3AEC2}" presName="Name19" presStyleLbl="parChTrans1D4" presStyleIdx="6" presStyleCnt="8"/>
      <dgm:spPr/>
    </dgm:pt>
    <dgm:pt modelId="{D620B130-1A6C-495E-97D4-997BE37BCED2}" type="pres">
      <dgm:prSet presAssocID="{49826ECD-3A62-4EF6-90D1-EFDAF70466D2}" presName="Name21" presStyleCnt="0"/>
      <dgm:spPr/>
    </dgm:pt>
    <dgm:pt modelId="{A319AC44-E974-44FD-AB00-08730738D720}" type="pres">
      <dgm:prSet presAssocID="{49826ECD-3A62-4EF6-90D1-EFDAF70466D2}" presName="level2Shape" presStyleLbl="node4" presStyleIdx="6" presStyleCnt="8"/>
      <dgm:spPr/>
    </dgm:pt>
    <dgm:pt modelId="{B1D0F138-82C2-428E-BDCF-C652044BF560}" type="pres">
      <dgm:prSet presAssocID="{49826ECD-3A62-4EF6-90D1-EFDAF70466D2}" presName="hierChild3" presStyleCnt="0"/>
      <dgm:spPr/>
    </dgm:pt>
    <dgm:pt modelId="{7D4B8284-B252-4F24-A527-69E37586918B}" type="pres">
      <dgm:prSet presAssocID="{4643A171-409F-40B9-972A-6F9888BC1651}" presName="Name19" presStyleLbl="parChTrans1D4" presStyleIdx="7" presStyleCnt="8"/>
      <dgm:spPr/>
    </dgm:pt>
    <dgm:pt modelId="{70C51F95-1F9B-4319-9507-8CEEF943A227}" type="pres">
      <dgm:prSet presAssocID="{BAC2FD48-F3DD-4F21-B8EF-08417D5C6AE4}" presName="Name21" presStyleCnt="0"/>
      <dgm:spPr/>
    </dgm:pt>
    <dgm:pt modelId="{67E07548-D751-470A-BCA2-24949954053B}" type="pres">
      <dgm:prSet presAssocID="{BAC2FD48-F3DD-4F21-B8EF-08417D5C6AE4}" presName="level2Shape" presStyleLbl="node4" presStyleIdx="7" presStyleCnt="8"/>
      <dgm:spPr/>
    </dgm:pt>
    <dgm:pt modelId="{E710B4C3-BA4D-46C4-A92C-825D92371288}" type="pres">
      <dgm:prSet presAssocID="{BAC2FD48-F3DD-4F21-B8EF-08417D5C6AE4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D1F4A816-A500-41F7-A8BE-F54BA6F1DBE1}" type="presOf" srcId="{4DCB7435-2636-4F3F-9A12-7AECEE8E51FC}" destId="{1CD3F97A-931B-4F46-AF47-2C6D4EEE7AB5}" srcOrd="0" destOrd="0" presId="urn:microsoft.com/office/officeart/2005/8/layout/hierarchy6"/>
    <dgm:cxn modelId="{92FDAE19-3194-46EA-A486-CC43EF3B0D8F}" type="presOf" srcId="{A3732E36-AFB3-484F-A064-D8F9F946B2DF}" destId="{1A46FB2F-AC9C-4E87-B36E-353D275B2ABB}" srcOrd="0" destOrd="0" presId="urn:microsoft.com/office/officeart/2005/8/layout/hierarchy6"/>
    <dgm:cxn modelId="{19B8231A-0C48-486A-A46E-766B67C20BCE}" srcId="{74CE4140-F596-4F1E-BE4B-C2C4CC8B613A}" destId="{8A41281D-5E0B-4C49-B7AF-FB32C24E1005}" srcOrd="0" destOrd="0" parTransId="{87EE90A8-23C9-4053-AF21-E59F61F11E67}" sibTransId="{A4E02BAD-9359-4B27-BB55-937843639BAE}"/>
    <dgm:cxn modelId="{D1A0E81B-C482-4AA8-A31B-D1A4C29E5F49}" type="presOf" srcId="{163FC446-A0A1-4711-908D-A5E6C0D3AEC2}" destId="{4D9B5772-0CDC-445D-A761-4A5E4851AA86}" srcOrd="0" destOrd="0" presId="urn:microsoft.com/office/officeart/2005/8/layout/hierarchy6"/>
    <dgm:cxn modelId="{7BC9791D-FBEE-444C-A8A7-30B0BCA2FE29}" type="presOf" srcId="{8A41281D-5E0B-4C49-B7AF-FB32C24E1005}" destId="{118F28C9-A26E-4D77-9020-18E31BCD862E}" srcOrd="0" destOrd="0" presId="urn:microsoft.com/office/officeart/2005/8/layout/hierarchy6"/>
    <dgm:cxn modelId="{16256C23-9281-497B-B982-44F3CD59ABF6}" srcId="{6B178217-9C71-4F58-AEF5-99BCEACCFA45}" destId="{8EF2030C-94F7-4567-8FE9-3B21F3A2DD52}" srcOrd="1" destOrd="0" parTransId="{94BF9E03-47A2-4106-AEE3-A1F982DF79C6}" sibTransId="{1EDBD638-DF01-4E30-8403-746E3F6362B1}"/>
    <dgm:cxn modelId="{C13F9424-4C6A-4D1B-9522-0BA90152D10B}" type="presOf" srcId="{D398267B-3107-47A2-8891-2E01DF61D5B1}" destId="{A514A121-2E5F-4097-99F9-2A01DCECED59}" srcOrd="0" destOrd="0" presId="urn:microsoft.com/office/officeart/2005/8/layout/hierarchy6"/>
    <dgm:cxn modelId="{19291D2A-55C3-42F0-BD51-DC23B5D06F5C}" type="presOf" srcId="{AA462C21-339F-4787-BA05-D3DE51F25201}" destId="{156DF33E-ED5E-4C81-9A05-CCF089B115B8}" srcOrd="0" destOrd="0" presId="urn:microsoft.com/office/officeart/2005/8/layout/hierarchy6"/>
    <dgm:cxn modelId="{778AEF64-2F50-434B-AFF9-D7CE313DA8BB}" srcId="{D398267B-3107-47A2-8891-2E01DF61D5B1}" destId="{38742B08-BB68-4DE1-8963-50953E774EC2}" srcOrd="0" destOrd="0" parTransId="{96569C36-7E7B-4586-8CE0-6CF12D429977}" sibTransId="{85254F8F-045A-4DF0-92CB-73455D8C7FD6}"/>
    <dgm:cxn modelId="{58FB1B4D-B18C-4E98-929E-D22E3EC67999}" type="presOf" srcId="{132D65DB-BF05-4378-85BD-F5DEFD987AC4}" destId="{86535D46-9A03-4CD0-8855-1BE2205B2816}" srcOrd="0" destOrd="0" presId="urn:microsoft.com/office/officeart/2005/8/layout/hierarchy6"/>
    <dgm:cxn modelId="{391EB651-AFF9-4990-8E5F-CE9EC6694CAB}" type="presOf" srcId="{8EF2030C-94F7-4567-8FE9-3B21F3A2DD52}" destId="{AEC527B0-DAB6-4CCA-A1EA-342E2D6E3E51}" srcOrd="0" destOrd="0" presId="urn:microsoft.com/office/officeart/2005/8/layout/hierarchy6"/>
    <dgm:cxn modelId="{C4D85372-412A-4FAF-BEF0-392D21A494D5}" srcId="{4DCB7435-2636-4F3F-9A12-7AECEE8E51FC}" destId="{6B178217-9C71-4F58-AEF5-99BCEACCFA45}" srcOrd="1" destOrd="0" parTransId="{18797F21-74C9-4D29-8331-6FE60B18113F}" sibTransId="{8B77080B-15D1-46FE-83E8-878521BB241D}"/>
    <dgm:cxn modelId="{14C2877A-B352-4FDC-9F47-1B66055D2E30}" type="presOf" srcId="{BAC2FD48-F3DD-4F21-B8EF-08417D5C6AE4}" destId="{67E07548-D751-470A-BCA2-24949954053B}" srcOrd="0" destOrd="0" presId="urn:microsoft.com/office/officeart/2005/8/layout/hierarchy6"/>
    <dgm:cxn modelId="{FE0BB47C-58AE-41E1-A5C7-BE635E3D1BD6}" type="presOf" srcId="{49826ECD-3A62-4EF6-90D1-EFDAF70466D2}" destId="{A319AC44-E974-44FD-AB00-08730738D720}" srcOrd="0" destOrd="0" presId="urn:microsoft.com/office/officeart/2005/8/layout/hierarchy6"/>
    <dgm:cxn modelId="{54D4977D-F472-48D8-99A7-2B09520626E1}" srcId="{D823EC1C-5E99-4A70-84B6-7E6CBA587A64}" destId="{4DCB7435-2636-4F3F-9A12-7AECEE8E51FC}" srcOrd="0" destOrd="0" parTransId="{A3732E36-AFB3-484F-A064-D8F9F946B2DF}" sibTransId="{4C507528-6B11-4E13-A815-DE54134718D4}"/>
    <dgm:cxn modelId="{B0EA137F-A53B-4B9F-8A53-ABF22F3BCA2E}" type="presOf" srcId="{08593F5A-C170-4A28-874C-33E514D0751F}" destId="{F7A7C42D-E62A-45F1-81C8-7471EE72F8E9}" srcOrd="0" destOrd="0" presId="urn:microsoft.com/office/officeart/2005/8/layout/hierarchy6"/>
    <dgm:cxn modelId="{1738738A-F551-4BA3-A432-688758ED0B20}" srcId="{AA462C21-339F-4787-BA05-D3DE51F25201}" destId="{49826ECD-3A62-4EF6-90D1-EFDAF70466D2}" srcOrd="0" destOrd="0" parTransId="{163FC446-A0A1-4711-908D-A5E6C0D3AEC2}" sibTransId="{980AA657-E068-4FE6-B7AD-2D0D1E95E282}"/>
    <dgm:cxn modelId="{B0E55D90-4E20-44FA-94A0-0F66CCB7C2D1}" type="presOf" srcId="{96569C36-7E7B-4586-8CE0-6CF12D429977}" destId="{7861B112-5EBF-4812-B5D5-87AEE6C993CF}" srcOrd="0" destOrd="0" presId="urn:microsoft.com/office/officeart/2005/8/layout/hierarchy6"/>
    <dgm:cxn modelId="{4FB62192-FB9A-4F68-8D62-B770D441D2F4}" srcId="{AA462C21-339F-4787-BA05-D3DE51F25201}" destId="{BAC2FD48-F3DD-4F21-B8EF-08417D5C6AE4}" srcOrd="1" destOrd="0" parTransId="{4643A171-409F-40B9-972A-6F9888BC1651}" sibTransId="{7715394B-A200-4F6A-947F-CFE940DBDBEC}"/>
    <dgm:cxn modelId="{8B918498-582F-47E7-BD63-2EDAE79A602C}" type="presOf" srcId="{FBA4399E-F71F-4DD2-A243-A6AF6AACC603}" destId="{DD0EAF78-BFCC-4AB2-99DC-7A4296873A44}" srcOrd="0" destOrd="0" presId="urn:microsoft.com/office/officeart/2005/8/layout/hierarchy6"/>
    <dgm:cxn modelId="{4A98B099-893B-49AF-A4CE-B8CB18EA8552}" type="presOf" srcId="{74CE4140-F596-4F1E-BE4B-C2C4CC8B613A}" destId="{DF5D2E7F-E04B-476D-8BF5-23057C69B4A1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779FB4A2-DF1A-46BC-BE61-E84328ACD8B6}" type="presOf" srcId="{4643A171-409F-40B9-972A-6F9888BC1651}" destId="{7D4B8284-B252-4F24-A527-69E37586918B}" srcOrd="0" destOrd="0" presId="urn:microsoft.com/office/officeart/2005/8/layout/hierarchy6"/>
    <dgm:cxn modelId="{DAFCF4A7-2668-4297-80E8-1528C47FC420}" type="presOf" srcId="{38742B08-BB68-4DE1-8963-50953E774EC2}" destId="{D9B0FA4D-73E1-4419-9FFD-949454B0FC0B}" srcOrd="0" destOrd="0" presId="urn:microsoft.com/office/officeart/2005/8/layout/hierarchy6"/>
    <dgm:cxn modelId="{DCB3B9A9-B969-4331-80EF-7A8530654F7C}" type="presOf" srcId="{18797F21-74C9-4D29-8331-6FE60B18113F}" destId="{5F426B66-A91F-47CE-AF11-81FD30F82B0D}" srcOrd="0" destOrd="0" presId="urn:microsoft.com/office/officeart/2005/8/layout/hierarchy6"/>
    <dgm:cxn modelId="{AB51A6AF-FB2B-4108-B540-38230C50F45C}" srcId="{D398267B-3107-47A2-8891-2E01DF61D5B1}" destId="{AA462C21-339F-4787-BA05-D3DE51F25201}" srcOrd="1" destOrd="0" parTransId="{3304CE98-C718-483E-9259-AE5880B311C9}" sibTransId="{7F5753EE-A067-40DA-B91E-4A3E97BF2902}"/>
    <dgm:cxn modelId="{D889AEAF-01D9-47B6-A380-F64F15309898}" type="presOf" srcId="{15D50DC8-6B7B-460E-9046-E913DA98501D}" destId="{3D0AA461-605D-4C0B-B416-A80E2555CF5D}" srcOrd="0" destOrd="0" presId="urn:microsoft.com/office/officeart/2005/8/layout/hierarchy6"/>
    <dgm:cxn modelId="{F6EFF1B6-E84D-4AF2-A228-69D3F4E06712}" srcId="{6B178217-9C71-4F58-AEF5-99BCEACCFA45}" destId="{FBA4399E-F71F-4DD2-A243-A6AF6AACC603}" srcOrd="0" destOrd="0" parTransId="{08593F5A-C170-4A28-874C-33E514D0751F}" sibTransId="{43AE4172-2AE3-4171-8EB7-D76D8740C964}"/>
    <dgm:cxn modelId="{236593B8-294D-49EA-B626-E1010A56733F}" type="presOf" srcId="{87EE90A8-23C9-4053-AF21-E59F61F11E67}" destId="{0D7D17CF-945B-4EDD-81BC-E4910250C508}" srcOrd="0" destOrd="0" presId="urn:microsoft.com/office/officeart/2005/8/layout/hierarchy6"/>
    <dgm:cxn modelId="{609D34B9-9D69-4D6E-B53B-5D7F443426F1}" srcId="{4DCB7435-2636-4F3F-9A12-7AECEE8E51FC}" destId="{74CE4140-F596-4F1E-BE4B-C2C4CC8B613A}" srcOrd="0" destOrd="0" parTransId="{132D65DB-BF05-4378-85BD-F5DEFD987AC4}" sibTransId="{7E57A5D7-5CFB-44CC-ADF3-62E3A6383BD6}"/>
    <dgm:cxn modelId="{9FB5ACBB-DA44-4E61-9FC5-6566239C1D3F}" type="presOf" srcId="{CC090AD0-9161-4F28-A23C-B811ACF594C5}" destId="{3C8C2955-3B49-4DD8-AE0D-B9FCA66F8A28}" srcOrd="0" destOrd="0" presId="urn:microsoft.com/office/officeart/2005/8/layout/hierarchy6"/>
    <dgm:cxn modelId="{EDDA29BC-CCC2-422E-B0D7-005267ED71F3}" type="presOf" srcId="{38012BEE-6396-4844-8635-E48FCA9BA049}" destId="{E6CB941C-FF14-40D8-AA04-768ADBDD14AB}" srcOrd="0" destOrd="0" presId="urn:microsoft.com/office/officeart/2005/8/layout/hierarchy6"/>
    <dgm:cxn modelId="{A3F647C5-896A-4783-8F5F-379298327BE4}" srcId="{38742B08-BB68-4DE1-8963-50953E774EC2}" destId="{D9651EDF-6443-4FA7-838D-ADCBD3130CF1}" srcOrd="1" destOrd="0" parTransId="{15D50DC8-6B7B-460E-9046-E913DA98501D}" sibTransId="{B66BDCEA-AFD7-4D01-907E-4AB2D00BF452}"/>
    <dgm:cxn modelId="{EAE560CD-509A-4CD1-B0C4-31939D0D3025}" srcId="{D823EC1C-5E99-4A70-84B6-7E6CBA587A64}" destId="{D398267B-3107-47A2-8891-2E01DF61D5B1}" srcOrd="1" destOrd="0" parTransId="{CC090AD0-9161-4F28-A23C-B811ACF594C5}" sibTransId="{679355C4-BCC6-45E6-9A5F-AF19F34B0543}"/>
    <dgm:cxn modelId="{428972CD-AB6A-4208-92F8-29ED614966D3}" type="presOf" srcId="{6B178217-9C71-4F58-AEF5-99BCEACCFA45}" destId="{CE579BED-B902-4AEC-895A-02411D66A82C}" srcOrd="0" destOrd="0" presId="urn:microsoft.com/office/officeart/2005/8/layout/hierarchy6"/>
    <dgm:cxn modelId="{9451D6D2-C73B-47F4-9764-86398D404DEB}" type="presOf" srcId="{DF069441-95AB-48F0-B72B-50553898AE8A}" destId="{D5839ABA-3123-4F2F-9D4F-5A48CF090D15}" srcOrd="0" destOrd="0" presId="urn:microsoft.com/office/officeart/2005/8/layout/hierarchy6"/>
    <dgm:cxn modelId="{F07679D5-C604-4492-8B7E-2170527AC629}" type="presOf" srcId="{9FD92643-46A0-4C84-B290-957B82FC2556}" destId="{0195805A-E4CE-4E4E-B892-962A887155C2}" srcOrd="0" destOrd="0" presId="urn:microsoft.com/office/officeart/2005/8/layout/hierarchy6"/>
    <dgm:cxn modelId="{B4215CDA-9511-40E0-BE70-92EB4E312C46}" type="presOf" srcId="{94BF9E03-47A2-4106-AEE3-A1F982DF79C6}" destId="{5CA06DF0-2E84-45F0-B26C-F171033AD416}" srcOrd="0" destOrd="0" presId="urn:microsoft.com/office/officeart/2005/8/layout/hierarchy6"/>
    <dgm:cxn modelId="{5C052AE9-3710-40D0-A77B-3924A0ACDC0F}" type="presOf" srcId="{FE81E4D0-D5FF-4A56-AA82-F162809A6E0E}" destId="{01893BE9-3997-4BD4-B5D1-272ACE6D0154}" srcOrd="0" destOrd="0" presId="urn:microsoft.com/office/officeart/2005/8/layout/hierarchy6"/>
    <dgm:cxn modelId="{E7FDA9E9-AE6A-4BAA-969F-7C5522F41690}" type="presOf" srcId="{3304CE98-C718-483E-9259-AE5880B311C9}" destId="{19BF921A-CAF6-4C57-9183-0E04C40A7517}" srcOrd="0" destOrd="0" presId="urn:microsoft.com/office/officeart/2005/8/layout/hierarchy6"/>
    <dgm:cxn modelId="{C1C307F2-3354-4AB3-8E57-439EF851BCA3}" type="presOf" srcId="{D823EC1C-5E99-4A70-84B6-7E6CBA587A64}" destId="{F4CF0E75-2CFE-4689-897C-C9AC1B925327}" srcOrd="0" destOrd="0" presId="urn:microsoft.com/office/officeart/2005/8/layout/hierarchy6"/>
    <dgm:cxn modelId="{A1681FF4-49D7-4E65-82BA-E2D63CE2EE95}" srcId="{A0FF90FC-3E23-4963-A796-B48AD0A6D32C}" destId="{D823EC1C-5E99-4A70-84B6-7E6CBA587A64}" srcOrd="0" destOrd="0" parTransId="{814ADD7F-1740-4DFF-98F4-86A7E73FDEA6}" sibTransId="{FE2FF6CA-47BA-4F91-AB6C-38C4A5D58992}"/>
    <dgm:cxn modelId="{0C932BF8-4CB3-43F7-9C79-1653BC41E917}" type="presOf" srcId="{D9651EDF-6443-4FA7-838D-ADCBD3130CF1}" destId="{BF032A9A-F50C-411C-B96B-CBC1850A2838}" srcOrd="0" destOrd="0" presId="urn:microsoft.com/office/officeart/2005/8/layout/hierarchy6"/>
    <dgm:cxn modelId="{2EFDB1FA-162E-4F4D-98DA-C4B2A1DA5CC8}" srcId="{38742B08-BB68-4DE1-8963-50953E774EC2}" destId="{38012BEE-6396-4844-8635-E48FCA9BA049}" srcOrd="0" destOrd="0" parTransId="{9FD92643-46A0-4C84-B290-957B82FC2556}" sibTransId="{001DBACF-D25F-48FC-9296-EC1AE756BAAC}"/>
    <dgm:cxn modelId="{F61281FB-1FC8-4556-9C14-EB0F947A8C12}" srcId="{74CE4140-F596-4F1E-BE4B-C2C4CC8B613A}" destId="{DF069441-95AB-48F0-B72B-50553898AE8A}" srcOrd="1" destOrd="0" parTransId="{FE81E4D0-D5FF-4A56-AA82-F162809A6E0E}" sibTransId="{34B8C044-08A6-4717-9B20-F0BABA11DECB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722E94F-84A0-4346-8632-878EDB9D2C7D}" type="presParOf" srcId="{22A8EFF3-7864-47B9-8D2F-358B163C29DE}" destId="{1762565C-4243-4E99-9E36-8F97D5A2B66F}" srcOrd="0" destOrd="0" presId="urn:microsoft.com/office/officeart/2005/8/layout/hierarchy6"/>
    <dgm:cxn modelId="{B4B48726-C0EC-4EE6-9E3E-98939592D663}" type="presParOf" srcId="{1762565C-4243-4E99-9E36-8F97D5A2B66F}" destId="{F4CF0E75-2CFE-4689-897C-C9AC1B925327}" srcOrd="0" destOrd="0" presId="urn:microsoft.com/office/officeart/2005/8/layout/hierarchy6"/>
    <dgm:cxn modelId="{D5C37D7F-1506-4149-9179-ABDF3EA29640}" type="presParOf" srcId="{1762565C-4243-4E99-9E36-8F97D5A2B66F}" destId="{B7469AC1-3C6C-4E39-9657-B2900F4137BC}" srcOrd="1" destOrd="0" presId="urn:microsoft.com/office/officeart/2005/8/layout/hierarchy6"/>
    <dgm:cxn modelId="{F6B35C20-B50E-432B-896E-F1CE633CA2F3}" type="presParOf" srcId="{B7469AC1-3C6C-4E39-9657-B2900F4137BC}" destId="{1A46FB2F-AC9C-4E87-B36E-353D275B2ABB}" srcOrd="0" destOrd="0" presId="urn:microsoft.com/office/officeart/2005/8/layout/hierarchy6"/>
    <dgm:cxn modelId="{C41326CF-6CC6-4235-85B4-CFFBDE356BEF}" type="presParOf" srcId="{B7469AC1-3C6C-4E39-9657-B2900F4137BC}" destId="{4A4FADC3-D916-48E6-9C9D-ADFFB52E7481}" srcOrd="1" destOrd="0" presId="urn:microsoft.com/office/officeart/2005/8/layout/hierarchy6"/>
    <dgm:cxn modelId="{75719DAA-7C2A-4714-94CE-39FE894A6BEC}" type="presParOf" srcId="{4A4FADC3-D916-48E6-9C9D-ADFFB52E7481}" destId="{1CD3F97A-931B-4F46-AF47-2C6D4EEE7AB5}" srcOrd="0" destOrd="0" presId="urn:microsoft.com/office/officeart/2005/8/layout/hierarchy6"/>
    <dgm:cxn modelId="{7EC91BCD-FD99-4046-B23B-57474925E79F}" type="presParOf" srcId="{4A4FADC3-D916-48E6-9C9D-ADFFB52E7481}" destId="{EBC9CBEC-9E53-4EEB-99BA-96E8A0E82783}" srcOrd="1" destOrd="0" presId="urn:microsoft.com/office/officeart/2005/8/layout/hierarchy6"/>
    <dgm:cxn modelId="{14522A7C-B208-4063-BD7B-BA1D1DC17F37}" type="presParOf" srcId="{EBC9CBEC-9E53-4EEB-99BA-96E8A0E82783}" destId="{86535D46-9A03-4CD0-8855-1BE2205B2816}" srcOrd="0" destOrd="0" presId="urn:microsoft.com/office/officeart/2005/8/layout/hierarchy6"/>
    <dgm:cxn modelId="{0844867E-43A5-4DC6-84E0-FC0524B77F00}" type="presParOf" srcId="{EBC9CBEC-9E53-4EEB-99BA-96E8A0E82783}" destId="{406FC61E-E0D0-4236-981C-3FC97734EC37}" srcOrd="1" destOrd="0" presId="urn:microsoft.com/office/officeart/2005/8/layout/hierarchy6"/>
    <dgm:cxn modelId="{0347E42B-9279-4371-9F14-9A33E87BEB91}" type="presParOf" srcId="{406FC61E-E0D0-4236-981C-3FC97734EC37}" destId="{DF5D2E7F-E04B-476D-8BF5-23057C69B4A1}" srcOrd="0" destOrd="0" presId="urn:microsoft.com/office/officeart/2005/8/layout/hierarchy6"/>
    <dgm:cxn modelId="{05887081-0111-489D-A01A-AE7AE0FC3A6E}" type="presParOf" srcId="{406FC61E-E0D0-4236-981C-3FC97734EC37}" destId="{6F7E0D71-27C3-4105-B901-C0D8AC463233}" srcOrd="1" destOrd="0" presId="urn:microsoft.com/office/officeart/2005/8/layout/hierarchy6"/>
    <dgm:cxn modelId="{50886C43-EC10-4C60-9955-B34763518890}" type="presParOf" srcId="{6F7E0D71-27C3-4105-B901-C0D8AC463233}" destId="{0D7D17CF-945B-4EDD-81BC-E4910250C508}" srcOrd="0" destOrd="0" presId="urn:microsoft.com/office/officeart/2005/8/layout/hierarchy6"/>
    <dgm:cxn modelId="{D1492155-7E96-407E-B13A-C4090FCAC573}" type="presParOf" srcId="{6F7E0D71-27C3-4105-B901-C0D8AC463233}" destId="{3C6B2A67-EDB8-4915-903D-C483A7FE77B5}" srcOrd="1" destOrd="0" presId="urn:microsoft.com/office/officeart/2005/8/layout/hierarchy6"/>
    <dgm:cxn modelId="{82F50CFE-9C06-458A-A960-D546EF1B6C1F}" type="presParOf" srcId="{3C6B2A67-EDB8-4915-903D-C483A7FE77B5}" destId="{118F28C9-A26E-4D77-9020-18E31BCD862E}" srcOrd="0" destOrd="0" presId="urn:microsoft.com/office/officeart/2005/8/layout/hierarchy6"/>
    <dgm:cxn modelId="{8DE839BB-BD32-448C-89E3-49CC662B244E}" type="presParOf" srcId="{3C6B2A67-EDB8-4915-903D-C483A7FE77B5}" destId="{2334DC07-3513-4ED2-9C88-6460452B75D5}" srcOrd="1" destOrd="0" presId="urn:microsoft.com/office/officeart/2005/8/layout/hierarchy6"/>
    <dgm:cxn modelId="{964CFB24-10FC-41FA-8DAA-F62369034394}" type="presParOf" srcId="{6F7E0D71-27C3-4105-B901-C0D8AC463233}" destId="{01893BE9-3997-4BD4-B5D1-272ACE6D0154}" srcOrd="2" destOrd="0" presId="urn:microsoft.com/office/officeart/2005/8/layout/hierarchy6"/>
    <dgm:cxn modelId="{ABD12120-0DE7-447B-817B-D644D5E4213E}" type="presParOf" srcId="{6F7E0D71-27C3-4105-B901-C0D8AC463233}" destId="{0EE0FB0C-9ADB-4D69-AD4E-B7179C00E23D}" srcOrd="3" destOrd="0" presId="urn:microsoft.com/office/officeart/2005/8/layout/hierarchy6"/>
    <dgm:cxn modelId="{31D96654-AC32-4B05-8F25-D921DE90BBEF}" type="presParOf" srcId="{0EE0FB0C-9ADB-4D69-AD4E-B7179C00E23D}" destId="{D5839ABA-3123-4F2F-9D4F-5A48CF090D15}" srcOrd="0" destOrd="0" presId="urn:microsoft.com/office/officeart/2005/8/layout/hierarchy6"/>
    <dgm:cxn modelId="{756B3C02-07E2-4365-957B-A812965BD146}" type="presParOf" srcId="{0EE0FB0C-9ADB-4D69-AD4E-B7179C00E23D}" destId="{CF310F3F-7E93-46A6-AC31-1660BD2989D4}" srcOrd="1" destOrd="0" presId="urn:microsoft.com/office/officeart/2005/8/layout/hierarchy6"/>
    <dgm:cxn modelId="{D2C798F9-0D74-4733-B3BD-5F80AE412FA2}" type="presParOf" srcId="{EBC9CBEC-9E53-4EEB-99BA-96E8A0E82783}" destId="{5F426B66-A91F-47CE-AF11-81FD30F82B0D}" srcOrd="2" destOrd="0" presId="urn:microsoft.com/office/officeart/2005/8/layout/hierarchy6"/>
    <dgm:cxn modelId="{941FE70C-B5DB-49D4-ABAD-838A5218162F}" type="presParOf" srcId="{EBC9CBEC-9E53-4EEB-99BA-96E8A0E82783}" destId="{29B53C41-3F53-4EBB-B10C-AC4A755A539B}" srcOrd="3" destOrd="0" presId="urn:microsoft.com/office/officeart/2005/8/layout/hierarchy6"/>
    <dgm:cxn modelId="{102032A7-3534-430F-9AA4-406A026D2B15}" type="presParOf" srcId="{29B53C41-3F53-4EBB-B10C-AC4A755A539B}" destId="{CE579BED-B902-4AEC-895A-02411D66A82C}" srcOrd="0" destOrd="0" presId="urn:microsoft.com/office/officeart/2005/8/layout/hierarchy6"/>
    <dgm:cxn modelId="{C5DCB076-7637-4A7A-A8BC-6FFE78113DC9}" type="presParOf" srcId="{29B53C41-3F53-4EBB-B10C-AC4A755A539B}" destId="{8326E9CE-D78F-4111-9AFC-414E0FDF402D}" srcOrd="1" destOrd="0" presId="urn:microsoft.com/office/officeart/2005/8/layout/hierarchy6"/>
    <dgm:cxn modelId="{BBDF2C58-595A-4A9D-B95B-571021ABA783}" type="presParOf" srcId="{8326E9CE-D78F-4111-9AFC-414E0FDF402D}" destId="{F7A7C42D-E62A-45F1-81C8-7471EE72F8E9}" srcOrd="0" destOrd="0" presId="urn:microsoft.com/office/officeart/2005/8/layout/hierarchy6"/>
    <dgm:cxn modelId="{BBDA94DC-F19D-48CE-A4A9-A79C17C8D061}" type="presParOf" srcId="{8326E9CE-D78F-4111-9AFC-414E0FDF402D}" destId="{49BCCF72-A64D-4D54-B036-41FC1A600C97}" srcOrd="1" destOrd="0" presId="urn:microsoft.com/office/officeart/2005/8/layout/hierarchy6"/>
    <dgm:cxn modelId="{EFC2F0C7-6A5F-4F73-A9E2-CB07F417C788}" type="presParOf" srcId="{49BCCF72-A64D-4D54-B036-41FC1A600C97}" destId="{DD0EAF78-BFCC-4AB2-99DC-7A4296873A44}" srcOrd="0" destOrd="0" presId="urn:microsoft.com/office/officeart/2005/8/layout/hierarchy6"/>
    <dgm:cxn modelId="{A929621C-4F86-45AF-938B-142BA5936814}" type="presParOf" srcId="{49BCCF72-A64D-4D54-B036-41FC1A600C97}" destId="{409B0856-2A35-4D1F-8281-F0230D299479}" srcOrd="1" destOrd="0" presId="urn:microsoft.com/office/officeart/2005/8/layout/hierarchy6"/>
    <dgm:cxn modelId="{F6DFA6C1-0281-4A43-B8DB-326D932AFCC6}" type="presParOf" srcId="{8326E9CE-D78F-4111-9AFC-414E0FDF402D}" destId="{5CA06DF0-2E84-45F0-B26C-F171033AD416}" srcOrd="2" destOrd="0" presId="urn:microsoft.com/office/officeart/2005/8/layout/hierarchy6"/>
    <dgm:cxn modelId="{FD99A9CD-FE31-44D7-9900-D1CBC53044CF}" type="presParOf" srcId="{8326E9CE-D78F-4111-9AFC-414E0FDF402D}" destId="{DC5EA7FD-4AFB-4BBB-BCF4-D9D8CAF976D2}" srcOrd="3" destOrd="0" presId="urn:microsoft.com/office/officeart/2005/8/layout/hierarchy6"/>
    <dgm:cxn modelId="{8709F487-9EB5-43DD-BC7A-3FF74FA1C54D}" type="presParOf" srcId="{DC5EA7FD-4AFB-4BBB-BCF4-D9D8CAF976D2}" destId="{AEC527B0-DAB6-4CCA-A1EA-342E2D6E3E51}" srcOrd="0" destOrd="0" presId="urn:microsoft.com/office/officeart/2005/8/layout/hierarchy6"/>
    <dgm:cxn modelId="{3C8A67F9-04DC-4CC1-A8FC-9CD7E2F40544}" type="presParOf" srcId="{DC5EA7FD-4AFB-4BBB-BCF4-D9D8CAF976D2}" destId="{06A8D8C9-590C-4A7B-AEC3-C5026025EF27}" srcOrd="1" destOrd="0" presId="urn:microsoft.com/office/officeart/2005/8/layout/hierarchy6"/>
    <dgm:cxn modelId="{8E31C50F-3ACE-4AE1-A7C8-FDF0688F8BD7}" type="presParOf" srcId="{B7469AC1-3C6C-4E39-9657-B2900F4137BC}" destId="{3C8C2955-3B49-4DD8-AE0D-B9FCA66F8A28}" srcOrd="2" destOrd="0" presId="urn:microsoft.com/office/officeart/2005/8/layout/hierarchy6"/>
    <dgm:cxn modelId="{63616364-2721-4788-A733-25D321353A3E}" type="presParOf" srcId="{B7469AC1-3C6C-4E39-9657-B2900F4137BC}" destId="{12CB3841-E5E0-4395-9ABE-F18EE14BFDAF}" srcOrd="3" destOrd="0" presId="urn:microsoft.com/office/officeart/2005/8/layout/hierarchy6"/>
    <dgm:cxn modelId="{BADA04F0-3F90-49F6-AFD7-4FF848FC1295}" type="presParOf" srcId="{12CB3841-E5E0-4395-9ABE-F18EE14BFDAF}" destId="{A514A121-2E5F-4097-99F9-2A01DCECED59}" srcOrd="0" destOrd="0" presId="urn:microsoft.com/office/officeart/2005/8/layout/hierarchy6"/>
    <dgm:cxn modelId="{52B99730-9978-4AFD-A01C-CAAB68EED0EA}" type="presParOf" srcId="{12CB3841-E5E0-4395-9ABE-F18EE14BFDAF}" destId="{649F1FAE-CD47-4ABC-B1FE-51F9FB05E7FF}" srcOrd="1" destOrd="0" presId="urn:microsoft.com/office/officeart/2005/8/layout/hierarchy6"/>
    <dgm:cxn modelId="{E9E46C9C-E55E-4E0B-8B1E-886258728B83}" type="presParOf" srcId="{649F1FAE-CD47-4ABC-B1FE-51F9FB05E7FF}" destId="{7861B112-5EBF-4812-B5D5-87AEE6C993CF}" srcOrd="0" destOrd="0" presId="urn:microsoft.com/office/officeart/2005/8/layout/hierarchy6"/>
    <dgm:cxn modelId="{62356A67-008D-4E05-A05A-19DA7BE5C87E}" type="presParOf" srcId="{649F1FAE-CD47-4ABC-B1FE-51F9FB05E7FF}" destId="{5095C152-84B9-4780-876F-C57B68561592}" srcOrd="1" destOrd="0" presId="urn:microsoft.com/office/officeart/2005/8/layout/hierarchy6"/>
    <dgm:cxn modelId="{8757D1FF-2839-4BD5-BA6D-B256276478B3}" type="presParOf" srcId="{5095C152-84B9-4780-876F-C57B68561592}" destId="{D9B0FA4D-73E1-4419-9FFD-949454B0FC0B}" srcOrd="0" destOrd="0" presId="urn:microsoft.com/office/officeart/2005/8/layout/hierarchy6"/>
    <dgm:cxn modelId="{EB80E4AE-7A87-4529-A8F8-3047D169ADD5}" type="presParOf" srcId="{5095C152-84B9-4780-876F-C57B68561592}" destId="{27C8F502-BAF8-490A-B208-59AC39F866EF}" srcOrd="1" destOrd="0" presId="urn:microsoft.com/office/officeart/2005/8/layout/hierarchy6"/>
    <dgm:cxn modelId="{7B0F5306-E637-4178-9205-A662301E5B97}" type="presParOf" srcId="{27C8F502-BAF8-490A-B208-59AC39F866EF}" destId="{0195805A-E4CE-4E4E-B892-962A887155C2}" srcOrd="0" destOrd="0" presId="urn:microsoft.com/office/officeart/2005/8/layout/hierarchy6"/>
    <dgm:cxn modelId="{A285E3BF-0FA4-462B-8223-E547C7AD5C05}" type="presParOf" srcId="{27C8F502-BAF8-490A-B208-59AC39F866EF}" destId="{00FA572A-67D8-4091-98B7-30AEA4182000}" srcOrd="1" destOrd="0" presId="urn:microsoft.com/office/officeart/2005/8/layout/hierarchy6"/>
    <dgm:cxn modelId="{4AB09FFB-554F-4CDD-BEA3-984E4B9209AC}" type="presParOf" srcId="{00FA572A-67D8-4091-98B7-30AEA4182000}" destId="{E6CB941C-FF14-40D8-AA04-768ADBDD14AB}" srcOrd="0" destOrd="0" presId="urn:microsoft.com/office/officeart/2005/8/layout/hierarchy6"/>
    <dgm:cxn modelId="{FF065B4D-79C5-4889-B146-90C392CA1E0A}" type="presParOf" srcId="{00FA572A-67D8-4091-98B7-30AEA4182000}" destId="{B057E67A-900E-42B9-BC17-3DD5A1A9E6E6}" srcOrd="1" destOrd="0" presId="urn:microsoft.com/office/officeart/2005/8/layout/hierarchy6"/>
    <dgm:cxn modelId="{1A969AD4-7C48-4431-9043-B743E17E80B0}" type="presParOf" srcId="{27C8F502-BAF8-490A-B208-59AC39F866EF}" destId="{3D0AA461-605D-4C0B-B416-A80E2555CF5D}" srcOrd="2" destOrd="0" presId="urn:microsoft.com/office/officeart/2005/8/layout/hierarchy6"/>
    <dgm:cxn modelId="{A4FACF49-A707-4498-B74F-A7477A563D4F}" type="presParOf" srcId="{27C8F502-BAF8-490A-B208-59AC39F866EF}" destId="{1720B7CC-7BB8-444E-B3BF-1673F52848E0}" srcOrd="3" destOrd="0" presId="urn:microsoft.com/office/officeart/2005/8/layout/hierarchy6"/>
    <dgm:cxn modelId="{13401F1E-DC22-46F8-A9A0-CFED122C8F90}" type="presParOf" srcId="{1720B7CC-7BB8-444E-B3BF-1673F52848E0}" destId="{BF032A9A-F50C-411C-B96B-CBC1850A2838}" srcOrd="0" destOrd="0" presId="urn:microsoft.com/office/officeart/2005/8/layout/hierarchy6"/>
    <dgm:cxn modelId="{BD8DB21D-F16C-452D-A70C-D6FE9AFDA0E2}" type="presParOf" srcId="{1720B7CC-7BB8-444E-B3BF-1673F52848E0}" destId="{69CC2B45-F5CB-437B-8B03-5107F892D541}" srcOrd="1" destOrd="0" presId="urn:microsoft.com/office/officeart/2005/8/layout/hierarchy6"/>
    <dgm:cxn modelId="{15BC99A3-359D-4E68-BCCF-A381C0A5CD74}" type="presParOf" srcId="{649F1FAE-CD47-4ABC-B1FE-51F9FB05E7FF}" destId="{19BF921A-CAF6-4C57-9183-0E04C40A7517}" srcOrd="2" destOrd="0" presId="urn:microsoft.com/office/officeart/2005/8/layout/hierarchy6"/>
    <dgm:cxn modelId="{8D44B296-AE33-4372-844E-B6BE4B5483E2}" type="presParOf" srcId="{649F1FAE-CD47-4ABC-B1FE-51F9FB05E7FF}" destId="{953495E2-AF37-4DC6-927B-B8C36C6DB976}" srcOrd="3" destOrd="0" presId="urn:microsoft.com/office/officeart/2005/8/layout/hierarchy6"/>
    <dgm:cxn modelId="{656DCC47-E002-4D38-8DB2-F5484D3DC318}" type="presParOf" srcId="{953495E2-AF37-4DC6-927B-B8C36C6DB976}" destId="{156DF33E-ED5E-4C81-9A05-CCF089B115B8}" srcOrd="0" destOrd="0" presId="urn:microsoft.com/office/officeart/2005/8/layout/hierarchy6"/>
    <dgm:cxn modelId="{B99DA7E7-EC05-49BA-9236-51CD4C3DFC70}" type="presParOf" srcId="{953495E2-AF37-4DC6-927B-B8C36C6DB976}" destId="{717BD0BD-3B9C-431D-86ED-30703AF5A971}" srcOrd="1" destOrd="0" presId="urn:microsoft.com/office/officeart/2005/8/layout/hierarchy6"/>
    <dgm:cxn modelId="{DAFA4A95-0E34-416D-B1D0-C95ACFB63D31}" type="presParOf" srcId="{717BD0BD-3B9C-431D-86ED-30703AF5A971}" destId="{4D9B5772-0CDC-445D-A761-4A5E4851AA86}" srcOrd="0" destOrd="0" presId="urn:microsoft.com/office/officeart/2005/8/layout/hierarchy6"/>
    <dgm:cxn modelId="{5AD1C139-CBA1-4E4B-8D37-CDAB353DEC82}" type="presParOf" srcId="{717BD0BD-3B9C-431D-86ED-30703AF5A971}" destId="{D620B130-1A6C-495E-97D4-997BE37BCED2}" srcOrd="1" destOrd="0" presId="urn:microsoft.com/office/officeart/2005/8/layout/hierarchy6"/>
    <dgm:cxn modelId="{9BE256F3-3481-4AED-AFE9-EE4EDD2DCCFC}" type="presParOf" srcId="{D620B130-1A6C-495E-97D4-997BE37BCED2}" destId="{A319AC44-E974-44FD-AB00-08730738D720}" srcOrd="0" destOrd="0" presId="urn:microsoft.com/office/officeart/2005/8/layout/hierarchy6"/>
    <dgm:cxn modelId="{5BD19E23-C3D5-4461-BE73-CF168EEFE0C1}" type="presParOf" srcId="{D620B130-1A6C-495E-97D4-997BE37BCED2}" destId="{B1D0F138-82C2-428E-BDCF-C652044BF560}" srcOrd="1" destOrd="0" presId="urn:microsoft.com/office/officeart/2005/8/layout/hierarchy6"/>
    <dgm:cxn modelId="{707D4E98-405D-4742-8B93-67BD33B25F95}" type="presParOf" srcId="{717BD0BD-3B9C-431D-86ED-30703AF5A971}" destId="{7D4B8284-B252-4F24-A527-69E37586918B}" srcOrd="2" destOrd="0" presId="urn:microsoft.com/office/officeart/2005/8/layout/hierarchy6"/>
    <dgm:cxn modelId="{55807A9D-24F1-4D17-AEDA-013A74E312C2}" type="presParOf" srcId="{717BD0BD-3B9C-431D-86ED-30703AF5A971}" destId="{70C51F95-1F9B-4319-9507-8CEEF943A227}" srcOrd="3" destOrd="0" presId="urn:microsoft.com/office/officeart/2005/8/layout/hierarchy6"/>
    <dgm:cxn modelId="{286D4540-CCDB-4DEB-BA41-230010A79B61}" type="presParOf" srcId="{70C51F95-1F9B-4319-9507-8CEEF943A227}" destId="{67E07548-D751-470A-BCA2-24949954053B}" srcOrd="0" destOrd="0" presId="urn:microsoft.com/office/officeart/2005/8/layout/hierarchy6"/>
    <dgm:cxn modelId="{8E50B24A-65EB-487A-B556-053E915503BF}" type="presParOf" srcId="{70C51F95-1F9B-4319-9507-8CEEF943A227}" destId="{E710B4C3-BA4D-46C4-A92C-825D92371288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C4FCC9DE-D29B-406E-805A-2B0245369D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E8D75C5-0A9F-4EA9-8C44-32A48305806B}" type="parTrans" cxnId="{3CCD647B-C1E2-48FC-9A97-57E21A2A660E}">
      <dgm:prSet/>
      <dgm:spPr/>
      <dgm:t>
        <a:bodyPr/>
        <a:lstStyle/>
        <a:p>
          <a:endParaRPr lang="en-IL"/>
        </a:p>
      </dgm:t>
    </dgm:pt>
    <dgm:pt modelId="{06EE2068-B169-407A-B6A8-C5CA80B00964}" type="sibTrans" cxnId="{3CCD647B-C1E2-48FC-9A97-57E21A2A660E}">
      <dgm:prSet/>
      <dgm:spPr/>
      <dgm:t>
        <a:bodyPr/>
        <a:lstStyle/>
        <a:p>
          <a:endParaRPr lang="en-IL"/>
        </a:p>
      </dgm:t>
    </dgm:pt>
    <dgm:pt modelId="{78CE9174-401D-4258-8636-2A3A4146771E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09D5242C-94FA-4DB7-AC4D-4AFD6BE592A4}" type="parTrans" cxnId="{00F465B8-55FC-4BC5-95E0-B39F25B2222D}">
      <dgm:prSet/>
      <dgm:spPr/>
      <dgm:t>
        <a:bodyPr/>
        <a:lstStyle/>
        <a:p>
          <a:endParaRPr lang="en-IL"/>
        </a:p>
      </dgm:t>
    </dgm:pt>
    <dgm:pt modelId="{BE2F0F9E-2B64-4107-9D08-AB26E1A6F2A7}" type="sibTrans" cxnId="{00F465B8-55FC-4BC5-95E0-B39F25B2222D}">
      <dgm:prSet/>
      <dgm:spPr/>
      <dgm:t>
        <a:bodyPr/>
        <a:lstStyle/>
        <a:p>
          <a:endParaRPr lang="en-IL"/>
        </a:p>
      </dgm:t>
    </dgm:pt>
    <dgm:pt modelId="{293CE232-E2F8-40DC-AD18-FDD09763605F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1676900C-DB9D-4A3E-9194-C9C728D4F056}" type="parTrans" cxnId="{C1536D2F-6036-475F-B876-A38B5BEA9972}">
      <dgm:prSet/>
      <dgm:spPr/>
      <dgm:t>
        <a:bodyPr/>
        <a:lstStyle/>
        <a:p>
          <a:endParaRPr lang="en-IL"/>
        </a:p>
      </dgm:t>
    </dgm:pt>
    <dgm:pt modelId="{188F5099-7CC4-4AFC-8370-F3538DE315F0}" type="sibTrans" cxnId="{C1536D2F-6036-475F-B876-A38B5BEA9972}">
      <dgm:prSet/>
      <dgm:spPr/>
      <dgm:t>
        <a:bodyPr/>
        <a:lstStyle/>
        <a:p>
          <a:endParaRPr lang="en-IL"/>
        </a:p>
      </dgm:t>
    </dgm:pt>
    <dgm:pt modelId="{D7038FB5-E918-4FAF-B9A8-BA9FDF8970D0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8A74B225-F2CE-415F-8FA6-F15866A07678}" type="parTrans" cxnId="{1787EC22-9AB2-4773-A59A-C74BF86C3503}">
      <dgm:prSet/>
      <dgm:spPr/>
      <dgm:t>
        <a:bodyPr/>
        <a:lstStyle/>
        <a:p>
          <a:endParaRPr lang="en-IL"/>
        </a:p>
      </dgm:t>
    </dgm:pt>
    <dgm:pt modelId="{BD29AD28-4AF5-4299-928D-9007A733DD7F}" type="sibTrans" cxnId="{1787EC22-9AB2-4773-A59A-C74BF86C3503}">
      <dgm:prSet/>
      <dgm:spPr/>
      <dgm:t>
        <a:bodyPr/>
        <a:lstStyle/>
        <a:p>
          <a:endParaRPr lang="en-IL"/>
        </a:p>
      </dgm:t>
    </dgm:pt>
    <dgm:pt modelId="{E673E661-7142-401C-94C2-4449F5A80DF9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B6061F04-089F-4F5A-B9E2-6F0313E5F6FC}" type="parTrans" cxnId="{E2A9E3F5-370B-4520-AD61-FBD80142F864}">
      <dgm:prSet/>
      <dgm:spPr/>
      <dgm:t>
        <a:bodyPr/>
        <a:lstStyle/>
        <a:p>
          <a:endParaRPr lang="en-IL"/>
        </a:p>
      </dgm:t>
    </dgm:pt>
    <dgm:pt modelId="{08D0D45C-083F-4628-960A-F2F86A88AF31}" type="sibTrans" cxnId="{E2A9E3F5-370B-4520-AD61-FBD80142F864}">
      <dgm:prSet/>
      <dgm:spPr/>
      <dgm:t>
        <a:bodyPr/>
        <a:lstStyle/>
        <a:p>
          <a:endParaRPr lang="en-IL"/>
        </a:p>
      </dgm:t>
    </dgm:pt>
    <dgm:pt modelId="{BAF13D28-1294-4653-8DB6-F2352BF7D56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endParaRPr lang="en-IL"/>
        </a:p>
      </dgm:t>
    </dgm:pt>
    <dgm:pt modelId="{92AC0E02-9CA9-4028-B5C0-818FCCD32E99}" type="sibTrans" cxnId="{A136A3C2-6270-4A0D-82F8-A86A16BC6CB7}">
      <dgm:prSet/>
      <dgm:spPr/>
      <dgm:t>
        <a:bodyPr/>
        <a:lstStyle/>
        <a:p>
          <a:endParaRPr lang="en-IL"/>
        </a:p>
      </dgm:t>
    </dgm:pt>
    <dgm:pt modelId="{3259CB47-6389-4DA9-93EB-4546E5A2D47C}" type="parTrans" cxnId="{A136A3C2-6270-4A0D-82F8-A86A16BC6CB7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E6E7AC2-1E9C-43E9-872C-9758CF5ABFD0}" type="pres">
      <dgm:prSet presAssocID="{C4FCC9DE-D29B-406E-805A-2B0245369DE4}" presName="Name14" presStyleCnt="0"/>
      <dgm:spPr/>
    </dgm:pt>
    <dgm:pt modelId="{A92B71E8-A171-4E07-BDC7-63FFAF46BDEA}" type="pres">
      <dgm:prSet presAssocID="{C4FCC9DE-D29B-406E-805A-2B0245369DE4}" presName="level1Shape" presStyleLbl="node0" presStyleIdx="0" presStyleCnt="1">
        <dgm:presLayoutVars>
          <dgm:chPref val="3"/>
        </dgm:presLayoutVars>
      </dgm:prSet>
      <dgm:spPr/>
    </dgm:pt>
    <dgm:pt modelId="{9EE9A0CC-E31F-4B4F-8E33-4518FD2147AC}" type="pres">
      <dgm:prSet presAssocID="{C4FCC9DE-D29B-406E-805A-2B0245369DE4}" presName="hierChild2" presStyleCnt="0"/>
      <dgm:spPr/>
    </dgm:pt>
    <dgm:pt modelId="{AB23A575-2039-4D56-9D47-7D673A16E39F}" type="pres">
      <dgm:prSet presAssocID="{09D5242C-94FA-4DB7-AC4D-4AFD6BE592A4}" presName="Name19" presStyleLbl="parChTrans1D2" presStyleIdx="0" presStyleCnt="2"/>
      <dgm:spPr/>
    </dgm:pt>
    <dgm:pt modelId="{D5CD1F05-C1DD-445E-A804-2D77DA41D67B}" type="pres">
      <dgm:prSet presAssocID="{78CE9174-401D-4258-8636-2A3A4146771E}" presName="Name21" presStyleCnt="0"/>
      <dgm:spPr/>
    </dgm:pt>
    <dgm:pt modelId="{2D67FA23-C325-48C0-955F-97ACE375F4A1}" type="pres">
      <dgm:prSet presAssocID="{78CE9174-401D-4258-8636-2A3A4146771E}" presName="level2Shape" presStyleLbl="node2" presStyleIdx="0" presStyleCnt="2"/>
      <dgm:spPr/>
    </dgm:pt>
    <dgm:pt modelId="{B6CBE916-C54D-466E-B4DB-3714604E4388}" type="pres">
      <dgm:prSet presAssocID="{78CE9174-401D-4258-8636-2A3A4146771E}" presName="hierChild3" presStyleCnt="0"/>
      <dgm:spPr/>
    </dgm:pt>
    <dgm:pt modelId="{B182C7BD-CD9B-41E6-A272-726342AD89BB}" type="pres">
      <dgm:prSet presAssocID="{B6061F04-089F-4F5A-B9E2-6F0313E5F6FC}" presName="Name19" presStyleLbl="parChTrans1D3" presStyleIdx="0" presStyleCnt="3"/>
      <dgm:spPr/>
    </dgm:pt>
    <dgm:pt modelId="{0CE75154-905A-49D6-A7F2-E76B4EFADDEF}" type="pres">
      <dgm:prSet presAssocID="{E673E661-7142-401C-94C2-4449F5A80DF9}" presName="Name21" presStyleCnt="0"/>
      <dgm:spPr/>
    </dgm:pt>
    <dgm:pt modelId="{2C546107-1264-4591-95C6-F1ECB9454DA1}" type="pres">
      <dgm:prSet presAssocID="{E673E661-7142-401C-94C2-4449F5A80DF9}" presName="level2Shape" presStyleLbl="node3" presStyleIdx="0" presStyleCnt="3"/>
      <dgm:spPr/>
    </dgm:pt>
    <dgm:pt modelId="{5C3DCB4B-7975-41EE-8602-5378A11BB071}" type="pres">
      <dgm:prSet presAssocID="{E673E661-7142-401C-94C2-4449F5A80DF9}" presName="hierChild3" presStyleCnt="0"/>
      <dgm:spPr/>
    </dgm:pt>
    <dgm:pt modelId="{1F0A8298-1CD8-47F5-95EE-D28A7B3D4327}" type="pres">
      <dgm:prSet presAssocID="{1676900C-DB9D-4A3E-9194-C9C728D4F056}" presName="Name19" presStyleLbl="parChTrans1D4" presStyleIdx="0" presStyleCnt="1"/>
      <dgm:spPr/>
    </dgm:pt>
    <dgm:pt modelId="{AB0B5288-434F-4D94-B5E7-6387752784B7}" type="pres">
      <dgm:prSet presAssocID="{293CE232-E2F8-40DC-AD18-FDD09763605F}" presName="Name21" presStyleCnt="0"/>
      <dgm:spPr/>
    </dgm:pt>
    <dgm:pt modelId="{C30E5D5F-9C36-499D-88F5-7A5710126638}" type="pres">
      <dgm:prSet presAssocID="{293CE232-E2F8-40DC-AD18-FDD09763605F}" presName="level2Shape" presStyleLbl="node4" presStyleIdx="0" presStyleCnt="1"/>
      <dgm:spPr/>
    </dgm:pt>
    <dgm:pt modelId="{FB3A24A9-B3F9-409D-A57E-136801B92D61}" type="pres">
      <dgm:prSet presAssocID="{293CE232-E2F8-40DC-AD18-FDD09763605F}" presName="hierChild3" presStyleCnt="0"/>
      <dgm:spPr/>
    </dgm:pt>
    <dgm:pt modelId="{D274DFE5-7496-44CB-A252-6C880D455C8D}" type="pres">
      <dgm:prSet presAssocID="{8A74B225-F2CE-415F-8FA6-F15866A07678}" presName="Name19" presStyleLbl="parChTrans1D3" presStyleIdx="1" presStyleCnt="3"/>
      <dgm:spPr/>
    </dgm:pt>
    <dgm:pt modelId="{2D8917AE-D0EC-4C24-A72F-8BD16432B860}" type="pres">
      <dgm:prSet presAssocID="{D7038FB5-E918-4FAF-B9A8-BA9FDF8970D0}" presName="Name21" presStyleCnt="0"/>
      <dgm:spPr/>
    </dgm:pt>
    <dgm:pt modelId="{03F5045E-1A4F-44A2-8D83-259FBFB01AB1}" type="pres">
      <dgm:prSet presAssocID="{D7038FB5-E918-4FAF-B9A8-BA9FDF8970D0}" presName="level2Shape" presStyleLbl="node3" presStyleIdx="1" presStyleCnt="3"/>
      <dgm:spPr/>
    </dgm:pt>
    <dgm:pt modelId="{4734CEB7-3741-44F1-A88F-053FC06A96AF}" type="pres">
      <dgm:prSet presAssocID="{D7038FB5-E918-4FAF-B9A8-BA9FDF8970D0}" presName="hierChild3" presStyleCnt="0"/>
      <dgm:spPr/>
    </dgm:pt>
    <dgm:pt modelId="{0AE6A409-91A1-49FD-939C-5FDEA521D17F}" type="pres">
      <dgm:prSet presAssocID="{3259CB47-6389-4DA9-93EB-4546E5A2D47C}" presName="Name19" presStyleLbl="parChTrans1D2" presStyleIdx="1" presStyleCnt="2"/>
      <dgm:spPr/>
    </dgm:pt>
    <dgm:pt modelId="{26D79F4A-90E7-439A-9344-5ABD177E6B46}" type="pres">
      <dgm:prSet presAssocID="{BAF13D28-1294-4653-8DB6-F2352BF7D562}" presName="Name21" presStyleCnt="0"/>
      <dgm:spPr/>
    </dgm:pt>
    <dgm:pt modelId="{04386CB0-3F47-4143-AFB5-FB149EAFA2D6}" type="pres">
      <dgm:prSet presAssocID="{BAF13D28-1294-4653-8DB6-F2352BF7D562}" presName="level2Shape" presStyleLbl="node2" presStyleIdx="1" presStyleCnt="2"/>
      <dgm:spPr/>
    </dgm:pt>
    <dgm:pt modelId="{B260B43D-6C91-4F12-A257-68F17448A2C7}" type="pres">
      <dgm:prSet presAssocID="{BAF13D28-1294-4653-8DB6-F2352BF7D562}" presName="hierChild3" presStyleCnt="0"/>
      <dgm:spPr/>
    </dgm:pt>
    <dgm:pt modelId="{0D50566D-8BC8-4C1F-B00B-ADED154121D4}" type="pres">
      <dgm:prSet presAssocID="{814ADD7F-1740-4DFF-98F4-86A7E73FDEA6}" presName="Name19" presStyleLbl="parChTrans1D3" presStyleIdx="2" presStyleCnt="3"/>
      <dgm:spPr/>
    </dgm:pt>
    <dgm:pt modelId="{785204FD-207B-4580-9F95-09A58A2EEA24}" type="pres">
      <dgm:prSet presAssocID="{D823EC1C-5E99-4A70-84B6-7E6CBA587A64}" presName="Name21" presStyleCnt="0"/>
      <dgm:spPr/>
    </dgm:pt>
    <dgm:pt modelId="{7CCBF2BA-6E72-45E8-9C05-9A57D87CF2AE}" type="pres">
      <dgm:prSet presAssocID="{D823EC1C-5E99-4A70-84B6-7E6CBA587A64}" presName="level2Shape" presStyleLbl="node3" presStyleIdx="2" presStyleCnt="3"/>
      <dgm:spPr/>
    </dgm:pt>
    <dgm:pt modelId="{A7CFB211-951B-4F26-9259-B7D71899FC85}" type="pres">
      <dgm:prSet presAssocID="{D823EC1C-5E99-4A70-84B6-7E6CBA587A64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B72DCC06-12E0-474E-8481-827BA0572D2D}" type="presOf" srcId="{8A74B225-F2CE-415F-8FA6-F15866A07678}" destId="{D274DFE5-7496-44CB-A252-6C880D455C8D}" srcOrd="0" destOrd="0" presId="urn:microsoft.com/office/officeart/2005/8/layout/hierarchy6"/>
    <dgm:cxn modelId="{F006D21A-2F64-4C78-8074-F9EE62B33734}" type="presOf" srcId="{B6061F04-089F-4F5A-B9E2-6F0313E5F6FC}" destId="{B182C7BD-CD9B-41E6-A272-726342AD89BB}" srcOrd="0" destOrd="0" presId="urn:microsoft.com/office/officeart/2005/8/layout/hierarchy6"/>
    <dgm:cxn modelId="{1787EC22-9AB2-4773-A59A-C74BF86C3503}" srcId="{78CE9174-401D-4258-8636-2A3A4146771E}" destId="{D7038FB5-E918-4FAF-B9A8-BA9FDF8970D0}" srcOrd="1" destOrd="0" parTransId="{8A74B225-F2CE-415F-8FA6-F15866A07678}" sibTransId="{BD29AD28-4AF5-4299-928D-9007A733DD7F}"/>
    <dgm:cxn modelId="{173C9723-8A02-4C93-BD11-784FAF55C496}" type="presOf" srcId="{78CE9174-401D-4258-8636-2A3A4146771E}" destId="{2D67FA23-C325-48C0-955F-97ACE375F4A1}" srcOrd="0" destOrd="0" presId="urn:microsoft.com/office/officeart/2005/8/layout/hierarchy6"/>
    <dgm:cxn modelId="{C1536D2F-6036-475F-B876-A38B5BEA9972}" srcId="{E673E661-7142-401C-94C2-4449F5A80DF9}" destId="{293CE232-E2F8-40DC-AD18-FDD09763605F}" srcOrd="0" destOrd="0" parTransId="{1676900C-DB9D-4A3E-9194-C9C728D4F056}" sibTransId="{188F5099-7CC4-4AFC-8370-F3538DE315F0}"/>
    <dgm:cxn modelId="{096C6447-9BF8-4613-8A24-B0F468BE6CF4}" type="presOf" srcId="{293CE232-E2F8-40DC-AD18-FDD09763605F}" destId="{C30E5D5F-9C36-499D-88F5-7A5710126638}" srcOrd="0" destOrd="0" presId="urn:microsoft.com/office/officeart/2005/8/layout/hierarchy6"/>
    <dgm:cxn modelId="{065D7C7A-71FF-4892-871F-5EA5E88F2701}" type="presOf" srcId="{3259CB47-6389-4DA9-93EB-4546E5A2D47C}" destId="{0AE6A409-91A1-49FD-939C-5FDEA521D17F}" srcOrd="0" destOrd="0" presId="urn:microsoft.com/office/officeart/2005/8/layout/hierarchy6"/>
    <dgm:cxn modelId="{3CCD647B-C1E2-48FC-9A97-57E21A2A660E}" srcId="{A0FF90FC-3E23-4963-A796-B48AD0A6D32C}" destId="{C4FCC9DE-D29B-406E-805A-2B0245369DE4}" srcOrd="0" destOrd="0" parTransId="{8E8D75C5-0A9F-4EA9-8C44-32A48305806B}" sibTransId="{06EE2068-B169-407A-B6A8-C5CA80B00964}"/>
    <dgm:cxn modelId="{DCC4AC84-906E-4CF2-9DA2-0CB1776AE264}" type="presOf" srcId="{C4FCC9DE-D29B-406E-805A-2B0245369DE4}" destId="{A92B71E8-A171-4E07-BDC7-63FFAF46BDEA}" srcOrd="0" destOrd="0" presId="urn:microsoft.com/office/officeart/2005/8/layout/hierarchy6"/>
    <dgm:cxn modelId="{9295F196-AFFA-4A2C-A1D1-B147F8D9F069}" type="presOf" srcId="{1676900C-DB9D-4A3E-9194-C9C728D4F056}" destId="{1F0A8298-1CD8-47F5-95EE-D28A7B3D4327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DB63F4A0-14D2-48FC-8BEC-5CDF73349865}" type="presOf" srcId="{09D5242C-94FA-4DB7-AC4D-4AFD6BE592A4}" destId="{AB23A575-2039-4D56-9D47-7D673A16E39F}" srcOrd="0" destOrd="0" presId="urn:microsoft.com/office/officeart/2005/8/layout/hierarchy6"/>
    <dgm:cxn modelId="{0E72E6B0-E611-4E78-9396-FD168D94A5BD}" type="presOf" srcId="{D823EC1C-5E99-4A70-84B6-7E6CBA587A64}" destId="{7CCBF2BA-6E72-45E8-9C05-9A57D87CF2AE}" srcOrd="0" destOrd="0" presId="urn:microsoft.com/office/officeart/2005/8/layout/hierarchy6"/>
    <dgm:cxn modelId="{00F465B8-55FC-4BC5-95E0-B39F25B2222D}" srcId="{C4FCC9DE-D29B-406E-805A-2B0245369DE4}" destId="{78CE9174-401D-4258-8636-2A3A4146771E}" srcOrd="0" destOrd="0" parTransId="{09D5242C-94FA-4DB7-AC4D-4AFD6BE592A4}" sibTransId="{BE2F0F9E-2B64-4107-9D08-AB26E1A6F2A7}"/>
    <dgm:cxn modelId="{03877BBE-44A8-42D9-95F8-1BD379DFBFE5}" type="presOf" srcId="{D7038FB5-E918-4FAF-B9A8-BA9FDF8970D0}" destId="{03F5045E-1A4F-44A2-8D83-259FBFB01AB1}" srcOrd="0" destOrd="0" presId="urn:microsoft.com/office/officeart/2005/8/layout/hierarchy6"/>
    <dgm:cxn modelId="{A136A3C2-6270-4A0D-82F8-A86A16BC6CB7}" srcId="{C4FCC9DE-D29B-406E-805A-2B0245369DE4}" destId="{BAF13D28-1294-4653-8DB6-F2352BF7D562}" srcOrd="1" destOrd="0" parTransId="{3259CB47-6389-4DA9-93EB-4546E5A2D47C}" sibTransId="{92AC0E02-9CA9-4028-B5C0-818FCCD32E99}"/>
    <dgm:cxn modelId="{53EB6FE0-5904-49D5-AB1F-DCD47CE06384}" type="presOf" srcId="{814ADD7F-1740-4DFF-98F4-86A7E73FDEA6}" destId="{0D50566D-8BC8-4C1F-B00B-ADED154121D4}" srcOrd="0" destOrd="0" presId="urn:microsoft.com/office/officeart/2005/8/layout/hierarchy6"/>
    <dgm:cxn modelId="{A1681FF4-49D7-4E65-82BA-E2D63CE2EE95}" srcId="{BAF13D28-1294-4653-8DB6-F2352BF7D562}" destId="{D823EC1C-5E99-4A70-84B6-7E6CBA587A64}" srcOrd="0" destOrd="0" parTransId="{814ADD7F-1740-4DFF-98F4-86A7E73FDEA6}" sibTransId="{FE2FF6CA-47BA-4F91-AB6C-38C4A5D58992}"/>
    <dgm:cxn modelId="{AF19B1F5-6143-48CD-AB52-4DC776AB76F0}" type="presOf" srcId="{BAF13D28-1294-4653-8DB6-F2352BF7D562}" destId="{04386CB0-3F47-4143-AFB5-FB149EAFA2D6}" srcOrd="0" destOrd="0" presId="urn:microsoft.com/office/officeart/2005/8/layout/hierarchy6"/>
    <dgm:cxn modelId="{E2A9E3F5-370B-4520-AD61-FBD80142F864}" srcId="{78CE9174-401D-4258-8636-2A3A4146771E}" destId="{E673E661-7142-401C-94C2-4449F5A80DF9}" srcOrd="0" destOrd="0" parTransId="{B6061F04-089F-4F5A-B9E2-6F0313E5F6FC}" sibTransId="{08D0D45C-083F-4628-960A-F2F86A88AF31}"/>
    <dgm:cxn modelId="{D7F57BFB-E34F-4580-B79D-D090778EB243}" type="presOf" srcId="{E673E661-7142-401C-94C2-4449F5A80DF9}" destId="{2C546107-1264-4591-95C6-F1ECB9454DA1}" srcOrd="0" destOrd="0" presId="urn:microsoft.com/office/officeart/2005/8/layout/hierarchy6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000485A-0CDA-46CE-BED0-626B89F2FF3D}" type="presParOf" srcId="{22A8EFF3-7864-47B9-8D2F-358B163C29DE}" destId="{7E6E7AC2-1E9C-43E9-872C-9758CF5ABFD0}" srcOrd="0" destOrd="0" presId="urn:microsoft.com/office/officeart/2005/8/layout/hierarchy6"/>
    <dgm:cxn modelId="{8BE8E97A-2BF8-47CB-9CC6-0BDA5DC232BE}" type="presParOf" srcId="{7E6E7AC2-1E9C-43E9-872C-9758CF5ABFD0}" destId="{A92B71E8-A171-4E07-BDC7-63FFAF46BDEA}" srcOrd="0" destOrd="0" presId="urn:microsoft.com/office/officeart/2005/8/layout/hierarchy6"/>
    <dgm:cxn modelId="{B0B2F254-016C-40AB-8ACA-2E8B44A00BF8}" type="presParOf" srcId="{7E6E7AC2-1E9C-43E9-872C-9758CF5ABFD0}" destId="{9EE9A0CC-E31F-4B4F-8E33-4518FD2147AC}" srcOrd="1" destOrd="0" presId="urn:microsoft.com/office/officeart/2005/8/layout/hierarchy6"/>
    <dgm:cxn modelId="{94F684BC-B346-4E1F-814A-14E07CB5DAF9}" type="presParOf" srcId="{9EE9A0CC-E31F-4B4F-8E33-4518FD2147AC}" destId="{AB23A575-2039-4D56-9D47-7D673A16E39F}" srcOrd="0" destOrd="0" presId="urn:microsoft.com/office/officeart/2005/8/layout/hierarchy6"/>
    <dgm:cxn modelId="{7E070DA4-0913-459C-87D4-91094D3ACA50}" type="presParOf" srcId="{9EE9A0CC-E31F-4B4F-8E33-4518FD2147AC}" destId="{D5CD1F05-C1DD-445E-A804-2D77DA41D67B}" srcOrd="1" destOrd="0" presId="urn:microsoft.com/office/officeart/2005/8/layout/hierarchy6"/>
    <dgm:cxn modelId="{82D48929-FE07-4CEF-AE92-E2E64D773398}" type="presParOf" srcId="{D5CD1F05-C1DD-445E-A804-2D77DA41D67B}" destId="{2D67FA23-C325-48C0-955F-97ACE375F4A1}" srcOrd="0" destOrd="0" presId="urn:microsoft.com/office/officeart/2005/8/layout/hierarchy6"/>
    <dgm:cxn modelId="{285B4BE9-57AD-47C2-88B8-40BBD36C5EBF}" type="presParOf" srcId="{D5CD1F05-C1DD-445E-A804-2D77DA41D67B}" destId="{B6CBE916-C54D-466E-B4DB-3714604E4388}" srcOrd="1" destOrd="0" presId="urn:microsoft.com/office/officeart/2005/8/layout/hierarchy6"/>
    <dgm:cxn modelId="{E27DE1AA-3DEA-496D-A0BC-2134E7CB4BE4}" type="presParOf" srcId="{B6CBE916-C54D-466E-B4DB-3714604E4388}" destId="{B182C7BD-CD9B-41E6-A272-726342AD89BB}" srcOrd="0" destOrd="0" presId="urn:microsoft.com/office/officeart/2005/8/layout/hierarchy6"/>
    <dgm:cxn modelId="{A8CAF67F-30DB-4DEB-AD22-1882645DA25B}" type="presParOf" srcId="{B6CBE916-C54D-466E-B4DB-3714604E4388}" destId="{0CE75154-905A-49D6-A7F2-E76B4EFADDEF}" srcOrd="1" destOrd="0" presId="urn:microsoft.com/office/officeart/2005/8/layout/hierarchy6"/>
    <dgm:cxn modelId="{AA5373A0-A56A-4856-8CA9-1C331AB1DCC5}" type="presParOf" srcId="{0CE75154-905A-49D6-A7F2-E76B4EFADDEF}" destId="{2C546107-1264-4591-95C6-F1ECB9454DA1}" srcOrd="0" destOrd="0" presId="urn:microsoft.com/office/officeart/2005/8/layout/hierarchy6"/>
    <dgm:cxn modelId="{5F5F28E1-15D5-40DF-B255-4E16EB6269DA}" type="presParOf" srcId="{0CE75154-905A-49D6-A7F2-E76B4EFADDEF}" destId="{5C3DCB4B-7975-41EE-8602-5378A11BB071}" srcOrd="1" destOrd="0" presId="urn:microsoft.com/office/officeart/2005/8/layout/hierarchy6"/>
    <dgm:cxn modelId="{BA956A34-DEC5-4E7D-B925-D4193EC647B4}" type="presParOf" srcId="{5C3DCB4B-7975-41EE-8602-5378A11BB071}" destId="{1F0A8298-1CD8-47F5-95EE-D28A7B3D4327}" srcOrd="0" destOrd="0" presId="urn:microsoft.com/office/officeart/2005/8/layout/hierarchy6"/>
    <dgm:cxn modelId="{256BC0E9-F9C2-44F9-B92E-AB921E4A4FE7}" type="presParOf" srcId="{5C3DCB4B-7975-41EE-8602-5378A11BB071}" destId="{AB0B5288-434F-4D94-B5E7-6387752784B7}" srcOrd="1" destOrd="0" presId="urn:microsoft.com/office/officeart/2005/8/layout/hierarchy6"/>
    <dgm:cxn modelId="{56F141D1-7A7C-401A-9400-B5FE0EAA5ECA}" type="presParOf" srcId="{AB0B5288-434F-4D94-B5E7-6387752784B7}" destId="{C30E5D5F-9C36-499D-88F5-7A5710126638}" srcOrd="0" destOrd="0" presId="urn:microsoft.com/office/officeart/2005/8/layout/hierarchy6"/>
    <dgm:cxn modelId="{7DF6EE10-F392-4E79-8808-EA8D867DA1B1}" type="presParOf" srcId="{AB0B5288-434F-4D94-B5E7-6387752784B7}" destId="{FB3A24A9-B3F9-409D-A57E-136801B92D61}" srcOrd="1" destOrd="0" presId="urn:microsoft.com/office/officeart/2005/8/layout/hierarchy6"/>
    <dgm:cxn modelId="{929AEA9C-1002-4E56-97D3-BBCFA4769E97}" type="presParOf" srcId="{B6CBE916-C54D-466E-B4DB-3714604E4388}" destId="{D274DFE5-7496-44CB-A252-6C880D455C8D}" srcOrd="2" destOrd="0" presId="urn:microsoft.com/office/officeart/2005/8/layout/hierarchy6"/>
    <dgm:cxn modelId="{B81D1A2B-CCAB-489E-A826-061EBF8986E8}" type="presParOf" srcId="{B6CBE916-C54D-466E-B4DB-3714604E4388}" destId="{2D8917AE-D0EC-4C24-A72F-8BD16432B860}" srcOrd="3" destOrd="0" presId="urn:microsoft.com/office/officeart/2005/8/layout/hierarchy6"/>
    <dgm:cxn modelId="{F4C82EF1-5422-49EC-BCC9-CBE0358285A0}" type="presParOf" srcId="{2D8917AE-D0EC-4C24-A72F-8BD16432B860}" destId="{03F5045E-1A4F-44A2-8D83-259FBFB01AB1}" srcOrd="0" destOrd="0" presId="urn:microsoft.com/office/officeart/2005/8/layout/hierarchy6"/>
    <dgm:cxn modelId="{D752F78A-3B86-43A9-83E0-FB44D30548C0}" type="presParOf" srcId="{2D8917AE-D0EC-4C24-A72F-8BD16432B860}" destId="{4734CEB7-3741-44F1-A88F-053FC06A96AF}" srcOrd="1" destOrd="0" presId="urn:microsoft.com/office/officeart/2005/8/layout/hierarchy6"/>
    <dgm:cxn modelId="{02F79F21-7FF1-4579-BF36-D7F26E274313}" type="presParOf" srcId="{9EE9A0CC-E31F-4B4F-8E33-4518FD2147AC}" destId="{0AE6A409-91A1-49FD-939C-5FDEA521D17F}" srcOrd="2" destOrd="0" presId="urn:microsoft.com/office/officeart/2005/8/layout/hierarchy6"/>
    <dgm:cxn modelId="{2FE4F693-A806-441C-ACBA-CD2F7BD528E6}" type="presParOf" srcId="{9EE9A0CC-E31F-4B4F-8E33-4518FD2147AC}" destId="{26D79F4A-90E7-439A-9344-5ABD177E6B46}" srcOrd="3" destOrd="0" presId="urn:microsoft.com/office/officeart/2005/8/layout/hierarchy6"/>
    <dgm:cxn modelId="{C1A3654A-0C52-4CF0-BE67-BE3B223DBFF7}" type="presParOf" srcId="{26D79F4A-90E7-439A-9344-5ABD177E6B46}" destId="{04386CB0-3F47-4143-AFB5-FB149EAFA2D6}" srcOrd="0" destOrd="0" presId="urn:microsoft.com/office/officeart/2005/8/layout/hierarchy6"/>
    <dgm:cxn modelId="{63575D55-8D4E-4290-ABDC-E9D971D69BA2}" type="presParOf" srcId="{26D79F4A-90E7-439A-9344-5ABD177E6B46}" destId="{B260B43D-6C91-4F12-A257-68F17448A2C7}" srcOrd="1" destOrd="0" presId="urn:microsoft.com/office/officeart/2005/8/layout/hierarchy6"/>
    <dgm:cxn modelId="{CD1598FF-A7C8-4D2D-B4F2-128FA9882C24}" type="presParOf" srcId="{B260B43D-6C91-4F12-A257-68F17448A2C7}" destId="{0D50566D-8BC8-4C1F-B00B-ADED154121D4}" srcOrd="0" destOrd="0" presId="urn:microsoft.com/office/officeart/2005/8/layout/hierarchy6"/>
    <dgm:cxn modelId="{4E802E71-C6B7-41D6-A75C-C986197030E5}" type="presParOf" srcId="{B260B43D-6C91-4F12-A257-68F17448A2C7}" destId="{785204FD-207B-4580-9F95-09A58A2EEA24}" srcOrd="1" destOrd="0" presId="urn:microsoft.com/office/officeart/2005/8/layout/hierarchy6"/>
    <dgm:cxn modelId="{16A9BFC7-6E43-47E4-9301-BD917775DB43}" type="presParOf" srcId="{785204FD-207B-4580-9F95-09A58A2EEA24}" destId="{7CCBF2BA-6E72-45E8-9C05-9A57D87CF2AE}" srcOrd="0" destOrd="0" presId="urn:microsoft.com/office/officeart/2005/8/layout/hierarchy6"/>
    <dgm:cxn modelId="{93109475-37D7-4A93-9B91-D6EDE3BDBB55}" type="presParOf" srcId="{785204FD-207B-4580-9F95-09A58A2EEA24}" destId="{A7CFB211-951B-4F26-9259-B7D71899FC85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C4FCC9DE-D29B-406E-805A-2B0245369D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15</a:t>
          </a:r>
          <a:endParaRPr lang="en-IL"/>
        </a:p>
      </dgm:t>
    </dgm:pt>
    <dgm:pt modelId="{8E8D75C5-0A9F-4EA9-8C44-32A48305806B}" type="parTrans" cxnId="{3CCD647B-C1E2-48FC-9A97-57E21A2A660E}">
      <dgm:prSet/>
      <dgm:spPr/>
      <dgm:t>
        <a:bodyPr/>
        <a:lstStyle/>
        <a:p>
          <a:endParaRPr lang="en-IL"/>
        </a:p>
      </dgm:t>
    </dgm:pt>
    <dgm:pt modelId="{06EE2068-B169-407A-B6A8-C5CA80B00964}" type="sibTrans" cxnId="{3CCD647B-C1E2-48FC-9A97-57E21A2A660E}">
      <dgm:prSet/>
      <dgm:spPr/>
      <dgm:t>
        <a:bodyPr/>
        <a:lstStyle/>
        <a:p>
          <a:endParaRPr lang="en-IL"/>
        </a:p>
      </dgm:t>
    </dgm:pt>
    <dgm:pt modelId="{B82B0BA3-9DF1-42B4-8433-37434F3775F6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6</a:t>
          </a:r>
        </a:p>
      </dgm:t>
    </dgm:pt>
    <dgm:pt modelId="{20766BE3-91C3-4F18-AB95-C0F77002B8E5}" type="parTrans" cxnId="{386B2678-2785-4642-8C31-69B056D5B9F3}">
      <dgm:prSet/>
      <dgm:spPr/>
      <dgm:t>
        <a:bodyPr/>
        <a:lstStyle/>
        <a:p>
          <a:endParaRPr lang="en-IL"/>
        </a:p>
      </dgm:t>
    </dgm:pt>
    <dgm:pt modelId="{5131C39F-CF7E-4556-A543-09C2AF30D8FA}" type="sibTrans" cxnId="{386B2678-2785-4642-8C31-69B056D5B9F3}">
      <dgm:prSet/>
      <dgm:spPr/>
      <dgm:t>
        <a:bodyPr/>
        <a:lstStyle/>
        <a:p>
          <a:endParaRPr lang="en-IL"/>
        </a:p>
      </dgm:t>
    </dgm:pt>
    <dgm:pt modelId="{6A75D943-4E83-4497-8E35-656D8C19A99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18</a:t>
          </a:r>
        </a:p>
      </dgm:t>
    </dgm:pt>
    <dgm:pt modelId="{4311F286-A410-4F0E-82AD-0814DB8141C8}" type="parTrans" cxnId="{F56FBB88-5CDA-4381-BC10-35DB3C6258C1}">
      <dgm:prSet/>
      <dgm:spPr/>
      <dgm:t>
        <a:bodyPr/>
        <a:lstStyle/>
        <a:p>
          <a:endParaRPr lang="en-IL"/>
        </a:p>
      </dgm:t>
    </dgm:pt>
    <dgm:pt modelId="{C813F59B-45A8-4489-892E-210A20334DCA}" type="sibTrans" cxnId="{F56FBB88-5CDA-4381-BC10-35DB3C6258C1}">
      <dgm:prSet/>
      <dgm:spPr/>
      <dgm:t>
        <a:bodyPr/>
        <a:lstStyle/>
        <a:p>
          <a:endParaRPr lang="en-IL"/>
        </a:p>
      </dgm:t>
    </dgm:pt>
    <dgm:pt modelId="{2AA1CE71-4583-472B-9945-2AC7B45128D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7</a:t>
          </a:r>
        </a:p>
      </dgm:t>
    </dgm:pt>
    <dgm:pt modelId="{7E89FDBE-0F60-458C-A407-91CBFCD2B854}" type="parTrans" cxnId="{A59875E3-6B75-421E-B6DB-D9516170DE79}">
      <dgm:prSet/>
      <dgm:spPr/>
      <dgm:t>
        <a:bodyPr/>
        <a:lstStyle/>
        <a:p>
          <a:endParaRPr lang="en-IL"/>
        </a:p>
      </dgm:t>
    </dgm:pt>
    <dgm:pt modelId="{306DF9AD-5BF8-44EE-9AB1-D7A864035AC9}" type="sibTrans" cxnId="{A59875E3-6B75-421E-B6DB-D9516170DE79}">
      <dgm:prSet/>
      <dgm:spPr/>
      <dgm:t>
        <a:bodyPr/>
        <a:lstStyle/>
        <a:p>
          <a:endParaRPr lang="en-IL"/>
        </a:p>
      </dgm:t>
    </dgm:pt>
    <dgm:pt modelId="{D15DA206-71C0-4224-9A99-66BD2F510910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3</a:t>
          </a:r>
        </a:p>
      </dgm:t>
    </dgm:pt>
    <dgm:pt modelId="{D67E2FE2-FF64-4468-A0A1-C7400DC82754}" type="parTrans" cxnId="{136C0ABD-C38D-4F82-ACED-89A357663FC7}">
      <dgm:prSet/>
      <dgm:spPr/>
      <dgm:t>
        <a:bodyPr/>
        <a:lstStyle/>
        <a:p>
          <a:endParaRPr lang="en-IL"/>
        </a:p>
      </dgm:t>
    </dgm:pt>
    <dgm:pt modelId="{0ABFEDF5-9335-4D5D-93FA-C3B183538700}" type="sibTrans" cxnId="{136C0ABD-C38D-4F82-ACED-89A357663FC7}">
      <dgm:prSet/>
      <dgm:spPr/>
      <dgm:t>
        <a:bodyPr/>
        <a:lstStyle/>
        <a:p>
          <a:endParaRPr lang="en-IL"/>
        </a:p>
      </dgm:t>
    </dgm:pt>
    <dgm:pt modelId="{76D25DFD-4603-4916-9F63-F0961AEE69E8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4</a:t>
          </a:r>
        </a:p>
      </dgm:t>
    </dgm:pt>
    <dgm:pt modelId="{D3D3B6D4-AECE-452B-AB9C-00732DC08E4D}" type="parTrans" cxnId="{0827C051-F953-4F4D-87C8-56C9DBBA9070}">
      <dgm:prSet/>
      <dgm:spPr/>
      <dgm:t>
        <a:bodyPr/>
        <a:lstStyle/>
        <a:p>
          <a:endParaRPr lang="en-IL"/>
        </a:p>
      </dgm:t>
    </dgm:pt>
    <dgm:pt modelId="{D986E14D-1092-43FF-A84F-8F3FF5AEAB59}" type="sibTrans" cxnId="{0827C051-F953-4F4D-87C8-56C9DBBA9070}">
      <dgm:prSet/>
      <dgm:spPr/>
      <dgm:t>
        <a:bodyPr/>
        <a:lstStyle/>
        <a:p>
          <a:endParaRPr lang="en-IL"/>
        </a:p>
      </dgm:t>
    </dgm:pt>
    <dgm:pt modelId="{8598E466-5B5E-4FC9-B0CE-1AD982EFB81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2</a:t>
          </a:r>
        </a:p>
      </dgm:t>
    </dgm:pt>
    <dgm:pt modelId="{D7082A81-80A1-4F1B-B667-F73A52B9A7FE}" type="parTrans" cxnId="{34321927-4F74-4B79-8544-F9BFD64C8C1C}">
      <dgm:prSet/>
      <dgm:spPr/>
      <dgm:t>
        <a:bodyPr/>
        <a:lstStyle/>
        <a:p>
          <a:endParaRPr lang="en-IL"/>
        </a:p>
      </dgm:t>
    </dgm:pt>
    <dgm:pt modelId="{437360BB-3E73-497A-A4FF-9B5901CEFCC9}" type="sibTrans" cxnId="{34321927-4F74-4B79-8544-F9BFD64C8C1C}">
      <dgm:prSet/>
      <dgm:spPr/>
      <dgm:t>
        <a:bodyPr/>
        <a:lstStyle/>
        <a:p>
          <a:endParaRPr lang="en-IL"/>
        </a:p>
      </dgm:t>
    </dgm:pt>
    <dgm:pt modelId="{22C9D9E9-645F-4529-9519-9F81234A2C3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13</a:t>
          </a:r>
        </a:p>
      </dgm:t>
    </dgm:pt>
    <dgm:pt modelId="{736DF51C-37F4-448D-B9A4-5ED63829C1F7}" type="parTrans" cxnId="{3D7D2580-C024-4765-B1D2-F2A3E7EC01D1}">
      <dgm:prSet/>
      <dgm:spPr/>
      <dgm:t>
        <a:bodyPr/>
        <a:lstStyle/>
        <a:p>
          <a:endParaRPr lang="en-IL"/>
        </a:p>
      </dgm:t>
    </dgm:pt>
    <dgm:pt modelId="{EFF7CF0C-6CA8-4CE1-ABCD-A6009968A422}" type="sibTrans" cxnId="{3D7D2580-C024-4765-B1D2-F2A3E7EC01D1}">
      <dgm:prSet/>
      <dgm:spPr/>
      <dgm:t>
        <a:bodyPr/>
        <a:lstStyle/>
        <a:p>
          <a:endParaRPr lang="en-IL"/>
        </a:p>
      </dgm:t>
    </dgm:pt>
    <dgm:pt modelId="{8B80B81C-E8DA-45E9-8400-A614CF5631C9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9</a:t>
          </a:r>
        </a:p>
      </dgm:t>
    </dgm:pt>
    <dgm:pt modelId="{EABF7B9F-5A3C-46FD-91C2-F412717AC0A5}" type="parTrans" cxnId="{2608679E-7F39-47EF-A568-59F1F557DBFB}">
      <dgm:prSet/>
      <dgm:spPr/>
      <dgm:t>
        <a:bodyPr/>
        <a:lstStyle/>
        <a:p>
          <a:endParaRPr lang="en-IL"/>
        </a:p>
      </dgm:t>
    </dgm:pt>
    <dgm:pt modelId="{E7C0D4E9-F704-41F7-9634-685DFD83D651}" type="sibTrans" cxnId="{2608679E-7F39-47EF-A568-59F1F557DBFB}">
      <dgm:prSet/>
      <dgm:spPr/>
      <dgm:t>
        <a:bodyPr/>
        <a:lstStyle/>
        <a:p>
          <a:endParaRPr lang="en-IL"/>
        </a:p>
      </dgm:t>
    </dgm:pt>
    <dgm:pt modelId="{E0BE98E1-B4DF-4855-9E65-FD5C81A979A8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20</a:t>
          </a:r>
        </a:p>
      </dgm:t>
    </dgm:pt>
    <dgm:pt modelId="{EF8D529D-F974-4E08-B666-3121011D1C1E}" type="parTrans" cxnId="{417ED639-2046-4CF6-8419-72C5C5A23167}">
      <dgm:prSet/>
      <dgm:spPr/>
      <dgm:t>
        <a:bodyPr/>
        <a:lstStyle/>
        <a:p>
          <a:endParaRPr lang="en-IL"/>
        </a:p>
      </dgm:t>
    </dgm:pt>
    <dgm:pt modelId="{9E8BD3D6-3BE9-4D7F-9ED3-2D21F42CF7AD}" type="sibTrans" cxnId="{417ED639-2046-4CF6-8419-72C5C5A23167}">
      <dgm:prSet/>
      <dgm:spPr/>
      <dgm:t>
        <a:bodyPr/>
        <a:lstStyle/>
        <a:p>
          <a:endParaRPr lang="en-IL"/>
        </a:p>
      </dgm:t>
    </dgm:pt>
    <dgm:pt modelId="{FB856CE7-BB73-453A-9FF6-453D3DBA57BF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17</a:t>
          </a:r>
        </a:p>
      </dgm:t>
    </dgm:pt>
    <dgm:pt modelId="{F46B61E8-9E98-4FE0-B1CA-39081E22EA73}" type="parTrans" cxnId="{345E13CB-BDAA-4C70-854C-4356285EBE35}">
      <dgm:prSet/>
      <dgm:spPr/>
      <dgm:t>
        <a:bodyPr/>
        <a:lstStyle/>
        <a:p>
          <a:endParaRPr lang="en-IL"/>
        </a:p>
      </dgm:t>
    </dgm:pt>
    <dgm:pt modelId="{3D4FEFA0-7B26-4D41-9C41-F26EB4A8B3C7}" type="sibTrans" cxnId="{345E13CB-BDAA-4C70-854C-4356285EBE35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E6E7AC2-1E9C-43E9-872C-9758CF5ABFD0}" type="pres">
      <dgm:prSet presAssocID="{C4FCC9DE-D29B-406E-805A-2B0245369DE4}" presName="Name14" presStyleCnt="0"/>
      <dgm:spPr/>
    </dgm:pt>
    <dgm:pt modelId="{A92B71E8-A171-4E07-BDC7-63FFAF46BDEA}" type="pres">
      <dgm:prSet presAssocID="{C4FCC9DE-D29B-406E-805A-2B0245369DE4}" presName="level1Shape" presStyleLbl="node0" presStyleIdx="0" presStyleCnt="1">
        <dgm:presLayoutVars>
          <dgm:chPref val="3"/>
        </dgm:presLayoutVars>
      </dgm:prSet>
      <dgm:spPr/>
    </dgm:pt>
    <dgm:pt modelId="{9EE9A0CC-E31F-4B4F-8E33-4518FD2147AC}" type="pres">
      <dgm:prSet presAssocID="{C4FCC9DE-D29B-406E-805A-2B0245369DE4}" presName="hierChild2" presStyleCnt="0"/>
      <dgm:spPr/>
    </dgm:pt>
    <dgm:pt modelId="{70A6CE25-82F9-468C-ACBB-62121873575A}" type="pres">
      <dgm:prSet presAssocID="{20766BE3-91C3-4F18-AB95-C0F77002B8E5}" presName="Name19" presStyleLbl="parChTrans1D2" presStyleIdx="0" presStyleCnt="2"/>
      <dgm:spPr/>
    </dgm:pt>
    <dgm:pt modelId="{246AC1A6-873B-465E-AC55-1748C36F9EDA}" type="pres">
      <dgm:prSet presAssocID="{B82B0BA3-9DF1-42B4-8433-37434F3775F6}" presName="Name21" presStyleCnt="0"/>
      <dgm:spPr/>
    </dgm:pt>
    <dgm:pt modelId="{C3D34507-CC56-4B4B-BDB1-ACE3C3646C43}" type="pres">
      <dgm:prSet presAssocID="{B82B0BA3-9DF1-42B4-8433-37434F3775F6}" presName="level2Shape" presStyleLbl="node2" presStyleIdx="0" presStyleCnt="2"/>
      <dgm:spPr/>
    </dgm:pt>
    <dgm:pt modelId="{2AF80F58-0C8A-436B-B3BF-617D925752DA}" type="pres">
      <dgm:prSet presAssocID="{B82B0BA3-9DF1-42B4-8433-37434F3775F6}" presName="hierChild3" presStyleCnt="0"/>
      <dgm:spPr/>
    </dgm:pt>
    <dgm:pt modelId="{2022AD65-DF07-4F9B-B3C3-D6181B1C7F68}" type="pres">
      <dgm:prSet presAssocID="{D67E2FE2-FF64-4468-A0A1-C7400DC82754}" presName="Name19" presStyleLbl="parChTrans1D3" presStyleIdx="0" presStyleCnt="4"/>
      <dgm:spPr/>
    </dgm:pt>
    <dgm:pt modelId="{FE325F66-3193-42BF-9F59-6112DE6D79D1}" type="pres">
      <dgm:prSet presAssocID="{D15DA206-71C0-4224-9A99-66BD2F510910}" presName="Name21" presStyleCnt="0"/>
      <dgm:spPr/>
    </dgm:pt>
    <dgm:pt modelId="{C69B2967-0467-4652-B940-F979368F2DD0}" type="pres">
      <dgm:prSet presAssocID="{D15DA206-71C0-4224-9A99-66BD2F510910}" presName="level2Shape" presStyleLbl="node3" presStyleIdx="0" presStyleCnt="4"/>
      <dgm:spPr/>
    </dgm:pt>
    <dgm:pt modelId="{61A55155-4FC9-404F-9275-B0B88573D784}" type="pres">
      <dgm:prSet presAssocID="{D15DA206-71C0-4224-9A99-66BD2F510910}" presName="hierChild3" presStyleCnt="0"/>
      <dgm:spPr/>
    </dgm:pt>
    <dgm:pt modelId="{DAAC1824-B51E-4F55-8D11-0F7ECFF8F818}" type="pres">
      <dgm:prSet presAssocID="{D7082A81-80A1-4F1B-B667-F73A52B9A7FE}" presName="Name19" presStyleLbl="parChTrans1D4" presStyleIdx="0" presStyleCnt="4"/>
      <dgm:spPr/>
    </dgm:pt>
    <dgm:pt modelId="{79734119-4EF3-4032-8BD6-A33AF8AB8099}" type="pres">
      <dgm:prSet presAssocID="{8598E466-5B5E-4FC9-B0CE-1AD982EFB814}" presName="Name21" presStyleCnt="0"/>
      <dgm:spPr/>
    </dgm:pt>
    <dgm:pt modelId="{FC75CBF1-03FD-4B6A-88C1-803644789E49}" type="pres">
      <dgm:prSet presAssocID="{8598E466-5B5E-4FC9-B0CE-1AD982EFB814}" presName="level2Shape" presStyleLbl="node4" presStyleIdx="0" presStyleCnt="4"/>
      <dgm:spPr/>
    </dgm:pt>
    <dgm:pt modelId="{63EB4600-A6B6-40BF-8F57-681940EE003E}" type="pres">
      <dgm:prSet presAssocID="{8598E466-5B5E-4FC9-B0CE-1AD982EFB814}" presName="hierChild3" presStyleCnt="0"/>
      <dgm:spPr/>
    </dgm:pt>
    <dgm:pt modelId="{4EC39DB3-8D0E-4B33-BA29-81DFC9568ED8}" type="pres">
      <dgm:prSet presAssocID="{D3D3B6D4-AECE-452B-AB9C-00732DC08E4D}" presName="Name19" presStyleLbl="parChTrans1D4" presStyleIdx="1" presStyleCnt="4"/>
      <dgm:spPr/>
    </dgm:pt>
    <dgm:pt modelId="{2BBB52B0-47C0-4FF6-8F38-048F7EB69D6E}" type="pres">
      <dgm:prSet presAssocID="{76D25DFD-4603-4916-9F63-F0961AEE69E8}" presName="Name21" presStyleCnt="0"/>
      <dgm:spPr/>
    </dgm:pt>
    <dgm:pt modelId="{E74EB141-D319-4E2E-96CF-C1EDAB8C4782}" type="pres">
      <dgm:prSet presAssocID="{76D25DFD-4603-4916-9F63-F0961AEE69E8}" presName="level2Shape" presStyleLbl="node4" presStyleIdx="1" presStyleCnt="4"/>
      <dgm:spPr/>
    </dgm:pt>
    <dgm:pt modelId="{7DFDA1CF-0458-474C-B2DB-CE0E093BFE6E}" type="pres">
      <dgm:prSet presAssocID="{76D25DFD-4603-4916-9F63-F0961AEE69E8}" presName="hierChild3" presStyleCnt="0"/>
      <dgm:spPr/>
    </dgm:pt>
    <dgm:pt modelId="{52B3470B-92D7-4EE8-AAC5-66156EED0A62}" type="pres">
      <dgm:prSet presAssocID="{7E89FDBE-0F60-458C-A407-91CBFCD2B854}" presName="Name19" presStyleLbl="parChTrans1D3" presStyleIdx="1" presStyleCnt="4"/>
      <dgm:spPr/>
    </dgm:pt>
    <dgm:pt modelId="{84556218-4805-46EC-9E0C-284FDA8E1A09}" type="pres">
      <dgm:prSet presAssocID="{2AA1CE71-4583-472B-9945-2AC7B45128D4}" presName="Name21" presStyleCnt="0"/>
      <dgm:spPr/>
    </dgm:pt>
    <dgm:pt modelId="{21F7FD83-EF78-40F7-A4D9-AFA776282BEF}" type="pres">
      <dgm:prSet presAssocID="{2AA1CE71-4583-472B-9945-2AC7B45128D4}" presName="level2Shape" presStyleLbl="node3" presStyleIdx="1" presStyleCnt="4"/>
      <dgm:spPr/>
    </dgm:pt>
    <dgm:pt modelId="{39D2D581-6AEB-4BA0-B801-EFC4341B8DE8}" type="pres">
      <dgm:prSet presAssocID="{2AA1CE71-4583-472B-9945-2AC7B45128D4}" presName="hierChild3" presStyleCnt="0"/>
      <dgm:spPr/>
    </dgm:pt>
    <dgm:pt modelId="{AF91F697-4FC2-40C8-813C-4F3DF21523A2}" type="pres">
      <dgm:prSet presAssocID="{736DF51C-37F4-448D-B9A4-5ED63829C1F7}" presName="Name19" presStyleLbl="parChTrans1D4" presStyleIdx="2" presStyleCnt="4"/>
      <dgm:spPr/>
    </dgm:pt>
    <dgm:pt modelId="{A84CA6FD-689A-4D90-B946-442DDCF6BCF4}" type="pres">
      <dgm:prSet presAssocID="{22C9D9E9-645F-4529-9519-9F81234A2C34}" presName="Name21" presStyleCnt="0"/>
      <dgm:spPr/>
    </dgm:pt>
    <dgm:pt modelId="{ABBFE74A-B6AA-4574-9B7E-E9F5543B2884}" type="pres">
      <dgm:prSet presAssocID="{22C9D9E9-645F-4529-9519-9F81234A2C34}" presName="level2Shape" presStyleLbl="node4" presStyleIdx="2" presStyleCnt="4"/>
      <dgm:spPr/>
    </dgm:pt>
    <dgm:pt modelId="{570656EA-60D0-49B3-9323-1E38974AB594}" type="pres">
      <dgm:prSet presAssocID="{22C9D9E9-645F-4529-9519-9F81234A2C34}" presName="hierChild3" presStyleCnt="0"/>
      <dgm:spPr/>
    </dgm:pt>
    <dgm:pt modelId="{1BF30E97-ADA3-45D9-95A8-9481F8C99CBB}" type="pres">
      <dgm:prSet presAssocID="{EABF7B9F-5A3C-46FD-91C2-F412717AC0A5}" presName="Name19" presStyleLbl="parChTrans1D4" presStyleIdx="3" presStyleCnt="4"/>
      <dgm:spPr/>
    </dgm:pt>
    <dgm:pt modelId="{2661F528-CB7E-45E9-860F-1833856E33C2}" type="pres">
      <dgm:prSet presAssocID="{8B80B81C-E8DA-45E9-8400-A614CF5631C9}" presName="Name21" presStyleCnt="0"/>
      <dgm:spPr/>
    </dgm:pt>
    <dgm:pt modelId="{2A988F51-4324-4BC7-B647-5F119D294109}" type="pres">
      <dgm:prSet presAssocID="{8B80B81C-E8DA-45E9-8400-A614CF5631C9}" presName="level2Shape" presStyleLbl="node4" presStyleIdx="3" presStyleCnt="4"/>
      <dgm:spPr/>
    </dgm:pt>
    <dgm:pt modelId="{99D06CB3-E301-48DC-B8C6-D487EFCF2A0F}" type="pres">
      <dgm:prSet presAssocID="{8B80B81C-E8DA-45E9-8400-A614CF5631C9}" presName="hierChild3" presStyleCnt="0"/>
      <dgm:spPr/>
    </dgm:pt>
    <dgm:pt modelId="{25E1E3DF-5AC0-4F72-9C44-BE821A3C7E16}" type="pres">
      <dgm:prSet presAssocID="{4311F286-A410-4F0E-82AD-0814DB8141C8}" presName="Name19" presStyleLbl="parChTrans1D2" presStyleIdx="1" presStyleCnt="2"/>
      <dgm:spPr/>
    </dgm:pt>
    <dgm:pt modelId="{DE22990A-AD5F-4819-B707-8724A50F9266}" type="pres">
      <dgm:prSet presAssocID="{6A75D943-4E83-4497-8E35-656D8C19A992}" presName="Name21" presStyleCnt="0"/>
      <dgm:spPr/>
    </dgm:pt>
    <dgm:pt modelId="{66FED960-47FB-4E1F-A57C-366BC259FE6D}" type="pres">
      <dgm:prSet presAssocID="{6A75D943-4E83-4497-8E35-656D8C19A992}" presName="level2Shape" presStyleLbl="node2" presStyleIdx="1" presStyleCnt="2"/>
      <dgm:spPr/>
    </dgm:pt>
    <dgm:pt modelId="{B10C1B96-6A1E-4735-BFE0-C39952B68632}" type="pres">
      <dgm:prSet presAssocID="{6A75D943-4E83-4497-8E35-656D8C19A992}" presName="hierChild3" presStyleCnt="0"/>
      <dgm:spPr/>
    </dgm:pt>
    <dgm:pt modelId="{54A7130D-14D9-40C1-90A3-2162DE3A0096}" type="pres">
      <dgm:prSet presAssocID="{F46B61E8-9E98-4FE0-B1CA-39081E22EA73}" presName="Name19" presStyleLbl="parChTrans1D3" presStyleIdx="2" presStyleCnt="4"/>
      <dgm:spPr/>
    </dgm:pt>
    <dgm:pt modelId="{A66A0B31-0975-406B-A62C-CEE59618D567}" type="pres">
      <dgm:prSet presAssocID="{FB856CE7-BB73-453A-9FF6-453D3DBA57BF}" presName="Name21" presStyleCnt="0"/>
      <dgm:spPr/>
    </dgm:pt>
    <dgm:pt modelId="{B3E563D6-D2D6-42EB-899A-E2E9585F9760}" type="pres">
      <dgm:prSet presAssocID="{FB856CE7-BB73-453A-9FF6-453D3DBA57BF}" presName="level2Shape" presStyleLbl="node3" presStyleIdx="2" presStyleCnt="4"/>
      <dgm:spPr/>
    </dgm:pt>
    <dgm:pt modelId="{C2895B6A-F66E-4023-ACA4-7A26B9AE1C2F}" type="pres">
      <dgm:prSet presAssocID="{FB856CE7-BB73-453A-9FF6-453D3DBA57BF}" presName="hierChild3" presStyleCnt="0"/>
      <dgm:spPr/>
    </dgm:pt>
    <dgm:pt modelId="{F222D9D2-6B59-4B06-AB2A-71BCB52E9C86}" type="pres">
      <dgm:prSet presAssocID="{EF8D529D-F974-4E08-B666-3121011D1C1E}" presName="Name19" presStyleLbl="parChTrans1D3" presStyleIdx="3" presStyleCnt="4"/>
      <dgm:spPr/>
    </dgm:pt>
    <dgm:pt modelId="{DFE57570-BBFC-430A-9D7E-5E4EC7601BB6}" type="pres">
      <dgm:prSet presAssocID="{E0BE98E1-B4DF-4855-9E65-FD5C81A979A8}" presName="Name21" presStyleCnt="0"/>
      <dgm:spPr/>
    </dgm:pt>
    <dgm:pt modelId="{C85A59B0-D902-4223-9420-9FD29CCFC8EC}" type="pres">
      <dgm:prSet presAssocID="{E0BE98E1-B4DF-4855-9E65-FD5C81A979A8}" presName="level2Shape" presStyleLbl="node3" presStyleIdx="3" presStyleCnt="4"/>
      <dgm:spPr/>
    </dgm:pt>
    <dgm:pt modelId="{051C98D4-5D0A-4282-82C5-5ED921C8E74A}" type="pres">
      <dgm:prSet presAssocID="{E0BE98E1-B4DF-4855-9E65-FD5C81A979A8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123E0B0E-9625-4420-8D5B-A8B35CD4E3C8}" type="presOf" srcId="{7E89FDBE-0F60-458C-A407-91CBFCD2B854}" destId="{52B3470B-92D7-4EE8-AAC5-66156EED0A62}" srcOrd="0" destOrd="0" presId="urn:microsoft.com/office/officeart/2005/8/layout/hierarchy6"/>
    <dgm:cxn modelId="{4B85BA1C-4B7E-4942-A26E-8F36A8EAD351}" type="presOf" srcId="{D67E2FE2-FF64-4468-A0A1-C7400DC82754}" destId="{2022AD65-DF07-4F9B-B3C3-D6181B1C7F68}" srcOrd="0" destOrd="0" presId="urn:microsoft.com/office/officeart/2005/8/layout/hierarchy6"/>
    <dgm:cxn modelId="{34321927-4F74-4B79-8544-F9BFD64C8C1C}" srcId="{D15DA206-71C0-4224-9A99-66BD2F510910}" destId="{8598E466-5B5E-4FC9-B0CE-1AD982EFB814}" srcOrd="0" destOrd="0" parTransId="{D7082A81-80A1-4F1B-B667-F73A52B9A7FE}" sibTransId="{437360BB-3E73-497A-A4FF-9B5901CEFCC9}"/>
    <dgm:cxn modelId="{0B66B62A-3FC4-4EDB-91CF-18C991AEDCE9}" type="presOf" srcId="{20766BE3-91C3-4F18-AB95-C0F77002B8E5}" destId="{70A6CE25-82F9-468C-ACBB-62121873575A}" srcOrd="0" destOrd="0" presId="urn:microsoft.com/office/officeart/2005/8/layout/hierarchy6"/>
    <dgm:cxn modelId="{859AEB35-3F7A-4743-8026-CD2927DA77D5}" type="presOf" srcId="{EF8D529D-F974-4E08-B666-3121011D1C1E}" destId="{F222D9D2-6B59-4B06-AB2A-71BCB52E9C86}" srcOrd="0" destOrd="0" presId="urn:microsoft.com/office/officeart/2005/8/layout/hierarchy6"/>
    <dgm:cxn modelId="{417ED639-2046-4CF6-8419-72C5C5A23167}" srcId="{6A75D943-4E83-4497-8E35-656D8C19A992}" destId="{E0BE98E1-B4DF-4855-9E65-FD5C81A979A8}" srcOrd="1" destOrd="0" parTransId="{EF8D529D-F974-4E08-B666-3121011D1C1E}" sibTransId="{9E8BD3D6-3BE9-4D7F-9ED3-2D21F42CF7AD}"/>
    <dgm:cxn modelId="{A70F3643-E498-48AE-A582-32C07FE38F17}" type="presOf" srcId="{8B80B81C-E8DA-45E9-8400-A614CF5631C9}" destId="{2A988F51-4324-4BC7-B647-5F119D294109}" srcOrd="0" destOrd="0" presId="urn:microsoft.com/office/officeart/2005/8/layout/hierarchy6"/>
    <dgm:cxn modelId="{EECA8143-B81F-42D1-B4D5-0AD3021305B8}" type="presOf" srcId="{D3D3B6D4-AECE-452B-AB9C-00732DC08E4D}" destId="{4EC39DB3-8D0E-4B33-BA29-81DFC9568ED8}" srcOrd="0" destOrd="0" presId="urn:microsoft.com/office/officeart/2005/8/layout/hierarchy6"/>
    <dgm:cxn modelId="{C56A8E64-7E58-4D6B-92CB-673DA4766FA3}" type="presOf" srcId="{4311F286-A410-4F0E-82AD-0814DB8141C8}" destId="{25E1E3DF-5AC0-4F72-9C44-BE821A3C7E16}" srcOrd="0" destOrd="0" presId="urn:microsoft.com/office/officeart/2005/8/layout/hierarchy6"/>
    <dgm:cxn modelId="{21DF9965-A4A1-43A7-A181-23C6CB728E2C}" type="presOf" srcId="{E0BE98E1-B4DF-4855-9E65-FD5C81A979A8}" destId="{C85A59B0-D902-4223-9420-9FD29CCFC8EC}" srcOrd="0" destOrd="0" presId="urn:microsoft.com/office/officeart/2005/8/layout/hierarchy6"/>
    <dgm:cxn modelId="{C4D62D66-71E9-413A-9161-5F81FE0EFFF4}" type="presOf" srcId="{D7082A81-80A1-4F1B-B667-F73A52B9A7FE}" destId="{DAAC1824-B51E-4F55-8D11-0F7ECFF8F818}" srcOrd="0" destOrd="0" presId="urn:microsoft.com/office/officeart/2005/8/layout/hierarchy6"/>
    <dgm:cxn modelId="{ADE58268-57A1-47E7-A62D-198237C5B773}" type="presOf" srcId="{22C9D9E9-645F-4529-9519-9F81234A2C34}" destId="{ABBFE74A-B6AA-4574-9B7E-E9F5543B2884}" srcOrd="0" destOrd="0" presId="urn:microsoft.com/office/officeart/2005/8/layout/hierarchy6"/>
    <dgm:cxn modelId="{1412A34E-48C9-4703-A9D2-C8497F75E720}" type="presOf" srcId="{F46B61E8-9E98-4FE0-B1CA-39081E22EA73}" destId="{54A7130D-14D9-40C1-90A3-2162DE3A0096}" srcOrd="0" destOrd="0" presId="urn:microsoft.com/office/officeart/2005/8/layout/hierarchy6"/>
    <dgm:cxn modelId="{0827C051-F953-4F4D-87C8-56C9DBBA9070}" srcId="{D15DA206-71C0-4224-9A99-66BD2F510910}" destId="{76D25DFD-4603-4916-9F63-F0961AEE69E8}" srcOrd="1" destOrd="0" parTransId="{D3D3B6D4-AECE-452B-AB9C-00732DC08E4D}" sibTransId="{D986E14D-1092-43FF-A84F-8F3FF5AEAB59}"/>
    <dgm:cxn modelId="{BD97B152-DC9F-49A9-9153-1C9DAEEB8A57}" type="presOf" srcId="{FB856CE7-BB73-453A-9FF6-453D3DBA57BF}" destId="{B3E563D6-D2D6-42EB-899A-E2E9585F9760}" srcOrd="0" destOrd="0" presId="urn:microsoft.com/office/officeart/2005/8/layout/hierarchy6"/>
    <dgm:cxn modelId="{3948FD75-0490-40F4-8857-6E123B4F365E}" type="presOf" srcId="{B82B0BA3-9DF1-42B4-8433-37434F3775F6}" destId="{C3D34507-CC56-4B4B-BDB1-ACE3C3646C43}" srcOrd="0" destOrd="0" presId="urn:microsoft.com/office/officeart/2005/8/layout/hierarchy6"/>
    <dgm:cxn modelId="{386B2678-2785-4642-8C31-69B056D5B9F3}" srcId="{C4FCC9DE-D29B-406E-805A-2B0245369DE4}" destId="{B82B0BA3-9DF1-42B4-8433-37434F3775F6}" srcOrd="0" destOrd="0" parTransId="{20766BE3-91C3-4F18-AB95-C0F77002B8E5}" sibTransId="{5131C39F-CF7E-4556-A543-09C2AF30D8FA}"/>
    <dgm:cxn modelId="{9FE3917A-002D-4DD1-B375-6C4CE3B5AEED}" type="presOf" srcId="{76D25DFD-4603-4916-9F63-F0961AEE69E8}" destId="{E74EB141-D319-4E2E-96CF-C1EDAB8C4782}" srcOrd="0" destOrd="0" presId="urn:microsoft.com/office/officeart/2005/8/layout/hierarchy6"/>
    <dgm:cxn modelId="{A432217B-071F-48D1-B31D-61738CB5E7B3}" type="presOf" srcId="{D15DA206-71C0-4224-9A99-66BD2F510910}" destId="{C69B2967-0467-4652-B940-F979368F2DD0}" srcOrd="0" destOrd="0" presId="urn:microsoft.com/office/officeart/2005/8/layout/hierarchy6"/>
    <dgm:cxn modelId="{3CCD647B-C1E2-48FC-9A97-57E21A2A660E}" srcId="{A0FF90FC-3E23-4963-A796-B48AD0A6D32C}" destId="{C4FCC9DE-D29B-406E-805A-2B0245369DE4}" srcOrd="0" destOrd="0" parTransId="{8E8D75C5-0A9F-4EA9-8C44-32A48305806B}" sibTransId="{06EE2068-B169-407A-B6A8-C5CA80B00964}"/>
    <dgm:cxn modelId="{3D7D2580-C024-4765-B1D2-F2A3E7EC01D1}" srcId="{2AA1CE71-4583-472B-9945-2AC7B45128D4}" destId="{22C9D9E9-645F-4529-9519-9F81234A2C34}" srcOrd="0" destOrd="0" parTransId="{736DF51C-37F4-448D-B9A4-5ED63829C1F7}" sibTransId="{EFF7CF0C-6CA8-4CE1-ABCD-A6009968A422}"/>
    <dgm:cxn modelId="{DCC4AC84-906E-4CF2-9DA2-0CB1776AE264}" type="presOf" srcId="{C4FCC9DE-D29B-406E-805A-2B0245369DE4}" destId="{A92B71E8-A171-4E07-BDC7-63FFAF46BDEA}" srcOrd="0" destOrd="0" presId="urn:microsoft.com/office/officeart/2005/8/layout/hierarchy6"/>
    <dgm:cxn modelId="{F56FBB88-5CDA-4381-BC10-35DB3C6258C1}" srcId="{C4FCC9DE-D29B-406E-805A-2B0245369DE4}" destId="{6A75D943-4E83-4497-8E35-656D8C19A992}" srcOrd="1" destOrd="0" parTransId="{4311F286-A410-4F0E-82AD-0814DB8141C8}" sibTransId="{C813F59B-45A8-4489-892E-210A20334DCA}"/>
    <dgm:cxn modelId="{71480099-F13F-46AB-96B9-BBA647198261}" type="presOf" srcId="{736DF51C-37F4-448D-B9A4-5ED63829C1F7}" destId="{AF91F697-4FC2-40C8-813C-4F3DF21523A2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2608679E-7F39-47EF-A568-59F1F557DBFB}" srcId="{22C9D9E9-645F-4529-9519-9F81234A2C34}" destId="{8B80B81C-E8DA-45E9-8400-A614CF5631C9}" srcOrd="0" destOrd="0" parTransId="{EABF7B9F-5A3C-46FD-91C2-F412717AC0A5}" sibTransId="{E7C0D4E9-F704-41F7-9634-685DFD83D651}"/>
    <dgm:cxn modelId="{3F2B85AB-CEE2-4721-87A8-0F45AE51CC22}" type="presOf" srcId="{6A75D943-4E83-4497-8E35-656D8C19A992}" destId="{66FED960-47FB-4E1F-A57C-366BC259FE6D}" srcOrd="0" destOrd="0" presId="urn:microsoft.com/office/officeart/2005/8/layout/hierarchy6"/>
    <dgm:cxn modelId="{47FD1FB3-3460-4517-BD00-1D295DFFAFF9}" type="presOf" srcId="{EABF7B9F-5A3C-46FD-91C2-F412717AC0A5}" destId="{1BF30E97-ADA3-45D9-95A8-9481F8C99CBB}" srcOrd="0" destOrd="0" presId="urn:microsoft.com/office/officeart/2005/8/layout/hierarchy6"/>
    <dgm:cxn modelId="{136C0ABD-C38D-4F82-ACED-89A357663FC7}" srcId="{B82B0BA3-9DF1-42B4-8433-37434F3775F6}" destId="{D15DA206-71C0-4224-9A99-66BD2F510910}" srcOrd="0" destOrd="0" parTransId="{D67E2FE2-FF64-4468-A0A1-C7400DC82754}" sibTransId="{0ABFEDF5-9335-4D5D-93FA-C3B183538700}"/>
    <dgm:cxn modelId="{345E13CB-BDAA-4C70-854C-4356285EBE35}" srcId="{6A75D943-4E83-4497-8E35-656D8C19A992}" destId="{FB856CE7-BB73-453A-9FF6-453D3DBA57BF}" srcOrd="0" destOrd="0" parTransId="{F46B61E8-9E98-4FE0-B1CA-39081E22EA73}" sibTransId="{3D4FEFA0-7B26-4D41-9C41-F26EB4A8B3C7}"/>
    <dgm:cxn modelId="{D1536CCC-8A50-433B-9D4C-24850F83AAE2}" type="presOf" srcId="{2AA1CE71-4583-472B-9945-2AC7B45128D4}" destId="{21F7FD83-EF78-40F7-A4D9-AFA776282BEF}" srcOrd="0" destOrd="0" presId="urn:microsoft.com/office/officeart/2005/8/layout/hierarchy6"/>
    <dgm:cxn modelId="{A59875E3-6B75-421E-B6DB-D9516170DE79}" srcId="{B82B0BA3-9DF1-42B4-8433-37434F3775F6}" destId="{2AA1CE71-4583-472B-9945-2AC7B45128D4}" srcOrd="1" destOrd="0" parTransId="{7E89FDBE-0F60-458C-A407-91CBFCD2B854}" sibTransId="{306DF9AD-5BF8-44EE-9AB1-D7A864035AC9}"/>
    <dgm:cxn modelId="{F8971CEA-DB0F-44DE-B6D4-9A4B5DD425A4}" type="presOf" srcId="{8598E466-5B5E-4FC9-B0CE-1AD982EFB814}" destId="{FC75CBF1-03FD-4B6A-88C1-803644789E49}" srcOrd="0" destOrd="0" presId="urn:microsoft.com/office/officeart/2005/8/layout/hierarchy6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000485A-0CDA-46CE-BED0-626B89F2FF3D}" type="presParOf" srcId="{22A8EFF3-7864-47B9-8D2F-358B163C29DE}" destId="{7E6E7AC2-1E9C-43E9-872C-9758CF5ABFD0}" srcOrd="0" destOrd="0" presId="urn:microsoft.com/office/officeart/2005/8/layout/hierarchy6"/>
    <dgm:cxn modelId="{8BE8E97A-2BF8-47CB-9CC6-0BDA5DC232BE}" type="presParOf" srcId="{7E6E7AC2-1E9C-43E9-872C-9758CF5ABFD0}" destId="{A92B71E8-A171-4E07-BDC7-63FFAF46BDEA}" srcOrd="0" destOrd="0" presId="urn:microsoft.com/office/officeart/2005/8/layout/hierarchy6"/>
    <dgm:cxn modelId="{B0B2F254-016C-40AB-8ACA-2E8B44A00BF8}" type="presParOf" srcId="{7E6E7AC2-1E9C-43E9-872C-9758CF5ABFD0}" destId="{9EE9A0CC-E31F-4B4F-8E33-4518FD2147AC}" srcOrd="1" destOrd="0" presId="urn:microsoft.com/office/officeart/2005/8/layout/hierarchy6"/>
    <dgm:cxn modelId="{D4FB670C-38DC-426E-99F6-43F982651A5D}" type="presParOf" srcId="{9EE9A0CC-E31F-4B4F-8E33-4518FD2147AC}" destId="{70A6CE25-82F9-468C-ACBB-62121873575A}" srcOrd="0" destOrd="0" presId="urn:microsoft.com/office/officeart/2005/8/layout/hierarchy6"/>
    <dgm:cxn modelId="{F682F7CE-C62E-49FA-99C1-C00503F75945}" type="presParOf" srcId="{9EE9A0CC-E31F-4B4F-8E33-4518FD2147AC}" destId="{246AC1A6-873B-465E-AC55-1748C36F9EDA}" srcOrd="1" destOrd="0" presId="urn:microsoft.com/office/officeart/2005/8/layout/hierarchy6"/>
    <dgm:cxn modelId="{466791B5-4F1A-49D1-8F29-C9C42F4DE520}" type="presParOf" srcId="{246AC1A6-873B-465E-AC55-1748C36F9EDA}" destId="{C3D34507-CC56-4B4B-BDB1-ACE3C3646C43}" srcOrd="0" destOrd="0" presId="urn:microsoft.com/office/officeart/2005/8/layout/hierarchy6"/>
    <dgm:cxn modelId="{00692EF5-359D-495A-A572-EFB57BAEC980}" type="presParOf" srcId="{246AC1A6-873B-465E-AC55-1748C36F9EDA}" destId="{2AF80F58-0C8A-436B-B3BF-617D925752DA}" srcOrd="1" destOrd="0" presId="urn:microsoft.com/office/officeart/2005/8/layout/hierarchy6"/>
    <dgm:cxn modelId="{8A4087A1-BDE8-496B-9542-7699F941F4CF}" type="presParOf" srcId="{2AF80F58-0C8A-436B-B3BF-617D925752DA}" destId="{2022AD65-DF07-4F9B-B3C3-D6181B1C7F68}" srcOrd="0" destOrd="0" presId="urn:microsoft.com/office/officeart/2005/8/layout/hierarchy6"/>
    <dgm:cxn modelId="{9178E84A-291B-4274-82F0-E02CBD8AEA77}" type="presParOf" srcId="{2AF80F58-0C8A-436B-B3BF-617D925752DA}" destId="{FE325F66-3193-42BF-9F59-6112DE6D79D1}" srcOrd="1" destOrd="0" presId="urn:microsoft.com/office/officeart/2005/8/layout/hierarchy6"/>
    <dgm:cxn modelId="{357B0E08-807E-4F79-A04C-B89E1A03766F}" type="presParOf" srcId="{FE325F66-3193-42BF-9F59-6112DE6D79D1}" destId="{C69B2967-0467-4652-B940-F979368F2DD0}" srcOrd="0" destOrd="0" presId="urn:microsoft.com/office/officeart/2005/8/layout/hierarchy6"/>
    <dgm:cxn modelId="{3173B9D1-7EC0-4054-8F06-DA8F76066BED}" type="presParOf" srcId="{FE325F66-3193-42BF-9F59-6112DE6D79D1}" destId="{61A55155-4FC9-404F-9275-B0B88573D784}" srcOrd="1" destOrd="0" presId="urn:microsoft.com/office/officeart/2005/8/layout/hierarchy6"/>
    <dgm:cxn modelId="{E7ECCF16-B14B-43D9-8566-97FF759013FC}" type="presParOf" srcId="{61A55155-4FC9-404F-9275-B0B88573D784}" destId="{DAAC1824-B51E-4F55-8D11-0F7ECFF8F818}" srcOrd="0" destOrd="0" presId="urn:microsoft.com/office/officeart/2005/8/layout/hierarchy6"/>
    <dgm:cxn modelId="{19BCB5CE-5DF8-452B-AD2F-1A141F13DEA1}" type="presParOf" srcId="{61A55155-4FC9-404F-9275-B0B88573D784}" destId="{79734119-4EF3-4032-8BD6-A33AF8AB8099}" srcOrd="1" destOrd="0" presId="urn:microsoft.com/office/officeart/2005/8/layout/hierarchy6"/>
    <dgm:cxn modelId="{F7F960A0-B36D-4278-9FB2-C0AF7CF25688}" type="presParOf" srcId="{79734119-4EF3-4032-8BD6-A33AF8AB8099}" destId="{FC75CBF1-03FD-4B6A-88C1-803644789E49}" srcOrd="0" destOrd="0" presId="urn:microsoft.com/office/officeart/2005/8/layout/hierarchy6"/>
    <dgm:cxn modelId="{63B1D24A-198F-471A-B451-D00C3599DA22}" type="presParOf" srcId="{79734119-4EF3-4032-8BD6-A33AF8AB8099}" destId="{63EB4600-A6B6-40BF-8F57-681940EE003E}" srcOrd="1" destOrd="0" presId="urn:microsoft.com/office/officeart/2005/8/layout/hierarchy6"/>
    <dgm:cxn modelId="{066B2975-4FBA-4841-8C3E-96B2318CD77A}" type="presParOf" srcId="{61A55155-4FC9-404F-9275-B0B88573D784}" destId="{4EC39DB3-8D0E-4B33-BA29-81DFC9568ED8}" srcOrd="2" destOrd="0" presId="urn:microsoft.com/office/officeart/2005/8/layout/hierarchy6"/>
    <dgm:cxn modelId="{57D25F2F-E4F6-4411-935D-E4A4D7AC3B7B}" type="presParOf" srcId="{61A55155-4FC9-404F-9275-B0B88573D784}" destId="{2BBB52B0-47C0-4FF6-8F38-048F7EB69D6E}" srcOrd="3" destOrd="0" presId="urn:microsoft.com/office/officeart/2005/8/layout/hierarchy6"/>
    <dgm:cxn modelId="{B4F31F66-E158-495B-9506-C2446562400B}" type="presParOf" srcId="{2BBB52B0-47C0-4FF6-8F38-048F7EB69D6E}" destId="{E74EB141-D319-4E2E-96CF-C1EDAB8C4782}" srcOrd="0" destOrd="0" presId="urn:microsoft.com/office/officeart/2005/8/layout/hierarchy6"/>
    <dgm:cxn modelId="{CDE0E228-DDA4-4300-BE78-E6D68286B511}" type="presParOf" srcId="{2BBB52B0-47C0-4FF6-8F38-048F7EB69D6E}" destId="{7DFDA1CF-0458-474C-B2DB-CE0E093BFE6E}" srcOrd="1" destOrd="0" presId="urn:microsoft.com/office/officeart/2005/8/layout/hierarchy6"/>
    <dgm:cxn modelId="{B3557A7F-86E9-4D70-8685-F453598B4433}" type="presParOf" srcId="{2AF80F58-0C8A-436B-B3BF-617D925752DA}" destId="{52B3470B-92D7-4EE8-AAC5-66156EED0A62}" srcOrd="2" destOrd="0" presId="urn:microsoft.com/office/officeart/2005/8/layout/hierarchy6"/>
    <dgm:cxn modelId="{EFAB1760-D22D-4E86-903E-2CE0C338979A}" type="presParOf" srcId="{2AF80F58-0C8A-436B-B3BF-617D925752DA}" destId="{84556218-4805-46EC-9E0C-284FDA8E1A09}" srcOrd="3" destOrd="0" presId="urn:microsoft.com/office/officeart/2005/8/layout/hierarchy6"/>
    <dgm:cxn modelId="{554B2E40-8C72-41AD-9F69-3713D31F9635}" type="presParOf" srcId="{84556218-4805-46EC-9E0C-284FDA8E1A09}" destId="{21F7FD83-EF78-40F7-A4D9-AFA776282BEF}" srcOrd="0" destOrd="0" presId="urn:microsoft.com/office/officeart/2005/8/layout/hierarchy6"/>
    <dgm:cxn modelId="{963F8CE1-0182-4254-8EBE-B74048170423}" type="presParOf" srcId="{84556218-4805-46EC-9E0C-284FDA8E1A09}" destId="{39D2D581-6AEB-4BA0-B801-EFC4341B8DE8}" srcOrd="1" destOrd="0" presId="urn:microsoft.com/office/officeart/2005/8/layout/hierarchy6"/>
    <dgm:cxn modelId="{D60EEB84-4F3D-423C-9F5E-457073114CD0}" type="presParOf" srcId="{39D2D581-6AEB-4BA0-B801-EFC4341B8DE8}" destId="{AF91F697-4FC2-40C8-813C-4F3DF21523A2}" srcOrd="0" destOrd="0" presId="urn:microsoft.com/office/officeart/2005/8/layout/hierarchy6"/>
    <dgm:cxn modelId="{07CCC465-5660-4FD1-A8EB-C8BFA95F9287}" type="presParOf" srcId="{39D2D581-6AEB-4BA0-B801-EFC4341B8DE8}" destId="{A84CA6FD-689A-4D90-B946-442DDCF6BCF4}" srcOrd="1" destOrd="0" presId="urn:microsoft.com/office/officeart/2005/8/layout/hierarchy6"/>
    <dgm:cxn modelId="{F98CE735-DDAC-4596-8A03-69CE72038E07}" type="presParOf" srcId="{A84CA6FD-689A-4D90-B946-442DDCF6BCF4}" destId="{ABBFE74A-B6AA-4574-9B7E-E9F5543B2884}" srcOrd="0" destOrd="0" presId="urn:microsoft.com/office/officeart/2005/8/layout/hierarchy6"/>
    <dgm:cxn modelId="{24119E32-DD12-4AB8-832F-1B22CEAC1211}" type="presParOf" srcId="{A84CA6FD-689A-4D90-B946-442DDCF6BCF4}" destId="{570656EA-60D0-49B3-9323-1E38974AB594}" srcOrd="1" destOrd="0" presId="urn:microsoft.com/office/officeart/2005/8/layout/hierarchy6"/>
    <dgm:cxn modelId="{EF8FC6AA-D8BF-4564-815A-ED358E765285}" type="presParOf" srcId="{570656EA-60D0-49B3-9323-1E38974AB594}" destId="{1BF30E97-ADA3-45D9-95A8-9481F8C99CBB}" srcOrd="0" destOrd="0" presId="urn:microsoft.com/office/officeart/2005/8/layout/hierarchy6"/>
    <dgm:cxn modelId="{5AA3C714-910A-458C-A39E-A99AABDF311A}" type="presParOf" srcId="{570656EA-60D0-49B3-9323-1E38974AB594}" destId="{2661F528-CB7E-45E9-860F-1833856E33C2}" srcOrd="1" destOrd="0" presId="urn:microsoft.com/office/officeart/2005/8/layout/hierarchy6"/>
    <dgm:cxn modelId="{B53EC9FA-7766-4817-B7EB-0F9C9D34D17A}" type="presParOf" srcId="{2661F528-CB7E-45E9-860F-1833856E33C2}" destId="{2A988F51-4324-4BC7-B647-5F119D294109}" srcOrd="0" destOrd="0" presId="urn:microsoft.com/office/officeart/2005/8/layout/hierarchy6"/>
    <dgm:cxn modelId="{2D1C2608-EE48-4A2B-8533-06099663F02E}" type="presParOf" srcId="{2661F528-CB7E-45E9-860F-1833856E33C2}" destId="{99D06CB3-E301-48DC-B8C6-D487EFCF2A0F}" srcOrd="1" destOrd="0" presId="urn:microsoft.com/office/officeart/2005/8/layout/hierarchy6"/>
    <dgm:cxn modelId="{8E370BBC-5E2C-43DB-9C19-7CF0457507A0}" type="presParOf" srcId="{9EE9A0CC-E31F-4B4F-8E33-4518FD2147AC}" destId="{25E1E3DF-5AC0-4F72-9C44-BE821A3C7E16}" srcOrd="2" destOrd="0" presId="urn:microsoft.com/office/officeart/2005/8/layout/hierarchy6"/>
    <dgm:cxn modelId="{34B7C44F-E299-4FCC-AFAC-BC7E14599D84}" type="presParOf" srcId="{9EE9A0CC-E31F-4B4F-8E33-4518FD2147AC}" destId="{DE22990A-AD5F-4819-B707-8724A50F9266}" srcOrd="3" destOrd="0" presId="urn:microsoft.com/office/officeart/2005/8/layout/hierarchy6"/>
    <dgm:cxn modelId="{E1019A69-4F88-4F31-A7CD-499FD7AF27A6}" type="presParOf" srcId="{DE22990A-AD5F-4819-B707-8724A50F9266}" destId="{66FED960-47FB-4E1F-A57C-366BC259FE6D}" srcOrd="0" destOrd="0" presId="urn:microsoft.com/office/officeart/2005/8/layout/hierarchy6"/>
    <dgm:cxn modelId="{35D9F4CC-D229-421B-BE52-77BA58677A44}" type="presParOf" srcId="{DE22990A-AD5F-4819-B707-8724A50F9266}" destId="{B10C1B96-6A1E-4735-BFE0-C39952B68632}" srcOrd="1" destOrd="0" presId="urn:microsoft.com/office/officeart/2005/8/layout/hierarchy6"/>
    <dgm:cxn modelId="{B5C4130D-AC92-42C9-9071-81ED8D783C07}" type="presParOf" srcId="{B10C1B96-6A1E-4735-BFE0-C39952B68632}" destId="{54A7130D-14D9-40C1-90A3-2162DE3A0096}" srcOrd="0" destOrd="0" presId="urn:microsoft.com/office/officeart/2005/8/layout/hierarchy6"/>
    <dgm:cxn modelId="{EE488425-2920-486B-9C41-822B33EA71A9}" type="presParOf" srcId="{B10C1B96-6A1E-4735-BFE0-C39952B68632}" destId="{A66A0B31-0975-406B-A62C-CEE59618D567}" srcOrd="1" destOrd="0" presId="urn:microsoft.com/office/officeart/2005/8/layout/hierarchy6"/>
    <dgm:cxn modelId="{B4D1E33E-3EB0-4564-94B9-ADD3F3F4ABCE}" type="presParOf" srcId="{A66A0B31-0975-406B-A62C-CEE59618D567}" destId="{B3E563D6-D2D6-42EB-899A-E2E9585F9760}" srcOrd="0" destOrd="0" presId="urn:microsoft.com/office/officeart/2005/8/layout/hierarchy6"/>
    <dgm:cxn modelId="{4FDF0391-1CE9-49DF-AC43-F61B1A9EF633}" type="presParOf" srcId="{A66A0B31-0975-406B-A62C-CEE59618D567}" destId="{C2895B6A-F66E-4023-ACA4-7A26B9AE1C2F}" srcOrd="1" destOrd="0" presId="urn:microsoft.com/office/officeart/2005/8/layout/hierarchy6"/>
    <dgm:cxn modelId="{02CC648E-E140-46AB-A7A9-81D35EDB6AB4}" type="presParOf" srcId="{B10C1B96-6A1E-4735-BFE0-C39952B68632}" destId="{F222D9D2-6B59-4B06-AB2A-71BCB52E9C86}" srcOrd="2" destOrd="0" presId="urn:microsoft.com/office/officeart/2005/8/layout/hierarchy6"/>
    <dgm:cxn modelId="{0F3B5E63-B306-48E1-9949-DD0EF78D08F0}" type="presParOf" srcId="{B10C1B96-6A1E-4735-BFE0-C39952B68632}" destId="{DFE57570-BBFC-430A-9D7E-5E4EC7601BB6}" srcOrd="3" destOrd="0" presId="urn:microsoft.com/office/officeart/2005/8/layout/hierarchy6"/>
    <dgm:cxn modelId="{E03D7EDE-0F76-4DA3-BB26-85AFDE502E31}" type="presParOf" srcId="{DFE57570-BBFC-430A-9D7E-5E4EC7601BB6}" destId="{C85A59B0-D902-4223-9420-9FD29CCFC8EC}" srcOrd="0" destOrd="0" presId="urn:microsoft.com/office/officeart/2005/8/layout/hierarchy6"/>
    <dgm:cxn modelId="{3F0FE6DF-BBE4-4D43-B07A-DA236ECCA23F}" type="presParOf" srcId="{DFE57570-BBFC-430A-9D7E-5E4EC7601BB6}" destId="{051C98D4-5D0A-4282-82C5-5ED921C8E74A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C4FCC9DE-D29B-406E-805A-2B0245369D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15</a:t>
          </a:r>
          <a:endParaRPr lang="en-IL"/>
        </a:p>
      </dgm:t>
    </dgm:pt>
    <dgm:pt modelId="{8E8D75C5-0A9F-4EA9-8C44-32A48305806B}" type="parTrans" cxnId="{3CCD647B-C1E2-48FC-9A97-57E21A2A660E}">
      <dgm:prSet/>
      <dgm:spPr/>
      <dgm:t>
        <a:bodyPr/>
        <a:lstStyle/>
        <a:p>
          <a:endParaRPr lang="en-IL"/>
        </a:p>
      </dgm:t>
    </dgm:pt>
    <dgm:pt modelId="{06EE2068-B169-407A-B6A8-C5CA80B00964}" type="sibTrans" cxnId="{3CCD647B-C1E2-48FC-9A97-57E21A2A660E}">
      <dgm:prSet/>
      <dgm:spPr/>
      <dgm:t>
        <a:bodyPr/>
        <a:lstStyle/>
        <a:p>
          <a:endParaRPr lang="en-IL"/>
        </a:p>
      </dgm:t>
    </dgm:pt>
    <dgm:pt modelId="{B82B0BA3-9DF1-42B4-8433-37434F3775F6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6</a:t>
          </a:r>
        </a:p>
      </dgm:t>
    </dgm:pt>
    <dgm:pt modelId="{20766BE3-91C3-4F18-AB95-C0F77002B8E5}" type="parTrans" cxnId="{386B2678-2785-4642-8C31-69B056D5B9F3}">
      <dgm:prSet/>
      <dgm:spPr/>
      <dgm:t>
        <a:bodyPr/>
        <a:lstStyle/>
        <a:p>
          <a:endParaRPr lang="en-IL"/>
        </a:p>
      </dgm:t>
    </dgm:pt>
    <dgm:pt modelId="{5131C39F-CF7E-4556-A543-09C2AF30D8FA}" type="sibTrans" cxnId="{386B2678-2785-4642-8C31-69B056D5B9F3}">
      <dgm:prSet/>
      <dgm:spPr/>
      <dgm:t>
        <a:bodyPr/>
        <a:lstStyle/>
        <a:p>
          <a:endParaRPr lang="en-IL"/>
        </a:p>
      </dgm:t>
    </dgm:pt>
    <dgm:pt modelId="{6A75D943-4E83-4497-8E35-656D8C19A99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18</a:t>
          </a:r>
        </a:p>
      </dgm:t>
    </dgm:pt>
    <dgm:pt modelId="{4311F286-A410-4F0E-82AD-0814DB8141C8}" type="parTrans" cxnId="{F56FBB88-5CDA-4381-BC10-35DB3C6258C1}">
      <dgm:prSet/>
      <dgm:spPr/>
      <dgm:t>
        <a:bodyPr/>
        <a:lstStyle/>
        <a:p>
          <a:endParaRPr lang="en-IL"/>
        </a:p>
      </dgm:t>
    </dgm:pt>
    <dgm:pt modelId="{C813F59B-45A8-4489-892E-210A20334DCA}" type="sibTrans" cxnId="{F56FBB88-5CDA-4381-BC10-35DB3C6258C1}">
      <dgm:prSet/>
      <dgm:spPr/>
      <dgm:t>
        <a:bodyPr/>
        <a:lstStyle/>
        <a:p>
          <a:endParaRPr lang="en-IL"/>
        </a:p>
      </dgm:t>
    </dgm:pt>
    <dgm:pt modelId="{2AA1CE71-4583-472B-9945-2AC7B45128D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7</a:t>
          </a:r>
        </a:p>
      </dgm:t>
    </dgm:pt>
    <dgm:pt modelId="{7E89FDBE-0F60-458C-A407-91CBFCD2B854}" type="parTrans" cxnId="{A59875E3-6B75-421E-B6DB-D9516170DE79}">
      <dgm:prSet/>
      <dgm:spPr/>
      <dgm:t>
        <a:bodyPr/>
        <a:lstStyle/>
        <a:p>
          <a:endParaRPr lang="en-IL"/>
        </a:p>
      </dgm:t>
    </dgm:pt>
    <dgm:pt modelId="{306DF9AD-5BF8-44EE-9AB1-D7A864035AC9}" type="sibTrans" cxnId="{A59875E3-6B75-421E-B6DB-D9516170DE79}">
      <dgm:prSet/>
      <dgm:spPr/>
      <dgm:t>
        <a:bodyPr/>
        <a:lstStyle/>
        <a:p>
          <a:endParaRPr lang="en-IL"/>
        </a:p>
      </dgm:t>
    </dgm:pt>
    <dgm:pt modelId="{D15DA206-71C0-4224-9A99-66BD2F510910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3</a:t>
          </a:r>
        </a:p>
      </dgm:t>
    </dgm:pt>
    <dgm:pt modelId="{D67E2FE2-FF64-4468-A0A1-C7400DC82754}" type="parTrans" cxnId="{136C0ABD-C38D-4F82-ACED-89A357663FC7}">
      <dgm:prSet/>
      <dgm:spPr/>
      <dgm:t>
        <a:bodyPr/>
        <a:lstStyle/>
        <a:p>
          <a:endParaRPr lang="en-IL"/>
        </a:p>
      </dgm:t>
    </dgm:pt>
    <dgm:pt modelId="{0ABFEDF5-9335-4D5D-93FA-C3B183538700}" type="sibTrans" cxnId="{136C0ABD-C38D-4F82-ACED-89A357663FC7}">
      <dgm:prSet/>
      <dgm:spPr/>
      <dgm:t>
        <a:bodyPr/>
        <a:lstStyle/>
        <a:p>
          <a:endParaRPr lang="en-IL"/>
        </a:p>
      </dgm:t>
    </dgm:pt>
    <dgm:pt modelId="{76D25DFD-4603-4916-9F63-F0961AEE69E8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4</a:t>
          </a:r>
        </a:p>
      </dgm:t>
    </dgm:pt>
    <dgm:pt modelId="{D3D3B6D4-AECE-452B-AB9C-00732DC08E4D}" type="parTrans" cxnId="{0827C051-F953-4F4D-87C8-56C9DBBA9070}">
      <dgm:prSet/>
      <dgm:spPr/>
      <dgm:t>
        <a:bodyPr/>
        <a:lstStyle/>
        <a:p>
          <a:endParaRPr lang="en-IL"/>
        </a:p>
      </dgm:t>
    </dgm:pt>
    <dgm:pt modelId="{D986E14D-1092-43FF-A84F-8F3FF5AEAB59}" type="sibTrans" cxnId="{0827C051-F953-4F4D-87C8-56C9DBBA9070}">
      <dgm:prSet/>
      <dgm:spPr/>
      <dgm:t>
        <a:bodyPr/>
        <a:lstStyle/>
        <a:p>
          <a:endParaRPr lang="en-IL"/>
        </a:p>
      </dgm:t>
    </dgm:pt>
    <dgm:pt modelId="{8598E466-5B5E-4FC9-B0CE-1AD982EFB81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2</a:t>
          </a:r>
        </a:p>
      </dgm:t>
    </dgm:pt>
    <dgm:pt modelId="{D7082A81-80A1-4F1B-B667-F73A52B9A7FE}" type="parTrans" cxnId="{34321927-4F74-4B79-8544-F9BFD64C8C1C}">
      <dgm:prSet/>
      <dgm:spPr/>
      <dgm:t>
        <a:bodyPr/>
        <a:lstStyle/>
        <a:p>
          <a:endParaRPr lang="en-IL"/>
        </a:p>
      </dgm:t>
    </dgm:pt>
    <dgm:pt modelId="{437360BB-3E73-497A-A4FF-9B5901CEFCC9}" type="sibTrans" cxnId="{34321927-4F74-4B79-8544-F9BFD64C8C1C}">
      <dgm:prSet/>
      <dgm:spPr/>
      <dgm:t>
        <a:bodyPr/>
        <a:lstStyle/>
        <a:p>
          <a:endParaRPr lang="en-IL"/>
        </a:p>
      </dgm:t>
    </dgm:pt>
    <dgm:pt modelId="{22C9D9E9-645F-4529-9519-9F81234A2C3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13</a:t>
          </a:r>
        </a:p>
      </dgm:t>
    </dgm:pt>
    <dgm:pt modelId="{736DF51C-37F4-448D-B9A4-5ED63829C1F7}" type="parTrans" cxnId="{3D7D2580-C024-4765-B1D2-F2A3E7EC01D1}">
      <dgm:prSet/>
      <dgm:spPr/>
      <dgm:t>
        <a:bodyPr/>
        <a:lstStyle/>
        <a:p>
          <a:endParaRPr lang="en-IL"/>
        </a:p>
      </dgm:t>
    </dgm:pt>
    <dgm:pt modelId="{EFF7CF0C-6CA8-4CE1-ABCD-A6009968A422}" type="sibTrans" cxnId="{3D7D2580-C024-4765-B1D2-F2A3E7EC01D1}">
      <dgm:prSet/>
      <dgm:spPr/>
      <dgm:t>
        <a:bodyPr/>
        <a:lstStyle/>
        <a:p>
          <a:endParaRPr lang="en-IL"/>
        </a:p>
      </dgm:t>
    </dgm:pt>
    <dgm:pt modelId="{8B80B81C-E8DA-45E9-8400-A614CF5631C9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9</a:t>
          </a:r>
        </a:p>
      </dgm:t>
    </dgm:pt>
    <dgm:pt modelId="{EABF7B9F-5A3C-46FD-91C2-F412717AC0A5}" type="parTrans" cxnId="{2608679E-7F39-47EF-A568-59F1F557DBFB}">
      <dgm:prSet/>
      <dgm:spPr/>
      <dgm:t>
        <a:bodyPr/>
        <a:lstStyle/>
        <a:p>
          <a:endParaRPr lang="en-IL"/>
        </a:p>
      </dgm:t>
    </dgm:pt>
    <dgm:pt modelId="{E7C0D4E9-F704-41F7-9634-685DFD83D651}" type="sibTrans" cxnId="{2608679E-7F39-47EF-A568-59F1F557DBFB}">
      <dgm:prSet/>
      <dgm:spPr/>
      <dgm:t>
        <a:bodyPr/>
        <a:lstStyle/>
        <a:p>
          <a:endParaRPr lang="en-IL"/>
        </a:p>
      </dgm:t>
    </dgm:pt>
    <dgm:pt modelId="{E0BE98E1-B4DF-4855-9E65-FD5C81A979A8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20</a:t>
          </a:r>
        </a:p>
      </dgm:t>
    </dgm:pt>
    <dgm:pt modelId="{EF8D529D-F974-4E08-B666-3121011D1C1E}" type="parTrans" cxnId="{417ED639-2046-4CF6-8419-72C5C5A23167}">
      <dgm:prSet/>
      <dgm:spPr/>
      <dgm:t>
        <a:bodyPr/>
        <a:lstStyle/>
        <a:p>
          <a:endParaRPr lang="en-IL"/>
        </a:p>
      </dgm:t>
    </dgm:pt>
    <dgm:pt modelId="{9E8BD3D6-3BE9-4D7F-9ED3-2D21F42CF7AD}" type="sibTrans" cxnId="{417ED639-2046-4CF6-8419-72C5C5A23167}">
      <dgm:prSet/>
      <dgm:spPr/>
      <dgm:t>
        <a:bodyPr/>
        <a:lstStyle/>
        <a:p>
          <a:endParaRPr lang="en-IL"/>
        </a:p>
      </dgm:t>
    </dgm:pt>
    <dgm:pt modelId="{FB856CE7-BB73-453A-9FF6-453D3DBA57BF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17</a:t>
          </a:r>
        </a:p>
      </dgm:t>
    </dgm:pt>
    <dgm:pt modelId="{F46B61E8-9E98-4FE0-B1CA-39081E22EA73}" type="parTrans" cxnId="{345E13CB-BDAA-4C70-854C-4356285EBE35}">
      <dgm:prSet/>
      <dgm:spPr/>
      <dgm:t>
        <a:bodyPr/>
        <a:lstStyle/>
        <a:p>
          <a:endParaRPr lang="en-IL"/>
        </a:p>
      </dgm:t>
    </dgm:pt>
    <dgm:pt modelId="{3D4FEFA0-7B26-4D41-9C41-F26EB4A8B3C7}" type="sibTrans" cxnId="{345E13CB-BDAA-4C70-854C-4356285EBE35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E6E7AC2-1E9C-43E9-872C-9758CF5ABFD0}" type="pres">
      <dgm:prSet presAssocID="{C4FCC9DE-D29B-406E-805A-2B0245369DE4}" presName="Name14" presStyleCnt="0"/>
      <dgm:spPr/>
    </dgm:pt>
    <dgm:pt modelId="{A92B71E8-A171-4E07-BDC7-63FFAF46BDEA}" type="pres">
      <dgm:prSet presAssocID="{C4FCC9DE-D29B-406E-805A-2B0245369DE4}" presName="level1Shape" presStyleLbl="node0" presStyleIdx="0" presStyleCnt="1">
        <dgm:presLayoutVars>
          <dgm:chPref val="3"/>
        </dgm:presLayoutVars>
      </dgm:prSet>
      <dgm:spPr/>
    </dgm:pt>
    <dgm:pt modelId="{9EE9A0CC-E31F-4B4F-8E33-4518FD2147AC}" type="pres">
      <dgm:prSet presAssocID="{C4FCC9DE-D29B-406E-805A-2B0245369DE4}" presName="hierChild2" presStyleCnt="0"/>
      <dgm:spPr/>
    </dgm:pt>
    <dgm:pt modelId="{70A6CE25-82F9-468C-ACBB-62121873575A}" type="pres">
      <dgm:prSet presAssocID="{20766BE3-91C3-4F18-AB95-C0F77002B8E5}" presName="Name19" presStyleLbl="parChTrans1D2" presStyleIdx="0" presStyleCnt="2"/>
      <dgm:spPr/>
    </dgm:pt>
    <dgm:pt modelId="{246AC1A6-873B-465E-AC55-1748C36F9EDA}" type="pres">
      <dgm:prSet presAssocID="{B82B0BA3-9DF1-42B4-8433-37434F3775F6}" presName="Name21" presStyleCnt="0"/>
      <dgm:spPr/>
    </dgm:pt>
    <dgm:pt modelId="{C3D34507-CC56-4B4B-BDB1-ACE3C3646C43}" type="pres">
      <dgm:prSet presAssocID="{B82B0BA3-9DF1-42B4-8433-37434F3775F6}" presName="level2Shape" presStyleLbl="node2" presStyleIdx="0" presStyleCnt="2"/>
      <dgm:spPr/>
    </dgm:pt>
    <dgm:pt modelId="{2AF80F58-0C8A-436B-B3BF-617D925752DA}" type="pres">
      <dgm:prSet presAssocID="{B82B0BA3-9DF1-42B4-8433-37434F3775F6}" presName="hierChild3" presStyleCnt="0"/>
      <dgm:spPr/>
    </dgm:pt>
    <dgm:pt modelId="{2022AD65-DF07-4F9B-B3C3-D6181B1C7F68}" type="pres">
      <dgm:prSet presAssocID="{D67E2FE2-FF64-4468-A0A1-C7400DC82754}" presName="Name19" presStyleLbl="parChTrans1D3" presStyleIdx="0" presStyleCnt="4"/>
      <dgm:spPr/>
    </dgm:pt>
    <dgm:pt modelId="{FE325F66-3193-42BF-9F59-6112DE6D79D1}" type="pres">
      <dgm:prSet presAssocID="{D15DA206-71C0-4224-9A99-66BD2F510910}" presName="Name21" presStyleCnt="0"/>
      <dgm:spPr/>
    </dgm:pt>
    <dgm:pt modelId="{C69B2967-0467-4652-B940-F979368F2DD0}" type="pres">
      <dgm:prSet presAssocID="{D15DA206-71C0-4224-9A99-66BD2F510910}" presName="level2Shape" presStyleLbl="node3" presStyleIdx="0" presStyleCnt="4"/>
      <dgm:spPr/>
    </dgm:pt>
    <dgm:pt modelId="{61A55155-4FC9-404F-9275-B0B88573D784}" type="pres">
      <dgm:prSet presAssocID="{D15DA206-71C0-4224-9A99-66BD2F510910}" presName="hierChild3" presStyleCnt="0"/>
      <dgm:spPr/>
    </dgm:pt>
    <dgm:pt modelId="{DAAC1824-B51E-4F55-8D11-0F7ECFF8F818}" type="pres">
      <dgm:prSet presAssocID="{D7082A81-80A1-4F1B-B667-F73A52B9A7FE}" presName="Name19" presStyleLbl="parChTrans1D4" presStyleIdx="0" presStyleCnt="4"/>
      <dgm:spPr/>
    </dgm:pt>
    <dgm:pt modelId="{79734119-4EF3-4032-8BD6-A33AF8AB8099}" type="pres">
      <dgm:prSet presAssocID="{8598E466-5B5E-4FC9-B0CE-1AD982EFB814}" presName="Name21" presStyleCnt="0"/>
      <dgm:spPr/>
    </dgm:pt>
    <dgm:pt modelId="{FC75CBF1-03FD-4B6A-88C1-803644789E49}" type="pres">
      <dgm:prSet presAssocID="{8598E466-5B5E-4FC9-B0CE-1AD982EFB814}" presName="level2Shape" presStyleLbl="node4" presStyleIdx="0" presStyleCnt="4"/>
      <dgm:spPr/>
    </dgm:pt>
    <dgm:pt modelId="{63EB4600-A6B6-40BF-8F57-681940EE003E}" type="pres">
      <dgm:prSet presAssocID="{8598E466-5B5E-4FC9-B0CE-1AD982EFB814}" presName="hierChild3" presStyleCnt="0"/>
      <dgm:spPr/>
    </dgm:pt>
    <dgm:pt modelId="{4EC39DB3-8D0E-4B33-BA29-81DFC9568ED8}" type="pres">
      <dgm:prSet presAssocID="{D3D3B6D4-AECE-452B-AB9C-00732DC08E4D}" presName="Name19" presStyleLbl="parChTrans1D4" presStyleIdx="1" presStyleCnt="4"/>
      <dgm:spPr/>
    </dgm:pt>
    <dgm:pt modelId="{2BBB52B0-47C0-4FF6-8F38-048F7EB69D6E}" type="pres">
      <dgm:prSet presAssocID="{76D25DFD-4603-4916-9F63-F0961AEE69E8}" presName="Name21" presStyleCnt="0"/>
      <dgm:spPr/>
    </dgm:pt>
    <dgm:pt modelId="{E74EB141-D319-4E2E-96CF-C1EDAB8C4782}" type="pres">
      <dgm:prSet presAssocID="{76D25DFD-4603-4916-9F63-F0961AEE69E8}" presName="level2Shape" presStyleLbl="node4" presStyleIdx="1" presStyleCnt="4"/>
      <dgm:spPr/>
    </dgm:pt>
    <dgm:pt modelId="{7DFDA1CF-0458-474C-B2DB-CE0E093BFE6E}" type="pres">
      <dgm:prSet presAssocID="{76D25DFD-4603-4916-9F63-F0961AEE69E8}" presName="hierChild3" presStyleCnt="0"/>
      <dgm:spPr/>
    </dgm:pt>
    <dgm:pt modelId="{52B3470B-92D7-4EE8-AAC5-66156EED0A62}" type="pres">
      <dgm:prSet presAssocID="{7E89FDBE-0F60-458C-A407-91CBFCD2B854}" presName="Name19" presStyleLbl="parChTrans1D3" presStyleIdx="1" presStyleCnt="4"/>
      <dgm:spPr/>
    </dgm:pt>
    <dgm:pt modelId="{84556218-4805-46EC-9E0C-284FDA8E1A09}" type="pres">
      <dgm:prSet presAssocID="{2AA1CE71-4583-472B-9945-2AC7B45128D4}" presName="Name21" presStyleCnt="0"/>
      <dgm:spPr/>
    </dgm:pt>
    <dgm:pt modelId="{21F7FD83-EF78-40F7-A4D9-AFA776282BEF}" type="pres">
      <dgm:prSet presAssocID="{2AA1CE71-4583-472B-9945-2AC7B45128D4}" presName="level2Shape" presStyleLbl="node3" presStyleIdx="1" presStyleCnt="4"/>
      <dgm:spPr/>
    </dgm:pt>
    <dgm:pt modelId="{39D2D581-6AEB-4BA0-B801-EFC4341B8DE8}" type="pres">
      <dgm:prSet presAssocID="{2AA1CE71-4583-472B-9945-2AC7B45128D4}" presName="hierChild3" presStyleCnt="0"/>
      <dgm:spPr/>
    </dgm:pt>
    <dgm:pt modelId="{AF91F697-4FC2-40C8-813C-4F3DF21523A2}" type="pres">
      <dgm:prSet presAssocID="{736DF51C-37F4-448D-B9A4-5ED63829C1F7}" presName="Name19" presStyleLbl="parChTrans1D4" presStyleIdx="2" presStyleCnt="4"/>
      <dgm:spPr/>
    </dgm:pt>
    <dgm:pt modelId="{A84CA6FD-689A-4D90-B946-442DDCF6BCF4}" type="pres">
      <dgm:prSet presAssocID="{22C9D9E9-645F-4529-9519-9F81234A2C34}" presName="Name21" presStyleCnt="0"/>
      <dgm:spPr/>
    </dgm:pt>
    <dgm:pt modelId="{ABBFE74A-B6AA-4574-9B7E-E9F5543B2884}" type="pres">
      <dgm:prSet presAssocID="{22C9D9E9-645F-4529-9519-9F81234A2C34}" presName="level2Shape" presStyleLbl="node4" presStyleIdx="2" presStyleCnt="4"/>
      <dgm:spPr/>
    </dgm:pt>
    <dgm:pt modelId="{570656EA-60D0-49B3-9323-1E38974AB594}" type="pres">
      <dgm:prSet presAssocID="{22C9D9E9-645F-4529-9519-9F81234A2C34}" presName="hierChild3" presStyleCnt="0"/>
      <dgm:spPr/>
    </dgm:pt>
    <dgm:pt modelId="{1BF30E97-ADA3-45D9-95A8-9481F8C99CBB}" type="pres">
      <dgm:prSet presAssocID="{EABF7B9F-5A3C-46FD-91C2-F412717AC0A5}" presName="Name19" presStyleLbl="parChTrans1D4" presStyleIdx="3" presStyleCnt="4"/>
      <dgm:spPr/>
    </dgm:pt>
    <dgm:pt modelId="{2661F528-CB7E-45E9-860F-1833856E33C2}" type="pres">
      <dgm:prSet presAssocID="{8B80B81C-E8DA-45E9-8400-A614CF5631C9}" presName="Name21" presStyleCnt="0"/>
      <dgm:spPr/>
    </dgm:pt>
    <dgm:pt modelId="{2A988F51-4324-4BC7-B647-5F119D294109}" type="pres">
      <dgm:prSet presAssocID="{8B80B81C-E8DA-45E9-8400-A614CF5631C9}" presName="level2Shape" presStyleLbl="node4" presStyleIdx="3" presStyleCnt="4"/>
      <dgm:spPr/>
    </dgm:pt>
    <dgm:pt modelId="{99D06CB3-E301-48DC-B8C6-D487EFCF2A0F}" type="pres">
      <dgm:prSet presAssocID="{8B80B81C-E8DA-45E9-8400-A614CF5631C9}" presName="hierChild3" presStyleCnt="0"/>
      <dgm:spPr/>
    </dgm:pt>
    <dgm:pt modelId="{25E1E3DF-5AC0-4F72-9C44-BE821A3C7E16}" type="pres">
      <dgm:prSet presAssocID="{4311F286-A410-4F0E-82AD-0814DB8141C8}" presName="Name19" presStyleLbl="parChTrans1D2" presStyleIdx="1" presStyleCnt="2"/>
      <dgm:spPr/>
    </dgm:pt>
    <dgm:pt modelId="{DE22990A-AD5F-4819-B707-8724A50F9266}" type="pres">
      <dgm:prSet presAssocID="{6A75D943-4E83-4497-8E35-656D8C19A992}" presName="Name21" presStyleCnt="0"/>
      <dgm:spPr/>
    </dgm:pt>
    <dgm:pt modelId="{66FED960-47FB-4E1F-A57C-366BC259FE6D}" type="pres">
      <dgm:prSet presAssocID="{6A75D943-4E83-4497-8E35-656D8C19A992}" presName="level2Shape" presStyleLbl="node2" presStyleIdx="1" presStyleCnt="2"/>
      <dgm:spPr/>
    </dgm:pt>
    <dgm:pt modelId="{B10C1B96-6A1E-4735-BFE0-C39952B68632}" type="pres">
      <dgm:prSet presAssocID="{6A75D943-4E83-4497-8E35-656D8C19A992}" presName="hierChild3" presStyleCnt="0"/>
      <dgm:spPr/>
    </dgm:pt>
    <dgm:pt modelId="{54A7130D-14D9-40C1-90A3-2162DE3A0096}" type="pres">
      <dgm:prSet presAssocID="{F46B61E8-9E98-4FE0-B1CA-39081E22EA73}" presName="Name19" presStyleLbl="parChTrans1D3" presStyleIdx="2" presStyleCnt="4"/>
      <dgm:spPr/>
    </dgm:pt>
    <dgm:pt modelId="{A66A0B31-0975-406B-A62C-CEE59618D567}" type="pres">
      <dgm:prSet presAssocID="{FB856CE7-BB73-453A-9FF6-453D3DBA57BF}" presName="Name21" presStyleCnt="0"/>
      <dgm:spPr/>
    </dgm:pt>
    <dgm:pt modelId="{B3E563D6-D2D6-42EB-899A-E2E9585F9760}" type="pres">
      <dgm:prSet presAssocID="{FB856CE7-BB73-453A-9FF6-453D3DBA57BF}" presName="level2Shape" presStyleLbl="node3" presStyleIdx="2" presStyleCnt="4"/>
      <dgm:spPr/>
    </dgm:pt>
    <dgm:pt modelId="{C2895B6A-F66E-4023-ACA4-7A26B9AE1C2F}" type="pres">
      <dgm:prSet presAssocID="{FB856CE7-BB73-453A-9FF6-453D3DBA57BF}" presName="hierChild3" presStyleCnt="0"/>
      <dgm:spPr/>
    </dgm:pt>
    <dgm:pt modelId="{F222D9D2-6B59-4B06-AB2A-71BCB52E9C86}" type="pres">
      <dgm:prSet presAssocID="{EF8D529D-F974-4E08-B666-3121011D1C1E}" presName="Name19" presStyleLbl="parChTrans1D3" presStyleIdx="3" presStyleCnt="4"/>
      <dgm:spPr/>
    </dgm:pt>
    <dgm:pt modelId="{DFE57570-BBFC-430A-9D7E-5E4EC7601BB6}" type="pres">
      <dgm:prSet presAssocID="{E0BE98E1-B4DF-4855-9E65-FD5C81A979A8}" presName="Name21" presStyleCnt="0"/>
      <dgm:spPr/>
    </dgm:pt>
    <dgm:pt modelId="{C85A59B0-D902-4223-9420-9FD29CCFC8EC}" type="pres">
      <dgm:prSet presAssocID="{E0BE98E1-B4DF-4855-9E65-FD5C81A979A8}" presName="level2Shape" presStyleLbl="node3" presStyleIdx="3" presStyleCnt="4"/>
      <dgm:spPr/>
    </dgm:pt>
    <dgm:pt modelId="{051C98D4-5D0A-4282-82C5-5ED921C8E74A}" type="pres">
      <dgm:prSet presAssocID="{E0BE98E1-B4DF-4855-9E65-FD5C81A979A8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123E0B0E-9625-4420-8D5B-A8B35CD4E3C8}" type="presOf" srcId="{7E89FDBE-0F60-458C-A407-91CBFCD2B854}" destId="{52B3470B-92D7-4EE8-AAC5-66156EED0A62}" srcOrd="0" destOrd="0" presId="urn:microsoft.com/office/officeart/2005/8/layout/hierarchy6"/>
    <dgm:cxn modelId="{4B85BA1C-4B7E-4942-A26E-8F36A8EAD351}" type="presOf" srcId="{D67E2FE2-FF64-4468-A0A1-C7400DC82754}" destId="{2022AD65-DF07-4F9B-B3C3-D6181B1C7F68}" srcOrd="0" destOrd="0" presId="urn:microsoft.com/office/officeart/2005/8/layout/hierarchy6"/>
    <dgm:cxn modelId="{34321927-4F74-4B79-8544-F9BFD64C8C1C}" srcId="{D15DA206-71C0-4224-9A99-66BD2F510910}" destId="{8598E466-5B5E-4FC9-B0CE-1AD982EFB814}" srcOrd="0" destOrd="0" parTransId="{D7082A81-80A1-4F1B-B667-F73A52B9A7FE}" sibTransId="{437360BB-3E73-497A-A4FF-9B5901CEFCC9}"/>
    <dgm:cxn modelId="{0B66B62A-3FC4-4EDB-91CF-18C991AEDCE9}" type="presOf" srcId="{20766BE3-91C3-4F18-AB95-C0F77002B8E5}" destId="{70A6CE25-82F9-468C-ACBB-62121873575A}" srcOrd="0" destOrd="0" presId="urn:microsoft.com/office/officeart/2005/8/layout/hierarchy6"/>
    <dgm:cxn modelId="{859AEB35-3F7A-4743-8026-CD2927DA77D5}" type="presOf" srcId="{EF8D529D-F974-4E08-B666-3121011D1C1E}" destId="{F222D9D2-6B59-4B06-AB2A-71BCB52E9C86}" srcOrd="0" destOrd="0" presId="urn:microsoft.com/office/officeart/2005/8/layout/hierarchy6"/>
    <dgm:cxn modelId="{417ED639-2046-4CF6-8419-72C5C5A23167}" srcId="{6A75D943-4E83-4497-8E35-656D8C19A992}" destId="{E0BE98E1-B4DF-4855-9E65-FD5C81A979A8}" srcOrd="1" destOrd="0" parTransId="{EF8D529D-F974-4E08-B666-3121011D1C1E}" sibTransId="{9E8BD3D6-3BE9-4D7F-9ED3-2D21F42CF7AD}"/>
    <dgm:cxn modelId="{A70F3643-E498-48AE-A582-32C07FE38F17}" type="presOf" srcId="{8B80B81C-E8DA-45E9-8400-A614CF5631C9}" destId="{2A988F51-4324-4BC7-B647-5F119D294109}" srcOrd="0" destOrd="0" presId="urn:microsoft.com/office/officeart/2005/8/layout/hierarchy6"/>
    <dgm:cxn modelId="{EECA8143-B81F-42D1-B4D5-0AD3021305B8}" type="presOf" srcId="{D3D3B6D4-AECE-452B-AB9C-00732DC08E4D}" destId="{4EC39DB3-8D0E-4B33-BA29-81DFC9568ED8}" srcOrd="0" destOrd="0" presId="urn:microsoft.com/office/officeart/2005/8/layout/hierarchy6"/>
    <dgm:cxn modelId="{C56A8E64-7E58-4D6B-92CB-673DA4766FA3}" type="presOf" srcId="{4311F286-A410-4F0E-82AD-0814DB8141C8}" destId="{25E1E3DF-5AC0-4F72-9C44-BE821A3C7E16}" srcOrd="0" destOrd="0" presId="urn:microsoft.com/office/officeart/2005/8/layout/hierarchy6"/>
    <dgm:cxn modelId="{21DF9965-A4A1-43A7-A181-23C6CB728E2C}" type="presOf" srcId="{E0BE98E1-B4DF-4855-9E65-FD5C81A979A8}" destId="{C85A59B0-D902-4223-9420-9FD29CCFC8EC}" srcOrd="0" destOrd="0" presId="urn:microsoft.com/office/officeart/2005/8/layout/hierarchy6"/>
    <dgm:cxn modelId="{C4D62D66-71E9-413A-9161-5F81FE0EFFF4}" type="presOf" srcId="{D7082A81-80A1-4F1B-B667-F73A52B9A7FE}" destId="{DAAC1824-B51E-4F55-8D11-0F7ECFF8F818}" srcOrd="0" destOrd="0" presId="urn:microsoft.com/office/officeart/2005/8/layout/hierarchy6"/>
    <dgm:cxn modelId="{ADE58268-57A1-47E7-A62D-198237C5B773}" type="presOf" srcId="{22C9D9E9-645F-4529-9519-9F81234A2C34}" destId="{ABBFE74A-B6AA-4574-9B7E-E9F5543B2884}" srcOrd="0" destOrd="0" presId="urn:microsoft.com/office/officeart/2005/8/layout/hierarchy6"/>
    <dgm:cxn modelId="{1412A34E-48C9-4703-A9D2-C8497F75E720}" type="presOf" srcId="{F46B61E8-9E98-4FE0-B1CA-39081E22EA73}" destId="{54A7130D-14D9-40C1-90A3-2162DE3A0096}" srcOrd="0" destOrd="0" presId="urn:microsoft.com/office/officeart/2005/8/layout/hierarchy6"/>
    <dgm:cxn modelId="{0827C051-F953-4F4D-87C8-56C9DBBA9070}" srcId="{D15DA206-71C0-4224-9A99-66BD2F510910}" destId="{76D25DFD-4603-4916-9F63-F0961AEE69E8}" srcOrd="1" destOrd="0" parTransId="{D3D3B6D4-AECE-452B-AB9C-00732DC08E4D}" sibTransId="{D986E14D-1092-43FF-A84F-8F3FF5AEAB59}"/>
    <dgm:cxn modelId="{BD97B152-DC9F-49A9-9153-1C9DAEEB8A57}" type="presOf" srcId="{FB856CE7-BB73-453A-9FF6-453D3DBA57BF}" destId="{B3E563D6-D2D6-42EB-899A-E2E9585F9760}" srcOrd="0" destOrd="0" presId="urn:microsoft.com/office/officeart/2005/8/layout/hierarchy6"/>
    <dgm:cxn modelId="{3948FD75-0490-40F4-8857-6E123B4F365E}" type="presOf" srcId="{B82B0BA3-9DF1-42B4-8433-37434F3775F6}" destId="{C3D34507-CC56-4B4B-BDB1-ACE3C3646C43}" srcOrd="0" destOrd="0" presId="urn:microsoft.com/office/officeart/2005/8/layout/hierarchy6"/>
    <dgm:cxn modelId="{386B2678-2785-4642-8C31-69B056D5B9F3}" srcId="{C4FCC9DE-D29B-406E-805A-2B0245369DE4}" destId="{B82B0BA3-9DF1-42B4-8433-37434F3775F6}" srcOrd="0" destOrd="0" parTransId="{20766BE3-91C3-4F18-AB95-C0F77002B8E5}" sibTransId="{5131C39F-CF7E-4556-A543-09C2AF30D8FA}"/>
    <dgm:cxn modelId="{9FE3917A-002D-4DD1-B375-6C4CE3B5AEED}" type="presOf" srcId="{76D25DFD-4603-4916-9F63-F0961AEE69E8}" destId="{E74EB141-D319-4E2E-96CF-C1EDAB8C4782}" srcOrd="0" destOrd="0" presId="urn:microsoft.com/office/officeart/2005/8/layout/hierarchy6"/>
    <dgm:cxn modelId="{A432217B-071F-48D1-B31D-61738CB5E7B3}" type="presOf" srcId="{D15DA206-71C0-4224-9A99-66BD2F510910}" destId="{C69B2967-0467-4652-B940-F979368F2DD0}" srcOrd="0" destOrd="0" presId="urn:microsoft.com/office/officeart/2005/8/layout/hierarchy6"/>
    <dgm:cxn modelId="{3CCD647B-C1E2-48FC-9A97-57E21A2A660E}" srcId="{A0FF90FC-3E23-4963-A796-B48AD0A6D32C}" destId="{C4FCC9DE-D29B-406E-805A-2B0245369DE4}" srcOrd="0" destOrd="0" parTransId="{8E8D75C5-0A9F-4EA9-8C44-32A48305806B}" sibTransId="{06EE2068-B169-407A-B6A8-C5CA80B00964}"/>
    <dgm:cxn modelId="{3D7D2580-C024-4765-B1D2-F2A3E7EC01D1}" srcId="{2AA1CE71-4583-472B-9945-2AC7B45128D4}" destId="{22C9D9E9-645F-4529-9519-9F81234A2C34}" srcOrd="0" destOrd="0" parTransId="{736DF51C-37F4-448D-B9A4-5ED63829C1F7}" sibTransId="{EFF7CF0C-6CA8-4CE1-ABCD-A6009968A422}"/>
    <dgm:cxn modelId="{DCC4AC84-906E-4CF2-9DA2-0CB1776AE264}" type="presOf" srcId="{C4FCC9DE-D29B-406E-805A-2B0245369DE4}" destId="{A92B71E8-A171-4E07-BDC7-63FFAF46BDEA}" srcOrd="0" destOrd="0" presId="urn:microsoft.com/office/officeart/2005/8/layout/hierarchy6"/>
    <dgm:cxn modelId="{F56FBB88-5CDA-4381-BC10-35DB3C6258C1}" srcId="{C4FCC9DE-D29B-406E-805A-2B0245369DE4}" destId="{6A75D943-4E83-4497-8E35-656D8C19A992}" srcOrd="1" destOrd="0" parTransId="{4311F286-A410-4F0E-82AD-0814DB8141C8}" sibTransId="{C813F59B-45A8-4489-892E-210A20334DCA}"/>
    <dgm:cxn modelId="{71480099-F13F-46AB-96B9-BBA647198261}" type="presOf" srcId="{736DF51C-37F4-448D-B9A4-5ED63829C1F7}" destId="{AF91F697-4FC2-40C8-813C-4F3DF21523A2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2608679E-7F39-47EF-A568-59F1F557DBFB}" srcId="{22C9D9E9-645F-4529-9519-9F81234A2C34}" destId="{8B80B81C-E8DA-45E9-8400-A614CF5631C9}" srcOrd="0" destOrd="0" parTransId="{EABF7B9F-5A3C-46FD-91C2-F412717AC0A5}" sibTransId="{E7C0D4E9-F704-41F7-9634-685DFD83D651}"/>
    <dgm:cxn modelId="{3F2B85AB-CEE2-4721-87A8-0F45AE51CC22}" type="presOf" srcId="{6A75D943-4E83-4497-8E35-656D8C19A992}" destId="{66FED960-47FB-4E1F-A57C-366BC259FE6D}" srcOrd="0" destOrd="0" presId="urn:microsoft.com/office/officeart/2005/8/layout/hierarchy6"/>
    <dgm:cxn modelId="{47FD1FB3-3460-4517-BD00-1D295DFFAFF9}" type="presOf" srcId="{EABF7B9F-5A3C-46FD-91C2-F412717AC0A5}" destId="{1BF30E97-ADA3-45D9-95A8-9481F8C99CBB}" srcOrd="0" destOrd="0" presId="urn:microsoft.com/office/officeart/2005/8/layout/hierarchy6"/>
    <dgm:cxn modelId="{136C0ABD-C38D-4F82-ACED-89A357663FC7}" srcId="{B82B0BA3-9DF1-42B4-8433-37434F3775F6}" destId="{D15DA206-71C0-4224-9A99-66BD2F510910}" srcOrd="0" destOrd="0" parTransId="{D67E2FE2-FF64-4468-A0A1-C7400DC82754}" sibTransId="{0ABFEDF5-9335-4D5D-93FA-C3B183538700}"/>
    <dgm:cxn modelId="{345E13CB-BDAA-4C70-854C-4356285EBE35}" srcId="{6A75D943-4E83-4497-8E35-656D8C19A992}" destId="{FB856CE7-BB73-453A-9FF6-453D3DBA57BF}" srcOrd="0" destOrd="0" parTransId="{F46B61E8-9E98-4FE0-B1CA-39081E22EA73}" sibTransId="{3D4FEFA0-7B26-4D41-9C41-F26EB4A8B3C7}"/>
    <dgm:cxn modelId="{D1536CCC-8A50-433B-9D4C-24850F83AAE2}" type="presOf" srcId="{2AA1CE71-4583-472B-9945-2AC7B45128D4}" destId="{21F7FD83-EF78-40F7-A4D9-AFA776282BEF}" srcOrd="0" destOrd="0" presId="urn:microsoft.com/office/officeart/2005/8/layout/hierarchy6"/>
    <dgm:cxn modelId="{A59875E3-6B75-421E-B6DB-D9516170DE79}" srcId="{B82B0BA3-9DF1-42B4-8433-37434F3775F6}" destId="{2AA1CE71-4583-472B-9945-2AC7B45128D4}" srcOrd="1" destOrd="0" parTransId="{7E89FDBE-0F60-458C-A407-91CBFCD2B854}" sibTransId="{306DF9AD-5BF8-44EE-9AB1-D7A864035AC9}"/>
    <dgm:cxn modelId="{F8971CEA-DB0F-44DE-B6D4-9A4B5DD425A4}" type="presOf" srcId="{8598E466-5B5E-4FC9-B0CE-1AD982EFB814}" destId="{FC75CBF1-03FD-4B6A-88C1-803644789E49}" srcOrd="0" destOrd="0" presId="urn:microsoft.com/office/officeart/2005/8/layout/hierarchy6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000485A-0CDA-46CE-BED0-626B89F2FF3D}" type="presParOf" srcId="{22A8EFF3-7864-47B9-8D2F-358B163C29DE}" destId="{7E6E7AC2-1E9C-43E9-872C-9758CF5ABFD0}" srcOrd="0" destOrd="0" presId="urn:microsoft.com/office/officeart/2005/8/layout/hierarchy6"/>
    <dgm:cxn modelId="{8BE8E97A-2BF8-47CB-9CC6-0BDA5DC232BE}" type="presParOf" srcId="{7E6E7AC2-1E9C-43E9-872C-9758CF5ABFD0}" destId="{A92B71E8-A171-4E07-BDC7-63FFAF46BDEA}" srcOrd="0" destOrd="0" presId="urn:microsoft.com/office/officeart/2005/8/layout/hierarchy6"/>
    <dgm:cxn modelId="{B0B2F254-016C-40AB-8ACA-2E8B44A00BF8}" type="presParOf" srcId="{7E6E7AC2-1E9C-43E9-872C-9758CF5ABFD0}" destId="{9EE9A0CC-E31F-4B4F-8E33-4518FD2147AC}" srcOrd="1" destOrd="0" presId="urn:microsoft.com/office/officeart/2005/8/layout/hierarchy6"/>
    <dgm:cxn modelId="{D4FB670C-38DC-426E-99F6-43F982651A5D}" type="presParOf" srcId="{9EE9A0CC-E31F-4B4F-8E33-4518FD2147AC}" destId="{70A6CE25-82F9-468C-ACBB-62121873575A}" srcOrd="0" destOrd="0" presId="urn:microsoft.com/office/officeart/2005/8/layout/hierarchy6"/>
    <dgm:cxn modelId="{F682F7CE-C62E-49FA-99C1-C00503F75945}" type="presParOf" srcId="{9EE9A0CC-E31F-4B4F-8E33-4518FD2147AC}" destId="{246AC1A6-873B-465E-AC55-1748C36F9EDA}" srcOrd="1" destOrd="0" presId="urn:microsoft.com/office/officeart/2005/8/layout/hierarchy6"/>
    <dgm:cxn modelId="{466791B5-4F1A-49D1-8F29-C9C42F4DE520}" type="presParOf" srcId="{246AC1A6-873B-465E-AC55-1748C36F9EDA}" destId="{C3D34507-CC56-4B4B-BDB1-ACE3C3646C43}" srcOrd="0" destOrd="0" presId="urn:microsoft.com/office/officeart/2005/8/layout/hierarchy6"/>
    <dgm:cxn modelId="{00692EF5-359D-495A-A572-EFB57BAEC980}" type="presParOf" srcId="{246AC1A6-873B-465E-AC55-1748C36F9EDA}" destId="{2AF80F58-0C8A-436B-B3BF-617D925752DA}" srcOrd="1" destOrd="0" presId="urn:microsoft.com/office/officeart/2005/8/layout/hierarchy6"/>
    <dgm:cxn modelId="{8A4087A1-BDE8-496B-9542-7699F941F4CF}" type="presParOf" srcId="{2AF80F58-0C8A-436B-B3BF-617D925752DA}" destId="{2022AD65-DF07-4F9B-B3C3-D6181B1C7F68}" srcOrd="0" destOrd="0" presId="urn:microsoft.com/office/officeart/2005/8/layout/hierarchy6"/>
    <dgm:cxn modelId="{9178E84A-291B-4274-82F0-E02CBD8AEA77}" type="presParOf" srcId="{2AF80F58-0C8A-436B-B3BF-617D925752DA}" destId="{FE325F66-3193-42BF-9F59-6112DE6D79D1}" srcOrd="1" destOrd="0" presId="urn:microsoft.com/office/officeart/2005/8/layout/hierarchy6"/>
    <dgm:cxn modelId="{357B0E08-807E-4F79-A04C-B89E1A03766F}" type="presParOf" srcId="{FE325F66-3193-42BF-9F59-6112DE6D79D1}" destId="{C69B2967-0467-4652-B940-F979368F2DD0}" srcOrd="0" destOrd="0" presId="urn:microsoft.com/office/officeart/2005/8/layout/hierarchy6"/>
    <dgm:cxn modelId="{3173B9D1-7EC0-4054-8F06-DA8F76066BED}" type="presParOf" srcId="{FE325F66-3193-42BF-9F59-6112DE6D79D1}" destId="{61A55155-4FC9-404F-9275-B0B88573D784}" srcOrd="1" destOrd="0" presId="urn:microsoft.com/office/officeart/2005/8/layout/hierarchy6"/>
    <dgm:cxn modelId="{E7ECCF16-B14B-43D9-8566-97FF759013FC}" type="presParOf" srcId="{61A55155-4FC9-404F-9275-B0B88573D784}" destId="{DAAC1824-B51E-4F55-8D11-0F7ECFF8F818}" srcOrd="0" destOrd="0" presId="urn:microsoft.com/office/officeart/2005/8/layout/hierarchy6"/>
    <dgm:cxn modelId="{19BCB5CE-5DF8-452B-AD2F-1A141F13DEA1}" type="presParOf" srcId="{61A55155-4FC9-404F-9275-B0B88573D784}" destId="{79734119-4EF3-4032-8BD6-A33AF8AB8099}" srcOrd="1" destOrd="0" presId="urn:microsoft.com/office/officeart/2005/8/layout/hierarchy6"/>
    <dgm:cxn modelId="{F7F960A0-B36D-4278-9FB2-C0AF7CF25688}" type="presParOf" srcId="{79734119-4EF3-4032-8BD6-A33AF8AB8099}" destId="{FC75CBF1-03FD-4B6A-88C1-803644789E49}" srcOrd="0" destOrd="0" presId="urn:microsoft.com/office/officeart/2005/8/layout/hierarchy6"/>
    <dgm:cxn modelId="{63B1D24A-198F-471A-B451-D00C3599DA22}" type="presParOf" srcId="{79734119-4EF3-4032-8BD6-A33AF8AB8099}" destId="{63EB4600-A6B6-40BF-8F57-681940EE003E}" srcOrd="1" destOrd="0" presId="urn:microsoft.com/office/officeart/2005/8/layout/hierarchy6"/>
    <dgm:cxn modelId="{066B2975-4FBA-4841-8C3E-96B2318CD77A}" type="presParOf" srcId="{61A55155-4FC9-404F-9275-B0B88573D784}" destId="{4EC39DB3-8D0E-4B33-BA29-81DFC9568ED8}" srcOrd="2" destOrd="0" presId="urn:microsoft.com/office/officeart/2005/8/layout/hierarchy6"/>
    <dgm:cxn modelId="{57D25F2F-E4F6-4411-935D-E4A4D7AC3B7B}" type="presParOf" srcId="{61A55155-4FC9-404F-9275-B0B88573D784}" destId="{2BBB52B0-47C0-4FF6-8F38-048F7EB69D6E}" srcOrd="3" destOrd="0" presId="urn:microsoft.com/office/officeart/2005/8/layout/hierarchy6"/>
    <dgm:cxn modelId="{B4F31F66-E158-495B-9506-C2446562400B}" type="presParOf" srcId="{2BBB52B0-47C0-4FF6-8F38-048F7EB69D6E}" destId="{E74EB141-D319-4E2E-96CF-C1EDAB8C4782}" srcOrd="0" destOrd="0" presId="urn:microsoft.com/office/officeart/2005/8/layout/hierarchy6"/>
    <dgm:cxn modelId="{CDE0E228-DDA4-4300-BE78-E6D68286B511}" type="presParOf" srcId="{2BBB52B0-47C0-4FF6-8F38-048F7EB69D6E}" destId="{7DFDA1CF-0458-474C-B2DB-CE0E093BFE6E}" srcOrd="1" destOrd="0" presId="urn:microsoft.com/office/officeart/2005/8/layout/hierarchy6"/>
    <dgm:cxn modelId="{B3557A7F-86E9-4D70-8685-F453598B4433}" type="presParOf" srcId="{2AF80F58-0C8A-436B-B3BF-617D925752DA}" destId="{52B3470B-92D7-4EE8-AAC5-66156EED0A62}" srcOrd="2" destOrd="0" presId="urn:microsoft.com/office/officeart/2005/8/layout/hierarchy6"/>
    <dgm:cxn modelId="{EFAB1760-D22D-4E86-903E-2CE0C338979A}" type="presParOf" srcId="{2AF80F58-0C8A-436B-B3BF-617D925752DA}" destId="{84556218-4805-46EC-9E0C-284FDA8E1A09}" srcOrd="3" destOrd="0" presId="urn:microsoft.com/office/officeart/2005/8/layout/hierarchy6"/>
    <dgm:cxn modelId="{554B2E40-8C72-41AD-9F69-3713D31F9635}" type="presParOf" srcId="{84556218-4805-46EC-9E0C-284FDA8E1A09}" destId="{21F7FD83-EF78-40F7-A4D9-AFA776282BEF}" srcOrd="0" destOrd="0" presId="urn:microsoft.com/office/officeart/2005/8/layout/hierarchy6"/>
    <dgm:cxn modelId="{963F8CE1-0182-4254-8EBE-B74048170423}" type="presParOf" srcId="{84556218-4805-46EC-9E0C-284FDA8E1A09}" destId="{39D2D581-6AEB-4BA0-B801-EFC4341B8DE8}" srcOrd="1" destOrd="0" presId="urn:microsoft.com/office/officeart/2005/8/layout/hierarchy6"/>
    <dgm:cxn modelId="{D60EEB84-4F3D-423C-9F5E-457073114CD0}" type="presParOf" srcId="{39D2D581-6AEB-4BA0-B801-EFC4341B8DE8}" destId="{AF91F697-4FC2-40C8-813C-4F3DF21523A2}" srcOrd="0" destOrd="0" presId="urn:microsoft.com/office/officeart/2005/8/layout/hierarchy6"/>
    <dgm:cxn modelId="{07CCC465-5660-4FD1-A8EB-C8BFA95F9287}" type="presParOf" srcId="{39D2D581-6AEB-4BA0-B801-EFC4341B8DE8}" destId="{A84CA6FD-689A-4D90-B946-442DDCF6BCF4}" srcOrd="1" destOrd="0" presId="urn:microsoft.com/office/officeart/2005/8/layout/hierarchy6"/>
    <dgm:cxn modelId="{F98CE735-DDAC-4596-8A03-69CE72038E07}" type="presParOf" srcId="{A84CA6FD-689A-4D90-B946-442DDCF6BCF4}" destId="{ABBFE74A-B6AA-4574-9B7E-E9F5543B2884}" srcOrd="0" destOrd="0" presId="urn:microsoft.com/office/officeart/2005/8/layout/hierarchy6"/>
    <dgm:cxn modelId="{24119E32-DD12-4AB8-832F-1B22CEAC1211}" type="presParOf" srcId="{A84CA6FD-689A-4D90-B946-442DDCF6BCF4}" destId="{570656EA-60D0-49B3-9323-1E38974AB594}" srcOrd="1" destOrd="0" presId="urn:microsoft.com/office/officeart/2005/8/layout/hierarchy6"/>
    <dgm:cxn modelId="{EF8FC6AA-D8BF-4564-815A-ED358E765285}" type="presParOf" srcId="{570656EA-60D0-49B3-9323-1E38974AB594}" destId="{1BF30E97-ADA3-45D9-95A8-9481F8C99CBB}" srcOrd="0" destOrd="0" presId="urn:microsoft.com/office/officeart/2005/8/layout/hierarchy6"/>
    <dgm:cxn modelId="{5AA3C714-910A-458C-A39E-A99AABDF311A}" type="presParOf" srcId="{570656EA-60D0-49B3-9323-1E38974AB594}" destId="{2661F528-CB7E-45E9-860F-1833856E33C2}" srcOrd="1" destOrd="0" presId="urn:microsoft.com/office/officeart/2005/8/layout/hierarchy6"/>
    <dgm:cxn modelId="{B53EC9FA-7766-4817-B7EB-0F9C9D34D17A}" type="presParOf" srcId="{2661F528-CB7E-45E9-860F-1833856E33C2}" destId="{2A988F51-4324-4BC7-B647-5F119D294109}" srcOrd="0" destOrd="0" presId="urn:microsoft.com/office/officeart/2005/8/layout/hierarchy6"/>
    <dgm:cxn modelId="{2D1C2608-EE48-4A2B-8533-06099663F02E}" type="presParOf" srcId="{2661F528-CB7E-45E9-860F-1833856E33C2}" destId="{99D06CB3-E301-48DC-B8C6-D487EFCF2A0F}" srcOrd="1" destOrd="0" presId="urn:microsoft.com/office/officeart/2005/8/layout/hierarchy6"/>
    <dgm:cxn modelId="{8E370BBC-5E2C-43DB-9C19-7CF0457507A0}" type="presParOf" srcId="{9EE9A0CC-E31F-4B4F-8E33-4518FD2147AC}" destId="{25E1E3DF-5AC0-4F72-9C44-BE821A3C7E16}" srcOrd="2" destOrd="0" presId="urn:microsoft.com/office/officeart/2005/8/layout/hierarchy6"/>
    <dgm:cxn modelId="{34B7C44F-E299-4FCC-AFAC-BC7E14599D84}" type="presParOf" srcId="{9EE9A0CC-E31F-4B4F-8E33-4518FD2147AC}" destId="{DE22990A-AD5F-4819-B707-8724A50F9266}" srcOrd="3" destOrd="0" presId="urn:microsoft.com/office/officeart/2005/8/layout/hierarchy6"/>
    <dgm:cxn modelId="{E1019A69-4F88-4F31-A7CD-499FD7AF27A6}" type="presParOf" srcId="{DE22990A-AD5F-4819-B707-8724A50F9266}" destId="{66FED960-47FB-4E1F-A57C-366BC259FE6D}" srcOrd="0" destOrd="0" presId="urn:microsoft.com/office/officeart/2005/8/layout/hierarchy6"/>
    <dgm:cxn modelId="{35D9F4CC-D229-421B-BE52-77BA58677A44}" type="presParOf" srcId="{DE22990A-AD5F-4819-B707-8724A50F9266}" destId="{B10C1B96-6A1E-4735-BFE0-C39952B68632}" srcOrd="1" destOrd="0" presId="urn:microsoft.com/office/officeart/2005/8/layout/hierarchy6"/>
    <dgm:cxn modelId="{B5C4130D-AC92-42C9-9071-81ED8D783C07}" type="presParOf" srcId="{B10C1B96-6A1E-4735-BFE0-C39952B68632}" destId="{54A7130D-14D9-40C1-90A3-2162DE3A0096}" srcOrd="0" destOrd="0" presId="urn:microsoft.com/office/officeart/2005/8/layout/hierarchy6"/>
    <dgm:cxn modelId="{EE488425-2920-486B-9C41-822B33EA71A9}" type="presParOf" srcId="{B10C1B96-6A1E-4735-BFE0-C39952B68632}" destId="{A66A0B31-0975-406B-A62C-CEE59618D567}" srcOrd="1" destOrd="0" presId="urn:microsoft.com/office/officeart/2005/8/layout/hierarchy6"/>
    <dgm:cxn modelId="{B4D1E33E-3EB0-4564-94B9-ADD3F3F4ABCE}" type="presParOf" srcId="{A66A0B31-0975-406B-A62C-CEE59618D567}" destId="{B3E563D6-D2D6-42EB-899A-E2E9585F9760}" srcOrd="0" destOrd="0" presId="urn:microsoft.com/office/officeart/2005/8/layout/hierarchy6"/>
    <dgm:cxn modelId="{4FDF0391-1CE9-49DF-AC43-F61B1A9EF633}" type="presParOf" srcId="{A66A0B31-0975-406B-A62C-CEE59618D567}" destId="{C2895B6A-F66E-4023-ACA4-7A26B9AE1C2F}" srcOrd="1" destOrd="0" presId="urn:microsoft.com/office/officeart/2005/8/layout/hierarchy6"/>
    <dgm:cxn modelId="{02CC648E-E140-46AB-A7A9-81D35EDB6AB4}" type="presParOf" srcId="{B10C1B96-6A1E-4735-BFE0-C39952B68632}" destId="{F222D9D2-6B59-4B06-AB2A-71BCB52E9C86}" srcOrd="2" destOrd="0" presId="urn:microsoft.com/office/officeart/2005/8/layout/hierarchy6"/>
    <dgm:cxn modelId="{0F3B5E63-B306-48E1-9949-DD0EF78D08F0}" type="presParOf" srcId="{B10C1B96-6A1E-4735-BFE0-C39952B68632}" destId="{DFE57570-BBFC-430A-9D7E-5E4EC7601BB6}" srcOrd="3" destOrd="0" presId="urn:microsoft.com/office/officeart/2005/8/layout/hierarchy6"/>
    <dgm:cxn modelId="{E03D7EDE-0F76-4DA3-BB26-85AFDE502E31}" type="presParOf" srcId="{DFE57570-BBFC-430A-9D7E-5E4EC7601BB6}" destId="{C85A59B0-D902-4223-9420-9FD29CCFC8EC}" srcOrd="0" destOrd="0" presId="urn:microsoft.com/office/officeart/2005/8/layout/hierarchy6"/>
    <dgm:cxn modelId="{3F0FE6DF-BBE4-4D43-B07A-DA236ECCA23F}" type="presParOf" srcId="{DFE57570-BBFC-430A-9D7E-5E4EC7601BB6}" destId="{051C98D4-5D0A-4282-82C5-5ED921C8E74A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F0E75-2CFE-4689-897C-C9AC1B925327}">
      <dsp:nvSpPr>
        <dsp:cNvPr id="0" name=""/>
        <dsp:cNvSpPr/>
      </dsp:nvSpPr>
      <dsp:spPr>
        <a:xfrm>
          <a:off x="786684" y="184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792897" y="6397"/>
        <a:ext cx="305757" cy="199696"/>
      </dsp:txXfrm>
    </dsp:sp>
    <dsp:sp modelId="{1A46FB2F-AC9C-4E87-B36E-353D275B2ABB}">
      <dsp:nvSpPr>
        <dsp:cNvPr id="0" name=""/>
        <dsp:cNvSpPr/>
      </dsp:nvSpPr>
      <dsp:spPr>
        <a:xfrm>
          <a:off x="532137" y="166587"/>
          <a:ext cx="413638" cy="91440"/>
        </a:xfrm>
        <a:custGeom>
          <a:avLst/>
          <a:gdLst/>
          <a:ahLst/>
          <a:cxnLst/>
          <a:rect l="0" t="0" r="0" b="0"/>
          <a:pathLst>
            <a:path>
              <a:moveTo>
                <a:pt x="413638" y="45720"/>
              </a:moveTo>
              <a:lnTo>
                <a:pt x="413638" y="88144"/>
              </a:lnTo>
              <a:lnTo>
                <a:pt x="0" y="88144"/>
              </a:lnTo>
              <a:lnTo>
                <a:pt x="0" y="130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F97A-931B-4F46-AF47-2C6D4EEE7AB5}">
      <dsp:nvSpPr>
        <dsp:cNvPr id="0" name=""/>
        <dsp:cNvSpPr/>
      </dsp:nvSpPr>
      <dsp:spPr>
        <a:xfrm>
          <a:off x="373046" y="297156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379259" y="303369"/>
        <a:ext cx="305757" cy="199696"/>
      </dsp:txXfrm>
    </dsp:sp>
    <dsp:sp modelId="{01893BE9-3997-4BD4-B5D1-272ACE6D0154}">
      <dsp:nvSpPr>
        <dsp:cNvPr id="0" name=""/>
        <dsp:cNvSpPr/>
      </dsp:nvSpPr>
      <dsp:spPr>
        <a:xfrm>
          <a:off x="325318" y="463558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206819" y="45720"/>
              </a:moveTo>
              <a:lnTo>
                <a:pt x="206819" y="88144"/>
              </a:lnTo>
              <a:lnTo>
                <a:pt x="0" y="88144"/>
              </a:lnTo>
              <a:lnTo>
                <a:pt x="0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39ABA-3123-4F2F-9D4F-5A48CF090D15}">
      <dsp:nvSpPr>
        <dsp:cNvPr id="0" name=""/>
        <dsp:cNvSpPr/>
      </dsp:nvSpPr>
      <dsp:spPr>
        <a:xfrm>
          <a:off x="166226" y="594127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172439" y="600340"/>
        <a:ext cx="305757" cy="199696"/>
      </dsp:txXfrm>
    </dsp:sp>
    <dsp:sp modelId="{5F426B66-A91F-47CE-AF11-81FD30F82B0D}">
      <dsp:nvSpPr>
        <dsp:cNvPr id="0" name=""/>
        <dsp:cNvSpPr/>
      </dsp:nvSpPr>
      <dsp:spPr>
        <a:xfrm>
          <a:off x="532137" y="463558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44"/>
              </a:lnTo>
              <a:lnTo>
                <a:pt x="206819" y="88144"/>
              </a:lnTo>
              <a:lnTo>
                <a:pt x="206819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79BED-B902-4AEC-895A-02411D66A82C}">
      <dsp:nvSpPr>
        <dsp:cNvPr id="0" name=""/>
        <dsp:cNvSpPr/>
      </dsp:nvSpPr>
      <dsp:spPr>
        <a:xfrm>
          <a:off x="579865" y="594127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586078" y="600340"/>
        <a:ext cx="305757" cy="199696"/>
      </dsp:txXfrm>
    </dsp:sp>
    <dsp:sp modelId="{F7A7C42D-E62A-45F1-81C8-7471EE72F8E9}">
      <dsp:nvSpPr>
        <dsp:cNvPr id="0" name=""/>
        <dsp:cNvSpPr/>
      </dsp:nvSpPr>
      <dsp:spPr>
        <a:xfrm>
          <a:off x="532137" y="760529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206819" y="45720"/>
              </a:moveTo>
              <a:lnTo>
                <a:pt x="206819" y="88144"/>
              </a:lnTo>
              <a:lnTo>
                <a:pt x="0" y="88144"/>
              </a:lnTo>
              <a:lnTo>
                <a:pt x="0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EAF78-BFCC-4AB2-99DC-7A4296873A44}">
      <dsp:nvSpPr>
        <dsp:cNvPr id="0" name=""/>
        <dsp:cNvSpPr/>
      </dsp:nvSpPr>
      <dsp:spPr>
        <a:xfrm>
          <a:off x="373046" y="891098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379259" y="897311"/>
        <a:ext cx="305757" cy="199696"/>
      </dsp:txXfrm>
    </dsp:sp>
    <dsp:sp modelId="{5CA06DF0-2E84-45F0-B26C-F171033AD416}">
      <dsp:nvSpPr>
        <dsp:cNvPr id="0" name=""/>
        <dsp:cNvSpPr/>
      </dsp:nvSpPr>
      <dsp:spPr>
        <a:xfrm>
          <a:off x="738957" y="760529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44"/>
              </a:lnTo>
              <a:lnTo>
                <a:pt x="206819" y="88144"/>
              </a:lnTo>
              <a:lnTo>
                <a:pt x="206819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527B0-DAB6-4CCA-A1EA-342E2D6E3E51}">
      <dsp:nvSpPr>
        <dsp:cNvPr id="0" name=""/>
        <dsp:cNvSpPr/>
      </dsp:nvSpPr>
      <dsp:spPr>
        <a:xfrm>
          <a:off x="786684" y="891098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792897" y="897311"/>
        <a:ext cx="305757" cy="199696"/>
      </dsp:txXfrm>
    </dsp:sp>
    <dsp:sp modelId="{3C8C2955-3B49-4DD8-AE0D-B9FCA66F8A28}">
      <dsp:nvSpPr>
        <dsp:cNvPr id="0" name=""/>
        <dsp:cNvSpPr/>
      </dsp:nvSpPr>
      <dsp:spPr>
        <a:xfrm>
          <a:off x="945776" y="166587"/>
          <a:ext cx="4136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44"/>
              </a:lnTo>
              <a:lnTo>
                <a:pt x="413638" y="88144"/>
              </a:lnTo>
              <a:lnTo>
                <a:pt x="413638" y="130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4A121-2E5F-4097-99F9-2A01DCECED59}">
      <dsp:nvSpPr>
        <dsp:cNvPr id="0" name=""/>
        <dsp:cNvSpPr/>
      </dsp:nvSpPr>
      <dsp:spPr>
        <a:xfrm>
          <a:off x="1200323" y="297156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1206536" y="303369"/>
        <a:ext cx="305757" cy="199696"/>
      </dsp:txXfrm>
    </dsp:sp>
    <dsp:sp modelId="{3D0AA461-605D-4C0B-B416-A80E2555CF5D}">
      <dsp:nvSpPr>
        <dsp:cNvPr id="0" name=""/>
        <dsp:cNvSpPr/>
      </dsp:nvSpPr>
      <dsp:spPr>
        <a:xfrm>
          <a:off x="1152595" y="463558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206819" y="45720"/>
              </a:moveTo>
              <a:lnTo>
                <a:pt x="206819" y="88144"/>
              </a:lnTo>
              <a:lnTo>
                <a:pt x="0" y="88144"/>
              </a:lnTo>
              <a:lnTo>
                <a:pt x="0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32A9A-F50C-411C-B96B-CBC1850A2838}">
      <dsp:nvSpPr>
        <dsp:cNvPr id="0" name=""/>
        <dsp:cNvSpPr/>
      </dsp:nvSpPr>
      <dsp:spPr>
        <a:xfrm>
          <a:off x="993504" y="594127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999717" y="600340"/>
        <a:ext cx="305757" cy="199696"/>
      </dsp:txXfrm>
    </dsp:sp>
    <dsp:sp modelId="{7D4B8284-B252-4F24-A527-69E37586918B}">
      <dsp:nvSpPr>
        <dsp:cNvPr id="0" name=""/>
        <dsp:cNvSpPr/>
      </dsp:nvSpPr>
      <dsp:spPr>
        <a:xfrm>
          <a:off x="1359415" y="463558"/>
          <a:ext cx="2068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44"/>
              </a:lnTo>
              <a:lnTo>
                <a:pt x="206819" y="88144"/>
              </a:lnTo>
              <a:lnTo>
                <a:pt x="206819" y="130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7548-D751-470A-BCA2-24949954053B}">
      <dsp:nvSpPr>
        <dsp:cNvPr id="0" name=""/>
        <dsp:cNvSpPr/>
      </dsp:nvSpPr>
      <dsp:spPr>
        <a:xfrm>
          <a:off x="1407142" y="594127"/>
          <a:ext cx="318183" cy="212122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1413355" y="600340"/>
        <a:ext cx="305757" cy="1996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F0E75-2CFE-4689-897C-C9AC1B925327}">
      <dsp:nvSpPr>
        <dsp:cNvPr id="0" name=""/>
        <dsp:cNvSpPr/>
      </dsp:nvSpPr>
      <dsp:spPr>
        <a:xfrm>
          <a:off x="851909" y="226999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855564" y="230654"/>
        <a:ext cx="179900" cy="117496"/>
      </dsp:txXfrm>
    </dsp:sp>
    <dsp:sp modelId="{1A46FB2F-AC9C-4E87-B36E-353D275B2ABB}">
      <dsp:nvSpPr>
        <dsp:cNvPr id="0" name=""/>
        <dsp:cNvSpPr/>
      </dsp:nvSpPr>
      <dsp:spPr>
        <a:xfrm>
          <a:off x="458768" y="306086"/>
          <a:ext cx="486746" cy="91440"/>
        </a:xfrm>
        <a:custGeom>
          <a:avLst/>
          <a:gdLst/>
          <a:ahLst/>
          <a:cxnLst/>
          <a:rect l="0" t="0" r="0" b="0"/>
          <a:pathLst>
            <a:path>
              <a:moveTo>
                <a:pt x="486746" y="45720"/>
              </a:moveTo>
              <a:lnTo>
                <a:pt x="486746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F97A-931B-4F46-AF47-2C6D4EEE7AB5}">
      <dsp:nvSpPr>
        <dsp:cNvPr id="0" name=""/>
        <dsp:cNvSpPr/>
      </dsp:nvSpPr>
      <dsp:spPr>
        <a:xfrm>
          <a:off x="365163" y="401729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68818" y="405384"/>
        <a:ext cx="179900" cy="117496"/>
      </dsp:txXfrm>
    </dsp:sp>
    <dsp:sp modelId="{86535D46-9A03-4CD0-8855-1BE2205B2816}">
      <dsp:nvSpPr>
        <dsp:cNvPr id="0" name=""/>
        <dsp:cNvSpPr/>
      </dsp:nvSpPr>
      <dsp:spPr>
        <a:xfrm>
          <a:off x="215395" y="480816"/>
          <a:ext cx="243373" cy="91440"/>
        </a:xfrm>
        <a:custGeom>
          <a:avLst/>
          <a:gdLst/>
          <a:ahLst/>
          <a:cxnLst/>
          <a:rect l="0" t="0" r="0" b="0"/>
          <a:pathLst>
            <a:path>
              <a:moveTo>
                <a:pt x="243373" y="45720"/>
              </a:moveTo>
              <a:lnTo>
                <a:pt x="243373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D2E7F-E04B-476D-8BF5-23057C69B4A1}">
      <dsp:nvSpPr>
        <dsp:cNvPr id="0" name=""/>
        <dsp:cNvSpPr/>
      </dsp:nvSpPr>
      <dsp:spPr>
        <a:xfrm>
          <a:off x="121790" y="57645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25445" y="580113"/>
        <a:ext cx="179900" cy="117496"/>
      </dsp:txXfrm>
    </dsp:sp>
    <dsp:sp modelId="{0D7D17CF-945B-4EDD-81BC-E4910250C508}">
      <dsp:nvSpPr>
        <dsp:cNvPr id="0" name=""/>
        <dsp:cNvSpPr/>
      </dsp:nvSpPr>
      <dsp:spPr>
        <a:xfrm>
          <a:off x="93708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86" y="45720"/>
              </a:moveTo>
              <a:lnTo>
                <a:pt x="121686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F28C9-A26E-4D77-9020-18E31BCD862E}">
      <dsp:nvSpPr>
        <dsp:cNvPr id="0" name=""/>
        <dsp:cNvSpPr/>
      </dsp:nvSpPr>
      <dsp:spPr>
        <a:xfrm>
          <a:off x="103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758" y="754843"/>
        <a:ext cx="179900" cy="117496"/>
      </dsp:txXfrm>
    </dsp:sp>
    <dsp:sp modelId="{01893BE9-3997-4BD4-B5D1-272ACE6D0154}">
      <dsp:nvSpPr>
        <dsp:cNvPr id="0" name=""/>
        <dsp:cNvSpPr/>
      </dsp:nvSpPr>
      <dsp:spPr>
        <a:xfrm>
          <a:off x="215395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121686" y="70681"/>
              </a:lnTo>
              <a:lnTo>
                <a:pt x="121686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39ABA-3123-4F2F-9D4F-5A48CF090D15}">
      <dsp:nvSpPr>
        <dsp:cNvPr id="0" name=""/>
        <dsp:cNvSpPr/>
      </dsp:nvSpPr>
      <dsp:spPr>
        <a:xfrm>
          <a:off x="243477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47132" y="754843"/>
        <a:ext cx="179900" cy="117496"/>
      </dsp:txXfrm>
    </dsp:sp>
    <dsp:sp modelId="{5F426B66-A91F-47CE-AF11-81FD30F82B0D}">
      <dsp:nvSpPr>
        <dsp:cNvPr id="0" name=""/>
        <dsp:cNvSpPr/>
      </dsp:nvSpPr>
      <dsp:spPr>
        <a:xfrm>
          <a:off x="458768" y="480816"/>
          <a:ext cx="2433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243373" y="70681"/>
              </a:lnTo>
              <a:lnTo>
                <a:pt x="243373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79BED-B902-4AEC-895A-02411D66A82C}">
      <dsp:nvSpPr>
        <dsp:cNvPr id="0" name=""/>
        <dsp:cNvSpPr/>
      </dsp:nvSpPr>
      <dsp:spPr>
        <a:xfrm>
          <a:off x="608536" y="57645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612191" y="580113"/>
        <a:ext cx="179900" cy="117496"/>
      </dsp:txXfrm>
    </dsp:sp>
    <dsp:sp modelId="{F7A7C42D-E62A-45F1-81C8-7471EE72F8E9}">
      <dsp:nvSpPr>
        <dsp:cNvPr id="0" name=""/>
        <dsp:cNvSpPr/>
      </dsp:nvSpPr>
      <dsp:spPr>
        <a:xfrm>
          <a:off x="580455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86" y="45720"/>
              </a:moveTo>
              <a:lnTo>
                <a:pt x="121686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EAF78-BFCC-4AB2-99DC-7A4296873A44}">
      <dsp:nvSpPr>
        <dsp:cNvPr id="0" name=""/>
        <dsp:cNvSpPr/>
      </dsp:nvSpPr>
      <dsp:spPr>
        <a:xfrm>
          <a:off x="486850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490505" y="754843"/>
        <a:ext cx="179900" cy="117496"/>
      </dsp:txXfrm>
    </dsp:sp>
    <dsp:sp modelId="{5CA06DF0-2E84-45F0-B26C-F171033AD416}">
      <dsp:nvSpPr>
        <dsp:cNvPr id="0" name=""/>
        <dsp:cNvSpPr/>
      </dsp:nvSpPr>
      <dsp:spPr>
        <a:xfrm>
          <a:off x="702141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121686" y="70681"/>
              </a:lnTo>
              <a:lnTo>
                <a:pt x="121686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527B0-DAB6-4CCA-A1EA-342E2D6E3E51}">
      <dsp:nvSpPr>
        <dsp:cNvPr id="0" name=""/>
        <dsp:cNvSpPr/>
      </dsp:nvSpPr>
      <dsp:spPr>
        <a:xfrm>
          <a:off x="730223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733878" y="754843"/>
        <a:ext cx="179900" cy="117496"/>
      </dsp:txXfrm>
    </dsp:sp>
    <dsp:sp modelId="{3C8C2955-3B49-4DD8-AE0D-B9FCA66F8A28}">
      <dsp:nvSpPr>
        <dsp:cNvPr id="0" name=""/>
        <dsp:cNvSpPr/>
      </dsp:nvSpPr>
      <dsp:spPr>
        <a:xfrm>
          <a:off x="945514" y="306086"/>
          <a:ext cx="4867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486746" y="70681"/>
              </a:lnTo>
              <a:lnTo>
                <a:pt x="486746" y="95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4A121-2E5F-4097-99F9-2A01DCECED59}">
      <dsp:nvSpPr>
        <dsp:cNvPr id="0" name=""/>
        <dsp:cNvSpPr/>
      </dsp:nvSpPr>
      <dsp:spPr>
        <a:xfrm>
          <a:off x="1338656" y="401729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42311" y="405384"/>
        <a:ext cx="179900" cy="117496"/>
      </dsp:txXfrm>
    </dsp:sp>
    <dsp:sp modelId="{7861B112-5EBF-4812-B5D5-87AEE6C993CF}">
      <dsp:nvSpPr>
        <dsp:cNvPr id="0" name=""/>
        <dsp:cNvSpPr/>
      </dsp:nvSpPr>
      <dsp:spPr>
        <a:xfrm>
          <a:off x="1188888" y="480816"/>
          <a:ext cx="243373" cy="91440"/>
        </a:xfrm>
        <a:custGeom>
          <a:avLst/>
          <a:gdLst/>
          <a:ahLst/>
          <a:cxnLst/>
          <a:rect l="0" t="0" r="0" b="0"/>
          <a:pathLst>
            <a:path>
              <a:moveTo>
                <a:pt x="243373" y="45720"/>
              </a:moveTo>
              <a:lnTo>
                <a:pt x="243373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0FA4D-73E1-4419-9FFD-949454B0FC0B}">
      <dsp:nvSpPr>
        <dsp:cNvPr id="0" name=""/>
        <dsp:cNvSpPr/>
      </dsp:nvSpPr>
      <dsp:spPr>
        <a:xfrm>
          <a:off x="1095283" y="57645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098938" y="580113"/>
        <a:ext cx="179900" cy="117496"/>
      </dsp:txXfrm>
    </dsp:sp>
    <dsp:sp modelId="{0195805A-E4CE-4E4E-B892-962A887155C2}">
      <dsp:nvSpPr>
        <dsp:cNvPr id="0" name=""/>
        <dsp:cNvSpPr/>
      </dsp:nvSpPr>
      <dsp:spPr>
        <a:xfrm>
          <a:off x="1067201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86" y="45720"/>
              </a:moveTo>
              <a:lnTo>
                <a:pt x="121686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B941C-FF14-40D8-AA04-768ADBDD14AB}">
      <dsp:nvSpPr>
        <dsp:cNvPr id="0" name=""/>
        <dsp:cNvSpPr/>
      </dsp:nvSpPr>
      <dsp:spPr>
        <a:xfrm>
          <a:off x="973596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977251" y="754843"/>
        <a:ext cx="179900" cy="117496"/>
      </dsp:txXfrm>
    </dsp:sp>
    <dsp:sp modelId="{3D0AA461-605D-4C0B-B416-A80E2555CF5D}">
      <dsp:nvSpPr>
        <dsp:cNvPr id="0" name=""/>
        <dsp:cNvSpPr/>
      </dsp:nvSpPr>
      <dsp:spPr>
        <a:xfrm>
          <a:off x="1188888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121686" y="70681"/>
              </a:lnTo>
              <a:lnTo>
                <a:pt x="121686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32A9A-F50C-411C-B96B-CBC1850A2838}">
      <dsp:nvSpPr>
        <dsp:cNvPr id="0" name=""/>
        <dsp:cNvSpPr/>
      </dsp:nvSpPr>
      <dsp:spPr>
        <a:xfrm>
          <a:off x="1216969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220624" y="754843"/>
        <a:ext cx="179900" cy="117496"/>
      </dsp:txXfrm>
    </dsp:sp>
    <dsp:sp modelId="{19BF921A-CAF6-4C57-9183-0E04C40A7517}">
      <dsp:nvSpPr>
        <dsp:cNvPr id="0" name=""/>
        <dsp:cNvSpPr/>
      </dsp:nvSpPr>
      <dsp:spPr>
        <a:xfrm>
          <a:off x="1432261" y="480816"/>
          <a:ext cx="2433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243373" y="70681"/>
              </a:lnTo>
              <a:lnTo>
                <a:pt x="243373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DF33E-ED5E-4C81-9A05-CCF089B115B8}">
      <dsp:nvSpPr>
        <dsp:cNvPr id="0" name=""/>
        <dsp:cNvSpPr/>
      </dsp:nvSpPr>
      <dsp:spPr>
        <a:xfrm>
          <a:off x="1582029" y="57645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585684" y="580113"/>
        <a:ext cx="179900" cy="117496"/>
      </dsp:txXfrm>
    </dsp:sp>
    <dsp:sp modelId="{4D9B5772-0CDC-445D-A761-4A5E4851AA86}">
      <dsp:nvSpPr>
        <dsp:cNvPr id="0" name=""/>
        <dsp:cNvSpPr/>
      </dsp:nvSpPr>
      <dsp:spPr>
        <a:xfrm>
          <a:off x="1553947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86" y="45720"/>
              </a:moveTo>
              <a:lnTo>
                <a:pt x="121686" y="70681"/>
              </a:lnTo>
              <a:lnTo>
                <a:pt x="0" y="70681"/>
              </a:lnTo>
              <a:lnTo>
                <a:pt x="0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9AC44-E974-44FD-AB00-08730738D720}">
      <dsp:nvSpPr>
        <dsp:cNvPr id="0" name=""/>
        <dsp:cNvSpPr/>
      </dsp:nvSpPr>
      <dsp:spPr>
        <a:xfrm>
          <a:off x="1460342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463997" y="754843"/>
        <a:ext cx="179900" cy="117496"/>
      </dsp:txXfrm>
    </dsp:sp>
    <dsp:sp modelId="{7D4B8284-B252-4F24-A527-69E37586918B}">
      <dsp:nvSpPr>
        <dsp:cNvPr id="0" name=""/>
        <dsp:cNvSpPr/>
      </dsp:nvSpPr>
      <dsp:spPr>
        <a:xfrm>
          <a:off x="1675634" y="655545"/>
          <a:ext cx="1216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681"/>
              </a:lnTo>
              <a:lnTo>
                <a:pt x="121686" y="70681"/>
              </a:lnTo>
              <a:lnTo>
                <a:pt x="121686" y="9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7548-D751-470A-BCA2-24949954053B}">
      <dsp:nvSpPr>
        <dsp:cNvPr id="0" name=""/>
        <dsp:cNvSpPr/>
      </dsp:nvSpPr>
      <dsp:spPr>
        <a:xfrm>
          <a:off x="1703715" y="751188"/>
          <a:ext cx="187210" cy="124806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707370" y="754843"/>
        <a:ext cx="179900" cy="1174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B71E8-A171-4E07-BDC7-63FFAF46BDEA}">
      <dsp:nvSpPr>
        <dsp:cNvPr id="0" name=""/>
        <dsp:cNvSpPr/>
      </dsp:nvSpPr>
      <dsp:spPr>
        <a:xfrm>
          <a:off x="889848" y="13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896059" y="6342"/>
        <a:ext cx="305673" cy="199641"/>
      </dsp:txXfrm>
    </dsp:sp>
    <dsp:sp modelId="{AB23A575-2039-4D56-9D47-7D673A16E39F}">
      <dsp:nvSpPr>
        <dsp:cNvPr id="0" name=""/>
        <dsp:cNvSpPr/>
      </dsp:nvSpPr>
      <dsp:spPr>
        <a:xfrm>
          <a:off x="738752" y="166475"/>
          <a:ext cx="310143" cy="91440"/>
        </a:xfrm>
        <a:custGeom>
          <a:avLst/>
          <a:gdLst/>
          <a:ahLst/>
          <a:cxnLst/>
          <a:rect l="0" t="0" r="0" b="0"/>
          <a:pathLst>
            <a:path>
              <a:moveTo>
                <a:pt x="310143" y="45720"/>
              </a:moveTo>
              <a:lnTo>
                <a:pt x="310143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7FA23-C325-48C0-955F-97ACE375F4A1}">
      <dsp:nvSpPr>
        <dsp:cNvPr id="0" name=""/>
        <dsp:cNvSpPr/>
      </dsp:nvSpPr>
      <dsp:spPr>
        <a:xfrm>
          <a:off x="579705" y="29702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585916" y="303232"/>
        <a:ext cx="305673" cy="199641"/>
      </dsp:txXfrm>
    </dsp:sp>
    <dsp:sp modelId="{B182C7BD-CD9B-41E6-A272-726342AD89BB}">
      <dsp:nvSpPr>
        <dsp:cNvPr id="0" name=""/>
        <dsp:cNvSpPr/>
      </dsp:nvSpPr>
      <dsp:spPr>
        <a:xfrm>
          <a:off x="531990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46107-1264-4591-95C6-F1ECB9454DA1}">
      <dsp:nvSpPr>
        <dsp:cNvPr id="0" name=""/>
        <dsp:cNvSpPr/>
      </dsp:nvSpPr>
      <dsp:spPr>
        <a:xfrm>
          <a:off x="372942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379153" y="600121"/>
        <a:ext cx="305673" cy="199641"/>
      </dsp:txXfrm>
    </dsp:sp>
    <dsp:sp modelId="{1F0A8298-1CD8-47F5-95EE-D28A7B3D4327}">
      <dsp:nvSpPr>
        <dsp:cNvPr id="0" name=""/>
        <dsp:cNvSpPr/>
      </dsp:nvSpPr>
      <dsp:spPr>
        <a:xfrm>
          <a:off x="486270" y="7602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E5D5F-9C36-499D-88F5-7A5710126638}">
      <dsp:nvSpPr>
        <dsp:cNvPr id="0" name=""/>
        <dsp:cNvSpPr/>
      </dsp:nvSpPr>
      <dsp:spPr>
        <a:xfrm>
          <a:off x="372942" y="890799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379153" y="897010"/>
        <a:ext cx="305673" cy="199641"/>
      </dsp:txXfrm>
    </dsp:sp>
    <dsp:sp modelId="{D274DFE5-7496-44CB-A252-6C880D455C8D}">
      <dsp:nvSpPr>
        <dsp:cNvPr id="0" name=""/>
        <dsp:cNvSpPr/>
      </dsp:nvSpPr>
      <dsp:spPr>
        <a:xfrm>
          <a:off x="738752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5045E-1A4F-44A2-8D83-259FBFB01AB1}">
      <dsp:nvSpPr>
        <dsp:cNvPr id="0" name=""/>
        <dsp:cNvSpPr/>
      </dsp:nvSpPr>
      <dsp:spPr>
        <a:xfrm>
          <a:off x="786467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792678" y="600121"/>
        <a:ext cx="305673" cy="199641"/>
      </dsp:txXfrm>
    </dsp:sp>
    <dsp:sp modelId="{0AE6A409-91A1-49FD-939C-5FDEA521D17F}">
      <dsp:nvSpPr>
        <dsp:cNvPr id="0" name=""/>
        <dsp:cNvSpPr/>
      </dsp:nvSpPr>
      <dsp:spPr>
        <a:xfrm>
          <a:off x="1048896" y="166475"/>
          <a:ext cx="310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310143" y="88132"/>
              </a:lnTo>
              <a:lnTo>
                <a:pt x="310143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86CB0-3F47-4143-AFB5-FB149EAFA2D6}">
      <dsp:nvSpPr>
        <dsp:cNvPr id="0" name=""/>
        <dsp:cNvSpPr/>
      </dsp:nvSpPr>
      <dsp:spPr>
        <a:xfrm>
          <a:off x="1199991" y="29702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1206202" y="303232"/>
        <a:ext cx="305673" cy="199641"/>
      </dsp:txXfrm>
    </dsp:sp>
    <dsp:sp modelId="{0D50566D-8BC8-4C1F-B00B-ADED154121D4}">
      <dsp:nvSpPr>
        <dsp:cNvPr id="0" name=""/>
        <dsp:cNvSpPr/>
      </dsp:nvSpPr>
      <dsp:spPr>
        <a:xfrm>
          <a:off x="1313319" y="4633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BF2BA-6E72-45E8-9C05-9A57D87CF2AE}">
      <dsp:nvSpPr>
        <dsp:cNvPr id="0" name=""/>
        <dsp:cNvSpPr/>
      </dsp:nvSpPr>
      <dsp:spPr>
        <a:xfrm>
          <a:off x="1199991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900" kern="1200"/>
        </a:p>
      </dsp:txBody>
      <dsp:txXfrm>
        <a:off x="1206202" y="600121"/>
        <a:ext cx="305673" cy="1996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B71E8-A171-4E07-BDC7-63FFAF46BDEA}">
      <dsp:nvSpPr>
        <dsp:cNvPr id="0" name=""/>
        <dsp:cNvSpPr/>
      </dsp:nvSpPr>
      <dsp:spPr>
        <a:xfrm>
          <a:off x="942387" y="993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700" kern="1200"/>
            <a:t>15</a:t>
          </a:r>
          <a:endParaRPr lang="en-IL" sz="700" kern="1200"/>
        </a:p>
      </dsp:txBody>
      <dsp:txXfrm>
        <a:off x="947273" y="5879"/>
        <a:ext cx="240457" cy="157047"/>
      </dsp:txXfrm>
    </dsp:sp>
    <dsp:sp modelId="{70A6CE25-82F9-468C-ACBB-62121873575A}">
      <dsp:nvSpPr>
        <dsp:cNvPr id="0" name=""/>
        <dsp:cNvSpPr/>
      </dsp:nvSpPr>
      <dsp:spPr>
        <a:xfrm>
          <a:off x="701541" y="122092"/>
          <a:ext cx="365960" cy="91440"/>
        </a:xfrm>
        <a:custGeom>
          <a:avLst/>
          <a:gdLst/>
          <a:ahLst/>
          <a:cxnLst/>
          <a:rect l="0" t="0" r="0" b="0"/>
          <a:pathLst>
            <a:path>
              <a:moveTo>
                <a:pt x="365960" y="45720"/>
              </a:moveTo>
              <a:lnTo>
                <a:pt x="365960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34507-CC56-4B4B-BDB1-ACE3C3646C43}">
      <dsp:nvSpPr>
        <dsp:cNvPr id="0" name=""/>
        <dsp:cNvSpPr/>
      </dsp:nvSpPr>
      <dsp:spPr>
        <a:xfrm>
          <a:off x="576427" y="234540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6</a:t>
          </a:r>
        </a:p>
      </dsp:txBody>
      <dsp:txXfrm>
        <a:off x="581313" y="239426"/>
        <a:ext cx="240457" cy="157047"/>
      </dsp:txXfrm>
    </dsp:sp>
    <dsp:sp modelId="{2022AD65-DF07-4F9B-B3C3-D6181B1C7F68}">
      <dsp:nvSpPr>
        <dsp:cNvPr id="0" name=""/>
        <dsp:cNvSpPr/>
      </dsp:nvSpPr>
      <dsp:spPr>
        <a:xfrm>
          <a:off x="457568" y="355640"/>
          <a:ext cx="243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43973" y="45720"/>
              </a:moveTo>
              <a:lnTo>
                <a:pt x="243973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B2967-0467-4652-B940-F979368F2DD0}">
      <dsp:nvSpPr>
        <dsp:cNvPr id="0" name=""/>
        <dsp:cNvSpPr/>
      </dsp:nvSpPr>
      <dsp:spPr>
        <a:xfrm>
          <a:off x="332453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3</a:t>
          </a:r>
        </a:p>
      </dsp:txBody>
      <dsp:txXfrm>
        <a:off x="337339" y="472973"/>
        <a:ext cx="240457" cy="157047"/>
      </dsp:txXfrm>
    </dsp:sp>
    <dsp:sp modelId="{DAAC1824-B51E-4F55-8D11-0F7ECFF8F818}">
      <dsp:nvSpPr>
        <dsp:cNvPr id="0" name=""/>
        <dsp:cNvSpPr/>
      </dsp:nvSpPr>
      <dsp:spPr>
        <a:xfrm>
          <a:off x="294919" y="589187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162648" y="45720"/>
              </a:moveTo>
              <a:lnTo>
                <a:pt x="162648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CBF1-03FD-4B6A-88C1-803644789E49}">
      <dsp:nvSpPr>
        <dsp:cNvPr id="0" name=""/>
        <dsp:cNvSpPr/>
      </dsp:nvSpPr>
      <dsp:spPr>
        <a:xfrm>
          <a:off x="169804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</a:t>
          </a:r>
        </a:p>
      </dsp:txBody>
      <dsp:txXfrm>
        <a:off x="174690" y="706520"/>
        <a:ext cx="240457" cy="157047"/>
      </dsp:txXfrm>
    </dsp:sp>
    <dsp:sp modelId="{4EC39DB3-8D0E-4B33-BA29-81DFC9568ED8}">
      <dsp:nvSpPr>
        <dsp:cNvPr id="0" name=""/>
        <dsp:cNvSpPr/>
      </dsp:nvSpPr>
      <dsp:spPr>
        <a:xfrm>
          <a:off x="457568" y="589187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162648" y="79083"/>
              </a:lnTo>
              <a:lnTo>
                <a:pt x="162648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EB141-D319-4E2E-96CF-C1EDAB8C4782}">
      <dsp:nvSpPr>
        <dsp:cNvPr id="0" name=""/>
        <dsp:cNvSpPr/>
      </dsp:nvSpPr>
      <dsp:spPr>
        <a:xfrm>
          <a:off x="495102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4</a:t>
          </a:r>
        </a:p>
      </dsp:txBody>
      <dsp:txXfrm>
        <a:off x="499988" y="706520"/>
        <a:ext cx="240457" cy="157047"/>
      </dsp:txXfrm>
    </dsp:sp>
    <dsp:sp modelId="{52B3470B-92D7-4EE8-AAC5-66156EED0A62}">
      <dsp:nvSpPr>
        <dsp:cNvPr id="0" name=""/>
        <dsp:cNvSpPr/>
      </dsp:nvSpPr>
      <dsp:spPr>
        <a:xfrm>
          <a:off x="701541" y="355640"/>
          <a:ext cx="243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243973" y="79083"/>
              </a:lnTo>
              <a:lnTo>
                <a:pt x="243973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7FD83-EF78-40F7-A4D9-AFA776282BEF}">
      <dsp:nvSpPr>
        <dsp:cNvPr id="0" name=""/>
        <dsp:cNvSpPr/>
      </dsp:nvSpPr>
      <dsp:spPr>
        <a:xfrm>
          <a:off x="820400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7</a:t>
          </a:r>
        </a:p>
      </dsp:txBody>
      <dsp:txXfrm>
        <a:off x="825286" y="472973"/>
        <a:ext cx="240457" cy="157047"/>
      </dsp:txXfrm>
    </dsp:sp>
    <dsp:sp modelId="{AF91F697-4FC2-40C8-813C-4F3DF21523A2}">
      <dsp:nvSpPr>
        <dsp:cNvPr id="0" name=""/>
        <dsp:cNvSpPr/>
      </dsp:nvSpPr>
      <dsp:spPr>
        <a:xfrm>
          <a:off x="899795" y="58918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FE74A-B6AA-4574-9B7E-E9F5543B2884}">
      <dsp:nvSpPr>
        <dsp:cNvPr id="0" name=""/>
        <dsp:cNvSpPr/>
      </dsp:nvSpPr>
      <dsp:spPr>
        <a:xfrm>
          <a:off x="820400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13</a:t>
          </a:r>
        </a:p>
      </dsp:txBody>
      <dsp:txXfrm>
        <a:off x="825286" y="706520"/>
        <a:ext cx="240457" cy="157047"/>
      </dsp:txXfrm>
    </dsp:sp>
    <dsp:sp modelId="{1BF30E97-ADA3-45D9-95A8-9481F8C99CBB}">
      <dsp:nvSpPr>
        <dsp:cNvPr id="0" name=""/>
        <dsp:cNvSpPr/>
      </dsp:nvSpPr>
      <dsp:spPr>
        <a:xfrm>
          <a:off x="899795" y="8227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88F51-4324-4BC7-B647-5F119D294109}">
      <dsp:nvSpPr>
        <dsp:cNvPr id="0" name=""/>
        <dsp:cNvSpPr/>
      </dsp:nvSpPr>
      <dsp:spPr>
        <a:xfrm>
          <a:off x="820400" y="935182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9</a:t>
          </a:r>
        </a:p>
      </dsp:txBody>
      <dsp:txXfrm>
        <a:off x="825286" y="940068"/>
        <a:ext cx="240457" cy="157047"/>
      </dsp:txXfrm>
    </dsp:sp>
    <dsp:sp modelId="{25E1E3DF-5AC0-4F72-9C44-BE821A3C7E16}">
      <dsp:nvSpPr>
        <dsp:cNvPr id="0" name=""/>
        <dsp:cNvSpPr/>
      </dsp:nvSpPr>
      <dsp:spPr>
        <a:xfrm>
          <a:off x="1067501" y="122092"/>
          <a:ext cx="3659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365960" y="79083"/>
              </a:lnTo>
              <a:lnTo>
                <a:pt x="365960" y="11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ED960-47FB-4E1F-A57C-366BC259FE6D}">
      <dsp:nvSpPr>
        <dsp:cNvPr id="0" name=""/>
        <dsp:cNvSpPr/>
      </dsp:nvSpPr>
      <dsp:spPr>
        <a:xfrm>
          <a:off x="1308347" y="234540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18</a:t>
          </a:r>
        </a:p>
      </dsp:txBody>
      <dsp:txXfrm>
        <a:off x="1313233" y="239426"/>
        <a:ext cx="240457" cy="157047"/>
      </dsp:txXfrm>
    </dsp:sp>
    <dsp:sp modelId="{54A7130D-14D9-40C1-90A3-2162DE3A0096}">
      <dsp:nvSpPr>
        <dsp:cNvPr id="0" name=""/>
        <dsp:cNvSpPr/>
      </dsp:nvSpPr>
      <dsp:spPr>
        <a:xfrm>
          <a:off x="1270812" y="355640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162648" y="45720"/>
              </a:moveTo>
              <a:lnTo>
                <a:pt x="162648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563D6-D2D6-42EB-899A-E2E9585F9760}">
      <dsp:nvSpPr>
        <dsp:cNvPr id="0" name=""/>
        <dsp:cNvSpPr/>
      </dsp:nvSpPr>
      <dsp:spPr>
        <a:xfrm>
          <a:off x="1145698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17</a:t>
          </a:r>
        </a:p>
      </dsp:txBody>
      <dsp:txXfrm>
        <a:off x="1150584" y="472973"/>
        <a:ext cx="240457" cy="157047"/>
      </dsp:txXfrm>
    </dsp:sp>
    <dsp:sp modelId="{F222D9D2-6B59-4B06-AB2A-71BCB52E9C86}">
      <dsp:nvSpPr>
        <dsp:cNvPr id="0" name=""/>
        <dsp:cNvSpPr/>
      </dsp:nvSpPr>
      <dsp:spPr>
        <a:xfrm>
          <a:off x="1433461" y="355640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162648" y="79083"/>
              </a:lnTo>
              <a:lnTo>
                <a:pt x="162648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A59B0-D902-4223-9420-9FD29CCFC8EC}">
      <dsp:nvSpPr>
        <dsp:cNvPr id="0" name=""/>
        <dsp:cNvSpPr/>
      </dsp:nvSpPr>
      <dsp:spPr>
        <a:xfrm>
          <a:off x="1470996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20</a:t>
          </a:r>
        </a:p>
      </dsp:txBody>
      <dsp:txXfrm>
        <a:off x="1475882" y="472973"/>
        <a:ext cx="240457" cy="1570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B71E8-A171-4E07-BDC7-63FFAF46BDEA}">
      <dsp:nvSpPr>
        <dsp:cNvPr id="0" name=""/>
        <dsp:cNvSpPr/>
      </dsp:nvSpPr>
      <dsp:spPr>
        <a:xfrm>
          <a:off x="942387" y="993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700" kern="1200"/>
            <a:t>15</a:t>
          </a:r>
          <a:endParaRPr lang="en-IL" sz="700" kern="1200"/>
        </a:p>
      </dsp:txBody>
      <dsp:txXfrm>
        <a:off x="947273" y="5879"/>
        <a:ext cx="240457" cy="157047"/>
      </dsp:txXfrm>
    </dsp:sp>
    <dsp:sp modelId="{70A6CE25-82F9-468C-ACBB-62121873575A}">
      <dsp:nvSpPr>
        <dsp:cNvPr id="0" name=""/>
        <dsp:cNvSpPr/>
      </dsp:nvSpPr>
      <dsp:spPr>
        <a:xfrm>
          <a:off x="701541" y="122092"/>
          <a:ext cx="365960" cy="91440"/>
        </a:xfrm>
        <a:custGeom>
          <a:avLst/>
          <a:gdLst/>
          <a:ahLst/>
          <a:cxnLst/>
          <a:rect l="0" t="0" r="0" b="0"/>
          <a:pathLst>
            <a:path>
              <a:moveTo>
                <a:pt x="365960" y="45720"/>
              </a:moveTo>
              <a:lnTo>
                <a:pt x="365960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34507-CC56-4B4B-BDB1-ACE3C3646C43}">
      <dsp:nvSpPr>
        <dsp:cNvPr id="0" name=""/>
        <dsp:cNvSpPr/>
      </dsp:nvSpPr>
      <dsp:spPr>
        <a:xfrm>
          <a:off x="576427" y="234540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6</a:t>
          </a:r>
        </a:p>
      </dsp:txBody>
      <dsp:txXfrm>
        <a:off x="581313" y="239426"/>
        <a:ext cx="240457" cy="157047"/>
      </dsp:txXfrm>
    </dsp:sp>
    <dsp:sp modelId="{2022AD65-DF07-4F9B-B3C3-D6181B1C7F68}">
      <dsp:nvSpPr>
        <dsp:cNvPr id="0" name=""/>
        <dsp:cNvSpPr/>
      </dsp:nvSpPr>
      <dsp:spPr>
        <a:xfrm>
          <a:off x="457568" y="355640"/>
          <a:ext cx="243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43973" y="45720"/>
              </a:moveTo>
              <a:lnTo>
                <a:pt x="243973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B2967-0467-4652-B940-F979368F2DD0}">
      <dsp:nvSpPr>
        <dsp:cNvPr id="0" name=""/>
        <dsp:cNvSpPr/>
      </dsp:nvSpPr>
      <dsp:spPr>
        <a:xfrm>
          <a:off x="332453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3</a:t>
          </a:r>
        </a:p>
      </dsp:txBody>
      <dsp:txXfrm>
        <a:off x="337339" y="472973"/>
        <a:ext cx="240457" cy="157047"/>
      </dsp:txXfrm>
    </dsp:sp>
    <dsp:sp modelId="{DAAC1824-B51E-4F55-8D11-0F7ECFF8F818}">
      <dsp:nvSpPr>
        <dsp:cNvPr id="0" name=""/>
        <dsp:cNvSpPr/>
      </dsp:nvSpPr>
      <dsp:spPr>
        <a:xfrm>
          <a:off x="294919" y="589187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162648" y="45720"/>
              </a:moveTo>
              <a:lnTo>
                <a:pt x="162648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CBF1-03FD-4B6A-88C1-803644789E49}">
      <dsp:nvSpPr>
        <dsp:cNvPr id="0" name=""/>
        <dsp:cNvSpPr/>
      </dsp:nvSpPr>
      <dsp:spPr>
        <a:xfrm>
          <a:off x="169804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</a:t>
          </a:r>
        </a:p>
      </dsp:txBody>
      <dsp:txXfrm>
        <a:off x="174690" y="706520"/>
        <a:ext cx="240457" cy="157047"/>
      </dsp:txXfrm>
    </dsp:sp>
    <dsp:sp modelId="{4EC39DB3-8D0E-4B33-BA29-81DFC9568ED8}">
      <dsp:nvSpPr>
        <dsp:cNvPr id="0" name=""/>
        <dsp:cNvSpPr/>
      </dsp:nvSpPr>
      <dsp:spPr>
        <a:xfrm>
          <a:off x="457568" y="589187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162648" y="79083"/>
              </a:lnTo>
              <a:lnTo>
                <a:pt x="162648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EB141-D319-4E2E-96CF-C1EDAB8C4782}">
      <dsp:nvSpPr>
        <dsp:cNvPr id="0" name=""/>
        <dsp:cNvSpPr/>
      </dsp:nvSpPr>
      <dsp:spPr>
        <a:xfrm>
          <a:off x="495102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4</a:t>
          </a:r>
        </a:p>
      </dsp:txBody>
      <dsp:txXfrm>
        <a:off x="499988" y="706520"/>
        <a:ext cx="240457" cy="157047"/>
      </dsp:txXfrm>
    </dsp:sp>
    <dsp:sp modelId="{52B3470B-92D7-4EE8-AAC5-66156EED0A62}">
      <dsp:nvSpPr>
        <dsp:cNvPr id="0" name=""/>
        <dsp:cNvSpPr/>
      </dsp:nvSpPr>
      <dsp:spPr>
        <a:xfrm>
          <a:off x="701541" y="355640"/>
          <a:ext cx="243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243973" y="79083"/>
              </a:lnTo>
              <a:lnTo>
                <a:pt x="243973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7FD83-EF78-40F7-A4D9-AFA776282BEF}">
      <dsp:nvSpPr>
        <dsp:cNvPr id="0" name=""/>
        <dsp:cNvSpPr/>
      </dsp:nvSpPr>
      <dsp:spPr>
        <a:xfrm>
          <a:off x="820400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7</a:t>
          </a:r>
        </a:p>
      </dsp:txBody>
      <dsp:txXfrm>
        <a:off x="825286" y="472973"/>
        <a:ext cx="240457" cy="157047"/>
      </dsp:txXfrm>
    </dsp:sp>
    <dsp:sp modelId="{AF91F697-4FC2-40C8-813C-4F3DF21523A2}">
      <dsp:nvSpPr>
        <dsp:cNvPr id="0" name=""/>
        <dsp:cNvSpPr/>
      </dsp:nvSpPr>
      <dsp:spPr>
        <a:xfrm>
          <a:off x="899795" y="58918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FE74A-B6AA-4574-9B7E-E9F5543B2884}">
      <dsp:nvSpPr>
        <dsp:cNvPr id="0" name=""/>
        <dsp:cNvSpPr/>
      </dsp:nvSpPr>
      <dsp:spPr>
        <a:xfrm>
          <a:off x="820400" y="701634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13</a:t>
          </a:r>
        </a:p>
      </dsp:txBody>
      <dsp:txXfrm>
        <a:off x="825286" y="706520"/>
        <a:ext cx="240457" cy="157047"/>
      </dsp:txXfrm>
    </dsp:sp>
    <dsp:sp modelId="{1BF30E97-ADA3-45D9-95A8-9481F8C99CBB}">
      <dsp:nvSpPr>
        <dsp:cNvPr id="0" name=""/>
        <dsp:cNvSpPr/>
      </dsp:nvSpPr>
      <dsp:spPr>
        <a:xfrm>
          <a:off x="899795" y="8227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88F51-4324-4BC7-B647-5F119D294109}">
      <dsp:nvSpPr>
        <dsp:cNvPr id="0" name=""/>
        <dsp:cNvSpPr/>
      </dsp:nvSpPr>
      <dsp:spPr>
        <a:xfrm>
          <a:off x="820400" y="935182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9</a:t>
          </a:r>
        </a:p>
      </dsp:txBody>
      <dsp:txXfrm>
        <a:off x="825286" y="940068"/>
        <a:ext cx="240457" cy="157047"/>
      </dsp:txXfrm>
    </dsp:sp>
    <dsp:sp modelId="{25E1E3DF-5AC0-4F72-9C44-BE821A3C7E16}">
      <dsp:nvSpPr>
        <dsp:cNvPr id="0" name=""/>
        <dsp:cNvSpPr/>
      </dsp:nvSpPr>
      <dsp:spPr>
        <a:xfrm>
          <a:off x="1067501" y="122092"/>
          <a:ext cx="3659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365960" y="79083"/>
              </a:lnTo>
              <a:lnTo>
                <a:pt x="365960" y="11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ED960-47FB-4E1F-A57C-366BC259FE6D}">
      <dsp:nvSpPr>
        <dsp:cNvPr id="0" name=""/>
        <dsp:cNvSpPr/>
      </dsp:nvSpPr>
      <dsp:spPr>
        <a:xfrm>
          <a:off x="1308347" y="234540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18</a:t>
          </a:r>
        </a:p>
      </dsp:txBody>
      <dsp:txXfrm>
        <a:off x="1313233" y="239426"/>
        <a:ext cx="240457" cy="157047"/>
      </dsp:txXfrm>
    </dsp:sp>
    <dsp:sp modelId="{54A7130D-14D9-40C1-90A3-2162DE3A0096}">
      <dsp:nvSpPr>
        <dsp:cNvPr id="0" name=""/>
        <dsp:cNvSpPr/>
      </dsp:nvSpPr>
      <dsp:spPr>
        <a:xfrm>
          <a:off x="1270812" y="355640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162648" y="45720"/>
              </a:moveTo>
              <a:lnTo>
                <a:pt x="162648" y="79083"/>
              </a:lnTo>
              <a:lnTo>
                <a:pt x="0" y="79083"/>
              </a:lnTo>
              <a:lnTo>
                <a:pt x="0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563D6-D2D6-42EB-899A-E2E9585F9760}">
      <dsp:nvSpPr>
        <dsp:cNvPr id="0" name=""/>
        <dsp:cNvSpPr/>
      </dsp:nvSpPr>
      <dsp:spPr>
        <a:xfrm>
          <a:off x="1145698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17</a:t>
          </a:r>
        </a:p>
      </dsp:txBody>
      <dsp:txXfrm>
        <a:off x="1150584" y="472973"/>
        <a:ext cx="240457" cy="157047"/>
      </dsp:txXfrm>
    </dsp:sp>
    <dsp:sp modelId="{F222D9D2-6B59-4B06-AB2A-71BCB52E9C86}">
      <dsp:nvSpPr>
        <dsp:cNvPr id="0" name=""/>
        <dsp:cNvSpPr/>
      </dsp:nvSpPr>
      <dsp:spPr>
        <a:xfrm>
          <a:off x="1433461" y="355640"/>
          <a:ext cx="1626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083"/>
              </a:lnTo>
              <a:lnTo>
                <a:pt x="162648" y="79083"/>
              </a:lnTo>
              <a:lnTo>
                <a:pt x="162648" y="112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A59B0-D902-4223-9420-9FD29CCFC8EC}">
      <dsp:nvSpPr>
        <dsp:cNvPr id="0" name=""/>
        <dsp:cNvSpPr/>
      </dsp:nvSpPr>
      <dsp:spPr>
        <a:xfrm>
          <a:off x="1470996" y="468087"/>
          <a:ext cx="250229" cy="166819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700" kern="1200"/>
            <a:t>20</a:t>
          </a:r>
        </a:p>
      </dsp:txBody>
      <dsp:txXfrm>
        <a:off x="1475882" y="472973"/>
        <a:ext cx="240457" cy="157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39B7F-CE12-4704-9C2E-B74C600D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1690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2421</cp:revision>
  <dcterms:created xsi:type="dcterms:W3CDTF">2020-08-07T05:48:00Z</dcterms:created>
  <dcterms:modified xsi:type="dcterms:W3CDTF">2020-08-30T14:52:00Z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