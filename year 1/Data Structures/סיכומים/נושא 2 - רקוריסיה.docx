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0AC534" w14:textId="3DA257CF" w:rsidR="00386B08" w:rsidRPr="00FB4087" w:rsidRDefault="00061C1B" w:rsidP="002C0A52">
      <w:pPr>
        <w:bidi/>
        <w:spacing w:line="360" w:lineRule="auto"/>
        <w:jc w:val="center"/>
        <w:rPr>
          <w:b/>
          <w:bCs/>
          <w:color w:val="2F5496" w:themeColor="accent1" w:themeShade="BF"/>
          <w:sz w:val="24"/>
          <w:szCs w:val="24"/>
          <w:rtl/>
        </w:rPr>
      </w:pPr>
      <w:r>
        <w:rPr>
          <w:rFonts w:hint="cs"/>
          <w:b/>
          <w:bCs/>
          <w:color w:val="2F5496" w:themeColor="accent1" w:themeShade="BF"/>
          <w:sz w:val="24"/>
          <w:szCs w:val="24"/>
          <w:rtl/>
        </w:rPr>
        <w:t xml:space="preserve">נושא 2 - </w:t>
      </w:r>
      <w:r w:rsidR="00386B08" w:rsidRPr="00FB4087">
        <w:rPr>
          <w:rFonts w:hint="cs"/>
          <w:b/>
          <w:bCs/>
          <w:color w:val="2F5496" w:themeColor="accent1" w:themeShade="BF"/>
          <w:sz w:val="24"/>
          <w:szCs w:val="24"/>
          <w:rtl/>
        </w:rPr>
        <w:t>רקורסיה</w:t>
      </w:r>
      <w:bookmarkStart w:id="0" w:name="_GoBack"/>
      <w:bookmarkEnd w:id="0"/>
    </w:p>
    <w:p w14:paraId="66D00A58" w14:textId="570F2A94" w:rsidR="00EE568A" w:rsidRDefault="00EE568A" w:rsidP="00CD5A66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>תהליך שבו הפונקציה קוראת לעצמה עם תנראי עצירה, כלומר הרקורסיה פועלת ע בסיס מסויין שעליו מתריים תנאי עצירה.</w:t>
      </w:r>
    </w:p>
    <w:p w14:paraId="7BE152AB" w14:textId="37EAD1FF" w:rsidR="00EE568A" w:rsidRDefault="00EE568A" w:rsidP="00CD5A66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w:r>
        <w:rPr>
          <w:rFonts w:eastAsiaTheme="minorEastAsia" w:hint="cs"/>
          <w:i/>
          <w:sz w:val="20"/>
          <w:szCs w:val="20"/>
          <w:rtl/>
          <w:lang w:eastAsia="en-IL"/>
        </w:rPr>
        <w:t xml:space="preserve">דוגמא פשוטה לרקורסיה שבעזרת מחשבים עצרת </w:t>
      </w:r>
      <m:oMath>
        <m:r>
          <w:rPr>
            <w:rFonts w:ascii="Cambria Math" w:eastAsiaTheme="minorEastAsia" w:hAnsi="Cambria Math"/>
            <w:sz w:val="20"/>
            <w:szCs w:val="20"/>
            <w:lang w:eastAsia="en-IL"/>
          </w:rPr>
          <m:t>n!</m:t>
        </m:r>
      </m:oMath>
      <w:r>
        <w:rPr>
          <w:rFonts w:eastAsiaTheme="minorEastAsia" w:hint="cs"/>
          <w:i/>
          <w:sz w:val="20"/>
          <w:szCs w:val="20"/>
          <w:rtl/>
          <w:lang w:eastAsia="en-IL"/>
        </w:rPr>
        <w:t>:</w:t>
      </w:r>
    </w:p>
    <w:p w14:paraId="16FA2AEF" w14:textId="717D5D52" w:rsidR="00111D59" w:rsidRPr="0067769D" w:rsidRDefault="000736CD" w:rsidP="00CD5A66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public static long factorial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int n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 xml:space="preserve"> {</m:t>
          </m:r>
        </m:oMath>
      </m:oMathPara>
    </w:p>
    <w:p w14:paraId="1963E717" w14:textId="79515A3F" w:rsidR="00F54802" w:rsidRPr="0067769D" w:rsidRDefault="00A52037" w:rsidP="00CD5A66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    </m:t>
          </m:r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if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n==0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 xml:space="preserve"> return 1;</m:t>
          </m:r>
        </m:oMath>
      </m:oMathPara>
    </w:p>
    <w:p w14:paraId="159C220B" w14:textId="122FB06B" w:rsidR="00BC2E30" w:rsidRPr="0067769D" w:rsidRDefault="00A52037" w:rsidP="00CD5A66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0"/>
              <w:szCs w:val="20"/>
              <w:lang w:eastAsia="en-IL"/>
            </w:rPr>
            <m:t>            </m:t>
          </m:r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return n*factorial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n-1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;</m:t>
          </m:r>
        </m:oMath>
      </m:oMathPara>
    </w:p>
    <w:p w14:paraId="4686FB74" w14:textId="10D99A4F" w:rsidR="002B1640" w:rsidRPr="00FD6DC6" w:rsidRDefault="00412B5A" w:rsidP="00CD5A66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}</m:t>
          </m:r>
        </m:oMath>
      </m:oMathPara>
    </w:p>
    <w:p w14:paraId="07017F2D" w14:textId="77777777" w:rsidR="00FD6DC6" w:rsidRPr="004B2D02" w:rsidRDefault="00FD6DC6" w:rsidP="00FD6DC6">
      <w:pPr>
        <w:bidi/>
        <w:spacing w:after="0" w:line="360" w:lineRule="auto"/>
        <w:rPr>
          <w:rFonts w:eastAsiaTheme="minorEastAsia"/>
          <w:i/>
          <w:sz w:val="20"/>
          <w:szCs w:val="20"/>
          <w:lang w:eastAsia="en-IL"/>
        </w:rPr>
      </w:pPr>
    </w:p>
    <w:p w14:paraId="16A5FB3B" w14:textId="3CCC3331" w:rsidR="00975C76" w:rsidRPr="005E3056" w:rsidRDefault="00061C1B" w:rsidP="00975C76">
      <w:pPr>
        <w:bidi/>
        <w:spacing w:after="0" w:line="360" w:lineRule="auto"/>
        <w:rPr>
          <w:rFonts w:eastAsiaTheme="minorEastAsia"/>
          <w:i/>
          <w:sz w:val="20"/>
          <w:szCs w:val="20"/>
          <w:rtl/>
          <w:lang w:eastAsia="en-IL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eastAsia="en-I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eastAsia="en-IL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eastAsia="en-IL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→O(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eastAsia="en-IL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eastAsia="en-IL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lang w:eastAsia="en-IL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eastAsia="en-IL"/>
                    </w:rPr>
                    <m:t>2</m:t>
                  </m:r>
                </m:sub>
              </m:sSub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  <w:lang w:eastAsia="en-IL"/>
                </w:rPr>
                <m:t>n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  <w:lang w:eastAsia="en-IL"/>
            </w:rPr>
            <m:t>)</m:t>
          </m:r>
        </m:oMath>
      </m:oMathPara>
    </w:p>
    <w:sectPr w:rsidR="00975C76" w:rsidRPr="005E3056" w:rsidSect="004873D3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8FD5B8" w14:textId="77777777" w:rsidR="00BD7859" w:rsidRDefault="00BD7859" w:rsidP="00326490">
      <w:pPr>
        <w:spacing w:after="0" w:line="240" w:lineRule="auto"/>
      </w:pPr>
      <w:r>
        <w:separator/>
      </w:r>
    </w:p>
  </w:endnote>
  <w:endnote w:type="continuationSeparator" w:id="0">
    <w:p w14:paraId="441855B0" w14:textId="77777777" w:rsidR="00BD7859" w:rsidRDefault="00BD7859" w:rsidP="003264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259386" w14:textId="31E7FD04" w:rsidR="00D51355" w:rsidRPr="000D0E6F" w:rsidRDefault="00D51355">
    <w:pPr>
      <w:pStyle w:val="Footer"/>
      <w:rPr>
        <w:i/>
        <w:iCs/>
        <w:sz w:val="18"/>
        <w:szCs w:val="18"/>
      </w:rPr>
    </w:pPr>
    <w:r w:rsidRPr="000D0E6F">
      <w:rPr>
        <w:rFonts w:hint="cs"/>
        <w:i/>
        <w:iCs/>
        <w:sz w:val="18"/>
        <w:szCs w:val="18"/>
        <w:rtl/>
      </w:rPr>
      <w:t>כפיר גולדפרב, סמסטר קיץ תש</w:t>
    </w:r>
    <w:r w:rsidR="00425AFD">
      <w:rPr>
        <w:rFonts w:hint="cs"/>
        <w:i/>
        <w:iCs/>
        <w:sz w:val="18"/>
        <w:szCs w:val="18"/>
        <w:rtl/>
      </w:rPr>
      <w:t>"</w:t>
    </w:r>
    <w:r w:rsidRPr="000D0E6F">
      <w:rPr>
        <w:rFonts w:hint="cs"/>
        <w:i/>
        <w:iCs/>
        <w:sz w:val="18"/>
        <w:szCs w:val="18"/>
        <w:rtl/>
      </w:rPr>
      <w:t>ף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F856A4" w14:textId="77777777" w:rsidR="00BD7859" w:rsidRDefault="00BD7859" w:rsidP="00326490">
      <w:pPr>
        <w:spacing w:after="0" w:line="240" w:lineRule="auto"/>
      </w:pPr>
      <w:r>
        <w:separator/>
      </w:r>
    </w:p>
  </w:footnote>
  <w:footnote w:type="continuationSeparator" w:id="0">
    <w:p w14:paraId="521B0807" w14:textId="77777777" w:rsidR="00BD7859" w:rsidRDefault="00BD7859" w:rsidP="003264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DC104" w14:textId="77777777" w:rsidR="00326490" w:rsidRPr="00326490" w:rsidRDefault="00326490" w:rsidP="00326490">
    <w:pPr>
      <w:pStyle w:val="Header"/>
      <w:bidi/>
      <w:rPr>
        <w:sz w:val="18"/>
        <w:szCs w:val="18"/>
        <w:rtl/>
      </w:rPr>
    </w:pPr>
    <w:r w:rsidRPr="00326490">
      <w:rPr>
        <w:rFonts w:hint="cs"/>
        <w:sz w:val="18"/>
        <w:szCs w:val="18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A3098"/>
    <w:multiLevelType w:val="hybridMultilevel"/>
    <w:tmpl w:val="3064C5A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01CEE"/>
    <w:multiLevelType w:val="hybridMultilevel"/>
    <w:tmpl w:val="65F606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2165A"/>
    <w:multiLevelType w:val="hybridMultilevel"/>
    <w:tmpl w:val="CD829D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07953"/>
    <w:multiLevelType w:val="hybridMultilevel"/>
    <w:tmpl w:val="E2C8CF7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1D1313"/>
    <w:multiLevelType w:val="hybridMultilevel"/>
    <w:tmpl w:val="A19696B4"/>
    <w:lvl w:ilvl="0" w:tplc="71E869A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95771"/>
    <w:multiLevelType w:val="hybridMultilevel"/>
    <w:tmpl w:val="8F48474C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B04AF0"/>
    <w:multiLevelType w:val="hybridMultilevel"/>
    <w:tmpl w:val="D8AE17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59"/>
    <w:rsid w:val="00001645"/>
    <w:rsid w:val="00004F2B"/>
    <w:rsid w:val="00006CF0"/>
    <w:rsid w:val="00011393"/>
    <w:rsid w:val="00035DFD"/>
    <w:rsid w:val="00041D61"/>
    <w:rsid w:val="00045344"/>
    <w:rsid w:val="00046B26"/>
    <w:rsid w:val="00047EFD"/>
    <w:rsid w:val="0006173F"/>
    <w:rsid w:val="00061C1B"/>
    <w:rsid w:val="00064754"/>
    <w:rsid w:val="000725A8"/>
    <w:rsid w:val="000736CD"/>
    <w:rsid w:val="0008181C"/>
    <w:rsid w:val="00086DA1"/>
    <w:rsid w:val="000961A9"/>
    <w:rsid w:val="000966E0"/>
    <w:rsid w:val="000B1551"/>
    <w:rsid w:val="000B15B9"/>
    <w:rsid w:val="000C3944"/>
    <w:rsid w:val="000C422E"/>
    <w:rsid w:val="000C5863"/>
    <w:rsid w:val="000D0E6F"/>
    <w:rsid w:val="000D3D2A"/>
    <w:rsid w:val="000D6F66"/>
    <w:rsid w:val="000D7C21"/>
    <w:rsid w:val="000E5680"/>
    <w:rsid w:val="00100D10"/>
    <w:rsid w:val="00111D59"/>
    <w:rsid w:val="0011476C"/>
    <w:rsid w:val="0013525F"/>
    <w:rsid w:val="001359B7"/>
    <w:rsid w:val="001407E2"/>
    <w:rsid w:val="0014137E"/>
    <w:rsid w:val="00144142"/>
    <w:rsid w:val="001441F2"/>
    <w:rsid w:val="00150369"/>
    <w:rsid w:val="00160116"/>
    <w:rsid w:val="00170972"/>
    <w:rsid w:val="00174F11"/>
    <w:rsid w:val="00185BC6"/>
    <w:rsid w:val="0019509A"/>
    <w:rsid w:val="001A5420"/>
    <w:rsid w:val="001B1E5E"/>
    <w:rsid w:val="001B20D5"/>
    <w:rsid w:val="001B2930"/>
    <w:rsid w:val="001C7BA4"/>
    <w:rsid w:val="001D2FB9"/>
    <w:rsid w:val="001E56D1"/>
    <w:rsid w:val="001E5A12"/>
    <w:rsid w:val="001E69AE"/>
    <w:rsid w:val="001E6AA9"/>
    <w:rsid w:val="001E7D30"/>
    <w:rsid w:val="001F0694"/>
    <w:rsid w:val="0020062D"/>
    <w:rsid w:val="00202003"/>
    <w:rsid w:val="0020535D"/>
    <w:rsid w:val="00216D1E"/>
    <w:rsid w:val="002252A4"/>
    <w:rsid w:val="00230AFC"/>
    <w:rsid w:val="002377AB"/>
    <w:rsid w:val="00237E97"/>
    <w:rsid w:val="00247542"/>
    <w:rsid w:val="002478EA"/>
    <w:rsid w:val="00250A86"/>
    <w:rsid w:val="00255BA8"/>
    <w:rsid w:val="00256B44"/>
    <w:rsid w:val="00256C75"/>
    <w:rsid w:val="00265813"/>
    <w:rsid w:val="00270E26"/>
    <w:rsid w:val="00273148"/>
    <w:rsid w:val="002A062F"/>
    <w:rsid w:val="002B0457"/>
    <w:rsid w:val="002B1640"/>
    <w:rsid w:val="002B1A42"/>
    <w:rsid w:val="002B1BC2"/>
    <w:rsid w:val="002B4EB3"/>
    <w:rsid w:val="002C0A52"/>
    <w:rsid w:val="002C2A87"/>
    <w:rsid w:val="002C7CB9"/>
    <w:rsid w:val="002D4F38"/>
    <w:rsid w:val="002E14AA"/>
    <w:rsid w:val="00301793"/>
    <w:rsid w:val="00306516"/>
    <w:rsid w:val="00306BA9"/>
    <w:rsid w:val="00307EA0"/>
    <w:rsid w:val="0031170A"/>
    <w:rsid w:val="00316331"/>
    <w:rsid w:val="00326490"/>
    <w:rsid w:val="003337AD"/>
    <w:rsid w:val="003518D4"/>
    <w:rsid w:val="003530CF"/>
    <w:rsid w:val="00354BF0"/>
    <w:rsid w:val="00354DE4"/>
    <w:rsid w:val="00360D5D"/>
    <w:rsid w:val="00364A44"/>
    <w:rsid w:val="00364CE2"/>
    <w:rsid w:val="00385D86"/>
    <w:rsid w:val="00386B08"/>
    <w:rsid w:val="00393A09"/>
    <w:rsid w:val="003B2811"/>
    <w:rsid w:val="003B4EC1"/>
    <w:rsid w:val="003C533D"/>
    <w:rsid w:val="003D1C50"/>
    <w:rsid w:val="003E3DEB"/>
    <w:rsid w:val="003E42CB"/>
    <w:rsid w:val="00400123"/>
    <w:rsid w:val="0041240D"/>
    <w:rsid w:val="00412B5A"/>
    <w:rsid w:val="00425AFD"/>
    <w:rsid w:val="0043295B"/>
    <w:rsid w:val="00437A0A"/>
    <w:rsid w:val="0044113D"/>
    <w:rsid w:val="00444C6B"/>
    <w:rsid w:val="00445F2D"/>
    <w:rsid w:val="00457C1B"/>
    <w:rsid w:val="00462F60"/>
    <w:rsid w:val="004845A2"/>
    <w:rsid w:val="004873D3"/>
    <w:rsid w:val="004A5424"/>
    <w:rsid w:val="004B2D02"/>
    <w:rsid w:val="004D0856"/>
    <w:rsid w:val="004D4C02"/>
    <w:rsid w:val="004D5EBA"/>
    <w:rsid w:val="004E29D6"/>
    <w:rsid w:val="004E4006"/>
    <w:rsid w:val="004F3CAE"/>
    <w:rsid w:val="004F561D"/>
    <w:rsid w:val="00500321"/>
    <w:rsid w:val="0050083E"/>
    <w:rsid w:val="005047F2"/>
    <w:rsid w:val="00517EEC"/>
    <w:rsid w:val="005239D5"/>
    <w:rsid w:val="005424DC"/>
    <w:rsid w:val="00544F7F"/>
    <w:rsid w:val="00590255"/>
    <w:rsid w:val="0059234D"/>
    <w:rsid w:val="00593250"/>
    <w:rsid w:val="005A364B"/>
    <w:rsid w:val="005B15F3"/>
    <w:rsid w:val="005B180B"/>
    <w:rsid w:val="005B2179"/>
    <w:rsid w:val="005B37C6"/>
    <w:rsid w:val="005C3EC6"/>
    <w:rsid w:val="005C599D"/>
    <w:rsid w:val="005C6DE0"/>
    <w:rsid w:val="005D0141"/>
    <w:rsid w:val="005E3056"/>
    <w:rsid w:val="00624AB8"/>
    <w:rsid w:val="00630CEF"/>
    <w:rsid w:val="00632445"/>
    <w:rsid w:val="00636E5E"/>
    <w:rsid w:val="00645487"/>
    <w:rsid w:val="00656642"/>
    <w:rsid w:val="006643AB"/>
    <w:rsid w:val="006705FE"/>
    <w:rsid w:val="00672783"/>
    <w:rsid w:val="0067769D"/>
    <w:rsid w:val="006D1A49"/>
    <w:rsid w:val="006D4E06"/>
    <w:rsid w:val="006D771C"/>
    <w:rsid w:val="006E57BF"/>
    <w:rsid w:val="006E7969"/>
    <w:rsid w:val="006F38C8"/>
    <w:rsid w:val="006F3992"/>
    <w:rsid w:val="006F630D"/>
    <w:rsid w:val="006F6BB0"/>
    <w:rsid w:val="006F7E93"/>
    <w:rsid w:val="0071502D"/>
    <w:rsid w:val="007169A4"/>
    <w:rsid w:val="007525AD"/>
    <w:rsid w:val="00753037"/>
    <w:rsid w:val="007537E5"/>
    <w:rsid w:val="007677FE"/>
    <w:rsid w:val="00780CF2"/>
    <w:rsid w:val="007864DD"/>
    <w:rsid w:val="00795FFE"/>
    <w:rsid w:val="007969E3"/>
    <w:rsid w:val="007A34A4"/>
    <w:rsid w:val="007B439A"/>
    <w:rsid w:val="007B5C9D"/>
    <w:rsid w:val="007D413C"/>
    <w:rsid w:val="007D6CD3"/>
    <w:rsid w:val="007F2E14"/>
    <w:rsid w:val="007F3964"/>
    <w:rsid w:val="008105DE"/>
    <w:rsid w:val="00821215"/>
    <w:rsid w:val="008215A8"/>
    <w:rsid w:val="00826A8E"/>
    <w:rsid w:val="0085059E"/>
    <w:rsid w:val="00852059"/>
    <w:rsid w:val="00853822"/>
    <w:rsid w:val="00856C9A"/>
    <w:rsid w:val="008708BD"/>
    <w:rsid w:val="00880D13"/>
    <w:rsid w:val="00882608"/>
    <w:rsid w:val="008A4D8F"/>
    <w:rsid w:val="008B4CB1"/>
    <w:rsid w:val="008B6135"/>
    <w:rsid w:val="008F1462"/>
    <w:rsid w:val="008F63F5"/>
    <w:rsid w:val="00901490"/>
    <w:rsid w:val="0090250C"/>
    <w:rsid w:val="0090729D"/>
    <w:rsid w:val="00914919"/>
    <w:rsid w:val="00916C17"/>
    <w:rsid w:val="0092397E"/>
    <w:rsid w:val="009267AB"/>
    <w:rsid w:val="009268D6"/>
    <w:rsid w:val="00927DAE"/>
    <w:rsid w:val="009313F2"/>
    <w:rsid w:val="00950852"/>
    <w:rsid w:val="00951AA0"/>
    <w:rsid w:val="00957D56"/>
    <w:rsid w:val="00967349"/>
    <w:rsid w:val="0097129C"/>
    <w:rsid w:val="009719DA"/>
    <w:rsid w:val="0097235E"/>
    <w:rsid w:val="00975C76"/>
    <w:rsid w:val="00985DD4"/>
    <w:rsid w:val="009938CF"/>
    <w:rsid w:val="0099544C"/>
    <w:rsid w:val="0099764D"/>
    <w:rsid w:val="009A71C0"/>
    <w:rsid w:val="009B089D"/>
    <w:rsid w:val="009C4157"/>
    <w:rsid w:val="009C576C"/>
    <w:rsid w:val="009D2495"/>
    <w:rsid w:val="009E4017"/>
    <w:rsid w:val="009E7BEE"/>
    <w:rsid w:val="009F45A4"/>
    <w:rsid w:val="009F77E6"/>
    <w:rsid w:val="00A04D26"/>
    <w:rsid w:val="00A23F21"/>
    <w:rsid w:val="00A31914"/>
    <w:rsid w:val="00A37380"/>
    <w:rsid w:val="00A52037"/>
    <w:rsid w:val="00A55F62"/>
    <w:rsid w:val="00A85489"/>
    <w:rsid w:val="00A85B3A"/>
    <w:rsid w:val="00A86DFF"/>
    <w:rsid w:val="00A930F6"/>
    <w:rsid w:val="00A94C1B"/>
    <w:rsid w:val="00AA4593"/>
    <w:rsid w:val="00AA5D14"/>
    <w:rsid w:val="00AB0E77"/>
    <w:rsid w:val="00AB763E"/>
    <w:rsid w:val="00AC7F72"/>
    <w:rsid w:val="00AD1EA5"/>
    <w:rsid w:val="00AF283C"/>
    <w:rsid w:val="00AF3F94"/>
    <w:rsid w:val="00AF71A9"/>
    <w:rsid w:val="00AF72A0"/>
    <w:rsid w:val="00B117F9"/>
    <w:rsid w:val="00B17D47"/>
    <w:rsid w:val="00B209AB"/>
    <w:rsid w:val="00B30667"/>
    <w:rsid w:val="00B511A3"/>
    <w:rsid w:val="00B60942"/>
    <w:rsid w:val="00B6559A"/>
    <w:rsid w:val="00B74BD3"/>
    <w:rsid w:val="00B85A8A"/>
    <w:rsid w:val="00BB0DB5"/>
    <w:rsid w:val="00BB4F69"/>
    <w:rsid w:val="00BB59CB"/>
    <w:rsid w:val="00BC100D"/>
    <w:rsid w:val="00BC2E30"/>
    <w:rsid w:val="00BD0B56"/>
    <w:rsid w:val="00BD7859"/>
    <w:rsid w:val="00BF51B7"/>
    <w:rsid w:val="00BF7D60"/>
    <w:rsid w:val="00C030AC"/>
    <w:rsid w:val="00C04F8C"/>
    <w:rsid w:val="00C06CD2"/>
    <w:rsid w:val="00C1460A"/>
    <w:rsid w:val="00C16B59"/>
    <w:rsid w:val="00C24F49"/>
    <w:rsid w:val="00C27842"/>
    <w:rsid w:val="00C35063"/>
    <w:rsid w:val="00C360E3"/>
    <w:rsid w:val="00C3635F"/>
    <w:rsid w:val="00C4771D"/>
    <w:rsid w:val="00C70BD9"/>
    <w:rsid w:val="00C75B12"/>
    <w:rsid w:val="00C777B8"/>
    <w:rsid w:val="00C806F5"/>
    <w:rsid w:val="00C91BE8"/>
    <w:rsid w:val="00CB5A0E"/>
    <w:rsid w:val="00CD1FB2"/>
    <w:rsid w:val="00CD5A66"/>
    <w:rsid w:val="00CF124F"/>
    <w:rsid w:val="00CF157D"/>
    <w:rsid w:val="00CF3AF9"/>
    <w:rsid w:val="00D00C53"/>
    <w:rsid w:val="00D02BD0"/>
    <w:rsid w:val="00D06353"/>
    <w:rsid w:val="00D11ABA"/>
    <w:rsid w:val="00D32E72"/>
    <w:rsid w:val="00D370A3"/>
    <w:rsid w:val="00D44590"/>
    <w:rsid w:val="00D46207"/>
    <w:rsid w:val="00D51355"/>
    <w:rsid w:val="00D517B0"/>
    <w:rsid w:val="00D51F5D"/>
    <w:rsid w:val="00D536DC"/>
    <w:rsid w:val="00D550CB"/>
    <w:rsid w:val="00D85E37"/>
    <w:rsid w:val="00DA1351"/>
    <w:rsid w:val="00DA3F77"/>
    <w:rsid w:val="00DA693E"/>
    <w:rsid w:val="00DB028A"/>
    <w:rsid w:val="00DC5001"/>
    <w:rsid w:val="00DD0615"/>
    <w:rsid w:val="00DD4DFE"/>
    <w:rsid w:val="00DE22A6"/>
    <w:rsid w:val="00DE55BD"/>
    <w:rsid w:val="00DE7117"/>
    <w:rsid w:val="00E04AF8"/>
    <w:rsid w:val="00E13241"/>
    <w:rsid w:val="00E158A1"/>
    <w:rsid w:val="00E20BEA"/>
    <w:rsid w:val="00E23617"/>
    <w:rsid w:val="00E313EE"/>
    <w:rsid w:val="00E36095"/>
    <w:rsid w:val="00E6386E"/>
    <w:rsid w:val="00E664B4"/>
    <w:rsid w:val="00E72429"/>
    <w:rsid w:val="00E81109"/>
    <w:rsid w:val="00E83064"/>
    <w:rsid w:val="00E84948"/>
    <w:rsid w:val="00E85411"/>
    <w:rsid w:val="00E979C2"/>
    <w:rsid w:val="00EC5907"/>
    <w:rsid w:val="00EC779A"/>
    <w:rsid w:val="00ED55B7"/>
    <w:rsid w:val="00EE410B"/>
    <w:rsid w:val="00EE568A"/>
    <w:rsid w:val="00EF0A18"/>
    <w:rsid w:val="00F04CB7"/>
    <w:rsid w:val="00F0745E"/>
    <w:rsid w:val="00F1492A"/>
    <w:rsid w:val="00F20AED"/>
    <w:rsid w:val="00F26EC1"/>
    <w:rsid w:val="00F42987"/>
    <w:rsid w:val="00F51B1F"/>
    <w:rsid w:val="00F51E6E"/>
    <w:rsid w:val="00F54802"/>
    <w:rsid w:val="00F5565C"/>
    <w:rsid w:val="00F55FD2"/>
    <w:rsid w:val="00F63587"/>
    <w:rsid w:val="00F65312"/>
    <w:rsid w:val="00F67397"/>
    <w:rsid w:val="00F75C0D"/>
    <w:rsid w:val="00F95B2C"/>
    <w:rsid w:val="00F96451"/>
    <w:rsid w:val="00FA77D0"/>
    <w:rsid w:val="00FB333B"/>
    <w:rsid w:val="00FB4087"/>
    <w:rsid w:val="00FC26EB"/>
    <w:rsid w:val="00FC3991"/>
    <w:rsid w:val="00FC6E82"/>
    <w:rsid w:val="00FD0B48"/>
    <w:rsid w:val="00FD3BF5"/>
    <w:rsid w:val="00FD4D29"/>
    <w:rsid w:val="00FD4D81"/>
    <w:rsid w:val="00FD5E61"/>
    <w:rsid w:val="00FD6DC6"/>
    <w:rsid w:val="00FE43E7"/>
    <w:rsid w:val="00FF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3A15"/>
  <w15:chartTrackingRefBased/>
  <w15:docId w15:val="{F5770A1C-C55D-407C-B3F9-F30391DFF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6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6490"/>
  </w:style>
  <w:style w:type="paragraph" w:styleId="Footer">
    <w:name w:val="footer"/>
    <w:basedOn w:val="Normal"/>
    <w:link w:val="FooterChar"/>
    <w:uiPriority w:val="99"/>
    <w:unhideWhenUsed/>
    <w:rsid w:val="003264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6490"/>
  </w:style>
  <w:style w:type="paragraph" w:styleId="ListParagraph">
    <w:name w:val="List Paragraph"/>
    <w:basedOn w:val="Normal"/>
    <w:uiPriority w:val="34"/>
    <w:qFormat/>
    <w:rsid w:val="00BD78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E5680"/>
    <w:rPr>
      <w:color w:val="808080"/>
    </w:rPr>
  </w:style>
  <w:style w:type="table" w:styleId="TableGrid">
    <w:name w:val="Table Grid"/>
    <w:basedOn w:val="TableNormal"/>
    <w:uiPriority w:val="39"/>
    <w:rsid w:val="000E5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7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8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ir%20Goldfarb\OneDrive%20-%20Ariel%20University\&#1502;&#1491;&#1506;&#1497;%20&#1492;&#1502;&#1495;&#1513;&#1489;%20&#1493;&#1502;&#1514;&#1502;&#1496;&#1497;&#1511;&#1492;\&#1505;&#1502;&#1505;&#1496;&#1512;%20&#1511;'%202020\&#1488;.%20&#1511;&#1489;&#1510;&#1497;&#1501;%20&#1499;&#1500;&#1500;&#1497;&#1497;&#1501;\Lecture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F358404554C04093DE7EEE7B18D0BB" ma:contentTypeVersion="12" ma:contentTypeDescription="Create a new document." ma:contentTypeScope="" ma:versionID="789b327eba93d3bd74ac85b40a57e89e">
  <xsd:schema xmlns:xsd="http://www.w3.org/2001/XMLSchema" xmlns:xs="http://www.w3.org/2001/XMLSchema" xmlns:p="http://schemas.microsoft.com/office/2006/metadata/properties" xmlns:ns3="78ef6b8c-71e7-4973-bade-ef34b83731fe" xmlns:ns4="5cb16554-0783-493e-bc42-0e2f60f3d8de" targetNamespace="http://schemas.microsoft.com/office/2006/metadata/properties" ma:root="true" ma:fieldsID="873fe563404a47864967d4db8700a960" ns3:_="" ns4:_="">
    <xsd:import namespace="78ef6b8c-71e7-4973-bade-ef34b83731fe"/>
    <xsd:import namespace="5cb16554-0783-493e-bc42-0e2f60f3d8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6b8c-71e7-4973-bade-ef34b83731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b16554-0783-493e-bc42-0e2f60f3d8d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A6213F8-82CF-4F72-9ABF-00CFE120A0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833D0E-E374-4FF6-A5F4-CA28AC8373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EB433C-F2EE-4112-B787-B7BBA5DB5D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f6b8c-71e7-4973-bade-ef34b83731fe"/>
    <ds:schemaRef ds:uri="5cb16554-0783-493e-bc42-0e2f60f3d8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Template</Template>
  <TotalTime>125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Kfir Goldfarb</dc:creator>
  <cp:keywords/>
  <dc:description/>
  <cp:lastModifiedBy>Kfir Goldfarb</cp:lastModifiedBy>
  <cp:revision>385</cp:revision>
  <dcterms:created xsi:type="dcterms:W3CDTF">2020-08-07T05:48:00Z</dcterms:created>
  <dcterms:modified xsi:type="dcterms:W3CDTF">2020-08-07T13:09:00Z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0x0101005CF358404554C04093DE7EEE7B18D0BB</vt:lpwstr>
  </property>
</Properties>
</file>