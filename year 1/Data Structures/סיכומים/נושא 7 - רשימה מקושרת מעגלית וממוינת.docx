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115257A1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6E35CC">
        <w:rPr>
          <w:rFonts w:hint="cs"/>
          <w:b/>
          <w:bCs/>
          <w:color w:val="2F5496" w:themeColor="accent1" w:themeShade="BF"/>
          <w:sz w:val="24"/>
          <w:szCs w:val="24"/>
          <w:rtl/>
        </w:rPr>
        <w:t>7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36D98">
        <w:rPr>
          <w:b/>
          <w:bCs/>
          <w:color w:val="2F5496" w:themeColor="accent1" w:themeShade="BF"/>
          <w:sz w:val="24"/>
          <w:szCs w:val="24"/>
          <w:rtl/>
        </w:rPr>
        <w:t>–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6E35CC">
        <w:rPr>
          <w:rFonts w:hint="cs"/>
          <w:b/>
          <w:bCs/>
          <w:color w:val="2F5496" w:themeColor="accent1" w:themeShade="BF"/>
          <w:sz w:val="24"/>
          <w:szCs w:val="24"/>
          <w:rtl/>
        </w:rPr>
        <w:t>רשימה מקושרת</w:t>
      </w:r>
    </w:p>
    <w:p w14:paraId="1EF87B7B" w14:textId="77777777" w:rsidR="00D41C3B" w:rsidRDefault="00D41C3B" w:rsidP="00D41C3B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0E8FFC4C" w14:textId="73C55D08" w:rsidR="00425180" w:rsidRDefault="007E3F50" w:rsidP="00E85413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רשימה מקושרת מעגלית:</w:t>
      </w:r>
    </w:p>
    <w:p w14:paraId="3C2A04ED" w14:textId="542F4B8D" w:rsidR="00510EAC" w:rsidRDefault="00C01D6F" w:rsidP="006976FE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 w:rsidRPr="006976FE">
        <w:rPr>
          <w:rFonts w:eastAsiaTheme="minorEastAsia" w:hint="cs"/>
          <w:i/>
          <w:sz w:val="20"/>
          <w:szCs w:val="20"/>
          <w:rtl/>
          <w:lang w:eastAsia="en-IL"/>
        </w:rPr>
        <w:t xml:space="preserve">רשימה מקושרת מעגלית היא רשימה רגילה שהאיבר האחרון שלה אינה מצביע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 w:rsidR="00B43065" w:rsidRPr="006976FE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Pr="006976FE">
        <w:rPr>
          <w:rFonts w:eastAsiaTheme="minorEastAsia" w:hint="cs"/>
          <w:i/>
          <w:sz w:val="20"/>
          <w:szCs w:val="20"/>
          <w:rtl/>
          <w:lang w:eastAsia="en-IL"/>
        </w:rPr>
        <w:t xml:space="preserve"> אלה </w:t>
      </w:r>
      <w:r w:rsidR="00926C95" w:rsidRPr="006976FE">
        <w:rPr>
          <w:rFonts w:eastAsiaTheme="minorEastAsia" w:hint="cs"/>
          <w:i/>
          <w:sz w:val="20"/>
          <w:szCs w:val="20"/>
          <w:rtl/>
          <w:lang w:eastAsia="en-IL"/>
        </w:rPr>
        <w:t>אל ראש הרשימה</w:t>
      </w:r>
      <w:r w:rsidR="003C05EB" w:rsidRPr="006976FE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</m:t>
        </m:r>
      </m:oMath>
      <w:r w:rsidR="003C05EB" w:rsidRPr="006976F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5724A9F" w14:textId="0F25EFE9" w:rsidR="00753127" w:rsidRDefault="004F2B0E" w:rsidP="00753127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לרשימה זו קיימים ראש הרשימה -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</m:t>
        </m:r>
      </m:oMath>
      <w:r w:rsidR="00301236">
        <w:rPr>
          <w:rFonts w:eastAsiaTheme="minorEastAsia" w:hint="cs"/>
          <w:i/>
          <w:sz w:val="20"/>
          <w:szCs w:val="20"/>
          <w:rtl/>
          <w:lang w:eastAsia="en-IL"/>
        </w:rPr>
        <w:t>, ולכן עוברים על הרשימה באצמעות מצביע עזר המתחיל מ-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</m:t>
        </m:r>
      </m:oMath>
      <w:r w:rsidR="00301236">
        <w:rPr>
          <w:rFonts w:eastAsiaTheme="minorEastAsia" w:hint="cs"/>
          <w:i/>
          <w:sz w:val="20"/>
          <w:szCs w:val="20"/>
          <w:rtl/>
          <w:lang w:eastAsia="en-IL"/>
        </w:rPr>
        <w:t>, ותנאי העצירה הוא כל עוד לא חזרנו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</m:t>
        </m:r>
      </m:oMath>
      <w:r w:rsidR="00CF0C2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01ACB91" w14:textId="040696B8" w:rsidR="00E3170B" w:rsidRDefault="00E3170B" w:rsidP="00E3170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BD0B5CA" w14:textId="0BCC2718" w:rsidR="00E3170B" w:rsidRDefault="00E3170B" w:rsidP="00E3170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נגדיר מבנה של הצומת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Node</m:t>
        </m:r>
      </m:oMath>
      <w:r w:rsidR="00B86AB8">
        <w:rPr>
          <w:rFonts w:eastAsiaTheme="minorEastAsia" w:hint="cs"/>
          <w:i/>
          <w:sz w:val="20"/>
          <w:szCs w:val="20"/>
          <w:rtl/>
          <w:lang w:eastAsia="en-IL"/>
        </w:rPr>
        <w:t>, אשר מכיל אובייקט (נתון) ומצביע לצומת הבא:</w:t>
      </w:r>
    </w:p>
    <w:p w14:paraId="06341E19" w14:textId="105868F9" w:rsidR="00842042" w:rsidRPr="00842042" w:rsidRDefault="00103311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 class NodeCycle {</m:t>
          </m:r>
        </m:oMath>
      </m:oMathPara>
    </w:p>
    <w:p w14:paraId="187357F6" w14:textId="0097C450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Integer data;</m:t>
          </m:r>
        </m:oMath>
      </m:oMathPara>
    </w:p>
    <w:p w14:paraId="1C0238A8" w14:textId="7D2BA2E7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NodeCyrcle next;</m:t>
          </m:r>
        </m:oMath>
      </m:oMathPara>
    </w:p>
    <w:p w14:paraId="1C445907" w14:textId="77777777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5182CC6" w14:textId="058E61DC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//constructor</m:t>
          </m:r>
        </m:oMath>
      </m:oMathPara>
    </w:p>
    <w:p w14:paraId="0B7A697F" w14:textId="1F22ED16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NodeCyrcle(Integer data, NodeCyrcle next) {</m:t>
          </m:r>
        </m:oMath>
      </m:oMathPara>
    </w:p>
    <w:p w14:paraId="722DDE23" w14:textId="07A01F53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this.data = data;</m:t>
          </m:r>
        </m:oMath>
      </m:oMathPara>
    </w:p>
    <w:p w14:paraId="64AFDCF9" w14:textId="15E9AA60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this.next = next;</m:t>
          </m:r>
        </m:oMath>
      </m:oMathPara>
    </w:p>
    <w:p w14:paraId="49BD2AD3" w14:textId="060E27CB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7920CFD8" w14:textId="2E3B5321" w:rsidR="00842042" w:rsidRPr="00842042" w:rsidRDefault="00842042" w:rsidP="00842042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}</m:t>
          </m:r>
        </m:oMath>
      </m:oMathPara>
    </w:p>
    <w:p w14:paraId="32047360" w14:textId="3F637326" w:rsidR="00B86AB8" w:rsidRDefault="001F55C5" w:rsidP="00B86AB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נתחיל לכתוב מחלקה המייצגת רשימה מקורשת מעגלית,</w:t>
      </w:r>
      <w:r w:rsidR="00C56AF2">
        <w:rPr>
          <w:rFonts w:eastAsiaTheme="minorEastAsia" w:hint="cs"/>
          <w:i/>
          <w:sz w:val="20"/>
          <w:szCs w:val="20"/>
          <w:rtl/>
          <w:lang w:eastAsia="en-IL"/>
        </w:rPr>
        <w:t xml:space="preserve"> אשר מכילה 2 משתני עצם:</w:t>
      </w:r>
    </w:p>
    <w:p w14:paraId="65454D2C" w14:textId="6992909D" w:rsidR="00D2568E" w:rsidRDefault="00D2568E" w:rsidP="00D2568E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צומת שהוא ראש הרשימה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5346A">
        <w:rPr>
          <w:rFonts w:eastAsiaTheme="minorEastAsia" w:hint="cs"/>
          <w:i/>
          <w:sz w:val="20"/>
          <w:szCs w:val="20"/>
          <w:rtl/>
          <w:lang w:eastAsia="en-IL"/>
        </w:rPr>
        <w:t xml:space="preserve">אובייקט מטיפוס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NodeCyrcle</m:t>
        </m:r>
      </m:oMath>
      <w:r w:rsidR="001561F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6C2C39B" w14:textId="5AE63E1E" w:rsidR="001561F2" w:rsidRDefault="001561F2" w:rsidP="001561F2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מספר שלם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size</m:t>
        </m:r>
      </m:oMath>
      <w:r w:rsidR="00974A5F">
        <w:rPr>
          <w:rFonts w:eastAsiaTheme="minorEastAsia" w:hint="cs"/>
          <w:i/>
          <w:sz w:val="20"/>
          <w:szCs w:val="20"/>
          <w:rtl/>
          <w:lang w:eastAsia="en-IL"/>
        </w:rPr>
        <w:t xml:space="preserve"> שהוא מספר האיברים המאוחסנים ברשימה.</w:t>
      </w:r>
    </w:p>
    <w:p w14:paraId="4DE9FB36" w14:textId="0AEA1776" w:rsidR="00191922" w:rsidRDefault="00191922" w:rsidP="0019192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F9109CC" w14:textId="13230C1F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 class LinkedListCycle {</m:t>
          </m:r>
        </m:oMath>
      </m:oMathPara>
    </w:p>
    <w:p w14:paraId="0A31AF87" w14:textId="7AAC44B4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NodeCycle head;</m:t>
          </m:r>
        </m:oMath>
      </m:oMathPara>
    </w:p>
    <w:p w14:paraId="2F278E68" w14:textId="673001DB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int size;</m:t>
          </m:r>
        </m:oMath>
      </m:oMathPara>
    </w:p>
    <w:p w14:paraId="1B8F06BF" w14:textId="77777777" w:rsidR="00C90662" w:rsidRPr="00C90662" w:rsidRDefault="00C90662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5902947E" w14:textId="1533B965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//constructor</m:t>
          </m:r>
        </m:oMath>
      </m:oMathPara>
    </w:p>
    <w:p w14:paraId="53078E13" w14:textId="4EEFFF71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LinkedListCycle() {</m:t>
          </m:r>
        </m:oMath>
      </m:oMathPara>
    </w:p>
    <w:p w14:paraId="63E242BF" w14:textId="0A99424A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head = null;</m:t>
          </m:r>
        </m:oMath>
      </m:oMathPara>
    </w:p>
    <w:p w14:paraId="7A277D0A" w14:textId="66131233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size = 0;</m:t>
          </m:r>
        </m:oMath>
      </m:oMathPara>
    </w:p>
    <w:p w14:paraId="57F4D8CD" w14:textId="248C43ED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672E072A" w14:textId="6103A817" w:rsidR="00C90662" w:rsidRPr="00C90662" w:rsidRDefault="006D16E0" w:rsidP="006D16E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}</m:t>
          </m:r>
        </m:oMath>
      </m:oMathPara>
    </w:p>
    <w:p w14:paraId="67AEAE20" w14:textId="77777777" w:rsidR="00D41C3B" w:rsidRPr="00D41C3B" w:rsidRDefault="00D41C3B" w:rsidP="00C9066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0712C97" w14:textId="77777777" w:rsidR="00D41C3B" w:rsidRDefault="00D41C3B" w:rsidP="00D41C3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11AE829" w14:textId="77777777" w:rsidR="00D41C3B" w:rsidRDefault="00D41C3B" w:rsidP="00D41C3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FF8A803" w14:textId="77777777" w:rsidR="00D41C3B" w:rsidRDefault="00D41C3B" w:rsidP="00D41C3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192CD3A" w14:textId="72DAD3B4" w:rsidR="00C90662" w:rsidRDefault="00E9276D" w:rsidP="00D41C3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lastRenderedPageBreak/>
        <w:t xml:space="preserve">הוספת איבר חדש לסוף הרשימה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בעת הכנסת איבר חדש נצטרך לטפל בשני מקרים:</w:t>
      </w:r>
    </w:p>
    <w:p w14:paraId="1E1D98A6" w14:textId="703E9246" w:rsidR="00E9276D" w:rsidRDefault="00E9276D" w:rsidP="00E9276D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 == null</m:t>
        </m:r>
      </m:oMath>
      <w:r w:rsidR="00896148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896148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896148">
        <w:rPr>
          <w:rFonts w:eastAsiaTheme="minorEastAsia" w:hint="cs"/>
          <w:i/>
          <w:sz w:val="20"/>
          <w:szCs w:val="20"/>
          <w:rtl/>
          <w:lang w:eastAsia="en-IL"/>
        </w:rPr>
        <w:t xml:space="preserve"> הרשימה ריקה ובמקרה זה יוצרים צומת חדש שהוא מצביע על עצמו.</w:t>
      </w:r>
    </w:p>
    <w:p w14:paraId="62662921" w14:textId="3471C27E" w:rsidR="00493FE5" w:rsidRDefault="00493FE5" w:rsidP="00493FE5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 != null</m:t>
        </m:r>
      </m:oMath>
      <w:r w:rsidR="00E227BE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E053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E227BE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E0537">
        <w:rPr>
          <w:rFonts w:eastAsiaTheme="minorEastAsia" w:hint="cs"/>
          <w:i/>
          <w:sz w:val="20"/>
          <w:szCs w:val="20"/>
          <w:rtl/>
          <w:lang w:eastAsia="en-IL"/>
        </w:rPr>
        <w:t xml:space="preserve">כשאשר הרשימה לא ריקה ואז נגדיר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EE053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E053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EE0537">
        <w:rPr>
          <w:rFonts w:eastAsiaTheme="minorEastAsia" w:hint="cs"/>
          <w:i/>
          <w:sz w:val="20"/>
          <w:szCs w:val="20"/>
          <w:rtl/>
          <w:lang w:eastAsia="en-IL"/>
        </w:rPr>
        <w:t xml:space="preserve"> צומת זמני ונתחיל אותו עם הראש.</w:t>
      </w:r>
    </w:p>
    <w:p w14:paraId="0B3F27C1" w14:textId="37198216" w:rsidR="00EE0537" w:rsidRDefault="00EE0537" w:rsidP="00EE0537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נמשי</w:t>
      </w:r>
      <w:r w:rsidR="00DC0A1C">
        <w:rPr>
          <w:rFonts w:eastAsiaTheme="minorEastAsia" w:hint="cs"/>
          <w:i/>
          <w:sz w:val="20"/>
          <w:szCs w:val="20"/>
          <w:rtl/>
          <w:lang w:eastAsia="en-IL"/>
        </w:rPr>
        <w:t xml:space="preserve">ך להעביר את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DC0A1C">
        <w:rPr>
          <w:rFonts w:eastAsiaTheme="minorEastAsia" w:hint="cs"/>
          <w:i/>
          <w:sz w:val="20"/>
          <w:szCs w:val="20"/>
          <w:rtl/>
          <w:lang w:eastAsia="en-IL"/>
        </w:rPr>
        <w:t xml:space="preserve"> לצומת הבא שלו, עד שהוא יגיע לצומת האחרון ברשימה (עד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t.next==head</m:t>
        </m:r>
      </m:oMath>
      <w:r w:rsidR="00DC0A1C">
        <w:rPr>
          <w:rFonts w:eastAsiaTheme="minorEastAsia" w:hint="cs"/>
          <w:i/>
          <w:sz w:val="20"/>
          <w:szCs w:val="20"/>
          <w:rtl/>
          <w:lang w:eastAsia="en-IL"/>
        </w:rPr>
        <w:t>).</w:t>
      </w:r>
    </w:p>
    <w:p w14:paraId="68A04587" w14:textId="48E0C149" w:rsidR="00E85413" w:rsidRDefault="00E85413" w:rsidP="00E85413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ניצור צומת חדש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D07229">
        <w:rPr>
          <w:rFonts w:eastAsiaTheme="minorEastAsia" w:hint="cs"/>
          <w:i/>
          <w:sz w:val="20"/>
          <w:szCs w:val="20"/>
          <w:rtl/>
          <w:lang w:eastAsia="en-IL"/>
        </w:rPr>
        <w:t xml:space="preserve"> כך שהוא יצביע על ראש הרשימה, והצומת האחרון שהוא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D07229">
        <w:rPr>
          <w:rFonts w:eastAsiaTheme="minorEastAsia" w:hint="cs"/>
          <w:i/>
          <w:sz w:val="20"/>
          <w:szCs w:val="20"/>
          <w:rtl/>
          <w:lang w:eastAsia="en-IL"/>
        </w:rPr>
        <w:t xml:space="preserve"> יצביע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D0722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163F285" w14:textId="77777777" w:rsidR="00F71C10" w:rsidRDefault="00F71C10" w:rsidP="00F71C10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053E22A2" w14:textId="7666352C" w:rsidR="0065413B" w:rsidRPr="00FD4C62" w:rsidRDefault="0065413B" w:rsidP="00FD6B6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 void add(int data) {</m:t>
          </m:r>
        </m:oMath>
      </m:oMathPara>
    </w:p>
    <w:p w14:paraId="3BC3456B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//if list is empty</m:t>
          </m:r>
        </m:oMath>
      </m:oMathPara>
    </w:p>
    <w:p w14:paraId="4D4AE5EC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if(this.empty() &amp;&amp; size == 0) {</m:t>
          </m:r>
        </m:oMath>
      </m:oMathPara>
    </w:p>
    <w:p w14:paraId="4D637696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this.head = new NodeCycle(data, this.head);</m:t>
          </m:r>
        </m:oMath>
      </m:oMathPara>
    </w:p>
    <w:p w14:paraId="7BC928E3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6F3288D8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//if list only have head</m:t>
          </m:r>
        </m:oMath>
      </m:oMathPara>
    </w:p>
    <w:p w14:paraId="00B8B465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if(size == 1) {</m:t>
          </m:r>
        </m:oMath>
      </m:oMathPara>
    </w:p>
    <w:p w14:paraId="48ED25C9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NodeCycle n = new NodeCycle(data, this.head);</m:t>
          </m:r>
        </m:oMath>
      </m:oMathPara>
    </w:p>
    <w:p w14:paraId="4CCF7878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head.next = n;</m:t>
          </m:r>
        </m:oMath>
      </m:oMathPara>
    </w:p>
    <w:p w14:paraId="4E4D80D7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E548B81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  //if list have at least 2 items</m:t>
          </m:r>
        </m:oMath>
      </m:oMathPara>
    </w:p>
    <w:p w14:paraId="5C788DB5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{</m:t>
          </m:r>
        </m:oMath>
      </m:oMathPara>
    </w:p>
    <w:p w14:paraId="17E13B4A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NodeCycle n = new NodeCycle(data, this.head);</m:t>
          </m:r>
        </m:oMath>
      </m:oMathPara>
    </w:p>
    <w:p w14:paraId="36AC33E4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NodeCycle t = this.head.next;</m:t>
          </m:r>
        </m:oMath>
      </m:oMathPara>
    </w:p>
    <w:p w14:paraId="074F798A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while(t.next != this.head) t = t.next; //O(n)</m:t>
          </m:r>
        </m:oMath>
      </m:oMathPara>
    </w:p>
    <w:p w14:paraId="0EF65018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t.next = n;</m:t>
          </m:r>
        </m:oMath>
      </m:oMathPara>
    </w:p>
    <w:p w14:paraId="1A6B5B99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23A5BCDF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284B8B02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//size + 1 after adding item</m:t>
          </m:r>
        </m:oMath>
      </m:oMathPara>
    </w:p>
    <w:p w14:paraId="752096F4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this.size++;</m:t>
          </m:r>
        </m:oMath>
      </m:oMathPara>
    </w:p>
    <w:p w14:paraId="7E4BF690" w14:textId="77777777" w:rsidR="0065413B" w:rsidRPr="00FD4C62" w:rsidRDefault="0065413B" w:rsidP="0065413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1172897D" w14:textId="4B903816" w:rsidR="00721BB8" w:rsidRDefault="00142FB2" w:rsidP="00142FB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המתודה שמוחקת איבר ומחזיקה את הערך</w:t>
      </w:r>
      <w:r w:rsidR="00707094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של האיבר, במקרה שהאיבר לא נמצא הרשימה הפונקציה תחזיר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 w:rsidR="00711EE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6C48CBD" w14:textId="5E0A1FE7" w:rsidR="005A66E9" w:rsidRDefault="005A66E9" w:rsidP="005A66E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בעת מחיקת איבר מהרשימה נצטרך לטפל בשלושה מקרים:</w:t>
      </w:r>
    </w:p>
    <w:p w14:paraId="4576C060" w14:textId="019F252B" w:rsidR="005A66E9" w:rsidRDefault="005A66E9" w:rsidP="005A66E9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הרשימה ריקה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(head==null)</m:t>
        </m:r>
      </m:oMath>
      <w:r w:rsidR="00812904">
        <w:rPr>
          <w:rFonts w:eastAsiaTheme="minorEastAsia" w:hint="cs"/>
          <w:i/>
          <w:sz w:val="20"/>
          <w:szCs w:val="20"/>
          <w:rtl/>
          <w:lang w:eastAsia="en-IL"/>
        </w:rPr>
        <w:t xml:space="preserve">, במקרה זה הפונקציה 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 w:rsidR="008F42D6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052155F" w14:textId="77777777" w:rsidR="00AD6605" w:rsidRDefault="00E46E12" w:rsidP="00FE1B8F">
      <w:pPr>
        <w:pStyle w:val="ListParagraph"/>
        <w:numPr>
          <w:ilvl w:val="0"/>
          <w:numId w:val="1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הרשימה לא ריקה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head !=null</m:t>
            </m:r>
          </m:e>
        </m:d>
      </m:oMath>
    </w:p>
    <w:p w14:paraId="5161A1DC" w14:textId="54C04CE0" w:rsidR="00FE1B8F" w:rsidRDefault="004E4C86" w:rsidP="00AD6605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א) </w:t>
      </w:r>
      <w:r w:rsidR="00015548">
        <w:rPr>
          <w:rFonts w:eastAsiaTheme="minorEastAsia" w:hint="cs"/>
          <w:i/>
          <w:sz w:val="20"/>
          <w:szCs w:val="20"/>
          <w:rtl/>
          <w:lang w:eastAsia="en-IL"/>
        </w:rPr>
        <w:t xml:space="preserve">אם </w:t>
      </w:r>
      <w:r w:rsidR="00231B43">
        <w:rPr>
          <w:rFonts w:eastAsiaTheme="minorEastAsia" w:hint="cs"/>
          <w:i/>
          <w:sz w:val="20"/>
          <w:szCs w:val="20"/>
          <w:rtl/>
          <w:lang w:eastAsia="en-IL"/>
        </w:rPr>
        <w:t xml:space="preserve">יש רק איבר אחד </w:t>
      </w:r>
      <w:r w:rsidR="00D45F36">
        <w:rPr>
          <w:rFonts w:eastAsiaTheme="minorEastAsia" w:hint="cs"/>
          <w:i/>
          <w:sz w:val="20"/>
          <w:szCs w:val="20"/>
          <w:rtl/>
          <w:lang w:eastAsia="en-IL"/>
        </w:rPr>
        <w:t>אז</w:t>
      </w:r>
      <w:r w:rsidR="00231B43">
        <w:rPr>
          <w:rFonts w:eastAsiaTheme="minorEastAsia" w:hint="cs"/>
          <w:i/>
          <w:sz w:val="20"/>
          <w:szCs w:val="20"/>
          <w:rtl/>
          <w:lang w:eastAsia="en-IL"/>
        </w:rPr>
        <w:t xml:space="preserve"> מוחקים את ראש הרשימה.</w:t>
      </w:r>
    </w:p>
    <w:p w14:paraId="70E2C5BE" w14:textId="1FE145F5" w:rsidR="00AD6605" w:rsidRDefault="00AD6605" w:rsidP="00AD6605">
      <w:pPr>
        <w:bidi/>
        <w:spacing w:after="0" w:line="360" w:lineRule="auto"/>
        <w:ind w:firstLine="720"/>
        <w:rPr>
          <w:rFonts w:eastAsiaTheme="minorEastAsia"/>
          <w:i/>
          <w:sz w:val="20"/>
          <w:szCs w:val="20"/>
          <w:lang w:eastAsia="en-IL"/>
        </w:rPr>
      </w:pPr>
      <w:r w:rsidRPr="00AD6605">
        <w:rPr>
          <w:rFonts w:eastAsiaTheme="minorEastAsia" w:hint="cs"/>
          <w:i/>
          <w:sz w:val="20"/>
          <w:szCs w:val="20"/>
          <w:rtl/>
          <w:lang w:eastAsia="en-IL"/>
        </w:rPr>
        <w:t>ב)</w:t>
      </w:r>
      <w:r w:rsidR="00195198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D5765">
        <w:rPr>
          <w:rFonts w:eastAsiaTheme="minorEastAsia" w:hint="cs"/>
          <w:i/>
          <w:sz w:val="20"/>
          <w:szCs w:val="20"/>
          <w:rtl/>
          <w:lang w:eastAsia="en-IL"/>
        </w:rPr>
        <w:t xml:space="preserve">הרשימה מכילה יותר מאיבר אחד </w:t>
      </w:r>
      <w:r w:rsidR="006D5765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6D5765">
        <w:rPr>
          <w:rFonts w:eastAsiaTheme="minorEastAsia" w:hint="cs"/>
          <w:i/>
          <w:sz w:val="20"/>
          <w:szCs w:val="20"/>
          <w:rtl/>
          <w:lang w:eastAsia="en-IL"/>
        </w:rPr>
        <w:t xml:space="preserve"> נגדיר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6D5765">
        <w:rPr>
          <w:rFonts w:eastAsiaTheme="minorEastAsia" w:hint="cs"/>
          <w:i/>
          <w:sz w:val="20"/>
          <w:szCs w:val="20"/>
          <w:rtl/>
          <w:lang w:eastAsia="en-IL"/>
        </w:rPr>
        <w:t xml:space="preserve"> צומת זמני ונתחיל אותו עם הראש, נמשיך להעביר את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6D576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D5D7C">
        <w:rPr>
          <w:rFonts w:eastAsiaTheme="minorEastAsia" w:hint="cs"/>
          <w:i/>
          <w:sz w:val="20"/>
          <w:szCs w:val="20"/>
          <w:rtl/>
          <w:lang w:eastAsia="en-IL"/>
        </w:rPr>
        <w:t xml:space="preserve">לצומת הבא שלו, עד שהוא יגיע לצומת האחרון ברשימה (עד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t.next==head</m:t>
        </m:r>
      </m:oMath>
      <w:r w:rsidR="00ED5D7C">
        <w:rPr>
          <w:rFonts w:eastAsiaTheme="minorEastAsia" w:hint="cs"/>
          <w:i/>
          <w:sz w:val="20"/>
          <w:szCs w:val="20"/>
          <w:rtl/>
          <w:lang w:eastAsia="en-IL"/>
        </w:rPr>
        <w:t>)</w:t>
      </w:r>
      <w:r w:rsidR="00C244E2">
        <w:rPr>
          <w:rFonts w:eastAsiaTheme="minorEastAsia" w:hint="cs"/>
          <w:i/>
          <w:sz w:val="20"/>
          <w:szCs w:val="20"/>
          <w:rtl/>
          <w:lang w:eastAsia="en-IL"/>
        </w:rPr>
        <w:t xml:space="preserve"> נמחק את ראש הרשימה, כלומר נחליף אותו באיבר הבא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head=head.next;</m:t>
        </m:r>
      </m:oMath>
      <w:r w:rsidR="00374510">
        <w:rPr>
          <w:rFonts w:eastAsiaTheme="minorEastAsia" w:hint="cs"/>
          <w:i/>
          <w:sz w:val="20"/>
          <w:szCs w:val="20"/>
          <w:rtl/>
          <w:lang w:eastAsia="en-IL"/>
        </w:rPr>
        <w:t xml:space="preserve"> והצומת האחרון עכשיו יצביע על הראש החדש של הרשימה.</w:t>
      </w:r>
    </w:p>
    <w:p w14:paraId="2E2DEA79" w14:textId="6019292A" w:rsidR="00FD4C62" w:rsidRDefault="00FD4C62" w:rsidP="00FD4C6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04D26B8" w14:textId="6AD34159" w:rsidR="004C54D0" w:rsidRDefault="004C54D0" w:rsidP="004C54D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57EF1BC" w14:textId="320CA39F" w:rsidR="004C54D0" w:rsidRDefault="004C54D0" w:rsidP="004C54D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29EDDAF0" w14:textId="77777777" w:rsidR="004C54D0" w:rsidRDefault="004C54D0" w:rsidP="004C54D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2BF8F319" w14:textId="47A6ABC9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w:lastRenderedPageBreak/>
            <m:t>public Integer remove(Integer data) {</m:t>
          </m:r>
        </m:oMath>
      </m:oMathPara>
    </w:p>
    <w:p w14:paraId="0892DE5A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//answer</m:t>
          </m:r>
        </m:oMath>
      </m:oMathPara>
    </w:p>
    <w:p w14:paraId="21C4E978" w14:textId="7BE49873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Integer ans = null;</m:t>
          </m:r>
        </m:oMath>
      </m:oMathPara>
    </w:p>
    <w:p w14:paraId="1A3D66F4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 //if list is empty</m:t>
          </m:r>
        </m:oMath>
      </m:oMathPara>
    </w:p>
    <w:p w14:paraId="57CB1574" w14:textId="045E671B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if(this.empty()) ans = null;</m:t>
          </m:r>
        </m:oMath>
      </m:oMathPara>
    </w:p>
    <w:p w14:paraId="2502E30D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//if data is head data</m:t>
          </m:r>
        </m:oMath>
      </m:oMathPara>
    </w:p>
    <w:p w14:paraId="2CC5DE18" w14:textId="72A00947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else if(this.head.data.equals(data)) {</m:t>
          </m:r>
        </m:oMath>
      </m:oMathPara>
    </w:p>
    <w:p w14:paraId="3C5D993F" w14:textId="7B531F40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ans = this.head.data;</m:t>
          </m:r>
        </m:oMath>
      </m:oMathPara>
    </w:p>
    <w:p w14:paraId="6DCCDC94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  //if list only have head</m:t>
          </m:r>
        </m:oMath>
      </m:oMathPara>
    </w:p>
    <w:p w14:paraId="6736F9AC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if(size == 1) {</m:t>
          </m:r>
        </m:oMath>
      </m:oMathPara>
    </w:p>
    <w:p w14:paraId="1DBFC1B8" w14:textId="40292015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this.head = null;</m:t>
          </m:r>
        </m:oMath>
      </m:oMathPara>
    </w:p>
    <w:p w14:paraId="6077760D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//if list have at least 2 items and data equals to head data</m:t>
          </m:r>
        </m:oMath>
      </m:oMathPara>
    </w:p>
    <w:p w14:paraId="1CD67AED" w14:textId="7D7DBE20" w:rsidR="00BA2CA6" w:rsidRPr="00FD4C62" w:rsidRDefault="00BA2CA6" w:rsidP="004C54D0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 else {</m:t>
          </m:r>
        </m:oMath>
      </m:oMathPara>
    </w:p>
    <w:p w14:paraId="6B368EE4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NodeCycle t = this.head;</m:t>
          </m:r>
        </m:oMath>
      </m:oMathPara>
    </w:p>
    <w:p w14:paraId="2714B4E5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this.head = this.head.next;</m:t>
          </m:r>
        </m:oMath>
      </m:oMathPara>
    </w:p>
    <w:p w14:paraId="3C0EE1BD" w14:textId="39306188" w:rsidR="00BA2CA6" w:rsidRPr="00FD4C62" w:rsidRDefault="00BA2CA6" w:rsidP="00480EF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NodeCycle n = this.head;</m:t>
          </m:r>
        </m:oMath>
      </m:oMathPara>
    </w:p>
    <w:p w14:paraId="21F6E9CD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while(n.next != t) {</m:t>
          </m:r>
        </m:oMath>
      </m:oMathPara>
    </w:p>
    <w:p w14:paraId="187424A8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    n = n.next;</m:t>
          </m:r>
        </m:oMath>
      </m:oMathPara>
    </w:p>
    <w:p w14:paraId="3AAF09F0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}</m:t>
          </m:r>
        </m:oMath>
      </m:oMathPara>
    </w:p>
    <w:p w14:paraId="681D0BE9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n.next = this.head;</m:t>
          </m:r>
        </m:oMath>
      </m:oMathPara>
    </w:p>
    <w:p w14:paraId="79052C21" w14:textId="1D037B08" w:rsidR="00BA2CA6" w:rsidRPr="00FD4C62" w:rsidRDefault="00BA2CA6" w:rsidP="00D83FB3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417E88AC" w14:textId="5394AA49" w:rsidR="00BA2CA6" w:rsidRPr="00FD4C62" w:rsidRDefault="00BA2CA6" w:rsidP="00D83FB3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this.size--;</m:t>
          </m:r>
        </m:oMath>
      </m:oMathPara>
    </w:p>
    <w:p w14:paraId="2E4E14FD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//if list have at least 2 items</m:t>
          </m:r>
        </m:oMath>
      </m:oMathPara>
    </w:p>
    <w:p w14:paraId="0487F3F9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{</m:t>
          </m:r>
        </m:oMath>
      </m:oMathPara>
    </w:p>
    <w:p w14:paraId="6EA74490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NodeCycle prev = this.head, n = head.next;</m:t>
          </m:r>
        </m:oMath>
      </m:oMathPara>
    </w:p>
    <w:p w14:paraId="21FE2F7E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while(!n.data.equals(data)) {</m:t>
          </m:r>
        </m:oMath>
      </m:oMathPara>
    </w:p>
    <w:p w14:paraId="2F70ACE5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prev = n;</m:t>
          </m:r>
        </m:oMath>
      </m:oMathPara>
    </w:p>
    <w:p w14:paraId="10A5A8E8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 = n.next;</m:t>
          </m:r>
        </m:oMath>
      </m:oMathPara>
    </w:p>
    <w:p w14:paraId="3E4D8C58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400DF16C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prev.next = n.next;</m:t>
          </m:r>
        </m:oMath>
      </m:oMathPara>
    </w:p>
    <w:p w14:paraId="71F393D3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this.size--;</m:t>
          </m:r>
        </m:oMath>
      </m:oMathPara>
    </w:p>
    <w:p w14:paraId="287AEC75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ans = n.data;</m:t>
          </m:r>
        </m:oMath>
      </m:oMathPara>
    </w:p>
    <w:p w14:paraId="0FE59BE4" w14:textId="6699EAB9" w:rsidR="00BA2CA6" w:rsidRPr="00FD4C62" w:rsidRDefault="00BA2CA6" w:rsidP="00D83FB3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769A3C23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//return removed item data</m:t>
          </m:r>
        </m:oMath>
      </m:oMathPara>
    </w:p>
    <w:p w14:paraId="16020167" w14:textId="77777777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ans;</m:t>
          </m:r>
        </m:oMath>
      </m:oMathPara>
    </w:p>
    <w:p w14:paraId="65FC9B77" w14:textId="7E56A7B2" w:rsidR="00BA2CA6" w:rsidRPr="00FD4C62" w:rsidRDefault="00BA2CA6" w:rsidP="00BA2CA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051E9139" w14:textId="77777777" w:rsidR="000D59BD" w:rsidRPr="000D59BD" w:rsidRDefault="000D59BD" w:rsidP="00EF716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6025C38F" w14:textId="77777777" w:rsidR="000D59BD" w:rsidRDefault="000D59BD" w:rsidP="000D59BD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59C6D565" w14:textId="23CC4155" w:rsidR="00FD4C62" w:rsidRDefault="00C65924" w:rsidP="000D59BD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EF716C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רשימה מקושרת ממויינת</w:t>
      </w:r>
      <w:r w:rsidR="00A90D83" w:rsidRPr="00EF716C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5CA89BB2" w14:textId="21914D77" w:rsidR="007F4770" w:rsidRDefault="00E7322B" w:rsidP="00361ECA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רשימה מקושרת ממוינת היא רשימה מקושרת אשר בכל הוספת איבר צריך לשמור על המיון שלה</w:t>
      </w:r>
      <w:r w:rsidR="000D59BD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E5584C7" w14:textId="24EE1654" w:rsidR="00BE5992" w:rsidRPr="00BE5992" w:rsidRDefault="00BE5992" w:rsidP="00BE5992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קוד המחלקה:</w:t>
      </w:r>
      <w:bookmarkStart w:id="0" w:name="_GoBack"/>
      <w:bookmarkEnd w:id="0"/>
    </w:p>
    <w:p w14:paraId="4FC813BC" w14:textId="3F647463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 class SortedLinkedList {</m:t>
          </m:r>
        </m:oMath>
      </m:oMathPara>
    </w:p>
    <w:p w14:paraId="49A9F0BB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1785232F" w14:textId="2156A861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Node head;</m:t>
          </m:r>
        </m:oMath>
      </m:oMathPara>
    </w:p>
    <w:p w14:paraId="69A36F1B" w14:textId="5B0D30D1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int size;</m:t>
          </m:r>
        </m:oMath>
      </m:oMathPara>
    </w:p>
    <w:p w14:paraId="3DEA3F04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5E805EFB" w14:textId="22DDBAC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//constructor</m:t>
          </m:r>
        </m:oMath>
      </m:oMathPara>
    </w:p>
    <w:p w14:paraId="7DC8BDEA" w14:textId="7D5FF7A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SortedLinkedList() {</m:t>
          </m:r>
        </m:oMath>
      </m:oMathPara>
    </w:p>
    <w:p w14:paraId="192AA815" w14:textId="2B2F448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this.head = null;</m:t>
          </m:r>
        </m:oMath>
      </m:oMathPara>
    </w:p>
    <w:p w14:paraId="147EDAAA" w14:textId="0AD8AF6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this.size = 0;</m:t>
          </m:r>
        </m:oMath>
      </m:oMathPara>
    </w:p>
    <w:p w14:paraId="6197659A" w14:textId="2AF0FB9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0821A77B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E22C7B1" w14:textId="20DFC135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//adding element</m:t>
          </m:r>
        </m:oMath>
      </m:oMathPara>
    </w:p>
    <w:p w14:paraId="67539901" w14:textId="39D997F3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void add(Integer data) {</m:t>
          </m:r>
        </m:oMath>
      </m:oMathPara>
    </w:p>
    <w:p w14:paraId="0D21B50D" w14:textId="22E7402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is empty</m:t>
          </m:r>
        </m:oMath>
      </m:oMathPara>
    </w:p>
    <w:p w14:paraId="612B6699" w14:textId="3B34BE8E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if(this.empty()) {</m:t>
          </m:r>
        </m:oMath>
      </m:oMathPara>
    </w:p>
    <w:p w14:paraId="590BE23C" w14:textId="5D7476D3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this.head = new Node(data, null);</m:t>
          </m:r>
        </m:oMath>
      </m:oMathPara>
    </w:p>
    <w:p w14:paraId="37F2EBCB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7D4C95F8" w14:textId="6C6ED74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only have head</m:t>
          </m:r>
        </m:oMath>
      </m:oMathPara>
    </w:p>
    <w:p w14:paraId="7E225961" w14:textId="51FA8855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if(data &lt; this.head.data) {</m:t>
          </m:r>
        </m:oMath>
      </m:oMathPara>
    </w:p>
    <w:p w14:paraId="06CBDC0C" w14:textId="40E2A47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 n = new Node(data, head);</m:t>
          </m:r>
        </m:oMath>
      </m:oMathPara>
    </w:p>
    <w:p w14:paraId="55C56AEF" w14:textId="3FFF4F1E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this.head = n;</m:t>
          </m:r>
        </m:oMath>
      </m:oMathPara>
    </w:p>
    <w:p w14:paraId="11A443F8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65D03F35" w14:textId="5AB8C04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//find place</m:t>
          </m:r>
        </m:oMath>
      </m:oMathPara>
    </w:p>
    <w:p w14:paraId="0115C45A" w14:textId="7060C06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{</m:t>
          </m:r>
        </m:oMath>
      </m:oMathPara>
    </w:p>
    <w:p w14:paraId="3B1A59FB" w14:textId="7BFE4BC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 n = this.head.next, prev = this.head;</m:t>
          </m:r>
        </m:oMath>
      </m:oMathPara>
    </w:p>
    <w:p w14:paraId="7CFACF3E" w14:textId="2CEA4A6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while(n != null &amp;&amp; n.data &lt; data) {</m:t>
          </m:r>
        </m:oMath>
      </m:oMathPara>
    </w:p>
    <w:p w14:paraId="3CED79C1" w14:textId="245803F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prev = n;</m:t>
          </m:r>
        </m:oMath>
      </m:oMathPara>
    </w:p>
    <w:p w14:paraId="7D64C13E" w14:textId="19E2901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 = n.next;</m:t>
          </m:r>
        </m:oMath>
      </m:oMathPara>
    </w:p>
    <w:p w14:paraId="1D566974" w14:textId="7AFE018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1718396C" w14:textId="1FCFB18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prev.next = new Node(data, n);</m:t>
          </m:r>
        </m:oMath>
      </m:oMathPara>
    </w:p>
    <w:p w14:paraId="175F9324" w14:textId="55A3BB8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489C9AAD" w14:textId="6614915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</m:t>
          </m:r>
        </m:oMath>
      </m:oMathPara>
    </w:p>
    <w:p w14:paraId="3AE6CD71" w14:textId="0056B57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size++;</m:t>
          </m:r>
        </m:oMath>
      </m:oMathPara>
    </w:p>
    <w:p w14:paraId="436445C9" w14:textId="7EFCDAE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78D612C6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479B1F34" w14:textId="20182899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//remove element</m:t>
          </m:r>
        </m:oMath>
      </m:oMathPara>
    </w:p>
    <w:p w14:paraId="2508EFAD" w14:textId="61800EA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w:lastRenderedPageBreak/>
            <m:t>    public Integer remove(Integer data) {</m:t>
          </m:r>
        </m:oMath>
      </m:oMathPara>
    </w:p>
    <w:p w14:paraId="62DF74E5" w14:textId="67B45FD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//answer the data of the element that removed</m:t>
          </m:r>
        </m:oMath>
      </m:oMathPara>
    </w:p>
    <w:p w14:paraId="3194661C" w14:textId="0CBAF39A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Integer ans = null;</m:t>
          </m:r>
        </m:oMath>
      </m:oMathPara>
    </w:p>
    <w:p w14:paraId="251E0FBF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D4EE87C" w14:textId="6A42468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is empty</m:t>
          </m:r>
        </m:oMath>
      </m:oMathPara>
    </w:p>
    <w:p w14:paraId="27398536" w14:textId="25537B89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if(this.empty()) ans = null;</m:t>
          </m:r>
        </m:oMath>
      </m:oMathPara>
    </w:p>
    <w:p w14:paraId="64B829E1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82B7E99" w14:textId="33EB57F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remove the first element</m:t>
          </m:r>
        </m:oMath>
      </m:oMathPara>
    </w:p>
    <w:p w14:paraId="07A46F9A" w14:textId="2EAADD0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else if(this.head.data.equals(data)) {</m:t>
          </m:r>
        </m:oMath>
      </m:oMathPara>
    </w:p>
    <w:p w14:paraId="4A5A2D61" w14:textId="37D0D6A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ans = head.data;</m:t>
          </m:r>
        </m:oMath>
      </m:oMathPara>
    </w:p>
    <w:p w14:paraId="008BB231" w14:textId="4E14719D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head = head.next;</m:t>
          </m:r>
        </m:oMath>
      </m:oMathPara>
    </w:p>
    <w:p w14:paraId="0A3FAE03" w14:textId="57D9E719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size--;</m:t>
          </m:r>
        </m:oMath>
      </m:oMathPara>
    </w:p>
    <w:p w14:paraId="48036303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44FA38BA" w14:textId="4CE3B76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remove other element</m:t>
          </m:r>
        </m:oMath>
      </m:oMathPara>
    </w:p>
    <w:p w14:paraId="4E5F166E" w14:textId="50B0752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 else {</m:t>
          </m:r>
        </m:oMath>
      </m:oMathPara>
    </w:p>
    <w:p w14:paraId="30EC5227" w14:textId="7D2C3C85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 prev = this.head, n = this.head;</m:t>
          </m:r>
        </m:oMath>
      </m:oMathPara>
    </w:p>
    <w:p w14:paraId="751873FD" w14:textId="73920CB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while(n.next != null &amp;&amp; !n.data.equals(data) &amp;&amp; data &gt; n.data) {</m:t>
          </m:r>
        </m:oMath>
      </m:oMathPara>
    </w:p>
    <w:p w14:paraId="4626983C" w14:textId="31F0049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prev = n;</m:t>
          </m:r>
        </m:oMath>
      </m:oMathPara>
    </w:p>
    <w:p w14:paraId="51AB2238" w14:textId="3401FAB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 = n.next;</m:t>
          </m:r>
        </m:oMath>
      </m:oMathPara>
    </w:p>
    <w:p w14:paraId="2D4C91D1" w14:textId="0B5687C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if(n.data.equals(data)) {</m:t>
          </m:r>
        </m:oMath>
      </m:oMathPara>
    </w:p>
    <w:p w14:paraId="6D82BFBC" w14:textId="5E1E31A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    ans = n.data;</m:t>
          </m:r>
        </m:oMath>
      </m:oMathPara>
    </w:p>
    <w:p w14:paraId="4C029412" w14:textId="4C82155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    prev.next = n.next;</m:t>
          </m:r>
        </m:oMath>
      </m:oMathPara>
    </w:p>
    <w:p w14:paraId="19F74B49" w14:textId="30002AAA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    size--;</m:t>
          </m:r>
        </m:oMath>
      </m:oMathPara>
    </w:p>
    <w:p w14:paraId="3F0FF3B4" w14:textId="65F14F9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    break;</m:t>
          </m:r>
        </m:oMath>
      </m:oMathPara>
    </w:p>
    <w:p w14:paraId="62052578" w14:textId="77E3CC7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}</m:t>
          </m:r>
        </m:oMath>
      </m:oMathPara>
    </w:p>
    <w:p w14:paraId="7A7B47B4" w14:textId="0525149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667ABFCC" w14:textId="36C7918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0E1CD53F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32D8717" w14:textId="2DC10F9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ans;</m:t>
          </m:r>
        </m:oMath>
      </m:oMathPara>
    </w:p>
    <w:p w14:paraId="04A42F7D" w14:textId="4F8F5DF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29BE6F62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9C3CA14" w14:textId="5BC44A8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//contains method</m:t>
          </m:r>
        </m:oMath>
      </m:oMathPara>
    </w:p>
    <w:p w14:paraId="372C106F" w14:textId="30180E5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boolean contains(Integer data) {</m:t>
          </m:r>
        </m:oMath>
      </m:oMathPara>
    </w:p>
    <w:p w14:paraId="307F4622" w14:textId="3BFEF56D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boolean ans = true;</m:t>
          </m:r>
        </m:oMath>
      </m:oMathPara>
    </w:p>
    <w:p w14:paraId="1DB25361" w14:textId="1AC7807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Node n = this.head;</m:t>
          </m:r>
        </m:oMath>
      </m:oMathPara>
    </w:p>
    <w:p w14:paraId="5D357F96" w14:textId="62C2699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while(n != null &amp;&amp; !n.data.equals(data) &amp;&amp; data &gt; n.data){</m:t>
          </m:r>
        </m:oMath>
      </m:oMathPara>
    </w:p>
    <w:p w14:paraId="686C850A" w14:textId="76D6D7B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 = n.next;</m:t>
          </m:r>
        </m:oMath>
      </m:oMathPara>
    </w:p>
    <w:p w14:paraId="2638D1E3" w14:textId="7812C98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6CD8B19A" w14:textId="3A07A95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if(n == null || data &lt; n.data) ans = false;</m:t>
          </m:r>
        </m:oMath>
      </m:oMathPara>
    </w:p>
    <w:p w14:paraId="50224D5E" w14:textId="0DC7F181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ans;</m:t>
          </m:r>
        </m:oMath>
      </m:oMathPara>
    </w:p>
    <w:p w14:paraId="4EFEE2B1" w14:textId="773760D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w:lastRenderedPageBreak/>
            <m:t>    }</m:t>
          </m:r>
        </m:oMath>
      </m:oMathPara>
    </w:p>
    <w:p w14:paraId="234B8E73" w14:textId="656B895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</m:t>
          </m:r>
        </m:oMath>
      </m:oMathPara>
    </w:p>
    <w:p w14:paraId="24A485B4" w14:textId="6756519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//if the list is empty</m:t>
          </m:r>
        </m:oMath>
      </m:oMathPara>
    </w:p>
    <w:p w14:paraId="56AA1F82" w14:textId="7BC5EE6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boolean empty() {</m:t>
          </m:r>
        </m:oMath>
      </m:oMathPara>
    </w:p>
    <w:p w14:paraId="5787A540" w14:textId="00650EB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(this.head == null || size == 0);</m:t>
          </m:r>
        </m:oMath>
      </m:oMathPara>
    </w:p>
    <w:p w14:paraId="09DB7F17" w14:textId="3715C41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44A74BFA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611A9F9E" w14:textId="204A8EC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//get head method</m:t>
          </m:r>
        </m:oMath>
      </m:oMathPara>
    </w:p>
    <w:p w14:paraId="556A5C85" w14:textId="1870CB8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Integer getHead() {</m:t>
          </m:r>
        </m:oMath>
      </m:oMathPara>
    </w:p>
    <w:p w14:paraId="6C6C3846" w14:textId="10786E2E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this.head.data;</m:t>
          </m:r>
        </m:oMath>
      </m:oMathPara>
    </w:p>
    <w:p w14:paraId="0EB7CD18" w14:textId="450D8785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3C43C858" w14:textId="4328DDD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</m:t>
          </m:r>
        </m:oMath>
      </m:oMathPara>
    </w:p>
    <w:p w14:paraId="0F699B68" w14:textId="0E300AB4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//get size method</m:t>
          </m:r>
        </m:oMath>
      </m:oMathPara>
    </w:p>
    <w:p w14:paraId="617BAA8A" w14:textId="6D01B561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int size() {</m:t>
          </m:r>
        </m:oMath>
      </m:oMathPara>
    </w:p>
    <w:p w14:paraId="604A4E17" w14:textId="1F1194D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this.size;</m:t>
          </m:r>
        </m:oMath>
      </m:oMathPara>
    </w:p>
    <w:p w14:paraId="1DA2C005" w14:textId="10D5435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07AD365E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1B0B709E" w14:textId="0D0AC60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//to string method</m:t>
          </m:r>
        </m:oMath>
      </m:oMathPara>
    </w:p>
    <w:p w14:paraId="20EC2748" w14:textId="10F0D9E9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String toString() {</m:t>
          </m:r>
        </m:oMath>
      </m:oMathPara>
    </w:p>
    <w:p w14:paraId="1EABAC61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3B00DA0F" w14:textId="575C5C0D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is empty</m:t>
          </m:r>
        </m:oMath>
      </m:oMathPara>
    </w:p>
    <w:p w14:paraId="2ABA3C9B" w14:textId="0A6F60AA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if(this.empty()) return "[]";</m:t>
          </m:r>
        </m:oMath>
      </m:oMathPara>
    </w:p>
    <w:p w14:paraId="45B3C0E7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1BFC3968" w14:textId="41230765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only have head</m:t>
          </m:r>
        </m:oMath>
      </m:oMathPara>
    </w:p>
    <w:p w14:paraId="36331C4E" w14:textId="3E244CBF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else if(this.head.next == null) return "[" + this.head.data + "]";</m:t>
          </m:r>
        </m:oMath>
      </m:oMathPara>
    </w:p>
    <w:p w14:paraId="61D1A7C9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431EC6DA" w14:textId="62C8D88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//if list have al least 2 elements</m:t>
          </m:r>
        </m:oMath>
      </m:oMathPara>
    </w:p>
    <w:p w14:paraId="0EBF6434" w14:textId="01BB1D8B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else {</m:t>
          </m:r>
        </m:oMath>
      </m:oMathPara>
    </w:p>
    <w:p w14:paraId="5F73CB8C" w14:textId="53F76CAA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String ans = "[";</m:t>
          </m:r>
        </m:oMath>
      </m:oMathPara>
    </w:p>
    <w:p w14:paraId="78549D96" w14:textId="2C4D85F3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Node n = this.head;</m:t>
          </m:r>
        </m:oMath>
      </m:oMathPara>
    </w:p>
    <w:p w14:paraId="612E7AA0" w14:textId="13F9245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while(n != null) {</m:t>
          </m:r>
        </m:oMath>
      </m:oMathPara>
    </w:p>
    <w:p w14:paraId="4F234522" w14:textId="0A1549ED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ans += n.toString();</m:t>
          </m:r>
        </m:oMath>
      </m:oMathPara>
    </w:p>
    <w:p w14:paraId="1720109B" w14:textId="7261EA21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if(n.next != null) ans += ", ";</m:t>
          </m:r>
        </m:oMath>
      </m:oMathPara>
    </w:p>
    <w:p w14:paraId="4429C953" w14:textId="0B2117B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n = n.next;</m:t>
          </m:r>
        </m:oMath>
      </m:oMathPara>
    </w:p>
    <w:p w14:paraId="121D45C7" w14:textId="5BBDAA8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080AA7DB" w14:textId="1EFDCFEA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return ans + "]";</m:t>
          </m:r>
        </m:oMath>
      </m:oMathPara>
    </w:p>
    <w:p w14:paraId="1BD637C1" w14:textId="3D836100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0425ADA0" w14:textId="7FBB3452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348283AE" w14:textId="7777777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0E0278AA" w14:textId="27D55E38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//print out using to string method</m:t>
          </m:r>
        </m:oMath>
      </m:oMathPara>
    </w:p>
    <w:p w14:paraId="0FDBCC0E" w14:textId="3918A987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w:lastRenderedPageBreak/>
            <m:t>    public void print() {</m:t>
          </m:r>
        </m:oMath>
      </m:oMathPara>
    </w:p>
    <w:p w14:paraId="7E2FF4B2" w14:textId="43BFD20D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System.out.println("list: " + this);</m:t>
          </m:r>
        </m:oMath>
      </m:oMathPara>
    </w:p>
    <w:p w14:paraId="10CB5909" w14:textId="20423A8C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64237839" w14:textId="75D30B36" w:rsidR="00B64A26" w:rsidRPr="00B64A26" w:rsidRDefault="00B64A26" w:rsidP="00B64A2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}</m:t>
          </m:r>
        </m:oMath>
      </m:oMathPara>
    </w:p>
    <w:p w14:paraId="1DF59EFD" w14:textId="77777777" w:rsidR="003D3D46" w:rsidRPr="00B64A26" w:rsidRDefault="003D3D46" w:rsidP="003D3D46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sectPr w:rsidR="003D3D46" w:rsidRPr="00B64A26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449B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C4C7A47" w14:textId="77777777" w:rsidR="00BD7859" w:rsidRDefault="00BD7859" w:rsidP="00326490">
      <w:pPr>
        <w:spacing w:after="0" w:line="240" w:lineRule="auto"/>
      </w:pPr>
      <w:r>
        <w:continuationSeparator/>
      </w:r>
    </w:p>
  </w:endnote>
  <w:endnote w:type="continuationNotice" w:id="1">
    <w:p w14:paraId="321ECC1C" w14:textId="77777777" w:rsidR="00DB1387" w:rsidRDefault="00DB1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88D5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17166068" w14:textId="77777777" w:rsidR="00BD7859" w:rsidRDefault="00BD7859" w:rsidP="00326490">
      <w:pPr>
        <w:spacing w:after="0" w:line="240" w:lineRule="auto"/>
      </w:pPr>
      <w:r>
        <w:continuationSeparator/>
      </w:r>
    </w:p>
  </w:footnote>
  <w:footnote w:type="continuationNotice" w:id="1">
    <w:p w14:paraId="5D89C22B" w14:textId="77777777" w:rsidR="00DB1387" w:rsidRDefault="00DB13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15548"/>
    <w:rsid w:val="0002719A"/>
    <w:rsid w:val="000276BD"/>
    <w:rsid w:val="00031A9F"/>
    <w:rsid w:val="00032936"/>
    <w:rsid w:val="00032FBB"/>
    <w:rsid w:val="000339A0"/>
    <w:rsid w:val="00033DD0"/>
    <w:rsid w:val="00034E86"/>
    <w:rsid w:val="00035DFD"/>
    <w:rsid w:val="00037504"/>
    <w:rsid w:val="00041D61"/>
    <w:rsid w:val="00042A8D"/>
    <w:rsid w:val="00044032"/>
    <w:rsid w:val="00044BB7"/>
    <w:rsid w:val="00045344"/>
    <w:rsid w:val="00046B26"/>
    <w:rsid w:val="00047EFD"/>
    <w:rsid w:val="000548A7"/>
    <w:rsid w:val="00060925"/>
    <w:rsid w:val="0006173F"/>
    <w:rsid w:val="00064754"/>
    <w:rsid w:val="000725A8"/>
    <w:rsid w:val="000736CD"/>
    <w:rsid w:val="00075457"/>
    <w:rsid w:val="00075A1F"/>
    <w:rsid w:val="0008181C"/>
    <w:rsid w:val="00086DA1"/>
    <w:rsid w:val="000961A9"/>
    <w:rsid w:val="000966E0"/>
    <w:rsid w:val="000A097D"/>
    <w:rsid w:val="000A25A8"/>
    <w:rsid w:val="000A7413"/>
    <w:rsid w:val="000B1551"/>
    <w:rsid w:val="000B15B9"/>
    <w:rsid w:val="000C3944"/>
    <w:rsid w:val="000C422E"/>
    <w:rsid w:val="000C5863"/>
    <w:rsid w:val="000D0E6F"/>
    <w:rsid w:val="000D0F51"/>
    <w:rsid w:val="000D3D2A"/>
    <w:rsid w:val="000D3EBF"/>
    <w:rsid w:val="000D58DA"/>
    <w:rsid w:val="000D59BD"/>
    <w:rsid w:val="000D6F66"/>
    <w:rsid w:val="000D7A89"/>
    <w:rsid w:val="000D7C21"/>
    <w:rsid w:val="000D7F59"/>
    <w:rsid w:val="000E3ACB"/>
    <w:rsid w:val="000E5016"/>
    <w:rsid w:val="000E5680"/>
    <w:rsid w:val="000F0FA9"/>
    <w:rsid w:val="000F12C4"/>
    <w:rsid w:val="000F6CC8"/>
    <w:rsid w:val="00100D10"/>
    <w:rsid w:val="00103311"/>
    <w:rsid w:val="0010333B"/>
    <w:rsid w:val="00107B87"/>
    <w:rsid w:val="0011053C"/>
    <w:rsid w:val="0011192C"/>
    <w:rsid w:val="00111D59"/>
    <w:rsid w:val="0011476C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2FB2"/>
    <w:rsid w:val="00144142"/>
    <w:rsid w:val="001441F2"/>
    <w:rsid w:val="00145E98"/>
    <w:rsid w:val="00150369"/>
    <w:rsid w:val="001514BC"/>
    <w:rsid w:val="00155167"/>
    <w:rsid w:val="001561F2"/>
    <w:rsid w:val="00160116"/>
    <w:rsid w:val="00163F92"/>
    <w:rsid w:val="00170972"/>
    <w:rsid w:val="001746EB"/>
    <w:rsid w:val="00174F11"/>
    <w:rsid w:val="00181232"/>
    <w:rsid w:val="00182979"/>
    <w:rsid w:val="00182E8A"/>
    <w:rsid w:val="00185BC6"/>
    <w:rsid w:val="00185C06"/>
    <w:rsid w:val="00191922"/>
    <w:rsid w:val="001938AE"/>
    <w:rsid w:val="00193E51"/>
    <w:rsid w:val="0019509A"/>
    <w:rsid w:val="00195198"/>
    <w:rsid w:val="001957F3"/>
    <w:rsid w:val="001A0782"/>
    <w:rsid w:val="001A5420"/>
    <w:rsid w:val="001B03AC"/>
    <w:rsid w:val="001B0613"/>
    <w:rsid w:val="001B1E5E"/>
    <w:rsid w:val="001B20D5"/>
    <w:rsid w:val="001B2930"/>
    <w:rsid w:val="001B3A7D"/>
    <w:rsid w:val="001C4DB1"/>
    <w:rsid w:val="001C538E"/>
    <w:rsid w:val="001C5905"/>
    <w:rsid w:val="001C6103"/>
    <w:rsid w:val="001C7BA4"/>
    <w:rsid w:val="001D0CE3"/>
    <w:rsid w:val="001D19D4"/>
    <w:rsid w:val="001D2F9C"/>
    <w:rsid w:val="001D2FB9"/>
    <w:rsid w:val="001D410F"/>
    <w:rsid w:val="001D6D09"/>
    <w:rsid w:val="001E0758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55C5"/>
    <w:rsid w:val="0020062D"/>
    <w:rsid w:val="00202003"/>
    <w:rsid w:val="0020535D"/>
    <w:rsid w:val="00205E26"/>
    <w:rsid w:val="002109C7"/>
    <w:rsid w:val="00211569"/>
    <w:rsid w:val="00213057"/>
    <w:rsid w:val="002142B1"/>
    <w:rsid w:val="00216D1E"/>
    <w:rsid w:val="002252A4"/>
    <w:rsid w:val="0022597C"/>
    <w:rsid w:val="0022685D"/>
    <w:rsid w:val="00226E5A"/>
    <w:rsid w:val="00230AFC"/>
    <w:rsid w:val="00231B43"/>
    <w:rsid w:val="00234F95"/>
    <w:rsid w:val="00236D98"/>
    <w:rsid w:val="002377AB"/>
    <w:rsid w:val="00237E97"/>
    <w:rsid w:val="0024003A"/>
    <w:rsid w:val="00241CAB"/>
    <w:rsid w:val="00242340"/>
    <w:rsid w:val="00247542"/>
    <w:rsid w:val="0024780D"/>
    <w:rsid w:val="002478EA"/>
    <w:rsid w:val="00247C81"/>
    <w:rsid w:val="00250A86"/>
    <w:rsid w:val="0025491C"/>
    <w:rsid w:val="00255BA8"/>
    <w:rsid w:val="00255F12"/>
    <w:rsid w:val="00256B44"/>
    <w:rsid w:val="00256C75"/>
    <w:rsid w:val="00260508"/>
    <w:rsid w:val="00260B8A"/>
    <w:rsid w:val="002617F9"/>
    <w:rsid w:val="002620E4"/>
    <w:rsid w:val="0026219C"/>
    <w:rsid w:val="002631A9"/>
    <w:rsid w:val="00265813"/>
    <w:rsid w:val="00265C70"/>
    <w:rsid w:val="00270E26"/>
    <w:rsid w:val="00273148"/>
    <w:rsid w:val="002744E9"/>
    <w:rsid w:val="00280D16"/>
    <w:rsid w:val="002813CA"/>
    <w:rsid w:val="002841A0"/>
    <w:rsid w:val="00284A25"/>
    <w:rsid w:val="002948C9"/>
    <w:rsid w:val="002A062F"/>
    <w:rsid w:val="002A3D4D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C1C51"/>
    <w:rsid w:val="002C2A87"/>
    <w:rsid w:val="002C2AD1"/>
    <w:rsid w:val="002C7CB9"/>
    <w:rsid w:val="002D243A"/>
    <w:rsid w:val="002D32EF"/>
    <w:rsid w:val="002D4F38"/>
    <w:rsid w:val="002D77C5"/>
    <w:rsid w:val="002E14AA"/>
    <w:rsid w:val="002E1C6E"/>
    <w:rsid w:val="002E57EA"/>
    <w:rsid w:val="002E7793"/>
    <w:rsid w:val="002E7F3B"/>
    <w:rsid w:val="00300A49"/>
    <w:rsid w:val="00301236"/>
    <w:rsid w:val="00301793"/>
    <w:rsid w:val="003062E6"/>
    <w:rsid w:val="00306516"/>
    <w:rsid w:val="00306BA9"/>
    <w:rsid w:val="00307B76"/>
    <w:rsid w:val="00307EA0"/>
    <w:rsid w:val="0031170A"/>
    <w:rsid w:val="00312B88"/>
    <w:rsid w:val="00316331"/>
    <w:rsid w:val="00316B4F"/>
    <w:rsid w:val="00321E0B"/>
    <w:rsid w:val="00326490"/>
    <w:rsid w:val="00326E6F"/>
    <w:rsid w:val="00327D6A"/>
    <w:rsid w:val="0033373A"/>
    <w:rsid w:val="003337AD"/>
    <w:rsid w:val="0033666A"/>
    <w:rsid w:val="00350132"/>
    <w:rsid w:val="003514D9"/>
    <w:rsid w:val="0035163D"/>
    <w:rsid w:val="003518D4"/>
    <w:rsid w:val="003530CF"/>
    <w:rsid w:val="00354BF0"/>
    <w:rsid w:val="00354DE4"/>
    <w:rsid w:val="00355720"/>
    <w:rsid w:val="00355C05"/>
    <w:rsid w:val="00356AA9"/>
    <w:rsid w:val="00360D5D"/>
    <w:rsid w:val="003612FB"/>
    <w:rsid w:val="00361ECA"/>
    <w:rsid w:val="00362EBE"/>
    <w:rsid w:val="003643D0"/>
    <w:rsid w:val="00364A44"/>
    <w:rsid w:val="00364CE2"/>
    <w:rsid w:val="003653B7"/>
    <w:rsid w:val="00365D3F"/>
    <w:rsid w:val="00374510"/>
    <w:rsid w:val="00376098"/>
    <w:rsid w:val="00376A81"/>
    <w:rsid w:val="003829F7"/>
    <w:rsid w:val="00382A5B"/>
    <w:rsid w:val="00383032"/>
    <w:rsid w:val="00385D86"/>
    <w:rsid w:val="00386B08"/>
    <w:rsid w:val="00393A09"/>
    <w:rsid w:val="003B0E1A"/>
    <w:rsid w:val="003B1562"/>
    <w:rsid w:val="003B2546"/>
    <w:rsid w:val="003B2811"/>
    <w:rsid w:val="003B3B38"/>
    <w:rsid w:val="003B4EC1"/>
    <w:rsid w:val="003C05EB"/>
    <w:rsid w:val="003C533D"/>
    <w:rsid w:val="003C5D01"/>
    <w:rsid w:val="003C65D2"/>
    <w:rsid w:val="003C7254"/>
    <w:rsid w:val="003D1C50"/>
    <w:rsid w:val="003D387A"/>
    <w:rsid w:val="003D3D46"/>
    <w:rsid w:val="003D7045"/>
    <w:rsid w:val="003E0A17"/>
    <w:rsid w:val="003E27A8"/>
    <w:rsid w:val="003E3DEB"/>
    <w:rsid w:val="003E42CB"/>
    <w:rsid w:val="003E6FBE"/>
    <w:rsid w:val="003F0591"/>
    <w:rsid w:val="003F39F5"/>
    <w:rsid w:val="003F40B4"/>
    <w:rsid w:val="003F4485"/>
    <w:rsid w:val="00400123"/>
    <w:rsid w:val="0040256D"/>
    <w:rsid w:val="00403AE1"/>
    <w:rsid w:val="0041240D"/>
    <w:rsid w:val="00412B5A"/>
    <w:rsid w:val="004137FF"/>
    <w:rsid w:val="004150FB"/>
    <w:rsid w:val="0041728E"/>
    <w:rsid w:val="004173E5"/>
    <w:rsid w:val="004218E3"/>
    <w:rsid w:val="00425024"/>
    <w:rsid w:val="00425180"/>
    <w:rsid w:val="00425AFD"/>
    <w:rsid w:val="004275C7"/>
    <w:rsid w:val="004313E8"/>
    <w:rsid w:val="004317B3"/>
    <w:rsid w:val="004319C6"/>
    <w:rsid w:val="0043295B"/>
    <w:rsid w:val="00436DB0"/>
    <w:rsid w:val="00437A0A"/>
    <w:rsid w:val="0044113D"/>
    <w:rsid w:val="004429B9"/>
    <w:rsid w:val="00444C6B"/>
    <w:rsid w:val="00445F2D"/>
    <w:rsid w:val="00457C1B"/>
    <w:rsid w:val="004612C1"/>
    <w:rsid w:val="004625AE"/>
    <w:rsid w:val="00462F60"/>
    <w:rsid w:val="004634D5"/>
    <w:rsid w:val="00464763"/>
    <w:rsid w:val="004705FC"/>
    <w:rsid w:val="0047303F"/>
    <w:rsid w:val="00480EFA"/>
    <w:rsid w:val="004845A2"/>
    <w:rsid w:val="004873D3"/>
    <w:rsid w:val="0049245B"/>
    <w:rsid w:val="00493FE5"/>
    <w:rsid w:val="004A2F84"/>
    <w:rsid w:val="004A35CA"/>
    <w:rsid w:val="004A4611"/>
    <w:rsid w:val="004A5424"/>
    <w:rsid w:val="004A7C44"/>
    <w:rsid w:val="004B0D4B"/>
    <w:rsid w:val="004B17F7"/>
    <w:rsid w:val="004B2D02"/>
    <w:rsid w:val="004B37DE"/>
    <w:rsid w:val="004B38AD"/>
    <w:rsid w:val="004B5EC0"/>
    <w:rsid w:val="004C4A73"/>
    <w:rsid w:val="004C54D0"/>
    <w:rsid w:val="004C7848"/>
    <w:rsid w:val="004D0856"/>
    <w:rsid w:val="004D104E"/>
    <w:rsid w:val="004D25FA"/>
    <w:rsid w:val="004D4C02"/>
    <w:rsid w:val="004D5EBA"/>
    <w:rsid w:val="004E29D6"/>
    <w:rsid w:val="004E3456"/>
    <w:rsid w:val="004E3F67"/>
    <w:rsid w:val="004E4006"/>
    <w:rsid w:val="004E4C86"/>
    <w:rsid w:val="004F1CBF"/>
    <w:rsid w:val="004F2B0E"/>
    <w:rsid w:val="004F3CAE"/>
    <w:rsid w:val="004F561D"/>
    <w:rsid w:val="00500321"/>
    <w:rsid w:val="0050039D"/>
    <w:rsid w:val="0050083E"/>
    <w:rsid w:val="005047F2"/>
    <w:rsid w:val="00505386"/>
    <w:rsid w:val="005109FB"/>
    <w:rsid w:val="00510EAC"/>
    <w:rsid w:val="00517EEC"/>
    <w:rsid w:val="00520841"/>
    <w:rsid w:val="005239D5"/>
    <w:rsid w:val="00527D1F"/>
    <w:rsid w:val="00530BD5"/>
    <w:rsid w:val="00531560"/>
    <w:rsid w:val="00531DE7"/>
    <w:rsid w:val="00533722"/>
    <w:rsid w:val="00534D62"/>
    <w:rsid w:val="0053583B"/>
    <w:rsid w:val="005424DC"/>
    <w:rsid w:val="00543E3C"/>
    <w:rsid w:val="00544F7F"/>
    <w:rsid w:val="005508AB"/>
    <w:rsid w:val="00556287"/>
    <w:rsid w:val="00562DA6"/>
    <w:rsid w:val="00563F80"/>
    <w:rsid w:val="00571FED"/>
    <w:rsid w:val="00573803"/>
    <w:rsid w:val="00586532"/>
    <w:rsid w:val="00586653"/>
    <w:rsid w:val="00590255"/>
    <w:rsid w:val="0059177F"/>
    <w:rsid w:val="0059234D"/>
    <w:rsid w:val="00593250"/>
    <w:rsid w:val="00596713"/>
    <w:rsid w:val="005A364B"/>
    <w:rsid w:val="005A66E9"/>
    <w:rsid w:val="005B15F3"/>
    <w:rsid w:val="005B180B"/>
    <w:rsid w:val="005B2179"/>
    <w:rsid w:val="005B37C6"/>
    <w:rsid w:val="005C0E19"/>
    <w:rsid w:val="005C0E1E"/>
    <w:rsid w:val="005C1985"/>
    <w:rsid w:val="005C3EC6"/>
    <w:rsid w:val="005C599D"/>
    <w:rsid w:val="005C6DE0"/>
    <w:rsid w:val="005C7355"/>
    <w:rsid w:val="005D0141"/>
    <w:rsid w:val="005D0E75"/>
    <w:rsid w:val="005D39CD"/>
    <w:rsid w:val="005D3BC5"/>
    <w:rsid w:val="005D4EA7"/>
    <w:rsid w:val="005D6396"/>
    <w:rsid w:val="005D6D1E"/>
    <w:rsid w:val="005D7564"/>
    <w:rsid w:val="005E3056"/>
    <w:rsid w:val="005E39EF"/>
    <w:rsid w:val="005E662A"/>
    <w:rsid w:val="005E6C7A"/>
    <w:rsid w:val="005F4173"/>
    <w:rsid w:val="005F4256"/>
    <w:rsid w:val="005F5C5C"/>
    <w:rsid w:val="00600D26"/>
    <w:rsid w:val="00607239"/>
    <w:rsid w:val="00611BCD"/>
    <w:rsid w:val="0061260A"/>
    <w:rsid w:val="00614A48"/>
    <w:rsid w:val="0061539C"/>
    <w:rsid w:val="00615B52"/>
    <w:rsid w:val="00616929"/>
    <w:rsid w:val="0062031B"/>
    <w:rsid w:val="00622695"/>
    <w:rsid w:val="00624AB8"/>
    <w:rsid w:val="006270C7"/>
    <w:rsid w:val="00630CEF"/>
    <w:rsid w:val="00632445"/>
    <w:rsid w:val="00633178"/>
    <w:rsid w:val="00635867"/>
    <w:rsid w:val="00636E5E"/>
    <w:rsid w:val="00642A94"/>
    <w:rsid w:val="00645487"/>
    <w:rsid w:val="00650695"/>
    <w:rsid w:val="00650F92"/>
    <w:rsid w:val="0065413B"/>
    <w:rsid w:val="00655AF1"/>
    <w:rsid w:val="006562A4"/>
    <w:rsid w:val="00656642"/>
    <w:rsid w:val="006577B3"/>
    <w:rsid w:val="006633B9"/>
    <w:rsid w:val="006643AB"/>
    <w:rsid w:val="00666E1E"/>
    <w:rsid w:val="00667B3D"/>
    <w:rsid w:val="006705FE"/>
    <w:rsid w:val="00672783"/>
    <w:rsid w:val="00672DF6"/>
    <w:rsid w:val="006742F2"/>
    <w:rsid w:val="00676657"/>
    <w:rsid w:val="0067769D"/>
    <w:rsid w:val="006817B6"/>
    <w:rsid w:val="00694AD3"/>
    <w:rsid w:val="006952B5"/>
    <w:rsid w:val="006958AD"/>
    <w:rsid w:val="006976FE"/>
    <w:rsid w:val="006B2A33"/>
    <w:rsid w:val="006B3084"/>
    <w:rsid w:val="006B7553"/>
    <w:rsid w:val="006C1E20"/>
    <w:rsid w:val="006D16E0"/>
    <w:rsid w:val="006D1A49"/>
    <w:rsid w:val="006D20FD"/>
    <w:rsid w:val="006D4E06"/>
    <w:rsid w:val="006D5765"/>
    <w:rsid w:val="006D771C"/>
    <w:rsid w:val="006E35CC"/>
    <w:rsid w:val="006E57BF"/>
    <w:rsid w:val="006E7969"/>
    <w:rsid w:val="006F09AA"/>
    <w:rsid w:val="006F38C8"/>
    <w:rsid w:val="006F3992"/>
    <w:rsid w:val="006F3A92"/>
    <w:rsid w:val="006F5885"/>
    <w:rsid w:val="006F630D"/>
    <w:rsid w:val="006F6BB0"/>
    <w:rsid w:val="006F7E93"/>
    <w:rsid w:val="00701E7D"/>
    <w:rsid w:val="00706BC6"/>
    <w:rsid w:val="00707094"/>
    <w:rsid w:val="00707F11"/>
    <w:rsid w:val="00710003"/>
    <w:rsid w:val="00711EE1"/>
    <w:rsid w:val="0071502D"/>
    <w:rsid w:val="007169A4"/>
    <w:rsid w:val="00721BB8"/>
    <w:rsid w:val="007230EA"/>
    <w:rsid w:val="00723BC0"/>
    <w:rsid w:val="007262D1"/>
    <w:rsid w:val="0073026D"/>
    <w:rsid w:val="00734309"/>
    <w:rsid w:val="0073532E"/>
    <w:rsid w:val="00736CA5"/>
    <w:rsid w:val="00737594"/>
    <w:rsid w:val="0074021B"/>
    <w:rsid w:val="007435A2"/>
    <w:rsid w:val="00744DD6"/>
    <w:rsid w:val="00747D6E"/>
    <w:rsid w:val="007525AD"/>
    <w:rsid w:val="00753037"/>
    <w:rsid w:val="00753127"/>
    <w:rsid w:val="007537E5"/>
    <w:rsid w:val="007639D8"/>
    <w:rsid w:val="00765841"/>
    <w:rsid w:val="007677FE"/>
    <w:rsid w:val="0077273D"/>
    <w:rsid w:val="007735B9"/>
    <w:rsid w:val="00776942"/>
    <w:rsid w:val="007774AD"/>
    <w:rsid w:val="00780CF2"/>
    <w:rsid w:val="00781067"/>
    <w:rsid w:val="00782DD4"/>
    <w:rsid w:val="007864DD"/>
    <w:rsid w:val="00787971"/>
    <w:rsid w:val="00791854"/>
    <w:rsid w:val="00795FFE"/>
    <w:rsid w:val="007969E3"/>
    <w:rsid w:val="00796D09"/>
    <w:rsid w:val="00797747"/>
    <w:rsid w:val="007A34A4"/>
    <w:rsid w:val="007A34CA"/>
    <w:rsid w:val="007A761C"/>
    <w:rsid w:val="007B28C3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2C9B"/>
    <w:rsid w:val="007E33B7"/>
    <w:rsid w:val="007E3F50"/>
    <w:rsid w:val="007E585D"/>
    <w:rsid w:val="007F2E14"/>
    <w:rsid w:val="007F3964"/>
    <w:rsid w:val="007F3A7E"/>
    <w:rsid w:val="007F4770"/>
    <w:rsid w:val="00801176"/>
    <w:rsid w:val="00806E67"/>
    <w:rsid w:val="008105DE"/>
    <w:rsid w:val="00810848"/>
    <w:rsid w:val="00812904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5A5C"/>
    <w:rsid w:val="008367DD"/>
    <w:rsid w:val="00842042"/>
    <w:rsid w:val="00846980"/>
    <w:rsid w:val="008500BC"/>
    <w:rsid w:val="0085059E"/>
    <w:rsid w:val="00852059"/>
    <w:rsid w:val="00853822"/>
    <w:rsid w:val="00856C9A"/>
    <w:rsid w:val="008607C3"/>
    <w:rsid w:val="00864AC6"/>
    <w:rsid w:val="00867CD4"/>
    <w:rsid w:val="00867F28"/>
    <w:rsid w:val="008708BD"/>
    <w:rsid w:val="00880D13"/>
    <w:rsid w:val="00880FE5"/>
    <w:rsid w:val="00881181"/>
    <w:rsid w:val="00882608"/>
    <w:rsid w:val="00884D3C"/>
    <w:rsid w:val="008875F0"/>
    <w:rsid w:val="00887E0E"/>
    <w:rsid w:val="0089171F"/>
    <w:rsid w:val="0089370D"/>
    <w:rsid w:val="00894A1D"/>
    <w:rsid w:val="00896148"/>
    <w:rsid w:val="00896937"/>
    <w:rsid w:val="00897B1D"/>
    <w:rsid w:val="008A44B4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6135"/>
    <w:rsid w:val="008B7A3D"/>
    <w:rsid w:val="008C28E7"/>
    <w:rsid w:val="008D37F1"/>
    <w:rsid w:val="008E25B0"/>
    <w:rsid w:val="008E4C17"/>
    <w:rsid w:val="008E710A"/>
    <w:rsid w:val="008F0651"/>
    <w:rsid w:val="008F1462"/>
    <w:rsid w:val="008F32DD"/>
    <w:rsid w:val="008F42D6"/>
    <w:rsid w:val="008F63F5"/>
    <w:rsid w:val="00901490"/>
    <w:rsid w:val="00901BC2"/>
    <w:rsid w:val="0090250C"/>
    <w:rsid w:val="00903BC3"/>
    <w:rsid w:val="00906F8B"/>
    <w:rsid w:val="00907179"/>
    <w:rsid w:val="0090729D"/>
    <w:rsid w:val="00914919"/>
    <w:rsid w:val="00914EC0"/>
    <w:rsid w:val="00915EDE"/>
    <w:rsid w:val="00916C17"/>
    <w:rsid w:val="0092069A"/>
    <w:rsid w:val="00922AD8"/>
    <w:rsid w:val="0092397E"/>
    <w:rsid w:val="009267AB"/>
    <w:rsid w:val="009268D6"/>
    <w:rsid w:val="00926C95"/>
    <w:rsid w:val="0092734A"/>
    <w:rsid w:val="00927DAE"/>
    <w:rsid w:val="009313F2"/>
    <w:rsid w:val="009319B8"/>
    <w:rsid w:val="00932D2E"/>
    <w:rsid w:val="009376D3"/>
    <w:rsid w:val="00937D6A"/>
    <w:rsid w:val="009414B2"/>
    <w:rsid w:val="00947B97"/>
    <w:rsid w:val="00947DCF"/>
    <w:rsid w:val="00950852"/>
    <w:rsid w:val="00951AA0"/>
    <w:rsid w:val="00957D56"/>
    <w:rsid w:val="00967349"/>
    <w:rsid w:val="009705B4"/>
    <w:rsid w:val="0097129C"/>
    <w:rsid w:val="009719DA"/>
    <w:rsid w:val="00971C6C"/>
    <w:rsid w:val="0097235E"/>
    <w:rsid w:val="00974A5F"/>
    <w:rsid w:val="00975C76"/>
    <w:rsid w:val="009808D2"/>
    <w:rsid w:val="00981DBC"/>
    <w:rsid w:val="00985DD4"/>
    <w:rsid w:val="00985FC7"/>
    <w:rsid w:val="0099114F"/>
    <w:rsid w:val="0099364E"/>
    <w:rsid w:val="009938CF"/>
    <w:rsid w:val="0099544C"/>
    <w:rsid w:val="00995E64"/>
    <w:rsid w:val="0099764D"/>
    <w:rsid w:val="009A635F"/>
    <w:rsid w:val="009A71C0"/>
    <w:rsid w:val="009A75E1"/>
    <w:rsid w:val="009B089D"/>
    <w:rsid w:val="009B2A97"/>
    <w:rsid w:val="009B2EA0"/>
    <w:rsid w:val="009C4157"/>
    <w:rsid w:val="009C576C"/>
    <w:rsid w:val="009C5C17"/>
    <w:rsid w:val="009D2495"/>
    <w:rsid w:val="009D28B6"/>
    <w:rsid w:val="009D70A0"/>
    <w:rsid w:val="009E4017"/>
    <w:rsid w:val="009E543A"/>
    <w:rsid w:val="009E7BEE"/>
    <w:rsid w:val="009F45A4"/>
    <w:rsid w:val="009F63CC"/>
    <w:rsid w:val="009F68AB"/>
    <w:rsid w:val="009F77E6"/>
    <w:rsid w:val="009F7C91"/>
    <w:rsid w:val="00A009A0"/>
    <w:rsid w:val="00A00C12"/>
    <w:rsid w:val="00A04D26"/>
    <w:rsid w:val="00A1265E"/>
    <w:rsid w:val="00A156A0"/>
    <w:rsid w:val="00A169DD"/>
    <w:rsid w:val="00A16B6A"/>
    <w:rsid w:val="00A21234"/>
    <w:rsid w:val="00A23F21"/>
    <w:rsid w:val="00A307C2"/>
    <w:rsid w:val="00A31914"/>
    <w:rsid w:val="00A33CE3"/>
    <w:rsid w:val="00A34139"/>
    <w:rsid w:val="00A3534B"/>
    <w:rsid w:val="00A359CE"/>
    <w:rsid w:val="00A3716C"/>
    <w:rsid w:val="00A3721B"/>
    <w:rsid w:val="00A37380"/>
    <w:rsid w:val="00A40AB1"/>
    <w:rsid w:val="00A4552F"/>
    <w:rsid w:val="00A52037"/>
    <w:rsid w:val="00A5346A"/>
    <w:rsid w:val="00A55F62"/>
    <w:rsid w:val="00A57B07"/>
    <w:rsid w:val="00A61518"/>
    <w:rsid w:val="00A804B9"/>
    <w:rsid w:val="00A81A89"/>
    <w:rsid w:val="00A82069"/>
    <w:rsid w:val="00A85489"/>
    <w:rsid w:val="00A85B3A"/>
    <w:rsid w:val="00A8625F"/>
    <w:rsid w:val="00A864F1"/>
    <w:rsid w:val="00A86DFF"/>
    <w:rsid w:val="00A90D83"/>
    <w:rsid w:val="00A918BA"/>
    <w:rsid w:val="00A930F6"/>
    <w:rsid w:val="00A94C1B"/>
    <w:rsid w:val="00AA01DF"/>
    <w:rsid w:val="00AA028C"/>
    <w:rsid w:val="00AA07A8"/>
    <w:rsid w:val="00AA20F2"/>
    <w:rsid w:val="00AA4593"/>
    <w:rsid w:val="00AA5D14"/>
    <w:rsid w:val="00AA6500"/>
    <w:rsid w:val="00AA6AD3"/>
    <w:rsid w:val="00AA7992"/>
    <w:rsid w:val="00AB0690"/>
    <w:rsid w:val="00AB0E77"/>
    <w:rsid w:val="00AB25FA"/>
    <w:rsid w:val="00AB763E"/>
    <w:rsid w:val="00AC5490"/>
    <w:rsid w:val="00AC7F72"/>
    <w:rsid w:val="00AD1EA5"/>
    <w:rsid w:val="00AD459E"/>
    <w:rsid w:val="00AD5028"/>
    <w:rsid w:val="00AD6605"/>
    <w:rsid w:val="00AE4078"/>
    <w:rsid w:val="00AE7695"/>
    <w:rsid w:val="00AE7E14"/>
    <w:rsid w:val="00AF0153"/>
    <w:rsid w:val="00AF283C"/>
    <w:rsid w:val="00AF2CFA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27B47"/>
    <w:rsid w:val="00B30667"/>
    <w:rsid w:val="00B30E85"/>
    <w:rsid w:val="00B33CD6"/>
    <w:rsid w:val="00B43065"/>
    <w:rsid w:val="00B511A3"/>
    <w:rsid w:val="00B518A9"/>
    <w:rsid w:val="00B5534B"/>
    <w:rsid w:val="00B56A40"/>
    <w:rsid w:val="00B60942"/>
    <w:rsid w:val="00B61946"/>
    <w:rsid w:val="00B64A26"/>
    <w:rsid w:val="00B6559A"/>
    <w:rsid w:val="00B712DA"/>
    <w:rsid w:val="00B74BD3"/>
    <w:rsid w:val="00B772E5"/>
    <w:rsid w:val="00B81613"/>
    <w:rsid w:val="00B82B8A"/>
    <w:rsid w:val="00B84B74"/>
    <w:rsid w:val="00B84F4A"/>
    <w:rsid w:val="00B85A89"/>
    <w:rsid w:val="00B85A8A"/>
    <w:rsid w:val="00B86AB8"/>
    <w:rsid w:val="00B87455"/>
    <w:rsid w:val="00B87A61"/>
    <w:rsid w:val="00BA0C38"/>
    <w:rsid w:val="00BA2CA6"/>
    <w:rsid w:val="00BA7132"/>
    <w:rsid w:val="00BA7DFE"/>
    <w:rsid w:val="00BB0DB5"/>
    <w:rsid w:val="00BB26EC"/>
    <w:rsid w:val="00BB4F69"/>
    <w:rsid w:val="00BB59CB"/>
    <w:rsid w:val="00BB654E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5992"/>
    <w:rsid w:val="00BE68B2"/>
    <w:rsid w:val="00BE69C1"/>
    <w:rsid w:val="00BE70B1"/>
    <w:rsid w:val="00BF0618"/>
    <w:rsid w:val="00BF0B52"/>
    <w:rsid w:val="00BF51B7"/>
    <w:rsid w:val="00BF7685"/>
    <w:rsid w:val="00BF7D60"/>
    <w:rsid w:val="00C01D6F"/>
    <w:rsid w:val="00C02188"/>
    <w:rsid w:val="00C030AC"/>
    <w:rsid w:val="00C04BA9"/>
    <w:rsid w:val="00C04F8C"/>
    <w:rsid w:val="00C0645C"/>
    <w:rsid w:val="00C06CD2"/>
    <w:rsid w:val="00C10D37"/>
    <w:rsid w:val="00C12D1D"/>
    <w:rsid w:val="00C136E2"/>
    <w:rsid w:val="00C1460A"/>
    <w:rsid w:val="00C16B59"/>
    <w:rsid w:val="00C244E2"/>
    <w:rsid w:val="00C24F49"/>
    <w:rsid w:val="00C25E42"/>
    <w:rsid w:val="00C26954"/>
    <w:rsid w:val="00C27465"/>
    <w:rsid w:val="00C27842"/>
    <w:rsid w:val="00C31A3C"/>
    <w:rsid w:val="00C329A6"/>
    <w:rsid w:val="00C35063"/>
    <w:rsid w:val="00C357A6"/>
    <w:rsid w:val="00C35C19"/>
    <w:rsid w:val="00C360E3"/>
    <w:rsid w:val="00C3635F"/>
    <w:rsid w:val="00C41CB3"/>
    <w:rsid w:val="00C4771D"/>
    <w:rsid w:val="00C52CBD"/>
    <w:rsid w:val="00C5640B"/>
    <w:rsid w:val="00C56AF2"/>
    <w:rsid w:val="00C56B99"/>
    <w:rsid w:val="00C63D29"/>
    <w:rsid w:val="00C64EEE"/>
    <w:rsid w:val="00C65924"/>
    <w:rsid w:val="00C70BD9"/>
    <w:rsid w:val="00C75B12"/>
    <w:rsid w:val="00C77197"/>
    <w:rsid w:val="00C777B8"/>
    <w:rsid w:val="00C8016D"/>
    <w:rsid w:val="00C806F5"/>
    <w:rsid w:val="00C8305B"/>
    <w:rsid w:val="00C85747"/>
    <w:rsid w:val="00C90662"/>
    <w:rsid w:val="00C90B4B"/>
    <w:rsid w:val="00C91BE8"/>
    <w:rsid w:val="00C952CF"/>
    <w:rsid w:val="00CA0C6D"/>
    <w:rsid w:val="00CB3C16"/>
    <w:rsid w:val="00CB5A0E"/>
    <w:rsid w:val="00CC18B7"/>
    <w:rsid w:val="00CC59E7"/>
    <w:rsid w:val="00CC79AF"/>
    <w:rsid w:val="00CD1AE3"/>
    <w:rsid w:val="00CD1FB2"/>
    <w:rsid w:val="00CD5A66"/>
    <w:rsid w:val="00CD6462"/>
    <w:rsid w:val="00CE1FB4"/>
    <w:rsid w:val="00CE21BB"/>
    <w:rsid w:val="00CE42E2"/>
    <w:rsid w:val="00CF0C20"/>
    <w:rsid w:val="00CF124F"/>
    <w:rsid w:val="00CF157D"/>
    <w:rsid w:val="00CF17E4"/>
    <w:rsid w:val="00CF3AF9"/>
    <w:rsid w:val="00CF5BC5"/>
    <w:rsid w:val="00D00C53"/>
    <w:rsid w:val="00D00FC3"/>
    <w:rsid w:val="00D02BD0"/>
    <w:rsid w:val="00D06353"/>
    <w:rsid w:val="00D07229"/>
    <w:rsid w:val="00D11AB6"/>
    <w:rsid w:val="00D11ABA"/>
    <w:rsid w:val="00D20E55"/>
    <w:rsid w:val="00D21540"/>
    <w:rsid w:val="00D24C61"/>
    <w:rsid w:val="00D2568E"/>
    <w:rsid w:val="00D258D9"/>
    <w:rsid w:val="00D25A8A"/>
    <w:rsid w:val="00D30663"/>
    <w:rsid w:val="00D3232B"/>
    <w:rsid w:val="00D32E72"/>
    <w:rsid w:val="00D340C6"/>
    <w:rsid w:val="00D370A3"/>
    <w:rsid w:val="00D41C3B"/>
    <w:rsid w:val="00D42F41"/>
    <w:rsid w:val="00D44590"/>
    <w:rsid w:val="00D45F36"/>
    <w:rsid w:val="00D46207"/>
    <w:rsid w:val="00D51355"/>
    <w:rsid w:val="00D517B0"/>
    <w:rsid w:val="00D51F5D"/>
    <w:rsid w:val="00D536DC"/>
    <w:rsid w:val="00D550CB"/>
    <w:rsid w:val="00D60284"/>
    <w:rsid w:val="00D62155"/>
    <w:rsid w:val="00D821C8"/>
    <w:rsid w:val="00D8356F"/>
    <w:rsid w:val="00D83FB3"/>
    <w:rsid w:val="00D85E37"/>
    <w:rsid w:val="00D861BF"/>
    <w:rsid w:val="00D863A5"/>
    <w:rsid w:val="00D908B9"/>
    <w:rsid w:val="00D91F57"/>
    <w:rsid w:val="00D9285D"/>
    <w:rsid w:val="00D97326"/>
    <w:rsid w:val="00DA0F13"/>
    <w:rsid w:val="00DA1351"/>
    <w:rsid w:val="00DA2090"/>
    <w:rsid w:val="00DA388F"/>
    <w:rsid w:val="00DA3F77"/>
    <w:rsid w:val="00DA6326"/>
    <w:rsid w:val="00DA65B4"/>
    <w:rsid w:val="00DA686E"/>
    <w:rsid w:val="00DA693E"/>
    <w:rsid w:val="00DA73EA"/>
    <w:rsid w:val="00DA79EF"/>
    <w:rsid w:val="00DB028A"/>
    <w:rsid w:val="00DB1387"/>
    <w:rsid w:val="00DB50A6"/>
    <w:rsid w:val="00DC025B"/>
    <w:rsid w:val="00DC07FA"/>
    <w:rsid w:val="00DC0A1C"/>
    <w:rsid w:val="00DC5001"/>
    <w:rsid w:val="00DC5569"/>
    <w:rsid w:val="00DD0615"/>
    <w:rsid w:val="00DD11E8"/>
    <w:rsid w:val="00DD4DFE"/>
    <w:rsid w:val="00DE091C"/>
    <w:rsid w:val="00DE225F"/>
    <w:rsid w:val="00DE22A6"/>
    <w:rsid w:val="00DE4870"/>
    <w:rsid w:val="00DE55BD"/>
    <w:rsid w:val="00DE56CD"/>
    <w:rsid w:val="00DE7117"/>
    <w:rsid w:val="00DF50FB"/>
    <w:rsid w:val="00DF537C"/>
    <w:rsid w:val="00E04AF8"/>
    <w:rsid w:val="00E11168"/>
    <w:rsid w:val="00E13241"/>
    <w:rsid w:val="00E13320"/>
    <w:rsid w:val="00E158A1"/>
    <w:rsid w:val="00E20BEA"/>
    <w:rsid w:val="00E227BE"/>
    <w:rsid w:val="00E23617"/>
    <w:rsid w:val="00E265D6"/>
    <w:rsid w:val="00E31261"/>
    <w:rsid w:val="00E313EE"/>
    <w:rsid w:val="00E3170B"/>
    <w:rsid w:val="00E325EA"/>
    <w:rsid w:val="00E33604"/>
    <w:rsid w:val="00E36095"/>
    <w:rsid w:val="00E37FDB"/>
    <w:rsid w:val="00E45B2A"/>
    <w:rsid w:val="00E46E12"/>
    <w:rsid w:val="00E47044"/>
    <w:rsid w:val="00E516AB"/>
    <w:rsid w:val="00E541AE"/>
    <w:rsid w:val="00E6386E"/>
    <w:rsid w:val="00E664B4"/>
    <w:rsid w:val="00E66D2F"/>
    <w:rsid w:val="00E704F0"/>
    <w:rsid w:val="00E72429"/>
    <w:rsid w:val="00E7322B"/>
    <w:rsid w:val="00E73AF5"/>
    <w:rsid w:val="00E74E53"/>
    <w:rsid w:val="00E81109"/>
    <w:rsid w:val="00E82284"/>
    <w:rsid w:val="00E83064"/>
    <w:rsid w:val="00E84948"/>
    <w:rsid w:val="00E85411"/>
    <w:rsid w:val="00E85413"/>
    <w:rsid w:val="00E87D08"/>
    <w:rsid w:val="00E9276D"/>
    <w:rsid w:val="00E92F79"/>
    <w:rsid w:val="00E945D5"/>
    <w:rsid w:val="00E964F4"/>
    <w:rsid w:val="00E979C2"/>
    <w:rsid w:val="00EA00E2"/>
    <w:rsid w:val="00EB2667"/>
    <w:rsid w:val="00EB3879"/>
    <w:rsid w:val="00EB39B9"/>
    <w:rsid w:val="00EB798A"/>
    <w:rsid w:val="00EB7B3C"/>
    <w:rsid w:val="00EC3400"/>
    <w:rsid w:val="00EC5907"/>
    <w:rsid w:val="00EC651B"/>
    <w:rsid w:val="00EC779A"/>
    <w:rsid w:val="00ED0832"/>
    <w:rsid w:val="00ED1539"/>
    <w:rsid w:val="00ED17D6"/>
    <w:rsid w:val="00ED55B7"/>
    <w:rsid w:val="00ED55D0"/>
    <w:rsid w:val="00ED5777"/>
    <w:rsid w:val="00ED5D7C"/>
    <w:rsid w:val="00EE0537"/>
    <w:rsid w:val="00EE3663"/>
    <w:rsid w:val="00EE410B"/>
    <w:rsid w:val="00EE568A"/>
    <w:rsid w:val="00EF0A18"/>
    <w:rsid w:val="00EF1B8F"/>
    <w:rsid w:val="00EF3037"/>
    <w:rsid w:val="00EF35B1"/>
    <w:rsid w:val="00EF5B6D"/>
    <w:rsid w:val="00EF716C"/>
    <w:rsid w:val="00F037C5"/>
    <w:rsid w:val="00F04CB7"/>
    <w:rsid w:val="00F04F53"/>
    <w:rsid w:val="00F0745E"/>
    <w:rsid w:val="00F13E2A"/>
    <w:rsid w:val="00F1492A"/>
    <w:rsid w:val="00F2098F"/>
    <w:rsid w:val="00F20AED"/>
    <w:rsid w:val="00F2174A"/>
    <w:rsid w:val="00F260F9"/>
    <w:rsid w:val="00F2640B"/>
    <w:rsid w:val="00F26EC1"/>
    <w:rsid w:val="00F3491C"/>
    <w:rsid w:val="00F41DD1"/>
    <w:rsid w:val="00F42987"/>
    <w:rsid w:val="00F42F33"/>
    <w:rsid w:val="00F42F6A"/>
    <w:rsid w:val="00F51B1F"/>
    <w:rsid w:val="00F51E6E"/>
    <w:rsid w:val="00F52A65"/>
    <w:rsid w:val="00F54802"/>
    <w:rsid w:val="00F5565C"/>
    <w:rsid w:val="00F55FD2"/>
    <w:rsid w:val="00F6211C"/>
    <w:rsid w:val="00F63587"/>
    <w:rsid w:val="00F65312"/>
    <w:rsid w:val="00F67397"/>
    <w:rsid w:val="00F71C10"/>
    <w:rsid w:val="00F74D91"/>
    <w:rsid w:val="00F75C0D"/>
    <w:rsid w:val="00F80A11"/>
    <w:rsid w:val="00F80BD5"/>
    <w:rsid w:val="00F824FC"/>
    <w:rsid w:val="00F826A7"/>
    <w:rsid w:val="00F93076"/>
    <w:rsid w:val="00F936A0"/>
    <w:rsid w:val="00F95B2C"/>
    <w:rsid w:val="00F96451"/>
    <w:rsid w:val="00F966EB"/>
    <w:rsid w:val="00FA50A2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C62"/>
    <w:rsid w:val="00FD4D29"/>
    <w:rsid w:val="00FD4D81"/>
    <w:rsid w:val="00FD5E61"/>
    <w:rsid w:val="00FD6137"/>
    <w:rsid w:val="00FD6B66"/>
    <w:rsid w:val="00FD6DC6"/>
    <w:rsid w:val="00FD6E12"/>
    <w:rsid w:val="00FE18A4"/>
    <w:rsid w:val="00FE1B8F"/>
    <w:rsid w:val="00FE2E22"/>
    <w:rsid w:val="00FE3CE3"/>
    <w:rsid w:val="00FE43E7"/>
    <w:rsid w:val="00FE758E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934</TotalTime>
  <Pages>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1212</cp:revision>
  <dcterms:created xsi:type="dcterms:W3CDTF">2020-08-07T05:48:00Z</dcterms:created>
  <dcterms:modified xsi:type="dcterms:W3CDTF">2020-08-18T13:10:00Z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