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778B" w14:textId="44E3622A" w:rsidR="00047F30" w:rsidRPr="00A14D4D" w:rsidRDefault="0040256D" w:rsidP="00A14D4D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9B1B94">
        <w:rPr>
          <w:rFonts w:hint="cs"/>
          <w:b/>
          <w:bCs/>
          <w:color w:val="2F5496" w:themeColor="accent1" w:themeShade="BF"/>
          <w:sz w:val="24"/>
          <w:szCs w:val="24"/>
          <w:rtl/>
        </w:rPr>
        <w:t>1</w:t>
      </w:r>
      <w:r w:rsidR="008306D3">
        <w:rPr>
          <w:rFonts w:hint="cs"/>
          <w:b/>
          <w:bCs/>
          <w:color w:val="2F5496" w:themeColor="accent1" w:themeShade="BF"/>
          <w:sz w:val="24"/>
          <w:szCs w:val="24"/>
          <w:rtl/>
        </w:rPr>
        <w:t>5</w:t>
      </w:r>
      <w:r w:rsidR="009B1B94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EC41F2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9B1B94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8306D3">
        <w:rPr>
          <w:rFonts w:hint="cs"/>
          <w:b/>
          <w:bCs/>
          <w:color w:val="2F5496" w:themeColor="accent1" w:themeShade="BF"/>
          <w:sz w:val="24"/>
          <w:szCs w:val="24"/>
          <w:rtl/>
        </w:rPr>
        <w:t>עץ אדום שחור</w:t>
      </w:r>
    </w:p>
    <w:p w14:paraId="0CB44915" w14:textId="21F8FB13" w:rsidR="00A90258" w:rsidRDefault="00170F65" w:rsidP="00492C6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עץ אדום-שחור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>Red-Black Tree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A55763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A55763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A55763">
        <w:rPr>
          <w:rFonts w:eastAsiaTheme="minorEastAsia" w:hint="cs"/>
          <w:i/>
          <w:sz w:val="20"/>
          <w:szCs w:val="20"/>
          <w:rtl/>
          <w:lang w:eastAsia="en-IL"/>
        </w:rPr>
        <w:t xml:space="preserve"> הינו מבנה נתונים מסוג עץ חיפוש בינארי באוזן בקירוב.</w:t>
      </w:r>
    </w:p>
    <w:p w14:paraId="67C4C843" w14:textId="0AA1DCF2" w:rsidR="000B678F" w:rsidRDefault="000B678F" w:rsidP="000B678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עץ אדום-שחור הוא מבנה נתונים מורכב יחסית, אך בשל היותו מאוזן הוא שומר על סיבוכיות זמן ריצה טובה, יעילה ומעשית עבור הפעולות </w:t>
      </w:r>
      <w:r w:rsidR="008E506F">
        <w:rPr>
          <w:rFonts w:eastAsiaTheme="minorEastAsia" w:hint="cs"/>
          <w:i/>
          <w:sz w:val="20"/>
          <w:szCs w:val="20"/>
          <w:rtl/>
          <w:lang w:eastAsia="en-IL"/>
        </w:rPr>
        <w:t xml:space="preserve">הבסיסיות: </w:t>
      </w:r>
      <w:r w:rsidR="00F413F5">
        <w:rPr>
          <w:rFonts w:eastAsiaTheme="minorEastAsia" w:hint="cs"/>
          <w:i/>
          <w:sz w:val="20"/>
          <w:szCs w:val="20"/>
          <w:rtl/>
          <w:lang w:eastAsia="en-IL"/>
        </w:rPr>
        <w:t xml:space="preserve">הכנסה, הוצאה וחיפוש איברים בזמן בזמן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412181">
        <w:rPr>
          <w:rFonts w:eastAsiaTheme="minorEastAsia" w:hint="cs"/>
          <w:i/>
          <w:sz w:val="20"/>
          <w:szCs w:val="20"/>
          <w:rtl/>
          <w:lang w:eastAsia="en-IL"/>
        </w:rPr>
        <w:t xml:space="preserve"> במקרה הגרוע ביותר,</w:t>
      </w:r>
      <w:r w:rsidR="00C0255B">
        <w:rPr>
          <w:rFonts w:eastAsiaTheme="minorEastAsia" w:hint="cs"/>
          <w:i/>
          <w:sz w:val="20"/>
          <w:szCs w:val="20"/>
          <w:rtl/>
          <w:lang w:eastAsia="en-IL"/>
        </w:rPr>
        <w:t xml:space="preserve"> (כאשר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C0255B">
        <w:rPr>
          <w:rFonts w:eastAsiaTheme="minorEastAsia" w:hint="cs"/>
          <w:i/>
          <w:sz w:val="20"/>
          <w:szCs w:val="20"/>
          <w:rtl/>
          <w:lang w:eastAsia="en-IL"/>
        </w:rPr>
        <w:t xml:space="preserve"> הוא מספר הצמתים בעץ בעת ביצוע הפעולה).</w:t>
      </w:r>
    </w:p>
    <w:p w14:paraId="7EA5E748" w14:textId="74F3FD12" w:rsidR="004C6C2F" w:rsidRDefault="004C6C2F" w:rsidP="004C6C2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במבנה הנתונים עץ אדום-שחור לכל צומת מוענק שדה חדש הנקרא צבע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(color)</m:t>
        </m:r>
      </m:oMath>
      <w:r w:rsidR="00B94985">
        <w:rPr>
          <w:rFonts w:eastAsiaTheme="minorEastAsia" w:hint="cs"/>
          <w:i/>
          <w:sz w:val="20"/>
          <w:szCs w:val="20"/>
          <w:rtl/>
          <w:lang w:eastAsia="en-IL"/>
        </w:rPr>
        <w:t xml:space="preserve"> בעל ערך אדום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(red)</m:t>
        </m:r>
      </m:oMath>
      <w:r w:rsidR="00B94985">
        <w:rPr>
          <w:rFonts w:eastAsiaTheme="minorEastAsia" w:hint="cs"/>
          <w:i/>
          <w:sz w:val="20"/>
          <w:szCs w:val="20"/>
          <w:rtl/>
          <w:lang w:eastAsia="en-IL"/>
        </w:rPr>
        <w:t xml:space="preserve"> או שחור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(black)</m:t>
        </m:r>
      </m:oMath>
      <w:r w:rsidR="006261DB">
        <w:rPr>
          <w:rFonts w:eastAsiaTheme="minorEastAsia" w:hint="cs"/>
          <w:i/>
          <w:sz w:val="20"/>
          <w:szCs w:val="20"/>
          <w:rtl/>
          <w:lang w:eastAsia="en-IL"/>
        </w:rPr>
        <w:t>. החוקים הנאכפים על מבנה נתונים, על מנת לשמר איזונו, מתייחסים לשדות הצבע הללו</w:t>
      </w:r>
      <w:r w:rsidR="0089539A">
        <w:rPr>
          <w:rFonts w:eastAsiaTheme="minorEastAsia" w:hint="cs"/>
          <w:i/>
          <w:sz w:val="20"/>
          <w:szCs w:val="20"/>
          <w:rtl/>
          <w:lang w:eastAsia="en-IL"/>
        </w:rPr>
        <w:t xml:space="preserve"> ומכאן מבנה הנתונים קיבל את שמו.</w:t>
      </w:r>
    </w:p>
    <w:p w14:paraId="4F408C01" w14:textId="0936FAFE" w:rsidR="0089539A" w:rsidRDefault="0089539A" w:rsidP="0089539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בנוסף לדרישות הרגילות של עצי חיפוש בינאריים, עץ אדום-שחור מקיים את הדרישות הבאות:</w:t>
      </w:r>
    </w:p>
    <w:p w14:paraId="1D479DEB" w14:textId="7075AA8D" w:rsidR="0089539A" w:rsidRDefault="00815C3A" w:rsidP="004E3F81">
      <w:pPr>
        <w:pStyle w:val="ListParagraph"/>
        <w:numPr>
          <w:ilvl w:val="0"/>
          <w:numId w:val="33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eastAsia="en-IL"/>
        </w:rPr>
        <w:t>צומת הוא שחור או אדום (אחד מן השניים).</w:t>
      </w:r>
    </w:p>
    <w:p w14:paraId="6D1CDA0E" w14:textId="53DF350D" w:rsidR="00815C3A" w:rsidRDefault="00815C3A" w:rsidP="00815C3A">
      <w:pPr>
        <w:pStyle w:val="ListParagraph"/>
        <w:numPr>
          <w:ilvl w:val="0"/>
          <w:numId w:val="33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eastAsia="en-IL"/>
        </w:rPr>
        <w:t>השורש הוא שחור.</w:t>
      </w:r>
    </w:p>
    <w:p w14:paraId="35031881" w14:textId="19F6E8CF" w:rsidR="00815C3A" w:rsidRDefault="00B8429F" w:rsidP="00815C3A">
      <w:pPr>
        <w:pStyle w:val="ListParagraph"/>
        <w:numPr>
          <w:ilvl w:val="0"/>
          <w:numId w:val="33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eastAsia="en-IL"/>
        </w:rPr>
        <w:t>כל העלים שחורים</w:t>
      </w:r>
      <w:r w:rsidR="009A7D88">
        <w:rPr>
          <w:rFonts w:ascii="Cambria Math" w:eastAsiaTheme="minorEastAsia" w:hAnsi="Cambria Math" w:hint="cs"/>
          <w:i/>
          <w:sz w:val="20"/>
          <w:szCs w:val="20"/>
          <w:rtl/>
          <w:lang w:eastAsia="en-IL"/>
        </w:rPr>
        <w:t>.</w:t>
      </w:r>
    </w:p>
    <w:p w14:paraId="304DFDFB" w14:textId="43C02320" w:rsidR="009A7D88" w:rsidRDefault="001527C9" w:rsidP="009A7D88">
      <w:pPr>
        <w:pStyle w:val="ListParagraph"/>
        <w:numPr>
          <w:ilvl w:val="0"/>
          <w:numId w:val="33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eastAsia="en-IL"/>
        </w:rPr>
        <w:t>שני ילדיו של צומת אדום הם שחורים.</w:t>
      </w:r>
    </w:p>
    <w:p w14:paraId="3D1058CB" w14:textId="46C5F527" w:rsidR="001527C9" w:rsidRDefault="00343D79" w:rsidP="001527C9">
      <w:pPr>
        <w:pStyle w:val="ListParagraph"/>
        <w:numPr>
          <w:ilvl w:val="0"/>
          <w:numId w:val="33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eastAsia="en-IL"/>
        </w:rPr>
        <w:t>כל מסלול פשוט מצומת מסויים לכל אחד מהצאצאים העלים שלו מכיל אותו מספר של צמתים</w:t>
      </w:r>
      <w:r w:rsidR="00AC7137">
        <w:rPr>
          <w:rFonts w:ascii="Cambria Math" w:eastAsiaTheme="minorEastAsia" w:hAnsi="Cambria Math" w:hint="cs"/>
          <w:i/>
          <w:sz w:val="20"/>
          <w:szCs w:val="20"/>
          <w:rtl/>
          <w:lang w:eastAsia="en-IL"/>
        </w:rPr>
        <w:t xml:space="preserve"> שחורים.</w:t>
      </w:r>
    </w:p>
    <w:p w14:paraId="335AC19E" w14:textId="4645498E" w:rsidR="006257D8" w:rsidRDefault="006257D8" w:rsidP="006257D8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eastAsia="en-IL"/>
        </w:rPr>
      </w:pPr>
    </w:p>
    <w:p w14:paraId="6B239A82" w14:textId="1F82A4B2" w:rsidR="006257D8" w:rsidRDefault="006257D8" w:rsidP="006257D8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eastAsia="en-IL"/>
        </w:rPr>
        <w:t>דוגמה לעץ אדום-שחור:</w:t>
      </w:r>
    </w:p>
    <w:p w14:paraId="71F4FEA1" w14:textId="1C43DE90" w:rsidR="006257D8" w:rsidRDefault="009717B6" w:rsidP="00912818">
      <w:pPr>
        <w:bidi/>
        <w:spacing w:after="0" w:line="360" w:lineRule="auto"/>
        <w:jc w:val="center"/>
        <w:rPr>
          <w:rFonts w:ascii="Cambria Math" w:eastAsiaTheme="minorEastAsia" w:hAnsi="Cambria Math"/>
          <w:i/>
          <w:sz w:val="20"/>
          <w:szCs w:val="20"/>
          <w:lang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30D6D549" wp14:editId="2780560B">
            <wp:extent cx="3310214" cy="1930773"/>
            <wp:effectExtent l="0" t="0" r="50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2BDEDE6" w14:textId="4945622B" w:rsidR="00D8240C" w:rsidRDefault="003D3907" w:rsidP="00A14B84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b/>
          <w:bCs/>
          <w:i/>
          <w:sz w:val="20"/>
          <w:szCs w:val="20"/>
          <w:rtl/>
          <w:lang w:val="en-IL" w:eastAsia="en-IL"/>
        </w:rPr>
        <w:t>עוד הגדרות:</w:t>
      </w:r>
    </w:p>
    <w:p w14:paraId="05D3DB20" w14:textId="244263AC" w:rsidR="003D3907" w:rsidRDefault="00AD4FDB" w:rsidP="00AD4FDB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הגובה השחור של צומת העץ:</w:t>
      </w:r>
    </w:p>
    <w:p w14:paraId="21F68E1C" w14:textId="60400274" w:rsidR="00AD4FDB" w:rsidRDefault="00AD4FDB" w:rsidP="00AD4FDB">
      <w:pPr>
        <w:pStyle w:val="ListParagraph"/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מספר צמתים שחורים</w:t>
      </w:r>
      <w:r w:rsidR="00AD58F8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מקודקוד מסויים לכל אחד מהצאצאים העלים </w:t>
      </w:r>
      <w:r w:rsidR="00FF2AC8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שלו מכונה "הגובה השחור" של הצומת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(Black high)</m:t>
        </m:r>
      </m:oMath>
      <w:r w:rsidR="00FF2AC8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12AB0C63" w14:textId="0176FFE3" w:rsidR="006F07DA" w:rsidRDefault="00AE794B" w:rsidP="00FA4F7E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הגובה השחור של העץ האו הגובה השחור של שורש העץ</w:t>
      </w:r>
    </w:p>
    <w:p w14:paraId="4D4347E9" w14:textId="31ECA941" w:rsidR="00AE794B" w:rsidRDefault="00AE794B" w:rsidP="00AE794B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הצמתים הפנימיים של העץ הם קודקודים שאינם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NIL</m:t>
        </m:r>
      </m:oMath>
      <w:r w:rsidR="00B415C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5F2603B8" w14:textId="0CED67B3" w:rsidR="00B415C0" w:rsidRDefault="00B415C0" w:rsidP="00AB425B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</w:p>
    <w:p w14:paraId="4B492B80" w14:textId="77777777" w:rsidR="00F0023A" w:rsidRDefault="00F0023A" w:rsidP="00F0023A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</w:p>
    <w:p w14:paraId="6D2A05C2" w14:textId="77777777" w:rsidR="00F0023A" w:rsidRDefault="00F0023A" w:rsidP="00F0023A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</w:p>
    <w:p w14:paraId="2C40B930" w14:textId="77777777" w:rsidR="00F0023A" w:rsidRDefault="00F0023A" w:rsidP="00F0023A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</w:p>
    <w:p w14:paraId="763A4873" w14:textId="77777777" w:rsidR="00F0023A" w:rsidRDefault="00F0023A" w:rsidP="00F0023A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</w:p>
    <w:p w14:paraId="009EB6C4" w14:textId="77777777" w:rsidR="00F0023A" w:rsidRDefault="00F0023A" w:rsidP="00F0023A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</w:p>
    <w:p w14:paraId="2A38FED8" w14:textId="77777777" w:rsidR="00F0023A" w:rsidRDefault="00F0023A" w:rsidP="00F0023A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</w:p>
    <w:p w14:paraId="6A91CB99" w14:textId="77777777" w:rsidR="00F0023A" w:rsidRDefault="00F0023A" w:rsidP="00F0023A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</w:p>
    <w:p w14:paraId="0AB003DD" w14:textId="67956D5F" w:rsidR="00AB425B" w:rsidRDefault="00AB425B" w:rsidP="00F0023A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b/>
          <w:bCs/>
          <w:i/>
          <w:sz w:val="20"/>
          <w:szCs w:val="20"/>
          <w:rtl/>
          <w:lang w:val="en-IL" w:eastAsia="en-IL"/>
        </w:rPr>
        <w:lastRenderedPageBreak/>
        <w:t>תכונות:</w:t>
      </w:r>
    </w:p>
    <w:p w14:paraId="1FAFB932" w14:textId="77777777" w:rsidR="00952003" w:rsidRPr="00952003" w:rsidRDefault="00883B8D" w:rsidP="00952003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אורכו של המסלול הארוך ביותר מהשורש לכל אחד מן העלים הוא לכל הפחות </w:t>
      </w:r>
      <w:r w:rsidR="00C65CD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פעמיים אורכו של המסלול הקצר ביותר מהשורש לאחד העלים.</w:t>
      </w:r>
    </w:p>
    <w:p w14:paraId="0C6FE2AD" w14:textId="5B3E2425" w:rsidR="009309F4" w:rsidRDefault="00E81F2E" w:rsidP="006338DC">
      <w:pPr>
        <w:bidi/>
        <w:spacing w:after="0" w:line="360" w:lineRule="auto"/>
        <w:ind w:left="720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  <w:r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כדי להבין מדוע זה כך נתבונן בתכונות </w:t>
      </w:r>
      <w:r w:rsidR="00F908AB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4</w:t>
      </w:r>
      <w:r w:rsidR="00ED19CA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,5 </w:t>
      </w:r>
      <w:r w:rsidR="00567169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של עץ אדום-שחור,</w:t>
      </w:r>
      <w:r w:rsidR="005E5B91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נניח שמספר הצמתים השחורים בתכונה 5 שווה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5E5B91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</w:t>
      </w:r>
      <w:r w:rsidR="001F14A7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אז המסלול הקצר ביותר משורש העץ עד הצאצאים העלים שלו</w:t>
      </w:r>
      <w:r w:rsidR="003B4EF0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מכיל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3B4EF0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צמתים שחורים,</w:t>
      </w:r>
      <w:r w:rsidR="00903A84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ניתן לבנות מסלול ארוך יותר על ידי </w:t>
      </w:r>
      <w:r w:rsidR="000D386D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הוספת עלים אדומים, אבל על פי תכונה 4 לא ניתן להוסיף שני צמתים אדומים ברצ, לכן הדרך הארוכה ביותר האפשרית מורכבת מ-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x∙2</m:t>
        </m:r>
      </m:oMath>
      <w:r w:rsidR="00F40CF1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צמתים</w:t>
      </w:r>
      <w:r w:rsidR="00420BDA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</w:t>
      </w:r>
      <w:r w:rsidR="00C570E6" w:rsidRPr="0095200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לסירוגין אדומים ושחורים.</w:t>
      </w:r>
    </w:p>
    <w:p w14:paraId="15A79ABF" w14:textId="0F753F00" w:rsidR="00C15606" w:rsidRPr="00C15606" w:rsidRDefault="00681552" w:rsidP="00C15606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תת-עץ של עץ אדום שחור בעל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קודקודים פנימיים, שורשו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מכיל לפחות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  <w:r w:rsidR="00917EBC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קודקודים פנימיים,</w:t>
      </w:r>
      <w:r w:rsidR="002C0FF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</m:t>
        </m:r>
      </m:oMath>
      <w:r w:rsidR="002C0FF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הגובה השחור של תת העץ, כלומר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  <w:r w:rsidR="005247AE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1FFEAF34" w14:textId="3FB86DF8" w:rsidR="00C15606" w:rsidRDefault="00C15606" w:rsidP="00C15606">
      <w:pPr>
        <w:pStyle w:val="ListParagraph"/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הוכחה באינדוקציה</w:t>
      </w:r>
      <w:r w:rsidR="00B82521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לפי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</m:t>
        </m:r>
      </m:oMath>
      <w:r w:rsidR="00F969EC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:</w:t>
      </w:r>
    </w:p>
    <w:p w14:paraId="0A9CDB17" w14:textId="5AB5CC01" w:rsidR="00A3459E" w:rsidRDefault="002C3159" w:rsidP="00A3459E">
      <w:pPr>
        <w:pStyle w:val="ListParagraph"/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בסיס: עבור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b=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0</m:t>
        </m:r>
      </m:oMath>
      <w:r w:rsidR="005F4D9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כלומר בתת-עץ יש רק עלה אחד שהוא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NIL</m:t>
        </m:r>
      </m:oMath>
      <w:r w:rsidR="005F4D9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אז מספר צמתיים פנימים בתת-עץ הזה שווה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-1=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0</m:t>
        </m:r>
      </m:oMath>
      <w:r w:rsidR="00A3459E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ניקח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b=1</m:t>
        </m:r>
      </m:oMath>
      <w:r w:rsidR="00A3459E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</w:t>
      </w:r>
      <w:r w:rsidR="00C14E8E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צומת הוא שחור ויש כאן שלושה אפשרויות:</w:t>
      </w:r>
    </w:p>
    <w:p w14:paraId="0B602712" w14:textId="4A4B240D" w:rsidR="00C14E8E" w:rsidRDefault="00286F9D" w:rsidP="00366C42">
      <w:pPr>
        <w:pStyle w:val="ListParagraph"/>
        <w:numPr>
          <w:ilvl w:val="0"/>
          <w:numId w:val="36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שורש הוא צומת יחיד בעץ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n=1</m:t>
        </m:r>
      </m:oMath>
      <w:r w:rsidR="00A1078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</w:t>
      </w:r>
    </w:p>
    <w:p w14:paraId="3FB2F445" w14:textId="25149EA5" w:rsidR="00A10789" w:rsidRDefault="00A10789" w:rsidP="00A10789">
      <w:pPr>
        <w:pStyle w:val="ListParagraph"/>
        <w:numPr>
          <w:ilvl w:val="0"/>
          <w:numId w:val="36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לשורש יש בן אדום אחד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n=2</m:t>
        </m:r>
      </m:oMath>
      <w:r w:rsidR="006126B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</w:t>
      </w:r>
    </w:p>
    <w:p w14:paraId="5C205665" w14:textId="5721AA2A" w:rsidR="000D54B5" w:rsidRDefault="000D54B5" w:rsidP="000D54B5">
      <w:pPr>
        <w:pStyle w:val="ListParagraph"/>
        <w:numPr>
          <w:ilvl w:val="0"/>
          <w:numId w:val="36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לשורש יש 2 בנים אדומי</w:t>
      </w:r>
      <w:r w:rsidR="00974F1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ם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n=3</m:t>
        </m:r>
      </m:oMath>
      <w:r w:rsidR="006126B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4189E500" w14:textId="21621B4F" w:rsidR="00A176D0" w:rsidRDefault="00A176D0" w:rsidP="00A176D0">
      <w:pPr>
        <w:pStyle w:val="ListParagraph"/>
        <w:bidi/>
        <w:spacing w:after="0" w:line="360" w:lineRule="auto"/>
        <w:ind w:left="1440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בשלושת המקרים מתקיים:</w:t>
      </w:r>
    </w:p>
    <w:p w14:paraId="4BBE6F94" w14:textId="3A182AF5" w:rsidR="00A176D0" w:rsidRPr="00193F97" w:rsidRDefault="005234A7" w:rsidP="00A176D0">
      <w:pPr>
        <w:pStyle w:val="ListParagraph"/>
        <w:bidi/>
        <w:spacing w:after="0" w:line="360" w:lineRule="auto"/>
        <w:ind w:left="1440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n</m:t>
          </m:r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-1=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-1=2</m:t>
          </m:r>
        </m:oMath>
      </m:oMathPara>
    </w:p>
    <w:p w14:paraId="4C34C55B" w14:textId="6CB08260" w:rsidR="00193F97" w:rsidRDefault="00193F97" w:rsidP="00193F97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ab/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הנחה: מס</w:t>
      </w:r>
      <w:r w:rsidR="000E645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פ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ר הצמתים הפנימיים של העץ בעל גובה שחור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b&gt;0</m:t>
        </m:r>
      </m:oMath>
      <w:r w:rsidR="00115E0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מקיים את האי-שיוויון: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  <w:r w:rsidR="002059C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26373B6A" w14:textId="1008912E" w:rsidR="002059C0" w:rsidRDefault="002059C0" w:rsidP="002059C0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ab/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הוכחה: </w:t>
      </w:r>
      <w:r w:rsidR="000E645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עבור גובה שחור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b+1</m:t>
        </m:r>
      </m:oMath>
      <w:r w:rsidR="001D743C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33B64F74" w14:textId="7EA3EABA" w:rsidR="001D743C" w:rsidRDefault="00BB1EFC" w:rsidP="00B50CA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שורש של התת-עץ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שחור ונניח שיש לו שני בנים, אז הגובה השחור </w:t>
      </w:r>
      <w:r w:rsidR="0031442C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של כל אחד מהבנים הוא שווה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</m:t>
        </m:r>
      </m:oMath>
      <w:r w:rsidR="0033109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בגלל שהגובה של כל אחד מהבנים קטן ב-1 מגובה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33109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עצמו, כלומר שווה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</m:t>
        </m:r>
      </m:oMath>
      <w:r w:rsidR="0033109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לפי הנחת האינדוקציה מספר הצמתים הפנימיים של כל בן הוא לפחות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  <w:r w:rsidR="002D7D7E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. לכן העץ המקורי מכיל לפחות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-1+1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1</m:t>
        </m:r>
      </m:oMath>
      <w:r w:rsidR="004F14C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7170EAFC" w14:textId="0CD56A97" w:rsidR="004F14CA" w:rsidRPr="008558BE" w:rsidRDefault="008558BE" w:rsidP="00307838">
      <w:pPr>
        <w:bidi/>
        <w:spacing w:after="0" w:line="360" w:lineRule="auto"/>
        <w:ind w:left="1080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val="en-IL" w:eastAsia="en-IL"/>
            </w:rPr>
            <m:t>∎</m:t>
          </m:r>
        </m:oMath>
      </m:oMathPara>
    </w:p>
    <w:p w14:paraId="43B1828A" w14:textId="5509EEA7" w:rsidR="00C82FD2" w:rsidRDefault="00C82FD2" w:rsidP="00C82FD2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שורש תת-העץ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אדום, לפי תכונה 4, </w:t>
      </w:r>
      <w:r w:rsidR="00EC408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יש לו 2 בנים שחורים שהגובה השחור של כל אחד מהם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b+1</m:t>
        </m:r>
      </m:oMath>
      <w:r w:rsidR="00B26FF0">
        <w:rPr>
          <w:rFonts w:ascii="Cambria Math" w:eastAsiaTheme="minorEastAsia" w:hAnsi="Cambria Math"/>
          <w:i/>
          <w:sz w:val="20"/>
          <w:szCs w:val="20"/>
          <w:lang w:val="en-IL" w:eastAsia="en-IL"/>
        </w:rPr>
        <w:t xml:space="preserve"> </w:t>
      </w:r>
      <w:r w:rsidR="00B26FF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(לפי סעיף א'), מספר הקודקודים לכל אחד מהבנים לא יעלה על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  <w:r w:rsidR="00836712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79156EA1" w14:textId="56ADEFC4" w:rsidR="00836712" w:rsidRDefault="00836712" w:rsidP="00836712">
      <w:pPr>
        <w:pStyle w:val="ListParagraph"/>
        <w:bidi/>
        <w:spacing w:after="0" w:line="360" w:lineRule="auto"/>
        <w:ind w:left="1440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לכן מספר הקודקודים של תת-עץ</w:t>
      </w:r>
      <w:r w:rsidR="00F8526C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ששורשו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F8526C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אדום מתקיים אי-השיוון:</w:t>
      </w:r>
    </w:p>
    <w:p w14:paraId="69D403CC" w14:textId="2A252184" w:rsidR="00F8526C" w:rsidRPr="007370FA" w:rsidRDefault="008365E2" w:rsidP="00F8526C">
      <w:pPr>
        <w:pStyle w:val="ListParagraph"/>
        <w:bidi/>
        <w:spacing w:after="0" w:line="360" w:lineRule="auto"/>
        <w:ind w:left="1440"/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-1+1=2∙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  <w:r w:rsidR="00E17E5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164CE4D9" w14:textId="0FC5AC6D" w:rsidR="007370FA" w:rsidRPr="00FD4B3C" w:rsidRDefault="00AA43FB" w:rsidP="007370FA">
      <w:pPr>
        <w:pStyle w:val="ListParagraph"/>
        <w:bidi/>
        <w:spacing w:after="0" w:line="360" w:lineRule="auto"/>
        <w:ind w:left="1440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val="en-IL" w:eastAsia="en-IL"/>
            </w:rPr>
            <m:t>∎</m:t>
          </m:r>
        </m:oMath>
      </m:oMathPara>
    </w:p>
    <w:p w14:paraId="2D7479FC" w14:textId="1CD12864" w:rsidR="00FD4B3C" w:rsidRPr="00B76B08" w:rsidRDefault="00352746" w:rsidP="00FD4B3C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גובה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h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של עץ אדום-שחור בעל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>
        <w:rPr>
          <w:rFonts w:ascii="Cambria Math" w:eastAsiaTheme="minorEastAsia" w:hAnsi="Cambria Math"/>
          <w:i/>
          <w:sz w:val="20"/>
          <w:szCs w:val="20"/>
          <w:lang w:val="en-IL" w:eastAsia="en-IL"/>
        </w:rPr>
        <w:t xml:space="preserve"> 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קודקודים פנימיים לא עולה על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2∙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n+1</m:t>
                </m:r>
              </m:e>
            </m:d>
          </m:e>
        </m:func>
      </m:oMath>
      <w:r w:rsidR="008C2852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כלומר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h≤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2∙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</m:func>
      </m:oMath>
      <w:r w:rsidR="00B76B08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1F0737CE" w14:textId="3BC4B03C" w:rsidR="00B76B08" w:rsidRDefault="00B30D6F" w:rsidP="00B30D6F">
      <w:pPr>
        <w:pStyle w:val="ListParagraph"/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הוכחה: </w:t>
      </w:r>
      <w:r w:rsidR="009543B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הגובה השחור של העץ הוא לפחות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den>
        </m:f>
      </m:oMath>
      <w:r w:rsidR="002E23AE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</w:t>
      </w:r>
      <w:r w:rsidR="009B7891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כלומר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b≥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den>
        </m:f>
      </m:oMath>
      <w:r w:rsidR="008E4C7F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</w:t>
      </w:r>
      <w:r w:rsidR="00EA3F12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מכאן נובע כי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b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1</m:t>
        </m:r>
      </m:oMath>
      <w:r w:rsidR="00F10AAE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 ולכן:</w:t>
      </w:r>
    </w:p>
    <w:p w14:paraId="03A9BD00" w14:textId="4258A66C" w:rsidR="00F10AAE" w:rsidRDefault="001142CA" w:rsidP="00F10AAE">
      <w:pPr>
        <w:pStyle w:val="ListParagraph"/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h≤2∙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</m:func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5DF55712" w14:textId="1634C2D2" w:rsidR="001976AB" w:rsidRPr="00C62ED3" w:rsidRDefault="00C62ED3" w:rsidP="001976AB">
      <w:pPr>
        <w:pStyle w:val="ListParagraph"/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val="en-IL" w:eastAsia="en-IL"/>
            </w:rPr>
            <m:t>∎</m:t>
          </m:r>
        </m:oMath>
      </m:oMathPara>
    </w:p>
    <w:p w14:paraId="0122AA7D" w14:textId="52C3A48F" w:rsidR="00C62ED3" w:rsidRDefault="002F4874" w:rsidP="00AF1C1D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b/>
          <w:bCs/>
          <w:i/>
          <w:sz w:val="20"/>
          <w:szCs w:val="20"/>
          <w:rtl/>
          <w:lang w:val="en-IL" w:eastAsia="en-IL"/>
        </w:rPr>
        <w:t>תכונות</w:t>
      </w:r>
      <w:r w:rsidR="00AF1C1D">
        <w:rPr>
          <w:rFonts w:ascii="Cambria Math" w:eastAsiaTheme="minorEastAsia" w:hAnsi="Cambria Math" w:hint="cs"/>
          <w:b/>
          <w:bCs/>
          <w:i/>
          <w:sz w:val="20"/>
          <w:szCs w:val="20"/>
          <w:rtl/>
          <w:lang w:val="en-IL" w:eastAsia="en-IL"/>
        </w:rPr>
        <w:t xml:space="preserve"> של פעולות </w:t>
      </w:r>
      <w:r w:rsidR="00823CE3">
        <w:rPr>
          <w:rFonts w:ascii="Cambria Math" w:eastAsiaTheme="minorEastAsia" w:hAnsi="Cambria Math" w:hint="cs"/>
          <w:b/>
          <w:bCs/>
          <w:i/>
          <w:sz w:val="20"/>
          <w:szCs w:val="20"/>
          <w:rtl/>
          <w:lang w:val="en-IL" w:eastAsia="en-IL"/>
        </w:rPr>
        <w:t>בסיסיות:</w:t>
      </w:r>
    </w:p>
    <w:p w14:paraId="58247773" w14:textId="308453F3" w:rsidR="00823CE3" w:rsidRPr="00D84A95" w:rsidRDefault="0009718A" w:rsidP="00823CE3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הוספה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(insert)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 w:rsidR="00E17622"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–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 w:rsidR="00E17622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הכנסת איבר לעץ, תשמור את איזונו של העץ, ניתן לבצע בזמן</w:t>
      </w:r>
      <w:r w:rsidR="00BF63B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של</w:t>
      </w:r>
      <w:r w:rsidR="00E17622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n)</m:t>
            </m:r>
          </m:e>
        </m:func>
      </m:oMath>
      <w:r w:rsidR="00D84A95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6D8A97D3" w14:textId="3E48C8AC" w:rsidR="00D84A95" w:rsidRPr="007201A1" w:rsidRDefault="0040093C" w:rsidP="00D84A95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מחיקה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(remove)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–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מחיקת איבר מבוקש מהעץ, ניתן לבצע בזמן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n)</m:t>
            </m:r>
          </m:e>
        </m:func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0947317A" w14:textId="72382AE5" w:rsidR="007201A1" w:rsidRPr="00823CE3" w:rsidRDefault="00A4707A" w:rsidP="007201A1">
      <w:pPr>
        <w:pStyle w:val="ListParagraph"/>
        <w:numPr>
          <w:ilvl w:val="0"/>
          <w:numId w:val="34"/>
        </w:numPr>
        <w:bidi/>
        <w:spacing w:after="0" w:line="360" w:lineRule="auto"/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חיפוש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(contains)</m:t>
        </m:r>
      </m:oMath>
      <w:r w:rsidR="0065352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 w:rsidR="00653529"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–</w:t>
      </w:r>
      <w:r w:rsidR="0065352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חיפוש איבר מבוקש בעץ, ניתן לבצע בזמן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n)</m:t>
            </m:r>
          </m:e>
        </m:func>
      </m:oMath>
      <w:r w:rsidR="0065352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62679199" w14:textId="6179C7D0" w:rsidR="002F4874" w:rsidRDefault="002F4874" w:rsidP="00646AA0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</w:p>
    <w:p w14:paraId="17F3726C" w14:textId="750BF9B7" w:rsidR="00646AA0" w:rsidRDefault="004B5784" w:rsidP="00646AA0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lastRenderedPageBreak/>
        <w:t>מכיוון שפעולות אלו משנות את העץ, התוצאה עלולה להפר את התכונות של העץ, כדי לשמור על תכונות העץ עלינו לשנות</w:t>
      </w:r>
      <w:r w:rsidR="0044266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את צבעיהם של מספר קודקודים, ואף את מבנה ההצבעה.</w:t>
      </w:r>
    </w:p>
    <w:p w14:paraId="6777C9A1" w14:textId="6319CF14" w:rsidR="0044266B" w:rsidRDefault="00ED0151" w:rsidP="0044266B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שינוי מבנה ההצבעה נקרא רוטציה, קיימים שני סוגים של רוטציה: רוטציה ימינה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right-rotate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)</m:t>
        </m:r>
      </m:oMath>
      <w:r w:rsidR="00C050C6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ורוטציה שמאלית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(left-rotate)</m:t>
        </m:r>
      </m:oMath>
      <w:r w:rsidR="00FF624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 w:rsidR="00FF624D"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–</w:t>
      </w:r>
      <w:r w:rsidR="00FF624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בדיוק כמו בעץ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AVL</m:t>
        </m:r>
      </m:oMath>
      <w:r w:rsidR="00FF624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702A153E" w14:textId="3113C8DE" w:rsidR="00C33091" w:rsidRDefault="00C33091" w:rsidP="00C33091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</w:p>
    <w:p w14:paraId="5F0DB0C2" w14:textId="21BC9C47" w:rsidR="00C33091" w:rsidRDefault="00C33091" w:rsidP="00C33091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מוסיפים איבר חדש לעץ בדיוק כמו שמוסיפים לעץ בינארי רגיל וצובעים אותו באדום.</w:t>
      </w:r>
    </w:p>
    <w:p w14:paraId="5BC4200A" w14:textId="01BB3037" w:rsidR="00C33091" w:rsidRDefault="00C33091" w:rsidP="00C33091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בע</w:t>
      </w:r>
      <w:r w:rsidR="0042741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ץ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חיפוש בינארי </w:t>
      </w:r>
      <w:r w:rsidR="0042741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מוסיפים עלה, אבל בעץ אדום-שחור עלה לא מכיל מידע</w:t>
      </w:r>
      <w:r w:rsidR="00B53FA5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לכן מוסיפים איבר חדש אדום בעל שני בני-עלים </w:t>
      </w:r>
      <w:r w:rsidR="00084D3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שחורים</w:t>
      </w:r>
      <w:r w:rsidR="006F7AE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 עכשיו הכל תלוי בצבעים של הקודקודים שסמוכים אליו</w:t>
      </w:r>
      <w:r w:rsidR="000154E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053550C0" w14:textId="3F8B0EB3" w:rsidR="000154E0" w:rsidRDefault="000154E0" w:rsidP="000154E0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</w:p>
    <w:p w14:paraId="61F21866" w14:textId="74014F39" w:rsidR="00C226CA" w:rsidRDefault="00C226CA" w:rsidP="00C226CA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באלגוריתם הוספת איבר חדש </w:t>
      </w:r>
      <w:r w:rsidR="00406C8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יש שני מקרים הקשורים לצבע של "דוד" של איבר חדש, נסמן את האיבר החדש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406C8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 שלבי ההוספה הם:</w:t>
      </w:r>
    </w:p>
    <w:p w14:paraId="04AAD7EA" w14:textId="16692B13" w:rsidR="0087379C" w:rsidRPr="00326280" w:rsidRDefault="0087379C" w:rsidP="00326280">
      <w:pPr>
        <w:pStyle w:val="ListParagraph"/>
        <w:numPr>
          <w:ilvl w:val="0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מבצעים הוספת איבר סטנדרטית של עץ חיפוש בינארי וצובעים את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באדום</w:t>
      </w:r>
      <w:r w:rsidR="003B73E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</w:t>
      </w:r>
    </w:p>
    <w:p w14:paraId="7D7874B0" w14:textId="41CE8AE2" w:rsidR="00A169F6" w:rsidRDefault="002D2CC7" w:rsidP="00AB685A">
      <w:pPr>
        <w:pStyle w:val="ListParagraph"/>
        <w:numPr>
          <w:ilvl w:val="0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אם העץ היה ריק אז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שורש העץ, משנים את הצבע שלו לשחור, גובה העץ עולה ב-1</w:t>
      </w:r>
      <w:r w:rsidR="0018667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 כלומר הופך ל-0</w:t>
      </w:r>
      <w:r w:rsidR="00AB685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(נזכור כי גובה של עץ ריק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  <w:r w:rsidR="00B7297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בגללש שגובה של קודקוד שהוא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NIL</m:t>
        </m:r>
      </m:oMath>
      <w:r w:rsidR="00B7297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שווה ל</w:t>
      </w:r>
      <w:r w:rsidR="0014117D"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—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1</m:t>
        </m:r>
      </m:oMath>
      <w:r w:rsidR="0014117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)</w:t>
      </w:r>
      <w:r w:rsidR="00463B5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</w:t>
      </w:r>
    </w:p>
    <w:p w14:paraId="1D7BC8E8" w14:textId="0D77394E" w:rsidR="00D620B3" w:rsidRDefault="00A80656" w:rsidP="00856F3D">
      <w:pPr>
        <w:pStyle w:val="ListParagraph"/>
        <w:numPr>
          <w:ilvl w:val="0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קודקוד האב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שחור, במקרה זה כל התנאים מתקיימים ואין מה לתקן</w:t>
      </w:r>
      <w:r w:rsidR="00856F3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</w:t>
      </w:r>
    </w:p>
    <w:p w14:paraId="31DE2613" w14:textId="06D68189" w:rsidR="00856F3D" w:rsidRDefault="00856F3D" w:rsidP="00856F3D">
      <w:pPr>
        <w:pStyle w:val="ListParagraph"/>
        <w:numPr>
          <w:ilvl w:val="0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קודקוד האב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אדום ולא שורש</w:t>
      </w:r>
      <w:r w:rsidR="00FC17D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(</w:t>
      </w:r>
      <w:r w:rsidR="000D4E38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הסב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257C86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חייב להיות שחור לפי תכונה 4</w:t>
      </w:r>
      <w:r w:rsidR="00FC17D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)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38B12647" w14:textId="0805E300" w:rsidR="003559C0" w:rsidRPr="00815C56" w:rsidRDefault="0000494A" w:rsidP="00815C56">
      <w:pPr>
        <w:pStyle w:val="ListParagraph"/>
        <w:numPr>
          <w:ilvl w:val="1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 w:rsidRPr="00815C56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הדוד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Pr="00815C56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אדום</w:t>
      </w:r>
      <w:r w:rsidR="00BA26BE" w:rsidRPr="00815C56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:</w:t>
      </w:r>
    </w:p>
    <w:p w14:paraId="537002FE" w14:textId="77777777" w:rsidR="00B641C7" w:rsidRDefault="00B642D0" w:rsidP="00815C56">
      <w:pPr>
        <w:pStyle w:val="ListParagraph"/>
        <w:numPr>
          <w:ilvl w:val="2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משנים את הצבע של קודקוד האב </w:t>
      </w:r>
      <w:r w:rsidR="00DD0BE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וקודקוד הדוד לשחור,</w:t>
      </w:r>
    </w:p>
    <w:p w14:paraId="22D27AB1" w14:textId="77777777" w:rsidR="00B641C7" w:rsidRDefault="00D202A3" w:rsidP="00815C56">
      <w:pPr>
        <w:pStyle w:val="ListParagraph"/>
        <w:numPr>
          <w:ilvl w:val="2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 w:rsidRPr="00B641C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צובעים את קודקוד הסב לאדום,</w:t>
      </w:r>
    </w:p>
    <w:p w14:paraId="0B249581" w14:textId="3EC56004" w:rsidR="00360D14" w:rsidRDefault="00D202A3" w:rsidP="001E619B">
      <w:pPr>
        <w:pStyle w:val="ListParagraph"/>
        <w:numPr>
          <w:ilvl w:val="2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 w:rsidRPr="00B641C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חוזרים רקורסיבית לשלבים 1,2 עם הסב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Pr="00B641C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במקום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Pr="00B641C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35013C24" w14:textId="22CBDC80" w:rsidR="001E619B" w:rsidRDefault="001F4B13" w:rsidP="001E619B">
      <w:pPr>
        <w:pStyle w:val="ListParagraph"/>
        <w:numPr>
          <w:ilvl w:val="1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הדוד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שחור</w:t>
      </w:r>
      <w:r w:rsidR="00AE0C1A">
        <w:rPr>
          <w:rFonts w:ascii="Cambria Math" w:eastAsiaTheme="minorEastAsia" w:hAnsi="Cambria Math"/>
          <w:i/>
          <w:sz w:val="20"/>
          <w:szCs w:val="20"/>
          <w:lang w:val="en-IL" w:eastAsia="en-IL"/>
        </w:rPr>
        <w:t xml:space="preserve"> </w:t>
      </w:r>
      <w:r w:rsidR="00AE0C1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(האב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AE0C1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 w:rsidR="00163D18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, </w:t>
      </w:r>
      <w:r w:rsidR="00E73DA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הסב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E73DA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 w:rsidR="00AE0C1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)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:</w:t>
      </w:r>
    </w:p>
    <w:p w14:paraId="7DE0F6BC" w14:textId="42931F2C" w:rsidR="001F4B13" w:rsidRDefault="00AF111D" w:rsidP="00AF111D">
      <w:pPr>
        <w:pStyle w:val="ListParagraph"/>
        <w:numPr>
          <w:ilvl w:val="2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left left case</m:t>
        </m:r>
      </m:oMath>
      <w:r w:rsidR="003E68B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 w:rsidR="007E4840"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–</w:t>
      </w:r>
      <w:r w:rsidR="004E73DA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 w:rsidR="007E4840">
        <w:rPr>
          <w:rFonts w:ascii="Cambria Math" w:eastAsiaTheme="minorEastAsia" w:hAnsi="Cambria Math"/>
          <w:i/>
          <w:sz w:val="20"/>
          <w:szCs w:val="20"/>
          <w:lang w:val="en-IL" w:eastAsia="en-IL"/>
        </w:rPr>
        <w:t xml:space="preserve"> </w:t>
      </w:r>
      <w:r w:rsidR="007E484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הוא הבן השמאלי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 w:rsidR="007E484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7E4840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הבן השמאלי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 w:rsidR="00F80E5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211FAB16" w14:textId="500E09FC" w:rsidR="0061599E" w:rsidRDefault="0061599E" w:rsidP="0061599E">
      <w:pPr>
        <w:pStyle w:val="ListParagraph"/>
        <w:numPr>
          <w:ilvl w:val="2"/>
          <w:numId w:val="39"/>
        </w:num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n-IL"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left right case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–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הבן השמאלי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>
        <w:rPr>
          <w:rFonts w:ascii="Cambria Math" w:eastAsiaTheme="minorEastAsia" w:hAnsi="Cambria Math"/>
          <w:i/>
          <w:sz w:val="20"/>
          <w:szCs w:val="20"/>
          <w:lang w:val="en-IL" w:eastAsia="en-IL"/>
        </w:rPr>
        <w:t xml:space="preserve"> 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ו-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</w:t>
      </w:r>
      <w:r w:rsidR="00A359B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הבן הימני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 w:rsidR="00A359B9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1639D244" w14:textId="586B75F3" w:rsidR="006D0B07" w:rsidRPr="001E619B" w:rsidRDefault="002311B2" w:rsidP="006D0B07">
      <w:pPr>
        <w:pStyle w:val="ListParagraph"/>
        <w:numPr>
          <w:ilvl w:val="2"/>
          <w:numId w:val="39"/>
        </w:numPr>
        <w:bidi/>
        <w:spacing w:after="0" w:line="360" w:lineRule="auto"/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right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right case</m:t>
        </m:r>
      </m:oMath>
      <w:r w:rsidR="006D0B0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 w:rsidR="006D0B07"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–</w:t>
      </w:r>
      <w:r w:rsidR="006D0B0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 w:rsidR="006D0B0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הבן </w:t>
      </w:r>
      <w:r w:rsidR="00FC18E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הימני</w:t>
      </w:r>
      <w:r w:rsidR="006D0B0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 w:rsidR="006D0B07">
        <w:rPr>
          <w:rFonts w:ascii="Cambria Math" w:eastAsiaTheme="minorEastAsia" w:hAnsi="Cambria Math"/>
          <w:i/>
          <w:sz w:val="20"/>
          <w:szCs w:val="20"/>
          <w:lang w:val="en-IL" w:eastAsia="en-IL"/>
        </w:rPr>
        <w:t xml:space="preserve"> </w:t>
      </w:r>
      <w:r w:rsidR="006D0B0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ו-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6D0B0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הבן הימני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 w:rsidR="006D0B07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43443C6A" w14:textId="1D731B97" w:rsidR="006D0B07" w:rsidRPr="001E619B" w:rsidRDefault="006D0B07" w:rsidP="006D0B07">
      <w:pPr>
        <w:pStyle w:val="ListParagraph"/>
        <w:numPr>
          <w:ilvl w:val="2"/>
          <w:numId w:val="39"/>
        </w:numPr>
        <w:bidi/>
        <w:spacing w:after="0" w:line="360" w:lineRule="auto"/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left right case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w:r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  <w:t>–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הבן </w:t>
      </w:r>
      <w:r w:rsidR="00FC18E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הימני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>
        <w:rPr>
          <w:rFonts w:ascii="Cambria Math" w:eastAsiaTheme="minorEastAsia" w:hAnsi="Cambria Math"/>
          <w:i/>
          <w:sz w:val="20"/>
          <w:szCs w:val="20"/>
          <w:lang w:val="en-IL" w:eastAsia="en-IL"/>
        </w:rPr>
        <w:t xml:space="preserve"> 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ו-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הבן </w:t>
      </w:r>
      <w:r w:rsidR="00FC18E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שמאלי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g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45A1E947" w14:textId="77777777" w:rsidR="006D0B07" w:rsidRPr="0063748E" w:rsidRDefault="006D0B07" w:rsidP="0063748E">
      <w:pPr>
        <w:bidi/>
        <w:spacing w:after="0" w:line="360" w:lineRule="auto"/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</w:pPr>
      <w:bookmarkStart w:id="0" w:name="_GoBack"/>
      <w:bookmarkEnd w:id="0"/>
    </w:p>
    <w:sectPr w:rsidR="006D0B07" w:rsidRPr="0063748E" w:rsidSect="004873D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A3BB5" w14:textId="77777777" w:rsidR="00990316" w:rsidRDefault="00990316" w:rsidP="00326490">
      <w:pPr>
        <w:spacing w:after="0" w:line="240" w:lineRule="auto"/>
      </w:pPr>
      <w:r>
        <w:separator/>
      </w:r>
    </w:p>
  </w:endnote>
  <w:endnote w:type="continuationSeparator" w:id="0">
    <w:p w14:paraId="0D3A96B2" w14:textId="77777777" w:rsidR="00990316" w:rsidRDefault="00990316" w:rsidP="00326490">
      <w:pPr>
        <w:spacing w:after="0" w:line="240" w:lineRule="auto"/>
      </w:pPr>
      <w:r>
        <w:continuationSeparator/>
      </w:r>
    </w:p>
  </w:endnote>
  <w:endnote w:type="continuationNotice" w:id="1">
    <w:p w14:paraId="5C80B237" w14:textId="77777777" w:rsidR="00990316" w:rsidRDefault="00990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 xml:space="preserve">כפיר </w:t>
    </w:r>
    <w:r w:rsidRPr="000D0E6F">
      <w:rPr>
        <w:rFonts w:hint="cs"/>
        <w:i/>
        <w:iCs/>
        <w:sz w:val="18"/>
        <w:szCs w:val="18"/>
        <w:rtl/>
      </w:rPr>
      <w:t>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C8574" w14:textId="77777777" w:rsidR="00990316" w:rsidRDefault="00990316" w:rsidP="00326490">
      <w:pPr>
        <w:spacing w:after="0" w:line="240" w:lineRule="auto"/>
      </w:pPr>
      <w:r>
        <w:separator/>
      </w:r>
    </w:p>
  </w:footnote>
  <w:footnote w:type="continuationSeparator" w:id="0">
    <w:p w14:paraId="06110041" w14:textId="77777777" w:rsidR="00990316" w:rsidRDefault="00990316" w:rsidP="00326490">
      <w:pPr>
        <w:spacing w:after="0" w:line="240" w:lineRule="auto"/>
      </w:pPr>
      <w:r>
        <w:continuationSeparator/>
      </w:r>
    </w:p>
  </w:footnote>
  <w:footnote w:type="continuationNotice" w:id="1">
    <w:p w14:paraId="185EC522" w14:textId="77777777" w:rsidR="00990316" w:rsidRDefault="00990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4F92"/>
    <w:multiLevelType w:val="hybridMultilevel"/>
    <w:tmpl w:val="737A6808"/>
    <w:lvl w:ilvl="0" w:tplc="3964146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4062"/>
    <w:multiLevelType w:val="hybridMultilevel"/>
    <w:tmpl w:val="131C59A4"/>
    <w:lvl w:ilvl="0" w:tplc="9CB0B8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C02B5"/>
    <w:multiLevelType w:val="hybridMultilevel"/>
    <w:tmpl w:val="26864C0A"/>
    <w:lvl w:ilvl="0" w:tplc="95568C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1521D3"/>
    <w:multiLevelType w:val="hybridMultilevel"/>
    <w:tmpl w:val="9588F222"/>
    <w:lvl w:ilvl="0" w:tplc="A8FEAA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15574"/>
    <w:multiLevelType w:val="hybridMultilevel"/>
    <w:tmpl w:val="12769FAE"/>
    <w:lvl w:ilvl="0" w:tplc="3E2EF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F7F5C"/>
    <w:multiLevelType w:val="hybridMultilevel"/>
    <w:tmpl w:val="158851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7192A"/>
    <w:multiLevelType w:val="hybridMultilevel"/>
    <w:tmpl w:val="06007340"/>
    <w:lvl w:ilvl="0" w:tplc="2A1CBF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670F8"/>
    <w:multiLevelType w:val="hybridMultilevel"/>
    <w:tmpl w:val="B6A0C3DA"/>
    <w:lvl w:ilvl="0" w:tplc="863AD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82F81"/>
    <w:multiLevelType w:val="hybridMultilevel"/>
    <w:tmpl w:val="1DA6C1A8"/>
    <w:lvl w:ilvl="0" w:tplc="584CC1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61899"/>
    <w:multiLevelType w:val="hybridMultilevel"/>
    <w:tmpl w:val="B9DE2950"/>
    <w:lvl w:ilvl="0" w:tplc="486A7A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760C8"/>
    <w:multiLevelType w:val="hybridMultilevel"/>
    <w:tmpl w:val="ED28C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92BB5"/>
    <w:multiLevelType w:val="hybridMultilevel"/>
    <w:tmpl w:val="BB60CED0"/>
    <w:lvl w:ilvl="0" w:tplc="08CA9F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22D01"/>
    <w:multiLevelType w:val="hybridMultilevel"/>
    <w:tmpl w:val="670EF068"/>
    <w:lvl w:ilvl="0" w:tplc="0CCE8F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77557"/>
    <w:multiLevelType w:val="hybridMultilevel"/>
    <w:tmpl w:val="CBBEF402"/>
    <w:lvl w:ilvl="0" w:tplc="C1E619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470BBC"/>
    <w:multiLevelType w:val="hybridMultilevel"/>
    <w:tmpl w:val="C0287190"/>
    <w:lvl w:ilvl="0" w:tplc="F74CC75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061140"/>
    <w:multiLevelType w:val="hybridMultilevel"/>
    <w:tmpl w:val="FBCEB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D5FE1"/>
    <w:multiLevelType w:val="hybridMultilevel"/>
    <w:tmpl w:val="92E62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72D97"/>
    <w:multiLevelType w:val="hybridMultilevel"/>
    <w:tmpl w:val="5E1CCF5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67F70"/>
    <w:multiLevelType w:val="hybridMultilevel"/>
    <w:tmpl w:val="3998F8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90D19"/>
    <w:multiLevelType w:val="hybridMultilevel"/>
    <w:tmpl w:val="3D020768"/>
    <w:lvl w:ilvl="0" w:tplc="E2D477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8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15"/>
  </w:num>
  <w:num w:numId="8">
    <w:abstractNumId w:val="35"/>
  </w:num>
  <w:num w:numId="9">
    <w:abstractNumId w:val="12"/>
  </w:num>
  <w:num w:numId="10">
    <w:abstractNumId w:val="13"/>
  </w:num>
  <w:num w:numId="11">
    <w:abstractNumId w:val="32"/>
  </w:num>
  <w:num w:numId="12">
    <w:abstractNumId w:val="31"/>
  </w:num>
  <w:num w:numId="13">
    <w:abstractNumId w:val="1"/>
  </w:num>
  <w:num w:numId="14">
    <w:abstractNumId w:val="25"/>
  </w:num>
  <w:num w:numId="15">
    <w:abstractNumId w:val="6"/>
  </w:num>
  <w:num w:numId="16">
    <w:abstractNumId w:val="16"/>
  </w:num>
  <w:num w:numId="17">
    <w:abstractNumId w:val="7"/>
  </w:num>
  <w:num w:numId="18">
    <w:abstractNumId w:val="24"/>
  </w:num>
  <w:num w:numId="19">
    <w:abstractNumId w:val="27"/>
  </w:num>
  <w:num w:numId="20">
    <w:abstractNumId w:val="11"/>
  </w:num>
  <w:num w:numId="21">
    <w:abstractNumId w:val="3"/>
  </w:num>
  <w:num w:numId="22">
    <w:abstractNumId w:val="34"/>
  </w:num>
  <w:num w:numId="23">
    <w:abstractNumId w:val="18"/>
  </w:num>
  <w:num w:numId="24">
    <w:abstractNumId w:val="17"/>
  </w:num>
  <w:num w:numId="25">
    <w:abstractNumId w:val="30"/>
  </w:num>
  <w:num w:numId="26">
    <w:abstractNumId w:val="36"/>
  </w:num>
  <w:num w:numId="27">
    <w:abstractNumId w:val="37"/>
  </w:num>
  <w:num w:numId="28">
    <w:abstractNumId w:val="33"/>
  </w:num>
  <w:num w:numId="29">
    <w:abstractNumId w:val="28"/>
  </w:num>
  <w:num w:numId="30">
    <w:abstractNumId w:val="9"/>
  </w:num>
  <w:num w:numId="31">
    <w:abstractNumId w:val="23"/>
  </w:num>
  <w:num w:numId="32">
    <w:abstractNumId w:val="22"/>
  </w:num>
  <w:num w:numId="33">
    <w:abstractNumId w:val="26"/>
  </w:num>
  <w:num w:numId="34">
    <w:abstractNumId w:val="19"/>
  </w:num>
  <w:num w:numId="35">
    <w:abstractNumId w:val="20"/>
  </w:num>
  <w:num w:numId="36">
    <w:abstractNumId w:val="29"/>
  </w:num>
  <w:num w:numId="37">
    <w:abstractNumId w:val="8"/>
  </w:num>
  <w:num w:numId="38">
    <w:abstractNumId w:val="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0186"/>
    <w:rsid w:val="00001645"/>
    <w:rsid w:val="00001DF6"/>
    <w:rsid w:val="0000494A"/>
    <w:rsid w:val="000049F3"/>
    <w:rsid w:val="00004F2B"/>
    <w:rsid w:val="000051FB"/>
    <w:rsid w:val="00006A82"/>
    <w:rsid w:val="00006BED"/>
    <w:rsid w:val="00006CF0"/>
    <w:rsid w:val="00007EBB"/>
    <w:rsid w:val="00010F5A"/>
    <w:rsid w:val="00011247"/>
    <w:rsid w:val="00011393"/>
    <w:rsid w:val="00012687"/>
    <w:rsid w:val="00013567"/>
    <w:rsid w:val="00014DDD"/>
    <w:rsid w:val="000154E0"/>
    <w:rsid w:val="00015548"/>
    <w:rsid w:val="000200DC"/>
    <w:rsid w:val="00020CAA"/>
    <w:rsid w:val="000214EC"/>
    <w:rsid w:val="0002478C"/>
    <w:rsid w:val="000269C5"/>
    <w:rsid w:val="0002719A"/>
    <w:rsid w:val="000276BD"/>
    <w:rsid w:val="00027937"/>
    <w:rsid w:val="00030B63"/>
    <w:rsid w:val="00031A9F"/>
    <w:rsid w:val="00032936"/>
    <w:rsid w:val="00032FBB"/>
    <w:rsid w:val="000339A0"/>
    <w:rsid w:val="00033DD0"/>
    <w:rsid w:val="00034E86"/>
    <w:rsid w:val="000359F7"/>
    <w:rsid w:val="00035DFD"/>
    <w:rsid w:val="00037504"/>
    <w:rsid w:val="000377A5"/>
    <w:rsid w:val="00040EDE"/>
    <w:rsid w:val="00041D61"/>
    <w:rsid w:val="000426DF"/>
    <w:rsid w:val="000427CB"/>
    <w:rsid w:val="00042A8D"/>
    <w:rsid w:val="00042C43"/>
    <w:rsid w:val="00044032"/>
    <w:rsid w:val="00044BB7"/>
    <w:rsid w:val="00045344"/>
    <w:rsid w:val="0004650B"/>
    <w:rsid w:val="00046B26"/>
    <w:rsid w:val="00047EFD"/>
    <w:rsid w:val="00047F30"/>
    <w:rsid w:val="000506E8"/>
    <w:rsid w:val="00050DEE"/>
    <w:rsid w:val="000523E2"/>
    <w:rsid w:val="0005321B"/>
    <w:rsid w:val="00054674"/>
    <w:rsid w:val="000548A7"/>
    <w:rsid w:val="0005776A"/>
    <w:rsid w:val="00060711"/>
    <w:rsid w:val="00060925"/>
    <w:rsid w:val="00060C5A"/>
    <w:rsid w:val="00060F6C"/>
    <w:rsid w:val="000614CB"/>
    <w:rsid w:val="0006173F"/>
    <w:rsid w:val="00064739"/>
    <w:rsid w:val="00064754"/>
    <w:rsid w:val="000677D5"/>
    <w:rsid w:val="000708CE"/>
    <w:rsid w:val="00070C50"/>
    <w:rsid w:val="00071C0A"/>
    <w:rsid w:val="000725A8"/>
    <w:rsid w:val="000736CD"/>
    <w:rsid w:val="000739D4"/>
    <w:rsid w:val="00074D71"/>
    <w:rsid w:val="00075457"/>
    <w:rsid w:val="00075A1F"/>
    <w:rsid w:val="00075CEF"/>
    <w:rsid w:val="00077B42"/>
    <w:rsid w:val="00077BA7"/>
    <w:rsid w:val="0008181C"/>
    <w:rsid w:val="00082135"/>
    <w:rsid w:val="00084D33"/>
    <w:rsid w:val="00086DA1"/>
    <w:rsid w:val="0008784D"/>
    <w:rsid w:val="000878BC"/>
    <w:rsid w:val="0009052D"/>
    <w:rsid w:val="00091062"/>
    <w:rsid w:val="00092492"/>
    <w:rsid w:val="0009292B"/>
    <w:rsid w:val="00094922"/>
    <w:rsid w:val="000961A9"/>
    <w:rsid w:val="00096343"/>
    <w:rsid w:val="0009655A"/>
    <w:rsid w:val="000966E0"/>
    <w:rsid w:val="0009718A"/>
    <w:rsid w:val="00097323"/>
    <w:rsid w:val="000A097D"/>
    <w:rsid w:val="000A0B62"/>
    <w:rsid w:val="000A25A8"/>
    <w:rsid w:val="000A3D43"/>
    <w:rsid w:val="000A41A2"/>
    <w:rsid w:val="000A42B4"/>
    <w:rsid w:val="000A4665"/>
    <w:rsid w:val="000A7413"/>
    <w:rsid w:val="000B1551"/>
    <w:rsid w:val="000B15B9"/>
    <w:rsid w:val="000B33F9"/>
    <w:rsid w:val="000B33FA"/>
    <w:rsid w:val="000B3E60"/>
    <w:rsid w:val="000B5852"/>
    <w:rsid w:val="000B5F71"/>
    <w:rsid w:val="000B678F"/>
    <w:rsid w:val="000B7B09"/>
    <w:rsid w:val="000B7F91"/>
    <w:rsid w:val="000C212D"/>
    <w:rsid w:val="000C3944"/>
    <w:rsid w:val="000C422E"/>
    <w:rsid w:val="000C5863"/>
    <w:rsid w:val="000C592E"/>
    <w:rsid w:val="000C61BE"/>
    <w:rsid w:val="000D0E6F"/>
    <w:rsid w:val="000D0F51"/>
    <w:rsid w:val="000D22CC"/>
    <w:rsid w:val="000D386D"/>
    <w:rsid w:val="000D3D2A"/>
    <w:rsid w:val="000D3EBF"/>
    <w:rsid w:val="000D4000"/>
    <w:rsid w:val="000D4E38"/>
    <w:rsid w:val="000D54B5"/>
    <w:rsid w:val="000D58DA"/>
    <w:rsid w:val="000D59BD"/>
    <w:rsid w:val="000D6F66"/>
    <w:rsid w:val="000D7A89"/>
    <w:rsid w:val="000D7B97"/>
    <w:rsid w:val="000D7C21"/>
    <w:rsid w:val="000D7F59"/>
    <w:rsid w:val="000E0BF3"/>
    <w:rsid w:val="000E1982"/>
    <w:rsid w:val="000E2FBC"/>
    <w:rsid w:val="000E3ACB"/>
    <w:rsid w:val="000E5016"/>
    <w:rsid w:val="000E5680"/>
    <w:rsid w:val="000E5B87"/>
    <w:rsid w:val="000E6459"/>
    <w:rsid w:val="000E6A49"/>
    <w:rsid w:val="000E7298"/>
    <w:rsid w:val="000E7504"/>
    <w:rsid w:val="000F0625"/>
    <w:rsid w:val="000F0FA9"/>
    <w:rsid w:val="000F12C4"/>
    <w:rsid w:val="000F144D"/>
    <w:rsid w:val="000F243F"/>
    <w:rsid w:val="000F3E8C"/>
    <w:rsid w:val="000F59DC"/>
    <w:rsid w:val="000F5E34"/>
    <w:rsid w:val="000F63DD"/>
    <w:rsid w:val="000F6827"/>
    <w:rsid w:val="000F68B9"/>
    <w:rsid w:val="000F6CC8"/>
    <w:rsid w:val="000F6F98"/>
    <w:rsid w:val="00100D10"/>
    <w:rsid w:val="00100DAC"/>
    <w:rsid w:val="0010163D"/>
    <w:rsid w:val="0010184D"/>
    <w:rsid w:val="00101979"/>
    <w:rsid w:val="00103311"/>
    <w:rsid w:val="0010333B"/>
    <w:rsid w:val="00105D8F"/>
    <w:rsid w:val="001060EB"/>
    <w:rsid w:val="00107B87"/>
    <w:rsid w:val="0011053C"/>
    <w:rsid w:val="0011192C"/>
    <w:rsid w:val="00111B6B"/>
    <w:rsid w:val="00111D59"/>
    <w:rsid w:val="001142CA"/>
    <w:rsid w:val="0011476C"/>
    <w:rsid w:val="00115186"/>
    <w:rsid w:val="00115E0D"/>
    <w:rsid w:val="00115EB9"/>
    <w:rsid w:val="001176DD"/>
    <w:rsid w:val="0011781A"/>
    <w:rsid w:val="00120844"/>
    <w:rsid w:val="00120E4F"/>
    <w:rsid w:val="001232C2"/>
    <w:rsid w:val="0012574D"/>
    <w:rsid w:val="00125D97"/>
    <w:rsid w:val="00127312"/>
    <w:rsid w:val="00130F8C"/>
    <w:rsid w:val="00132F04"/>
    <w:rsid w:val="00133982"/>
    <w:rsid w:val="001342FE"/>
    <w:rsid w:val="001350E3"/>
    <w:rsid w:val="0013525F"/>
    <w:rsid w:val="001359B7"/>
    <w:rsid w:val="001407E2"/>
    <w:rsid w:val="0014117D"/>
    <w:rsid w:val="0014137E"/>
    <w:rsid w:val="00142078"/>
    <w:rsid w:val="00142FB2"/>
    <w:rsid w:val="00143ED9"/>
    <w:rsid w:val="00144142"/>
    <w:rsid w:val="001441F2"/>
    <w:rsid w:val="00145E98"/>
    <w:rsid w:val="0014739D"/>
    <w:rsid w:val="001479E6"/>
    <w:rsid w:val="00150369"/>
    <w:rsid w:val="0015088D"/>
    <w:rsid w:val="001514BC"/>
    <w:rsid w:val="001527C9"/>
    <w:rsid w:val="00153C95"/>
    <w:rsid w:val="00153E48"/>
    <w:rsid w:val="00155167"/>
    <w:rsid w:val="001561F2"/>
    <w:rsid w:val="001567B7"/>
    <w:rsid w:val="00156DEB"/>
    <w:rsid w:val="00160116"/>
    <w:rsid w:val="0016067E"/>
    <w:rsid w:val="00161091"/>
    <w:rsid w:val="00161879"/>
    <w:rsid w:val="00163A2C"/>
    <w:rsid w:val="00163D18"/>
    <w:rsid w:val="00163F92"/>
    <w:rsid w:val="001647C3"/>
    <w:rsid w:val="00165110"/>
    <w:rsid w:val="00165369"/>
    <w:rsid w:val="00166756"/>
    <w:rsid w:val="00170972"/>
    <w:rsid w:val="00170F65"/>
    <w:rsid w:val="00171F5E"/>
    <w:rsid w:val="001746EB"/>
    <w:rsid w:val="00174F11"/>
    <w:rsid w:val="0017520F"/>
    <w:rsid w:val="001758B2"/>
    <w:rsid w:val="001759F5"/>
    <w:rsid w:val="00180359"/>
    <w:rsid w:val="00181232"/>
    <w:rsid w:val="001814A7"/>
    <w:rsid w:val="00182979"/>
    <w:rsid w:val="00182B12"/>
    <w:rsid w:val="00182E8A"/>
    <w:rsid w:val="001842D2"/>
    <w:rsid w:val="0018431C"/>
    <w:rsid w:val="00185BC6"/>
    <w:rsid w:val="00185C06"/>
    <w:rsid w:val="00186674"/>
    <w:rsid w:val="00190274"/>
    <w:rsid w:val="0019187C"/>
    <w:rsid w:val="00191922"/>
    <w:rsid w:val="001938AE"/>
    <w:rsid w:val="00193E51"/>
    <w:rsid w:val="00193F97"/>
    <w:rsid w:val="0019509A"/>
    <w:rsid w:val="00195198"/>
    <w:rsid w:val="001957F3"/>
    <w:rsid w:val="0019698D"/>
    <w:rsid w:val="00196AC6"/>
    <w:rsid w:val="00196BCE"/>
    <w:rsid w:val="00196EE8"/>
    <w:rsid w:val="0019766B"/>
    <w:rsid w:val="001976AB"/>
    <w:rsid w:val="001A0782"/>
    <w:rsid w:val="001A0BB7"/>
    <w:rsid w:val="001A2212"/>
    <w:rsid w:val="001A3700"/>
    <w:rsid w:val="001A484F"/>
    <w:rsid w:val="001A5420"/>
    <w:rsid w:val="001A5A5D"/>
    <w:rsid w:val="001A5B95"/>
    <w:rsid w:val="001A5C80"/>
    <w:rsid w:val="001A5E53"/>
    <w:rsid w:val="001A635B"/>
    <w:rsid w:val="001A694F"/>
    <w:rsid w:val="001A6C66"/>
    <w:rsid w:val="001A7F66"/>
    <w:rsid w:val="001B03AC"/>
    <w:rsid w:val="001B0613"/>
    <w:rsid w:val="001B09C0"/>
    <w:rsid w:val="001B1E5E"/>
    <w:rsid w:val="001B20D5"/>
    <w:rsid w:val="001B2930"/>
    <w:rsid w:val="001B3A7D"/>
    <w:rsid w:val="001B75F2"/>
    <w:rsid w:val="001B78A8"/>
    <w:rsid w:val="001B7AA4"/>
    <w:rsid w:val="001C0580"/>
    <w:rsid w:val="001C33B3"/>
    <w:rsid w:val="001C4DB1"/>
    <w:rsid w:val="001C538E"/>
    <w:rsid w:val="001C5642"/>
    <w:rsid w:val="001C56D2"/>
    <w:rsid w:val="001C5905"/>
    <w:rsid w:val="001C6103"/>
    <w:rsid w:val="001C68DD"/>
    <w:rsid w:val="001C6B99"/>
    <w:rsid w:val="001C7BA4"/>
    <w:rsid w:val="001D0CE3"/>
    <w:rsid w:val="001D19D4"/>
    <w:rsid w:val="001D2111"/>
    <w:rsid w:val="001D2F9C"/>
    <w:rsid w:val="001D2FB9"/>
    <w:rsid w:val="001D410F"/>
    <w:rsid w:val="001D45E8"/>
    <w:rsid w:val="001D61C5"/>
    <w:rsid w:val="001D6D09"/>
    <w:rsid w:val="001D7019"/>
    <w:rsid w:val="001D743C"/>
    <w:rsid w:val="001D7A56"/>
    <w:rsid w:val="001E02AF"/>
    <w:rsid w:val="001E0758"/>
    <w:rsid w:val="001E1C55"/>
    <w:rsid w:val="001E1CCE"/>
    <w:rsid w:val="001E2067"/>
    <w:rsid w:val="001E5600"/>
    <w:rsid w:val="001E5649"/>
    <w:rsid w:val="001E56D1"/>
    <w:rsid w:val="001E5A12"/>
    <w:rsid w:val="001E5D59"/>
    <w:rsid w:val="001E619B"/>
    <w:rsid w:val="001E69AE"/>
    <w:rsid w:val="001E6AA9"/>
    <w:rsid w:val="001E7D30"/>
    <w:rsid w:val="001E7FDE"/>
    <w:rsid w:val="001F0694"/>
    <w:rsid w:val="001F14A7"/>
    <w:rsid w:val="001F21F8"/>
    <w:rsid w:val="001F23E4"/>
    <w:rsid w:val="001F26CA"/>
    <w:rsid w:val="001F4B13"/>
    <w:rsid w:val="001F55C5"/>
    <w:rsid w:val="001F5908"/>
    <w:rsid w:val="001F628E"/>
    <w:rsid w:val="0020062D"/>
    <w:rsid w:val="00202003"/>
    <w:rsid w:val="002030D9"/>
    <w:rsid w:val="00204A27"/>
    <w:rsid w:val="0020535D"/>
    <w:rsid w:val="002059C0"/>
    <w:rsid w:val="00205E26"/>
    <w:rsid w:val="00206770"/>
    <w:rsid w:val="002109C7"/>
    <w:rsid w:val="00211569"/>
    <w:rsid w:val="002123FB"/>
    <w:rsid w:val="0021262B"/>
    <w:rsid w:val="00213057"/>
    <w:rsid w:val="002142B1"/>
    <w:rsid w:val="002149EF"/>
    <w:rsid w:val="0021558A"/>
    <w:rsid w:val="0021587B"/>
    <w:rsid w:val="00216D1E"/>
    <w:rsid w:val="002224EE"/>
    <w:rsid w:val="002252A4"/>
    <w:rsid w:val="002255AA"/>
    <w:rsid w:val="0022597C"/>
    <w:rsid w:val="002259A3"/>
    <w:rsid w:val="0022685D"/>
    <w:rsid w:val="002269BF"/>
    <w:rsid w:val="00226E5A"/>
    <w:rsid w:val="00227E24"/>
    <w:rsid w:val="00230785"/>
    <w:rsid w:val="00230AFC"/>
    <w:rsid w:val="002311B2"/>
    <w:rsid w:val="00231B43"/>
    <w:rsid w:val="00231EFF"/>
    <w:rsid w:val="00234F95"/>
    <w:rsid w:val="0023592C"/>
    <w:rsid w:val="00236B5C"/>
    <w:rsid w:val="00236D98"/>
    <w:rsid w:val="00236DBC"/>
    <w:rsid w:val="002377AB"/>
    <w:rsid w:val="00237E97"/>
    <w:rsid w:val="0024003A"/>
    <w:rsid w:val="002402AC"/>
    <w:rsid w:val="00241CAB"/>
    <w:rsid w:val="00242340"/>
    <w:rsid w:val="00242647"/>
    <w:rsid w:val="00243057"/>
    <w:rsid w:val="00243DCC"/>
    <w:rsid w:val="0024473F"/>
    <w:rsid w:val="00247542"/>
    <w:rsid w:val="0024780D"/>
    <w:rsid w:val="002478EA"/>
    <w:rsid w:val="00247C81"/>
    <w:rsid w:val="00247CB4"/>
    <w:rsid w:val="00250A86"/>
    <w:rsid w:val="00251ADF"/>
    <w:rsid w:val="002526D8"/>
    <w:rsid w:val="00252CB5"/>
    <w:rsid w:val="00254099"/>
    <w:rsid w:val="0025491C"/>
    <w:rsid w:val="00254FC7"/>
    <w:rsid w:val="00255BA8"/>
    <w:rsid w:val="00255EFB"/>
    <w:rsid w:val="00255F12"/>
    <w:rsid w:val="00255FF1"/>
    <w:rsid w:val="00256B44"/>
    <w:rsid w:val="00256C75"/>
    <w:rsid w:val="00257C86"/>
    <w:rsid w:val="00260508"/>
    <w:rsid w:val="00260B8A"/>
    <w:rsid w:val="002617F9"/>
    <w:rsid w:val="002620E4"/>
    <w:rsid w:val="0026219C"/>
    <w:rsid w:val="00262E2C"/>
    <w:rsid w:val="002631A9"/>
    <w:rsid w:val="002633EE"/>
    <w:rsid w:val="0026364F"/>
    <w:rsid w:val="002650FF"/>
    <w:rsid w:val="00265813"/>
    <w:rsid w:val="00265C70"/>
    <w:rsid w:val="0026763D"/>
    <w:rsid w:val="00267731"/>
    <w:rsid w:val="00267BA8"/>
    <w:rsid w:val="00270E26"/>
    <w:rsid w:val="002718DC"/>
    <w:rsid w:val="00271E0A"/>
    <w:rsid w:val="00273148"/>
    <w:rsid w:val="002744E9"/>
    <w:rsid w:val="00274BAE"/>
    <w:rsid w:val="002777C6"/>
    <w:rsid w:val="00280D16"/>
    <w:rsid w:val="002813CA"/>
    <w:rsid w:val="0028199B"/>
    <w:rsid w:val="002838C1"/>
    <w:rsid w:val="002841A0"/>
    <w:rsid w:val="00284A25"/>
    <w:rsid w:val="00286100"/>
    <w:rsid w:val="00286F9D"/>
    <w:rsid w:val="00290420"/>
    <w:rsid w:val="002948C9"/>
    <w:rsid w:val="002956EE"/>
    <w:rsid w:val="00297295"/>
    <w:rsid w:val="002A062F"/>
    <w:rsid w:val="002A0A76"/>
    <w:rsid w:val="002A1694"/>
    <w:rsid w:val="002A1CF2"/>
    <w:rsid w:val="002A3D4D"/>
    <w:rsid w:val="002A471E"/>
    <w:rsid w:val="002A5425"/>
    <w:rsid w:val="002A5EEC"/>
    <w:rsid w:val="002A7A87"/>
    <w:rsid w:val="002B0239"/>
    <w:rsid w:val="002B0457"/>
    <w:rsid w:val="002B1640"/>
    <w:rsid w:val="002B1A42"/>
    <w:rsid w:val="002B1BC2"/>
    <w:rsid w:val="002B2F78"/>
    <w:rsid w:val="002B4EB3"/>
    <w:rsid w:val="002B56BD"/>
    <w:rsid w:val="002B5968"/>
    <w:rsid w:val="002B63B7"/>
    <w:rsid w:val="002C0FF7"/>
    <w:rsid w:val="002C18EF"/>
    <w:rsid w:val="002C1C51"/>
    <w:rsid w:val="002C2A87"/>
    <w:rsid w:val="002C2AD1"/>
    <w:rsid w:val="002C3159"/>
    <w:rsid w:val="002C3EF5"/>
    <w:rsid w:val="002C4477"/>
    <w:rsid w:val="002C74A2"/>
    <w:rsid w:val="002C7CB9"/>
    <w:rsid w:val="002D0CCE"/>
    <w:rsid w:val="002D1648"/>
    <w:rsid w:val="002D243A"/>
    <w:rsid w:val="002D2CC7"/>
    <w:rsid w:val="002D32EF"/>
    <w:rsid w:val="002D3FA8"/>
    <w:rsid w:val="002D4F38"/>
    <w:rsid w:val="002D568B"/>
    <w:rsid w:val="002D5C74"/>
    <w:rsid w:val="002D674E"/>
    <w:rsid w:val="002D77C5"/>
    <w:rsid w:val="002D7D7E"/>
    <w:rsid w:val="002D7E40"/>
    <w:rsid w:val="002E114F"/>
    <w:rsid w:val="002E14AA"/>
    <w:rsid w:val="002E1C6E"/>
    <w:rsid w:val="002E23AE"/>
    <w:rsid w:val="002E2E89"/>
    <w:rsid w:val="002E32F6"/>
    <w:rsid w:val="002E57EA"/>
    <w:rsid w:val="002E630B"/>
    <w:rsid w:val="002E71E5"/>
    <w:rsid w:val="002E7793"/>
    <w:rsid w:val="002E7F3B"/>
    <w:rsid w:val="002F14C2"/>
    <w:rsid w:val="002F4874"/>
    <w:rsid w:val="002F4B23"/>
    <w:rsid w:val="002F7C89"/>
    <w:rsid w:val="00300A49"/>
    <w:rsid w:val="00301236"/>
    <w:rsid w:val="00301793"/>
    <w:rsid w:val="00303ADB"/>
    <w:rsid w:val="003062E6"/>
    <w:rsid w:val="00306516"/>
    <w:rsid w:val="003065DC"/>
    <w:rsid w:val="00306BA9"/>
    <w:rsid w:val="00306CBA"/>
    <w:rsid w:val="00307271"/>
    <w:rsid w:val="00307811"/>
    <w:rsid w:val="00307838"/>
    <w:rsid w:val="00307B76"/>
    <w:rsid w:val="00307C15"/>
    <w:rsid w:val="00307EA0"/>
    <w:rsid w:val="0031170A"/>
    <w:rsid w:val="00312B88"/>
    <w:rsid w:val="00312DF5"/>
    <w:rsid w:val="00313CF6"/>
    <w:rsid w:val="0031442C"/>
    <w:rsid w:val="003147DD"/>
    <w:rsid w:val="00315F14"/>
    <w:rsid w:val="00316331"/>
    <w:rsid w:val="00316B4F"/>
    <w:rsid w:val="00316D53"/>
    <w:rsid w:val="00316F21"/>
    <w:rsid w:val="00317543"/>
    <w:rsid w:val="003177BE"/>
    <w:rsid w:val="00320805"/>
    <w:rsid w:val="00321E0B"/>
    <w:rsid w:val="00323780"/>
    <w:rsid w:val="00323CBF"/>
    <w:rsid w:val="00325FCA"/>
    <w:rsid w:val="00326280"/>
    <w:rsid w:val="00326490"/>
    <w:rsid w:val="00326E6F"/>
    <w:rsid w:val="00327A66"/>
    <w:rsid w:val="00327D6A"/>
    <w:rsid w:val="0033109D"/>
    <w:rsid w:val="0033373A"/>
    <w:rsid w:val="003337AD"/>
    <w:rsid w:val="00334895"/>
    <w:rsid w:val="00334CBF"/>
    <w:rsid w:val="00334F23"/>
    <w:rsid w:val="0033666A"/>
    <w:rsid w:val="00342BE1"/>
    <w:rsid w:val="003435D0"/>
    <w:rsid w:val="00343D79"/>
    <w:rsid w:val="00344303"/>
    <w:rsid w:val="00346A61"/>
    <w:rsid w:val="00347C08"/>
    <w:rsid w:val="00350132"/>
    <w:rsid w:val="003511F0"/>
    <w:rsid w:val="003514D9"/>
    <w:rsid w:val="0035163D"/>
    <w:rsid w:val="003518D4"/>
    <w:rsid w:val="00352746"/>
    <w:rsid w:val="003530CF"/>
    <w:rsid w:val="00354BDA"/>
    <w:rsid w:val="00354BF0"/>
    <w:rsid w:val="00354DE4"/>
    <w:rsid w:val="003556B8"/>
    <w:rsid w:val="00355720"/>
    <w:rsid w:val="003559C0"/>
    <w:rsid w:val="00355C05"/>
    <w:rsid w:val="00356AA9"/>
    <w:rsid w:val="00356BBB"/>
    <w:rsid w:val="00357BD2"/>
    <w:rsid w:val="003605B4"/>
    <w:rsid w:val="00360D14"/>
    <w:rsid w:val="00360D5D"/>
    <w:rsid w:val="0036119A"/>
    <w:rsid w:val="003612FB"/>
    <w:rsid w:val="003617F5"/>
    <w:rsid w:val="003619A0"/>
    <w:rsid w:val="00361A5C"/>
    <w:rsid w:val="00361ECA"/>
    <w:rsid w:val="00362419"/>
    <w:rsid w:val="00362EBE"/>
    <w:rsid w:val="003643D0"/>
    <w:rsid w:val="00364A44"/>
    <w:rsid w:val="00364CE2"/>
    <w:rsid w:val="00364FCD"/>
    <w:rsid w:val="0036517A"/>
    <w:rsid w:val="003653B7"/>
    <w:rsid w:val="00365D3F"/>
    <w:rsid w:val="00366C42"/>
    <w:rsid w:val="00370E4D"/>
    <w:rsid w:val="00374510"/>
    <w:rsid w:val="0037583A"/>
    <w:rsid w:val="00375C6A"/>
    <w:rsid w:val="00376057"/>
    <w:rsid w:val="00376098"/>
    <w:rsid w:val="0037611A"/>
    <w:rsid w:val="00376A81"/>
    <w:rsid w:val="00381D2A"/>
    <w:rsid w:val="003829F7"/>
    <w:rsid w:val="00382A5B"/>
    <w:rsid w:val="00383032"/>
    <w:rsid w:val="00385D86"/>
    <w:rsid w:val="00386B08"/>
    <w:rsid w:val="00392F59"/>
    <w:rsid w:val="00393A09"/>
    <w:rsid w:val="0039755C"/>
    <w:rsid w:val="003A1D08"/>
    <w:rsid w:val="003A419C"/>
    <w:rsid w:val="003A56D2"/>
    <w:rsid w:val="003A587C"/>
    <w:rsid w:val="003A6687"/>
    <w:rsid w:val="003A764A"/>
    <w:rsid w:val="003B0E1A"/>
    <w:rsid w:val="003B1562"/>
    <w:rsid w:val="003B2546"/>
    <w:rsid w:val="003B2811"/>
    <w:rsid w:val="003B3B38"/>
    <w:rsid w:val="003B4EC1"/>
    <w:rsid w:val="003B4EF0"/>
    <w:rsid w:val="003B6CB9"/>
    <w:rsid w:val="003B73ED"/>
    <w:rsid w:val="003B7BF0"/>
    <w:rsid w:val="003C05EB"/>
    <w:rsid w:val="003C245E"/>
    <w:rsid w:val="003C533D"/>
    <w:rsid w:val="003C5A0E"/>
    <w:rsid w:val="003C5D01"/>
    <w:rsid w:val="003C6594"/>
    <w:rsid w:val="003C65D2"/>
    <w:rsid w:val="003C6D6A"/>
    <w:rsid w:val="003C7254"/>
    <w:rsid w:val="003D1C50"/>
    <w:rsid w:val="003D1D17"/>
    <w:rsid w:val="003D2475"/>
    <w:rsid w:val="003D387A"/>
    <w:rsid w:val="003D3907"/>
    <w:rsid w:val="003D3D46"/>
    <w:rsid w:val="003D4297"/>
    <w:rsid w:val="003D5C75"/>
    <w:rsid w:val="003D62CA"/>
    <w:rsid w:val="003D653A"/>
    <w:rsid w:val="003D7045"/>
    <w:rsid w:val="003D7918"/>
    <w:rsid w:val="003E0A17"/>
    <w:rsid w:val="003E27A8"/>
    <w:rsid w:val="003E3DEB"/>
    <w:rsid w:val="003E3FC7"/>
    <w:rsid w:val="003E42CB"/>
    <w:rsid w:val="003E4D79"/>
    <w:rsid w:val="003E68B4"/>
    <w:rsid w:val="003E6FBE"/>
    <w:rsid w:val="003E7A64"/>
    <w:rsid w:val="003E7C77"/>
    <w:rsid w:val="003F0471"/>
    <w:rsid w:val="003F0591"/>
    <w:rsid w:val="003F2063"/>
    <w:rsid w:val="003F39F5"/>
    <w:rsid w:val="003F40B4"/>
    <w:rsid w:val="003F4485"/>
    <w:rsid w:val="003F5649"/>
    <w:rsid w:val="003F78BA"/>
    <w:rsid w:val="00400123"/>
    <w:rsid w:val="00400484"/>
    <w:rsid w:val="0040093C"/>
    <w:rsid w:val="00401C7B"/>
    <w:rsid w:val="0040256D"/>
    <w:rsid w:val="00403AE1"/>
    <w:rsid w:val="004047F4"/>
    <w:rsid w:val="00404966"/>
    <w:rsid w:val="00406C8B"/>
    <w:rsid w:val="0040718D"/>
    <w:rsid w:val="00412181"/>
    <w:rsid w:val="00412235"/>
    <w:rsid w:val="0041240D"/>
    <w:rsid w:val="00412B5A"/>
    <w:rsid w:val="004137FF"/>
    <w:rsid w:val="00414752"/>
    <w:rsid w:val="00414F09"/>
    <w:rsid w:val="004150FB"/>
    <w:rsid w:val="004153AE"/>
    <w:rsid w:val="00415AFF"/>
    <w:rsid w:val="0041728E"/>
    <w:rsid w:val="004173E5"/>
    <w:rsid w:val="004202FB"/>
    <w:rsid w:val="00420BDA"/>
    <w:rsid w:val="004218E3"/>
    <w:rsid w:val="004238FA"/>
    <w:rsid w:val="00425024"/>
    <w:rsid w:val="00425180"/>
    <w:rsid w:val="00425339"/>
    <w:rsid w:val="00425AFD"/>
    <w:rsid w:val="00425D1F"/>
    <w:rsid w:val="00425DDC"/>
    <w:rsid w:val="00426D16"/>
    <w:rsid w:val="0042733D"/>
    <w:rsid w:val="00427414"/>
    <w:rsid w:val="004275C7"/>
    <w:rsid w:val="004313E8"/>
    <w:rsid w:val="004317B3"/>
    <w:rsid w:val="004319C6"/>
    <w:rsid w:val="004320F4"/>
    <w:rsid w:val="00432832"/>
    <w:rsid w:val="0043295B"/>
    <w:rsid w:val="004334F0"/>
    <w:rsid w:val="00433D01"/>
    <w:rsid w:val="00436DB0"/>
    <w:rsid w:val="00437A0A"/>
    <w:rsid w:val="004400C9"/>
    <w:rsid w:val="0044113D"/>
    <w:rsid w:val="0044266B"/>
    <w:rsid w:val="004429B9"/>
    <w:rsid w:val="00444BFB"/>
    <w:rsid w:val="00444C6B"/>
    <w:rsid w:val="00445F2D"/>
    <w:rsid w:val="004511A8"/>
    <w:rsid w:val="004520F4"/>
    <w:rsid w:val="00453DF9"/>
    <w:rsid w:val="004546EB"/>
    <w:rsid w:val="0045685F"/>
    <w:rsid w:val="004570C7"/>
    <w:rsid w:val="00457C1B"/>
    <w:rsid w:val="004612C1"/>
    <w:rsid w:val="0046214B"/>
    <w:rsid w:val="0046230B"/>
    <w:rsid w:val="004625AE"/>
    <w:rsid w:val="004628CE"/>
    <w:rsid w:val="00462F60"/>
    <w:rsid w:val="004634D5"/>
    <w:rsid w:val="00463786"/>
    <w:rsid w:val="00463B59"/>
    <w:rsid w:val="00463F1A"/>
    <w:rsid w:val="00464763"/>
    <w:rsid w:val="00465372"/>
    <w:rsid w:val="004705FC"/>
    <w:rsid w:val="00471B9F"/>
    <w:rsid w:val="0047303F"/>
    <w:rsid w:val="00474507"/>
    <w:rsid w:val="004748E5"/>
    <w:rsid w:val="00477B3B"/>
    <w:rsid w:val="00480EFA"/>
    <w:rsid w:val="00482BD6"/>
    <w:rsid w:val="004845A2"/>
    <w:rsid w:val="004873D3"/>
    <w:rsid w:val="004908D4"/>
    <w:rsid w:val="00490B50"/>
    <w:rsid w:val="0049245B"/>
    <w:rsid w:val="00492C63"/>
    <w:rsid w:val="00493FE5"/>
    <w:rsid w:val="004952BD"/>
    <w:rsid w:val="00497820"/>
    <w:rsid w:val="004A05C3"/>
    <w:rsid w:val="004A0A78"/>
    <w:rsid w:val="004A0B72"/>
    <w:rsid w:val="004A1BFD"/>
    <w:rsid w:val="004A2048"/>
    <w:rsid w:val="004A2F84"/>
    <w:rsid w:val="004A35CA"/>
    <w:rsid w:val="004A4611"/>
    <w:rsid w:val="004A5424"/>
    <w:rsid w:val="004A7C44"/>
    <w:rsid w:val="004B0752"/>
    <w:rsid w:val="004B0D4B"/>
    <w:rsid w:val="004B17F7"/>
    <w:rsid w:val="004B2D02"/>
    <w:rsid w:val="004B37DE"/>
    <w:rsid w:val="004B38AD"/>
    <w:rsid w:val="004B5784"/>
    <w:rsid w:val="004B5EC0"/>
    <w:rsid w:val="004B7979"/>
    <w:rsid w:val="004C1660"/>
    <w:rsid w:val="004C1E6E"/>
    <w:rsid w:val="004C2EC2"/>
    <w:rsid w:val="004C4A73"/>
    <w:rsid w:val="004C54D0"/>
    <w:rsid w:val="004C6C2F"/>
    <w:rsid w:val="004C7848"/>
    <w:rsid w:val="004D0856"/>
    <w:rsid w:val="004D104E"/>
    <w:rsid w:val="004D141B"/>
    <w:rsid w:val="004D1471"/>
    <w:rsid w:val="004D25FA"/>
    <w:rsid w:val="004D357E"/>
    <w:rsid w:val="004D40C2"/>
    <w:rsid w:val="004D4C02"/>
    <w:rsid w:val="004D4E9F"/>
    <w:rsid w:val="004D5EBA"/>
    <w:rsid w:val="004E1C3A"/>
    <w:rsid w:val="004E2100"/>
    <w:rsid w:val="004E29D6"/>
    <w:rsid w:val="004E3236"/>
    <w:rsid w:val="004E33A8"/>
    <w:rsid w:val="004E3456"/>
    <w:rsid w:val="004E3B5E"/>
    <w:rsid w:val="004E3F67"/>
    <w:rsid w:val="004E3F81"/>
    <w:rsid w:val="004E4006"/>
    <w:rsid w:val="004E4C86"/>
    <w:rsid w:val="004E5267"/>
    <w:rsid w:val="004E5688"/>
    <w:rsid w:val="004E6B4F"/>
    <w:rsid w:val="004E73DA"/>
    <w:rsid w:val="004F0C7A"/>
    <w:rsid w:val="004F14CA"/>
    <w:rsid w:val="004F1CBF"/>
    <w:rsid w:val="004F2B0E"/>
    <w:rsid w:val="004F3CAE"/>
    <w:rsid w:val="004F4F31"/>
    <w:rsid w:val="004F5403"/>
    <w:rsid w:val="004F561D"/>
    <w:rsid w:val="004F5DB6"/>
    <w:rsid w:val="00500321"/>
    <w:rsid w:val="0050039D"/>
    <w:rsid w:val="0050083E"/>
    <w:rsid w:val="00501FA6"/>
    <w:rsid w:val="0050291B"/>
    <w:rsid w:val="005047F2"/>
    <w:rsid w:val="00505386"/>
    <w:rsid w:val="005053FD"/>
    <w:rsid w:val="00507590"/>
    <w:rsid w:val="00507B07"/>
    <w:rsid w:val="005109FB"/>
    <w:rsid w:val="00510A91"/>
    <w:rsid w:val="00510EAC"/>
    <w:rsid w:val="00511B9F"/>
    <w:rsid w:val="00513E0B"/>
    <w:rsid w:val="00517EEC"/>
    <w:rsid w:val="00520841"/>
    <w:rsid w:val="005228B0"/>
    <w:rsid w:val="005234A7"/>
    <w:rsid w:val="005239D5"/>
    <w:rsid w:val="005247AE"/>
    <w:rsid w:val="00525369"/>
    <w:rsid w:val="00525E6D"/>
    <w:rsid w:val="00526567"/>
    <w:rsid w:val="00526E97"/>
    <w:rsid w:val="00527D1F"/>
    <w:rsid w:val="00530BD5"/>
    <w:rsid w:val="005313BF"/>
    <w:rsid w:val="00531560"/>
    <w:rsid w:val="00531DE7"/>
    <w:rsid w:val="00532497"/>
    <w:rsid w:val="0053279E"/>
    <w:rsid w:val="00533722"/>
    <w:rsid w:val="00534D62"/>
    <w:rsid w:val="0053583B"/>
    <w:rsid w:val="0053627C"/>
    <w:rsid w:val="0053692B"/>
    <w:rsid w:val="005410C6"/>
    <w:rsid w:val="0054181B"/>
    <w:rsid w:val="005424DC"/>
    <w:rsid w:val="00543E3C"/>
    <w:rsid w:val="00544F7F"/>
    <w:rsid w:val="0054645D"/>
    <w:rsid w:val="005508AB"/>
    <w:rsid w:val="00552696"/>
    <w:rsid w:val="005555D7"/>
    <w:rsid w:val="00556287"/>
    <w:rsid w:val="005569A7"/>
    <w:rsid w:val="00557512"/>
    <w:rsid w:val="00562810"/>
    <w:rsid w:val="00562DA6"/>
    <w:rsid w:val="00563D3B"/>
    <w:rsid w:val="00563F80"/>
    <w:rsid w:val="00567169"/>
    <w:rsid w:val="0056716F"/>
    <w:rsid w:val="00567F9E"/>
    <w:rsid w:val="00570CC1"/>
    <w:rsid w:val="00571FED"/>
    <w:rsid w:val="005720A3"/>
    <w:rsid w:val="00573803"/>
    <w:rsid w:val="005761C2"/>
    <w:rsid w:val="0057685B"/>
    <w:rsid w:val="005779D2"/>
    <w:rsid w:val="00581449"/>
    <w:rsid w:val="00581565"/>
    <w:rsid w:val="005815A2"/>
    <w:rsid w:val="00585A1A"/>
    <w:rsid w:val="00586532"/>
    <w:rsid w:val="00586653"/>
    <w:rsid w:val="00587526"/>
    <w:rsid w:val="0058797E"/>
    <w:rsid w:val="00587C90"/>
    <w:rsid w:val="00590255"/>
    <w:rsid w:val="0059177F"/>
    <w:rsid w:val="0059200C"/>
    <w:rsid w:val="0059234D"/>
    <w:rsid w:val="005926CF"/>
    <w:rsid w:val="00593250"/>
    <w:rsid w:val="0059458F"/>
    <w:rsid w:val="005954B2"/>
    <w:rsid w:val="00596713"/>
    <w:rsid w:val="005A0D80"/>
    <w:rsid w:val="005A0DE9"/>
    <w:rsid w:val="005A0E3E"/>
    <w:rsid w:val="005A3549"/>
    <w:rsid w:val="005A364B"/>
    <w:rsid w:val="005A42A3"/>
    <w:rsid w:val="005A4EA3"/>
    <w:rsid w:val="005A5C48"/>
    <w:rsid w:val="005A66E9"/>
    <w:rsid w:val="005B0C3F"/>
    <w:rsid w:val="005B15F3"/>
    <w:rsid w:val="005B180B"/>
    <w:rsid w:val="005B2179"/>
    <w:rsid w:val="005B37C6"/>
    <w:rsid w:val="005B37E6"/>
    <w:rsid w:val="005B76BC"/>
    <w:rsid w:val="005C0E19"/>
    <w:rsid w:val="005C0E1E"/>
    <w:rsid w:val="005C1985"/>
    <w:rsid w:val="005C28E1"/>
    <w:rsid w:val="005C2E77"/>
    <w:rsid w:val="005C3EC6"/>
    <w:rsid w:val="005C599D"/>
    <w:rsid w:val="005C6AA6"/>
    <w:rsid w:val="005C6BD9"/>
    <w:rsid w:val="005C6DE0"/>
    <w:rsid w:val="005C7355"/>
    <w:rsid w:val="005D0141"/>
    <w:rsid w:val="005D0E75"/>
    <w:rsid w:val="005D39CD"/>
    <w:rsid w:val="005D3AD3"/>
    <w:rsid w:val="005D3BC5"/>
    <w:rsid w:val="005D43C4"/>
    <w:rsid w:val="005D4EA7"/>
    <w:rsid w:val="005D6396"/>
    <w:rsid w:val="005D6D14"/>
    <w:rsid w:val="005D6D1E"/>
    <w:rsid w:val="005D7564"/>
    <w:rsid w:val="005E1F93"/>
    <w:rsid w:val="005E3056"/>
    <w:rsid w:val="005E39EF"/>
    <w:rsid w:val="005E52C5"/>
    <w:rsid w:val="005E584F"/>
    <w:rsid w:val="005E5B91"/>
    <w:rsid w:val="005E662A"/>
    <w:rsid w:val="005E6C7A"/>
    <w:rsid w:val="005E7987"/>
    <w:rsid w:val="005F0B38"/>
    <w:rsid w:val="005F1353"/>
    <w:rsid w:val="005F2F2C"/>
    <w:rsid w:val="005F4173"/>
    <w:rsid w:val="005F4256"/>
    <w:rsid w:val="005F4D93"/>
    <w:rsid w:val="005F59CC"/>
    <w:rsid w:val="005F5C5C"/>
    <w:rsid w:val="0060075F"/>
    <w:rsid w:val="00600D26"/>
    <w:rsid w:val="00602629"/>
    <w:rsid w:val="00607239"/>
    <w:rsid w:val="00607AEE"/>
    <w:rsid w:val="00611BCD"/>
    <w:rsid w:val="0061260A"/>
    <w:rsid w:val="006126BA"/>
    <w:rsid w:val="00612BDB"/>
    <w:rsid w:val="00614A48"/>
    <w:rsid w:val="006150B7"/>
    <w:rsid w:val="0061539C"/>
    <w:rsid w:val="0061599E"/>
    <w:rsid w:val="00615B52"/>
    <w:rsid w:val="00616929"/>
    <w:rsid w:val="00617E48"/>
    <w:rsid w:val="0062031B"/>
    <w:rsid w:val="006217B2"/>
    <w:rsid w:val="00622695"/>
    <w:rsid w:val="00622909"/>
    <w:rsid w:val="00623C7E"/>
    <w:rsid w:val="00624AB8"/>
    <w:rsid w:val="006257D8"/>
    <w:rsid w:val="006261DB"/>
    <w:rsid w:val="006270C7"/>
    <w:rsid w:val="00630CEF"/>
    <w:rsid w:val="006310D3"/>
    <w:rsid w:val="00632008"/>
    <w:rsid w:val="00632445"/>
    <w:rsid w:val="00632870"/>
    <w:rsid w:val="00633178"/>
    <w:rsid w:val="006338DC"/>
    <w:rsid w:val="00634ECE"/>
    <w:rsid w:val="00635867"/>
    <w:rsid w:val="00635E4F"/>
    <w:rsid w:val="00636178"/>
    <w:rsid w:val="006362F8"/>
    <w:rsid w:val="00636E5E"/>
    <w:rsid w:val="0063748E"/>
    <w:rsid w:val="00642A94"/>
    <w:rsid w:val="006433EE"/>
    <w:rsid w:val="00644798"/>
    <w:rsid w:val="00645487"/>
    <w:rsid w:val="006465AE"/>
    <w:rsid w:val="00646AA0"/>
    <w:rsid w:val="00650695"/>
    <w:rsid w:val="00650F92"/>
    <w:rsid w:val="0065254A"/>
    <w:rsid w:val="00653529"/>
    <w:rsid w:val="0065364C"/>
    <w:rsid w:val="0065413B"/>
    <w:rsid w:val="00654629"/>
    <w:rsid w:val="00655AF1"/>
    <w:rsid w:val="006562A4"/>
    <w:rsid w:val="00656642"/>
    <w:rsid w:val="00656F18"/>
    <w:rsid w:val="006577B3"/>
    <w:rsid w:val="0065793D"/>
    <w:rsid w:val="006633B9"/>
    <w:rsid w:val="006642FC"/>
    <w:rsid w:val="006643AB"/>
    <w:rsid w:val="00666E1E"/>
    <w:rsid w:val="0066708F"/>
    <w:rsid w:val="00667B3D"/>
    <w:rsid w:val="006705FE"/>
    <w:rsid w:val="00672783"/>
    <w:rsid w:val="00672DF6"/>
    <w:rsid w:val="006740A6"/>
    <w:rsid w:val="006742F2"/>
    <w:rsid w:val="00674398"/>
    <w:rsid w:val="00676155"/>
    <w:rsid w:val="00676657"/>
    <w:rsid w:val="0067769D"/>
    <w:rsid w:val="00681552"/>
    <w:rsid w:val="006817B6"/>
    <w:rsid w:val="00685787"/>
    <w:rsid w:val="0068638C"/>
    <w:rsid w:val="00687D30"/>
    <w:rsid w:val="00690349"/>
    <w:rsid w:val="00690D5C"/>
    <w:rsid w:val="006915BC"/>
    <w:rsid w:val="00694AD3"/>
    <w:rsid w:val="006952B5"/>
    <w:rsid w:val="0069537C"/>
    <w:rsid w:val="006958AD"/>
    <w:rsid w:val="00695F6C"/>
    <w:rsid w:val="00697545"/>
    <w:rsid w:val="006976FE"/>
    <w:rsid w:val="006A0D56"/>
    <w:rsid w:val="006A13CD"/>
    <w:rsid w:val="006A2DC3"/>
    <w:rsid w:val="006A6288"/>
    <w:rsid w:val="006A6A3B"/>
    <w:rsid w:val="006A781C"/>
    <w:rsid w:val="006B0CFE"/>
    <w:rsid w:val="006B0D17"/>
    <w:rsid w:val="006B0D56"/>
    <w:rsid w:val="006B2A33"/>
    <w:rsid w:val="006B3084"/>
    <w:rsid w:val="006B5793"/>
    <w:rsid w:val="006B6220"/>
    <w:rsid w:val="006B7553"/>
    <w:rsid w:val="006B77E5"/>
    <w:rsid w:val="006C1E20"/>
    <w:rsid w:val="006C2813"/>
    <w:rsid w:val="006C4AC9"/>
    <w:rsid w:val="006D0B07"/>
    <w:rsid w:val="006D16E0"/>
    <w:rsid w:val="006D1A49"/>
    <w:rsid w:val="006D20FD"/>
    <w:rsid w:val="006D22B9"/>
    <w:rsid w:val="006D2E9F"/>
    <w:rsid w:val="006D4E06"/>
    <w:rsid w:val="006D5765"/>
    <w:rsid w:val="006D57D7"/>
    <w:rsid w:val="006D6466"/>
    <w:rsid w:val="006D722C"/>
    <w:rsid w:val="006D771C"/>
    <w:rsid w:val="006E0740"/>
    <w:rsid w:val="006E1413"/>
    <w:rsid w:val="006E3155"/>
    <w:rsid w:val="006E35CC"/>
    <w:rsid w:val="006E3E46"/>
    <w:rsid w:val="006E57BF"/>
    <w:rsid w:val="006E60CD"/>
    <w:rsid w:val="006E7969"/>
    <w:rsid w:val="006F07DA"/>
    <w:rsid w:val="006F09AA"/>
    <w:rsid w:val="006F13BE"/>
    <w:rsid w:val="006F19AD"/>
    <w:rsid w:val="006F2AC8"/>
    <w:rsid w:val="006F31C4"/>
    <w:rsid w:val="006F38C8"/>
    <w:rsid w:val="006F3992"/>
    <w:rsid w:val="006F3A92"/>
    <w:rsid w:val="006F5885"/>
    <w:rsid w:val="006F630D"/>
    <w:rsid w:val="006F6BB0"/>
    <w:rsid w:val="006F7AE9"/>
    <w:rsid w:val="006F7E93"/>
    <w:rsid w:val="00701BB7"/>
    <w:rsid w:val="00701E7D"/>
    <w:rsid w:val="00702EA6"/>
    <w:rsid w:val="007053CC"/>
    <w:rsid w:val="00706BC6"/>
    <w:rsid w:val="00707094"/>
    <w:rsid w:val="00707503"/>
    <w:rsid w:val="00707F11"/>
    <w:rsid w:val="00710003"/>
    <w:rsid w:val="0071131E"/>
    <w:rsid w:val="00711EE1"/>
    <w:rsid w:val="00713073"/>
    <w:rsid w:val="007138FE"/>
    <w:rsid w:val="00713A8F"/>
    <w:rsid w:val="0071494C"/>
    <w:rsid w:val="00714A52"/>
    <w:rsid w:val="0071502D"/>
    <w:rsid w:val="007157E0"/>
    <w:rsid w:val="00715982"/>
    <w:rsid w:val="007169A4"/>
    <w:rsid w:val="00716AE4"/>
    <w:rsid w:val="007170B4"/>
    <w:rsid w:val="007201A1"/>
    <w:rsid w:val="0072081F"/>
    <w:rsid w:val="007210EA"/>
    <w:rsid w:val="00721BB8"/>
    <w:rsid w:val="007230EA"/>
    <w:rsid w:val="00723662"/>
    <w:rsid w:val="00723BC0"/>
    <w:rsid w:val="00723D5A"/>
    <w:rsid w:val="0072494C"/>
    <w:rsid w:val="007261E3"/>
    <w:rsid w:val="007262D1"/>
    <w:rsid w:val="00726965"/>
    <w:rsid w:val="00730155"/>
    <w:rsid w:val="0073026D"/>
    <w:rsid w:val="00732622"/>
    <w:rsid w:val="00734059"/>
    <w:rsid w:val="00734309"/>
    <w:rsid w:val="0073532E"/>
    <w:rsid w:val="00735C25"/>
    <w:rsid w:val="00736CA5"/>
    <w:rsid w:val="007370FA"/>
    <w:rsid w:val="00737594"/>
    <w:rsid w:val="0074021B"/>
    <w:rsid w:val="007435A2"/>
    <w:rsid w:val="0074469B"/>
    <w:rsid w:val="00744DD6"/>
    <w:rsid w:val="00746121"/>
    <w:rsid w:val="007471CC"/>
    <w:rsid w:val="0074780E"/>
    <w:rsid w:val="00747D6E"/>
    <w:rsid w:val="007525AD"/>
    <w:rsid w:val="00753037"/>
    <w:rsid w:val="00753127"/>
    <w:rsid w:val="00753464"/>
    <w:rsid w:val="007537E5"/>
    <w:rsid w:val="007539E3"/>
    <w:rsid w:val="00754BEE"/>
    <w:rsid w:val="00755569"/>
    <w:rsid w:val="00757142"/>
    <w:rsid w:val="00760B3B"/>
    <w:rsid w:val="00761861"/>
    <w:rsid w:val="007639D8"/>
    <w:rsid w:val="007650B9"/>
    <w:rsid w:val="00765841"/>
    <w:rsid w:val="00766248"/>
    <w:rsid w:val="007668FF"/>
    <w:rsid w:val="007677FE"/>
    <w:rsid w:val="00767B56"/>
    <w:rsid w:val="00767B8B"/>
    <w:rsid w:val="00770391"/>
    <w:rsid w:val="00771ED3"/>
    <w:rsid w:val="0077273D"/>
    <w:rsid w:val="007735B9"/>
    <w:rsid w:val="00775C66"/>
    <w:rsid w:val="00776942"/>
    <w:rsid w:val="007774AD"/>
    <w:rsid w:val="0077768C"/>
    <w:rsid w:val="00780CF2"/>
    <w:rsid w:val="00781067"/>
    <w:rsid w:val="0078168F"/>
    <w:rsid w:val="00782DD4"/>
    <w:rsid w:val="00783140"/>
    <w:rsid w:val="00784FF5"/>
    <w:rsid w:val="007864DD"/>
    <w:rsid w:val="00787971"/>
    <w:rsid w:val="007879D8"/>
    <w:rsid w:val="00790F99"/>
    <w:rsid w:val="00791854"/>
    <w:rsid w:val="00794DC4"/>
    <w:rsid w:val="00795FFE"/>
    <w:rsid w:val="007969E3"/>
    <w:rsid w:val="00796D09"/>
    <w:rsid w:val="00797747"/>
    <w:rsid w:val="007A1764"/>
    <w:rsid w:val="007A34A4"/>
    <w:rsid w:val="007A34CA"/>
    <w:rsid w:val="007A45BA"/>
    <w:rsid w:val="007A761C"/>
    <w:rsid w:val="007B28C3"/>
    <w:rsid w:val="007B3179"/>
    <w:rsid w:val="007B439A"/>
    <w:rsid w:val="007B5593"/>
    <w:rsid w:val="007B5B14"/>
    <w:rsid w:val="007B5C9D"/>
    <w:rsid w:val="007C0566"/>
    <w:rsid w:val="007C1A1D"/>
    <w:rsid w:val="007C23B3"/>
    <w:rsid w:val="007C3634"/>
    <w:rsid w:val="007C46C4"/>
    <w:rsid w:val="007C57CB"/>
    <w:rsid w:val="007C6243"/>
    <w:rsid w:val="007D005E"/>
    <w:rsid w:val="007D3F02"/>
    <w:rsid w:val="007D413C"/>
    <w:rsid w:val="007D5905"/>
    <w:rsid w:val="007D6C10"/>
    <w:rsid w:val="007D6CD3"/>
    <w:rsid w:val="007D75F4"/>
    <w:rsid w:val="007D7720"/>
    <w:rsid w:val="007E1813"/>
    <w:rsid w:val="007E1B6D"/>
    <w:rsid w:val="007E231E"/>
    <w:rsid w:val="007E2C9B"/>
    <w:rsid w:val="007E2F02"/>
    <w:rsid w:val="007E32FE"/>
    <w:rsid w:val="007E33B7"/>
    <w:rsid w:val="007E3F50"/>
    <w:rsid w:val="007E4840"/>
    <w:rsid w:val="007E5595"/>
    <w:rsid w:val="007E585D"/>
    <w:rsid w:val="007E652D"/>
    <w:rsid w:val="007F10A1"/>
    <w:rsid w:val="007F2E14"/>
    <w:rsid w:val="007F356F"/>
    <w:rsid w:val="007F35AE"/>
    <w:rsid w:val="007F3964"/>
    <w:rsid w:val="007F3A7E"/>
    <w:rsid w:val="007F4770"/>
    <w:rsid w:val="007F4BDD"/>
    <w:rsid w:val="007F78FC"/>
    <w:rsid w:val="00801176"/>
    <w:rsid w:val="008014D1"/>
    <w:rsid w:val="008025B6"/>
    <w:rsid w:val="008032EC"/>
    <w:rsid w:val="00803A23"/>
    <w:rsid w:val="00803A3C"/>
    <w:rsid w:val="0080549C"/>
    <w:rsid w:val="00805877"/>
    <w:rsid w:val="00806E67"/>
    <w:rsid w:val="008105DE"/>
    <w:rsid w:val="00810848"/>
    <w:rsid w:val="00812904"/>
    <w:rsid w:val="008144B4"/>
    <w:rsid w:val="008144DD"/>
    <w:rsid w:val="008149F9"/>
    <w:rsid w:val="008153CF"/>
    <w:rsid w:val="00815988"/>
    <w:rsid w:val="00815C3A"/>
    <w:rsid w:val="00815C56"/>
    <w:rsid w:val="00815C72"/>
    <w:rsid w:val="00816068"/>
    <w:rsid w:val="00817027"/>
    <w:rsid w:val="00817780"/>
    <w:rsid w:val="00820038"/>
    <w:rsid w:val="008201A2"/>
    <w:rsid w:val="00821215"/>
    <w:rsid w:val="008215A8"/>
    <w:rsid w:val="00822713"/>
    <w:rsid w:val="008237BB"/>
    <w:rsid w:val="00823CE3"/>
    <w:rsid w:val="00824833"/>
    <w:rsid w:val="00826A8E"/>
    <w:rsid w:val="00827D8F"/>
    <w:rsid w:val="008304C3"/>
    <w:rsid w:val="008306D3"/>
    <w:rsid w:val="00830D6A"/>
    <w:rsid w:val="00831FC4"/>
    <w:rsid w:val="008327A1"/>
    <w:rsid w:val="008332EA"/>
    <w:rsid w:val="00833789"/>
    <w:rsid w:val="00833B19"/>
    <w:rsid w:val="008341E8"/>
    <w:rsid w:val="00834E3B"/>
    <w:rsid w:val="00835A5C"/>
    <w:rsid w:val="008365E2"/>
    <w:rsid w:val="00836712"/>
    <w:rsid w:val="008367DD"/>
    <w:rsid w:val="00842042"/>
    <w:rsid w:val="008423C3"/>
    <w:rsid w:val="00842EDC"/>
    <w:rsid w:val="00844542"/>
    <w:rsid w:val="008457DE"/>
    <w:rsid w:val="0084606B"/>
    <w:rsid w:val="00846980"/>
    <w:rsid w:val="0084783F"/>
    <w:rsid w:val="008500AE"/>
    <w:rsid w:val="008500BC"/>
    <w:rsid w:val="0085059E"/>
    <w:rsid w:val="00852059"/>
    <w:rsid w:val="00852738"/>
    <w:rsid w:val="00853822"/>
    <w:rsid w:val="00854128"/>
    <w:rsid w:val="00854424"/>
    <w:rsid w:val="008558BE"/>
    <w:rsid w:val="00856C9A"/>
    <w:rsid w:val="00856F3D"/>
    <w:rsid w:val="00857FC4"/>
    <w:rsid w:val="008607C3"/>
    <w:rsid w:val="00860CDE"/>
    <w:rsid w:val="0086298D"/>
    <w:rsid w:val="00862C50"/>
    <w:rsid w:val="00862EF0"/>
    <w:rsid w:val="0086350C"/>
    <w:rsid w:val="0086354B"/>
    <w:rsid w:val="00864AC6"/>
    <w:rsid w:val="008657FB"/>
    <w:rsid w:val="00866044"/>
    <w:rsid w:val="008664FE"/>
    <w:rsid w:val="008667FC"/>
    <w:rsid w:val="00867CD4"/>
    <w:rsid w:val="00867F28"/>
    <w:rsid w:val="008708BD"/>
    <w:rsid w:val="00870BEE"/>
    <w:rsid w:val="00871A01"/>
    <w:rsid w:val="0087379C"/>
    <w:rsid w:val="0087593E"/>
    <w:rsid w:val="00876976"/>
    <w:rsid w:val="00880D13"/>
    <w:rsid w:val="00880FE5"/>
    <w:rsid w:val="00881181"/>
    <w:rsid w:val="00882608"/>
    <w:rsid w:val="00883B8D"/>
    <w:rsid w:val="00884D3C"/>
    <w:rsid w:val="008869DC"/>
    <w:rsid w:val="008875F0"/>
    <w:rsid w:val="00887E0E"/>
    <w:rsid w:val="008905A6"/>
    <w:rsid w:val="0089171F"/>
    <w:rsid w:val="0089370D"/>
    <w:rsid w:val="00894A1D"/>
    <w:rsid w:val="00894BC0"/>
    <w:rsid w:val="0089539A"/>
    <w:rsid w:val="00896148"/>
    <w:rsid w:val="00896392"/>
    <w:rsid w:val="00896937"/>
    <w:rsid w:val="00897277"/>
    <w:rsid w:val="00897B1D"/>
    <w:rsid w:val="008A12CE"/>
    <w:rsid w:val="008A44B4"/>
    <w:rsid w:val="008A4D8F"/>
    <w:rsid w:val="008A5E0E"/>
    <w:rsid w:val="008A6B05"/>
    <w:rsid w:val="008A7092"/>
    <w:rsid w:val="008A7B67"/>
    <w:rsid w:val="008B0364"/>
    <w:rsid w:val="008B093B"/>
    <w:rsid w:val="008B1879"/>
    <w:rsid w:val="008B1B83"/>
    <w:rsid w:val="008B20C7"/>
    <w:rsid w:val="008B3219"/>
    <w:rsid w:val="008B4CB1"/>
    <w:rsid w:val="008B5EE2"/>
    <w:rsid w:val="008B5F09"/>
    <w:rsid w:val="008B6135"/>
    <w:rsid w:val="008B7308"/>
    <w:rsid w:val="008B7413"/>
    <w:rsid w:val="008B7A3D"/>
    <w:rsid w:val="008C01C5"/>
    <w:rsid w:val="008C0481"/>
    <w:rsid w:val="008C113C"/>
    <w:rsid w:val="008C21CE"/>
    <w:rsid w:val="008C2852"/>
    <w:rsid w:val="008C28E7"/>
    <w:rsid w:val="008C39E2"/>
    <w:rsid w:val="008C7368"/>
    <w:rsid w:val="008D0B4E"/>
    <w:rsid w:val="008D0E13"/>
    <w:rsid w:val="008D37F1"/>
    <w:rsid w:val="008D3C6D"/>
    <w:rsid w:val="008E17CE"/>
    <w:rsid w:val="008E25B0"/>
    <w:rsid w:val="008E2C54"/>
    <w:rsid w:val="008E4C17"/>
    <w:rsid w:val="008E4C7F"/>
    <w:rsid w:val="008E506F"/>
    <w:rsid w:val="008E638C"/>
    <w:rsid w:val="008E710A"/>
    <w:rsid w:val="008E72EB"/>
    <w:rsid w:val="008F0651"/>
    <w:rsid w:val="008F1462"/>
    <w:rsid w:val="008F3081"/>
    <w:rsid w:val="008F32DD"/>
    <w:rsid w:val="008F42D6"/>
    <w:rsid w:val="008F43AE"/>
    <w:rsid w:val="008F55CF"/>
    <w:rsid w:val="008F63E1"/>
    <w:rsid w:val="008F63F5"/>
    <w:rsid w:val="008F6A60"/>
    <w:rsid w:val="00901490"/>
    <w:rsid w:val="00901B22"/>
    <w:rsid w:val="00901BC2"/>
    <w:rsid w:val="0090250C"/>
    <w:rsid w:val="00903A84"/>
    <w:rsid w:val="00903BC3"/>
    <w:rsid w:val="00906F70"/>
    <w:rsid w:val="00906F8B"/>
    <w:rsid w:val="00907179"/>
    <w:rsid w:val="0090729D"/>
    <w:rsid w:val="00910668"/>
    <w:rsid w:val="00912818"/>
    <w:rsid w:val="00912AE0"/>
    <w:rsid w:val="00912D28"/>
    <w:rsid w:val="00914919"/>
    <w:rsid w:val="00914EC0"/>
    <w:rsid w:val="009153C7"/>
    <w:rsid w:val="00915BC2"/>
    <w:rsid w:val="00915EDE"/>
    <w:rsid w:val="009169C6"/>
    <w:rsid w:val="00916C17"/>
    <w:rsid w:val="00917EBC"/>
    <w:rsid w:val="00917F3B"/>
    <w:rsid w:val="0092069A"/>
    <w:rsid w:val="009223E8"/>
    <w:rsid w:val="00922AD8"/>
    <w:rsid w:val="0092397E"/>
    <w:rsid w:val="00924B10"/>
    <w:rsid w:val="009267AB"/>
    <w:rsid w:val="009268D6"/>
    <w:rsid w:val="00926C95"/>
    <w:rsid w:val="0092734A"/>
    <w:rsid w:val="00927DAE"/>
    <w:rsid w:val="009309F4"/>
    <w:rsid w:val="00930A49"/>
    <w:rsid w:val="00930F4B"/>
    <w:rsid w:val="009313F2"/>
    <w:rsid w:val="009319B8"/>
    <w:rsid w:val="00932D2E"/>
    <w:rsid w:val="009333E0"/>
    <w:rsid w:val="009376D3"/>
    <w:rsid w:val="00937D04"/>
    <w:rsid w:val="00937D6A"/>
    <w:rsid w:val="009414B2"/>
    <w:rsid w:val="00942879"/>
    <w:rsid w:val="0094420C"/>
    <w:rsid w:val="00944959"/>
    <w:rsid w:val="0094757B"/>
    <w:rsid w:val="00947B97"/>
    <w:rsid w:val="00947DCF"/>
    <w:rsid w:val="00950852"/>
    <w:rsid w:val="009508E4"/>
    <w:rsid w:val="00950A77"/>
    <w:rsid w:val="00951935"/>
    <w:rsid w:val="00951AA0"/>
    <w:rsid w:val="00952003"/>
    <w:rsid w:val="009543B7"/>
    <w:rsid w:val="00957D56"/>
    <w:rsid w:val="0096035D"/>
    <w:rsid w:val="009609B0"/>
    <w:rsid w:val="00960ABC"/>
    <w:rsid w:val="00962443"/>
    <w:rsid w:val="00962C93"/>
    <w:rsid w:val="009652DC"/>
    <w:rsid w:val="0096548A"/>
    <w:rsid w:val="00967349"/>
    <w:rsid w:val="009705B4"/>
    <w:rsid w:val="00970611"/>
    <w:rsid w:val="0097129C"/>
    <w:rsid w:val="009717B6"/>
    <w:rsid w:val="009719DA"/>
    <w:rsid w:val="00971C6C"/>
    <w:rsid w:val="0097235E"/>
    <w:rsid w:val="0097267E"/>
    <w:rsid w:val="00973D9F"/>
    <w:rsid w:val="009745F6"/>
    <w:rsid w:val="00974A5F"/>
    <w:rsid w:val="00974A9B"/>
    <w:rsid w:val="00974F1B"/>
    <w:rsid w:val="00975C76"/>
    <w:rsid w:val="00977B58"/>
    <w:rsid w:val="009808D2"/>
    <w:rsid w:val="00981322"/>
    <w:rsid w:val="009819F2"/>
    <w:rsid w:val="00981DBC"/>
    <w:rsid w:val="00983F3D"/>
    <w:rsid w:val="009847AE"/>
    <w:rsid w:val="00985C5B"/>
    <w:rsid w:val="00985DD4"/>
    <w:rsid w:val="00985FC7"/>
    <w:rsid w:val="0098679E"/>
    <w:rsid w:val="00986DF0"/>
    <w:rsid w:val="00990316"/>
    <w:rsid w:val="0099114F"/>
    <w:rsid w:val="009912E6"/>
    <w:rsid w:val="0099364E"/>
    <w:rsid w:val="009938CF"/>
    <w:rsid w:val="00993B4F"/>
    <w:rsid w:val="009952DF"/>
    <w:rsid w:val="0099544C"/>
    <w:rsid w:val="00995E64"/>
    <w:rsid w:val="009963E9"/>
    <w:rsid w:val="0099764D"/>
    <w:rsid w:val="009979D4"/>
    <w:rsid w:val="00997FC1"/>
    <w:rsid w:val="00997FCF"/>
    <w:rsid w:val="009A00CF"/>
    <w:rsid w:val="009A090D"/>
    <w:rsid w:val="009A3298"/>
    <w:rsid w:val="009A34DD"/>
    <w:rsid w:val="009A3E96"/>
    <w:rsid w:val="009A445E"/>
    <w:rsid w:val="009A635F"/>
    <w:rsid w:val="009A71C0"/>
    <w:rsid w:val="009A720C"/>
    <w:rsid w:val="009A75E1"/>
    <w:rsid w:val="009A7A2F"/>
    <w:rsid w:val="009A7D88"/>
    <w:rsid w:val="009B089D"/>
    <w:rsid w:val="009B1B94"/>
    <w:rsid w:val="009B2A97"/>
    <w:rsid w:val="009B2D98"/>
    <w:rsid w:val="009B2EA0"/>
    <w:rsid w:val="009B3162"/>
    <w:rsid w:val="009B46EA"/>
    <w:rsid w:val="009B548A"/>
    <w:rsid w:val="009B66B7"/>
    <w:rsid w:val="009B6A66"/>
    <w:rsid w:val="009B6B62"/>
    <w:rsid w:val="009B7891"/>
    <w:rsid w:val="009C4157"/>
    <w:rsid w:val="009C576C"/>
    <w:rsid w:val="009C5C17"/>
    <w:rsid w:val="009C7337"/>
    <w:rsid w:val="009D23CB"/>
    <w:rsid w:val="009D2495"/>
    <w:rsid w:val="009D28B6"/>
    <w:rsid w:val="009D57A0"/>
    <w:rsid w:val="009D70A0"/>
    <w:rsid w:val="009E1BA7"/>
    <w:rsid w:val="009E2A33"/>
    <w:rsid w:val="009E2B96"/>
    <w:rsid w:val="009E4017"/>
    <w:rsid w:val="009E42F4"/>
    <w:rsid w:val="009E522B"/>
    <w:rsid w:val="009E543A"/>
    <w:rsid w:val="009E7BEE"/>
    <w:rsid w:val="009F0CEC"/>
    <w:rsid w:val="009F32A0"/>
    <w:rsid w:val="009F362E"/>
    <w:rsid w:val="009F45A4"/>
    <w:rsid w:val="009F4AC4"/>
    <w:rsid w:val="009F63CC"/>
    <w:rsid w:val="009F675D"/>
    <w:rsid w:val="009F68AB"/>
    <w:rsid w:val="009F6B0B"/>
    <w:rsid w:val="009F77E6"/>
    <w:rsid w:val="009F7C91"/>
    <w:rsid w:val="00A009A0"/>
    <w:rsid w:val="00A00C12"/>
    <w:rsid w:val="00A020CA"/>
    <w:rsid w:val="00A04D26"/>
    <w:rsid w:val="00A06D51"/>
    <w:rsid w:val="00A10034"/>
    <w:rsid w:val="00A10789"/>
    <w:rsid w:val="00A1265E"/>
    <w:rsid w:val="00A12C05"/>
    <w:rsid w:val="00A14B84"/>
    <w:rsid w:val="00A14D4D"/>
    <w:rsid w:val="00A156A0"/>
    <w:rsid w:val="00A1629A"/>
    <w:rsid w:val="00A164C9"/>
    <w:rsid w:val="00A169DD"/>
    <w:rsid w:val="00A169F6"/>
    <w:rsid w:val="00A16B6A"/>
    <w:rsid w:val="00A176D0"/>
    <w:rsid w:val="00A21234"/>
    <w:rsid w:val="00A21EB7"/>
    <w:rsid w:val="00A22E95"/>
    <w:rsid w:val="00A23F21"/>
    <w:rsid w:val="00A24524"/>
    <w:rsid w:val="00A27654"/>
    <w:rsid w:val="00A306A9"/>
    <w:rsid w:val="00A307C2"/>
    <w:rsid w:val="00A31914"/>
    <w:rsid w:val="00A32785"/>
    <w:rsid w:val="00A32861"/>
    <w:rsid w:val="00A33CE3"/>
    <w:rsid w:val="00A34139"/>
    <w:rsid w:val="00A3459E"/>
    <w:rsid w:val="00A3534B"/>
    <w:rsid w:val="00A359B9"/>
    <w:rsid w:val="00A359CE"/>
    <w:rsid w:val="00A3716C"/>
    <w:rsid w:val="00A3721B"/>
    <w:rsid w:val="00A37380"/>
    <w:rsid w:val="00A375BD"/>
    <w:rsid w:val="00A40AB1"/>
    <w:rsid w:val="00A4371F"/>
    <w:rsid w:val="00A45519"/>
    <w:rsid w:val="00A4552F"/>
    <w:rsid w:val="00A4707A"/>
    <w:rsid w:val="00A50498"/>
    <w:rsid w:val="00A5121B"/>
    <w:rsid w:val="00A52037"/>
    <w:rsid w:val="00A5346A"/>
    <w:rsid w:val="00A53793"/>
    <w:rsid w:val="00A55763"/>
    <w:rsid w:val="00A55DE8"/>
    <w:rsid w:val="00A55F62"/>
    <w:rsid w:val="00A55FBD"/>
    <w:rsid w:val="00A57B07"/>
    <w:rsid w:val="00A57BF5"/>
    <w:rsid w:val="00A60E54"/>
    <w:rsid w:val="00A61518"/>
    <w:rsid w:val="00A622E9"/>
    <w:rsid w:val="00A62E5B"/>
    <w:rsid w:val="00A63712"/>
    <w:rsid w:val="00A64475"/>
    <w:rsid w:val="00A64E16"/>
    <w:rsid w:val="00A6798A"/>
    <w:rsid w:val="00A71987"/>
    <w:rsid w:val="00A72172"/>
    <w:rsid w:val="00A728A1"/>
    <w:rsid w:val="00A73F88"/>
    <w:rsid w:val="00A7530E"/>
    <w:rsid w:val="00A804B9"/>
    <w:rsid w:val="00A80656"/>
    <w:rsid w:val="00A80E1F"/>
    <w:rsid w:val="00A816A7"/>
    <w:rsid w:val="00A816E8"/>
    <w:rsid w:val="00A81A89"/>
    <w:rsid w:val="00A82069"/>
    <w:rsid w:val="00A85489"/>
    <w:rsid w:val="00A85B3A"/>
    <w:rsid w:val="00A85F56"/>
    <w:rsid w:val="00A8625F"/>
    <w:rsid w:val="00A864F1"/>
    <w:rsid w:val="00A86DFF"/>
    <w:rsid w:val="00A87907"/>
    <w:rsid w:val="00A90258"/>
    <w:rsid w:val="00A90D83"/>
    <w:rsid w:val="00A90EA4"/>
    <w:rsid w:val="00A914B5"/>
    <w:rsid w:val="00A918BA"/>
    <w:rsid w:val="00A930F6"/>
    <w:rsid w:val="00A94C1B"/>
    <w:rsid w:val="00A95034"/>
    <w:rsid w:val="00A95A0F"/>
    <w:rsid w:val="00AA01DF"/>
    <w:rsid w:val="00AA028C"/>
    <w:rsid w:val="00AA07A8"/>
    <w:rsid w:val="00AA1B5A"/>
    <w:rsid w:val="00AA20F2"/>
    <w:rsid w:val="00AA23B8"/>
    <w:rsid w:val="00AA3E2B"/>
    <w:rsid w:val="00AA40EA"/>
    <w:rsid w:val="00AA43FB"/>
    <w:rsid w:val="00AA4593"/>
    <w:rsid w:val="00AA5257"/>
    <w:rsid w:val="00AA5D14"/>
    <w:rsid w:val="00AA5F61"/>
    <w:rsid w:val="00AA6500"/>
    <w:rsid w:val="00AA6603"/>
    <w:rsid w:val="00AA6A2D"/>
    <w:rsid w:val="00AA6AD3"/>
    <w:rsid w:val="00AA70A5"/>
    <w:rsid w:val="00AA7992"/>
    <w:rsid w:val="00AB0690"/>
    <w:rsid w:val="00AB0E77"/>
    <w:rsid w:val="00AB25FA"/>
    <w:rsid w:val="00AB425B"/>
    <w:rsid w:val="00AB685A"/>
    <w:rsid w:val="00AB763E"/>
    <w:rsid w:val="00AB777C"/>
    <w:rsid w:val="00AB77DF"/>
    <w:rsid w:val="00AB77F9"/>
    <w:rsid w:val="00AC20F5"/>
    <w:rsid w:val="00AC2393"/>
    <w:rsid w:val="00AC2E63"/>
    <w:rsid w:val="00AC5490"/>
    <w:rsid w:val="00AC6D11"/>
    <w:rsid w:val="00AC7137"/>
    <w:rsid w:val="00AC7F72"/>
    <w:rsid w:val="00AD0BC4"/>
    <w:rsid w:val="00AD1EA5"/>
    <w:rsid w:val="00AD1EF4"/>
    <w:rsid w:val="00AD35EF"/>
    <w:rsid w:val="00AD3E8F"/>
    <w:rsid w:val="00AD459E"/>
    <w:rsid w:val="00AD48F0"/>
    <w:rsid w:val="00AD4FDB"/>
    <w:rsid w:val="00AD5028"/>
    <w:rsid w:val="00AD58F8"/>
    <w:rsid w:val="00AD5DF4"/>
    <w:rsid w:val="00AD6605"/>
    <w:rsid w:val="00AD6BFF"/>
    <w:rsid w:val="00AE0C1A"/>
    <w:rsid w:val="00AE29A0"/>
    <w:rsid w:val="00AE4078"/>
    <w:rsid w:val="00AE4A9C"/>
    <w:rsid w:val="00AE7695"/>
    <w:rsid w:val="00AE794B"/>
    <w:rsid w:val="00AE7E14"/>
    <w:rsid w:val="00AF0153"/>
    <w:rsid w:val="00AF111D"/>
    <w:rsid w:val="00AF1C1D"/>
    <w:rsid w:val="00AF1C27"/>
    <w:rsid w:val="00AF1D35"/>
    <w:rsid w:val="00AF283C"/>
    <w:rsid w:val="00AF2CFA"/>
    <w:rsid w:val="00AF3DF5"/>
    <w:rsid w:val="00AF3F94"/>
    <w:rsid w:val="00AF4F7F"/>
    <w:rsid w:val="00AF52D7"/>
    <w:rsid w:val="00AF553B"/>
    <w:rsid w:val="00AF5B9B"/>
    <w:rsid w:val="00AF6258"/>
    <w:rsid w:val="00AF71A9"/>
    <w:rsid w:val="00AF72A0"/>
    <w:rsid w:val="00B00D37"/>
    <w:rsid w:val="00B00D4A"/>
    <w:rsid w:val="00B04807"/>
    <w:rsid w:val="00B04BA2"/>
    <w:rsid w:val="00B065D6"/>
    <w:rsid w:val="00B07087"/>
    <w:rsid w:val="00B103C1"/>
    <w:rsid w:val="00B106A3"/>
    <w:rsid w:val="00B117F9"/>
    <w:rsid w:val="00B1298C"/>
    <w:rsid w:val="00B1424A"/>
    <w:rsid w:val="00B1680D"/>
    <w:rsid w:val="00B17285"/>
    <w:rsid w:val="00B17D47"/>
    <w:rsid w:val="00B209AB"/>
    <w:rsid w:val="00B2201B"/>
    <w:rsid w:val="00B23EEE"/>
    <w:rsid w:val="00B24F6D"/>
    <w:rsid w:val="00B250F0"/>
    <w:rsid w:val="00B2574D"/>
    <w:rsid w:val="00B25E42"/>
    <w:rsid w:val="00B26B17"/>
    <w:rsid w:val="00B26FF0"/>
    <w:rsid w:val="00B27B47"/>
    <w:rsid w:val="00B27C50"/>
    <w:rsid w:val="00B30667"/>
    <w:rsid w:val="00B30AAA"/>
    <w:rsid w:val="00B30D6F"/>
    <w:rsid w:val="00B30E85"/>
    <w:rsid w:val="00B3269B"/>
    <w:rsid w:val="00B33CD6"/>
    <w:rsid w:val="00B366E6"/>
    <w:rsid w:val="00B369A7"/>
    <w:rsid w:val="00B40119"/>
    <w:rsid w:val="00B415C0"/>
    <w:rsid w:val="00B43065"/>
    <w:rsid w:val="00B4505C"/>
    <w:rsid w:val="00B450EF"/>
    <w:rsid w:val="00B45704"/>
    <w:rsid w:val="00B46A4A"/>
    <w:rsid w:val="00B47583"/>
    <w:rsid w:val="00B47CD6"/>
    <w:rsid w:val="00B50CA5"/>
    <w:rsid w:val="00B511A3"/>
    <w:rsid w:val="00B518A9"/>
    <w:rsid w:val="00B52DA4"/>
    <w:rsid w:val="00B52FF5"/>
    <w:rsid w:val="00B53FA5"/>
    <w:rsid w:val="00B54370"/>
    <w:rsid w:val="00B5491B"/>
    <w:rsid w:val="00B5534B"/>
    <w:rsid w:val="00B56A40"/>
    <w:rsid w:val="00B56FDE"/>
    <w:rsid w:val="00B6032F"/>
    <w:rsid w:val="00B60942"/>
    <w:rsid w:val="00B61946"/>
    <w:rsid w:val="00B641C7"/>
    <w:rsid w:val="00B642D0"/>
    <w:rsid w:val="00B64A26"/>
    <w:rsid w:val="00B6559A"/>
    <w:rsid w:val="00B709A1"/>
    <w:rsid w:val="00B712DA"/>
    <w:rsid w:val="00B71D77"/>
    <w:rsid w:val="00B71E50"/>
    <w:rsid w:val="00B7297B"/>
    <w:rsid w:val="00B74467"/>
    <w:rsid w:val="00B74BD3"/>
    <w:rsid w:val="00B75BF6"/>
    <w:rsid w:val="00B7675F"/>
    <w:rsid w:val="00B76B08"/>
    <w:rsid w:val="00B772E5"/>
    <w:rsid w:val="00B7766A"/>
    <w:rsid w:val="00B77739"/>
    <w:rsid w:val="00B80291"/>
    <w:rsid w:val="00B81613"/>
    <w:rsid w:val="00B81B1B"/>
    <w:rsid w:val="00B82521"/>
    <w:rsid w:val="00B82B8A"/>
    <w:rsid w:val="00B82FE6"/>
    <w:rsid w:val="00B83A53"/>
    <w:rsid w:val="00B8429F"/>
    <w:rsid w:val="00B84B74"/>
    <w:rsid w:val="00B84F4A"/>
    <w:rsid w:val="00B85A89"/>
    <w:rsid w:val="00B85A8A"/>
    <w:rsid w:val="00B86AB8"/>
    <w:rsid w:val="00B87404"/>
    <w:rsid w:val="00B87455"/>
    <w:rsid w:val="00B87A61"/>
    <w:rsid w:val="00B90A31"/>
    <w:rsid w:val="00B94985"/>
    <w:rsid w:val="00B9581A"/>
    <w:rsid w:val="00B9722B"/>
    <w:rsid w:val="00B97659"/>
    <w:rsid w:val="00BA0C38"/>
    <w:rsid w:val="00BA26BE"/>
    <w:rsid w:val="00BA2CA6"/>
    <w:rsid w:val="00BA3012"/>
    <w:rsid w:val="00BA3E7F"/>
    <w:rsid w:val="00BA54E8"/>
    <w:rsid w:val="00BA7132"/>
    <w:rsid w:val="00BA7331"/>
    <w:rsid w:val="00BA7DFE"/>
    <w:rsid w:val="00BB07BD"/>
    <w:rsid w:val="00BB0926"/>
    <w:rsid w:val="00BB0DB5"/>
    <w:rsid w:val="00BB1EFC"/>
    <w:rsid w:val="00BB2514"/>
    <w:rsid w:val="00BB26EC"/>
    <w:rsid w:val="00BB29A6"/>
    <w:rsid w:val="00BB30E0"/>
    <w:rsid w:val="00BB3A39"/>
    <w:rsid w:val="00BB42AC"/>
    <w:rsid w:val="00BB4BAD"/>
    <w:rsid w:val="00BB4F69"/>
    <w:rsid w:val="00BB59CB"/>
    <w:rsid w:val="00BB654E"/>
    <w:rsid w:val="00BB78A8"/>
    <w:rsid w:val="00BC100D"/>
    <w:rsid w:val="00BC1E49"/>
    <w:rsid w:val="00BC2E30"/>
    <w:rsid w:val="00BC3680"/>
    <w:rsid w:val="00BC5367"/>
    <w:rsid w:val="00BC5604"/>
    <w:rsid w:val="00BC723C"/>
    <w:rsid w:val="00BD0B56"/>
    <w:rsid w:val="00BD0D19"/>
    <w:rsid w:val="00BD43CF"/>
    <w:rsid w:val="00BD46B3"/>
    <w:rsid w:val="00BD7859"/>
    <w:rsid w:val="00BE2331"/>
    <w:rsid w:val="00BE34E2"/>
    <w:rsid w:val="00BE4494"/>
    <w:rsid w:val="00BE4851"/>
    <w:rsid w:val="00BE54E8"/>
    <w:rsid w:val="00BE5792"/>
    <w:rsid w:val="00BE5992"/>
    <w:rsid w:val="00BE6101"/>
    <w:rsid w:val="00BE68B2"/>
    <w:rsid w:val="00BE68F4"/>
    <w:rsid w:val="00BE69C1"/>
    <w:rsid w:val="00BE70B1"/>
    <w:rsid w:val="00BF0618"/>
    <w:rsid w:val="00BF0A0D"/>
    <w:rsid w:val="00BF0B52"/>
    <w:rsid w:val="00BF1493"/>
    <w:rsid w:val="00BF1C55"/>
    <w:rsid w:val="00BF2E7D"/>
    <w:rsid w:val="00BF3EA2"/>
    <w:rsid w:val="00BF51B7"/>
    <w:rsid w:val="00BF63BD"/>
    <w:rsid w:val="00BF7685"/>
    <w:rsid w:val="00BF7D60"/>
    <w:rsid w:val="00C00094"/>
    <w:rsid w:val="00C01D6F"/>
    <w:rsid w:val="00C01DDC"/>
    <w:rsid w:val="00C02188"/>
    <w:rsid w:val="00C0255B"/>
    <w:rsid w:val="00C030AC"/>
    <w:rsid w:val="00C04AC1"/>
    <w:rsid w:val="00C04BA9"/>
    <w:rsid w:val="00C04EEA"/>
    <w:rsid w:val="00C04F8C"/>
    <w:rsid w:val="00C050C6"/>
    <w:rsid w:val="00C06101"/>
    <w:rsid w:val="00C0645C"/>
    <w:rsid w:val="00C065B3"/>
    <w:rsid w:val="00C06859"/>
    <w:rsid w:val="00C06CD2"/>
    <w:rsid w:val="00C07B11"/>
    <w:rsid w:val="00C10D37"/>
    <w:rsid w:val="00C11837"/>
    <w:rsid w:val="00C11A34"/>
    <w:rsid w:val="00C11D86"/>
    <w:rsid w:val="00C12584"/>
    <w:rsid w:val="00C12D1D"/>
    <w:rsid w:val="00C136E2"/>
    <w:rsid w:val="00C1460A"/>
    <w:rsid w:val="00C14E8E"/>
    <w:rsid w:val="00C15142"/>
    <w:rsid w:val="00C15606"/>
    <w:rsid w:val="00C16B59"/>
    <w:rsid w:val="00C21BA4"/>
    <w:rsid w:val="00C226CA"/>
    <w:rsid w:val="00C244E2"/>
    <w:rsid w:val="00C24F49"/>
    <w:rsid w:val="00C25E42"/>
    <w:rsid w:val="00C265BD"/>
    <w:rsid w:val="00C26954"/>
    <w:rsid w:val="00C27465"/>
    <w:rsid w:val="00C27625"/>
    <w:rsid w:val="00C27842"/>
    <w:rsid w:val="00C315E2"/>
    <w:rsid w:val="00C31A3C"/>
    <w:rsid w:val="00C31D9A"/>
    <w:rsid w:val="00C321CB"/>
    <w:rsid w:val="00C3253D"/>
    <w:rsid w:val="00C329A6"/>
    <w:rsid w:val="00C33091"/>
    <w:rsid w:val="00C33488"/>
    <w:rsid w:val="00C35063"/>
    <w:rsid w:val="00C357A6"/>
    <w:rsid w:val="00C35C19"/>
    <w:rsid w:val="00C360E3"/>
    <w:rsid w:val="00C3635F"/>
    <w:rsid w:val="00C4076E"/>
    <w:rsid w:val="00C40E0A"/>
    <w:rsid w:val="00C41CB3"/>
    <w:rsid w:val="00C42706"/>
    <w:rsid w:val="00C43551"/>
    <w:rsid w:val="00C439DD"/>
    <w:rsid w:val="00C4510F"/>
    <w:rsid w:val="00C46852"/>
    <w:rsid w:val="00C4771D"/>
    <w:rsid w:val="00C47E4F"/>
    <w:rsid w:val="00C5210E"/>
    <w:rsid w:val="00C52CBD"/>
    <w:rsid w:val="00C54516"/>
    <w:rsid w:val="00C5640B"/>
    <w:rsid w:val="00C56A8D"/>
    <w:rsid w:val="00C56AF2"/>
    <w:rsid w:val="00C56B99"/>
    <w:rsid w:val="00C570E6"/>
    <w:rsid w:val="00C61D6A"/>
    <w:rsid w:val="00C62ED3"/>
    <w:rsid w:val="00C633AF"/>
    <w:rsid w:val="00C633CD"/>
    <w:rsid w:val="00C63D29"/>
    <w:rsid w:val="00C64E55"/>
    <w:rsid w:val="00C64EEE"/>
    <w:rsid w:val="00C65924"/>
    <w:rsid w:val="00C65CD0"/>
    <w:rsid w:val="00C66B85"/>
    <w:rsid w:val="00C70BD9"/>
    <w:rsid w:val="00C711BD"/>
    <w:rsid w:val="00C71316"/>
    <w:rsid w:val="00C73E97"/>
    <w:rsid w:val="00C75336"/>
    <w:rsid w:val="00C75B12"/>
    <w:rsid w:val="00C77197"/>
    <w:rsid w:val="00C777B8"/>
    <w:rsid w:val="00C77D5E"/>
    <w:rsid w:val="00C8016D"/>
    <w:rsid w:val="00C806F5"/>
    <w:rsid w:val="00C80F1C"/>
    <w:rsid w:val="00C82FD2"/>
    <w:rsid w:val="00C82FFF"/>
    <w:rsid w:val="00C8305B"/>
    <w:rsid w:val="00C85747"/>
    <w:rsid w:val="00C85F59"/>
    <w:rsid w:val="00C86AC1"/>
    <w:rsid w:val="00C9051D"/>
    <w:rsid w:val="00C90662"/>
    <w:rsid w:val="00C90B4B"/>
    <w:rsid w:val="00C91BE8"/>
    <w:rsid w:val="00C93F98"/>
    <w:rsid w:val="00C952CF"/>
    <w:rsid w:val="00C9544C"/>
    <w:rsid w:val="00C96061"/>
    <w:rsid w:val="00C9673E"/>
    <w:rsid w:val="00CA0C6D"/>
    <w:rsid w:val="00CA0DE0"/>
    <w:rsid w:val="00CA198F"/>
    <w:rsid w:val="00CA2181"/>
    <w:rsid w:val="00CA3A56"/>
    <w:rsid w:val="00CA6D33"/>
    <w:rsid w:val="00CB206F"/>
    <w:rsid w:val="00CB304E"/>
    <w:rsid w:val="00CB3841"/>
    <w:rsid w:val="00CB3C16"/>
    <w:rsid w:val="00CB3E2A"/>
    <w:rsid w:val="00CB5689"/>
    <w:rsid w:val="00CB5A0E"/>
    <w:rsid w:val="00CB74C9"/>
    <w:rsid w:val="00CB7D9A"/>
    <w:rsid w:val="00CC18B7"/>
    <w:rsid w:val="00CC40DE"/>
    <w:rsid w:val="00CC59E7"/>
    <w:rsid w:val="00CC6FC4"/>
    <w:rsid w:val="00CC79AF"/>
    <w:rsid w:val="00CD044E"/>
    <w:rsid w:val="00CD1AC4"/>
    <w:rsid w:val="00CD1AE3"/>
    <w:rsid w:val="00CD1FB2"/>
    <w:rsid w:val="00CD25DF"/>
    <w:rsid w:val="00CD5A66"/>
    <w:rsid w:val="00CD6462"/>
    <w:rsid w:val="00CD66EC"/>
    <w:rsid w:val="00CE1FB4"/>
    <w:rsid w:val="00CE21BB"/>
    <w:rsid w:val="00CE2F8F"/>
    <w:rsid w:val="00CE42E2"/>
    <w:rsid w:val="00CE52D8"/>
    <w:rsid w:val="00CE5C31"/>
    <w:rsid w:val="00CE7032"/>
    <w:rsid w:val="00CF016D"/>
    <w:rsid w:val="00CF041B"/>
    <w:rsid w:val="00CF0C20"/>
    <w:rsid w:val="00CF124F"/>
    <w:rsid w:val="00CF157D"/>
    <w:rsid w:val="00CF17E4"/>
    <w:rsid w:val="00CF3AF9"/>
    <w:rsid w:val="00CF4AC9"/>
    <w:rsid w:val="00CF4E24"/>
    <w:rsid w:val="00CF5BC5"/>
    <w:rsid w:val="00CF6417"/>
    <w:rsid w:val="00D0012A"/>
    <w:rsid w:val="00D00936"/>
    <w:rsid w:val="00D00C53"/>
    <w:rsid w:val="00D00F44"/>
    <w:rsid w:val="00D00FC3"/>
    <w:rsid w:val="00D02BD0"/>
    <w:rsid w:val="00D06353"/>
    <w:rsid w:val="00D06818"/>
    <w:rsid w:val="00D07229"/>
    <w:rsid w:val="00D07E0E"/>
    <w:rsid w:val="00D115AD"/>
    <w:rsid w:val="00D11AB6"/>
    <w:rsid w:val="00D11ABA"/>
    <w:rsid w:val="00D11B4A"/>
    <w:rsid w:val="00D12779"/>
    <w:rsid w:val="00D12B60"/>
    <w:rsid w:val="00D15FD7"/>
    <w:rsid w:val="00D174A5"/>
    <w:rsid w:val="00D178AC"/>
    <w:rsid w:val="00D202A3"/>
    <w:rsid w:val="00D20E55"/>
    <w:rsid w:val="00D21540"/>
    <w:rsid w:val="00D229ED"/>
    <w:rsid w:val="00D24465"/>
    <w:rsid w:val="00D24C61"/>
    <w:rsid w:val="00D25440"/>
    <w:rsid w:val="00D2568E"/>
    <w:rsid w:val="00D258D9"/>
    <w:rsid w:val="00D25A8A"/>
    <w:rsid w:val="00D2707B"/>
    <w:rsid w:val="00D30663"/>
    <w:rsid w:val="00D319FD"/>
    <w:rsid w:val="00D31DB6"/>
    <w:rsid w:val="00D3232B"/>
    <w:rsid w:val="00D32CDA"/>
    <w:rsid w:val="00D32E72"/>
    <w:rsid w:val="00D340C6"/>
    <w:rsid w:val="00D36ECD"/>
    <w:rsid w:val="00D370A3"/>
    <w:rsid w:val="00D41612"/>
    <w:rsid w:val="00D41C3B"/>
    <w:rsid w:val="00D42F41"/>
    <w:rsid w:val="00D44590"/>
    <w:rsid w:val="00D44787"/>
    <w:rsid w:val="00D449AB"/>
    <w:rsid w:val="00D45F36"/>
    <w:rsid w:val="00D46207"/>
    <w:rsid w:val="00D46D4E"/>
    <w:rsid w:val="00D50430"/>
    <w:rsid w:val="00D505B8"/>
    <w:rsid w:val="00D51355"/>
    <w:rsid w:val="00D517B0"/>
    <w:rsid w:val="00D51F5D"/>
    <w:rsid w:val="00D536DC"/>
    <w:rsid w:val="00D550CB"/>
    <w:rsid w:val="00D56A71"/>
    <w:rsid w:val="00D56BA2"/>
    <w:rsid w:val="00D60284"/>
    <w:rsid w:val="00D612DE"/>
    <w:rsid w:val="00D620B3"/>
    <w:rsid w:val="00D62155"/>
    <w:rsid w:val="00D62C63"/>
    <w:rsid w:val="00D63306"/>
    <w:rsid w:val="00D65808"/>
    <w:rsid w:val="00D67468"/>
    <w:rsid w:val="00D71CEC"/>
    <w:rsid w:val="00D7219C"/>
    <w:rsid w:val="00D75B3E"/>
    <w:rsid w:val="00D760AD"/>
    <w:rsid w:val="00D80CAB"/>
    <w:rsid w:val="00D81125"/>
    <w:rsid w:val="00D81757"/>
    <w:rsid w:val="00D821C8"/>
    <w:rsid w:val="00D8240C"/>
    <w:rsid w:val="00D82BBF"/>
    <w:rsid w:val="00D8356F"/>
    <w:rsid w:val="00D83FB3"/>
    <w:rsid w:val="00D84A95"/>
    <w:rsid w:val="00D85E37"/>
    <w:rsid w:val="00D861BF"/>
    <w:rsid w:val="00D863A5"/>
    <w:rsid w:val="00D869EB"/>
    <w:rsid w:val="00D908B9"/>
    <w:rsid w:val="00D90C92"/>
    <w:rsid w:val="00D91F57"/>
    <w:rsid w:val="00D92342"/>
    <w:rsid w:val="00D9285D"/>
    <w:rsid w:val="00D92C7B"/>
    <w:rsid w:val="00D94734"/>
    <w:rsid w:val="00D95632"/>
    <w:rsid w:val="00D97326"/>
    <w:rsid w:val="00DA0F13"/>
    <w:rsid w:val="00DA1351"/>
    <w:rsid w:val="00DA13A5"/>
    <w:rsid w:val="00DA168A"/>
    <w:rsid w:val="00DA2090"/>
    <w:rsid w:val="00DA2F29"/>
    <w:rsid w:val="00DA388F"/>
    <w:rsid w:val="00DA3F77"/>
    <w:rsid w:val="00DA5A6D"/>
    <w:rsid w:val="00DA60FD"/>
    <w:rsid w:val="00DA6326"/>
    <w:rsid w:val="00DA65B4"/>
    <w:rsid w:val="00DA686E"/>
    <w:rsid w:val="00DA693E"/>
    <w:rsid w:val="00DA73EA"/>
    <w:rsid w:val="00DA79EF"/>
    <w:rsid w:val="00DB028A"/>
    <w:rsid w:val="00DB0EC1"/>
    <w:rsid w:val="00DB1387"/>
    <w:rsid w:val="00DB1725"/>
    <w:rsid w:val="00DB50A6"/>
    <w:rsid w:val="00DB51D5"/>
    <w:rsid w:val="00DB6149"/>
    <w:rsid w:val="00DB7D1B"/>
    <w:rsid w:val="00DC025B"/>
    <w:rsid w:val="00DC07FA"/>
    <w:rsid w:val="00DC0A1C"/>
    <w:rsid w:val="00DC0E66"/>
    <w:rsid w:val="00DC14E1"/>
    <w:rsid w:val="00DC5001"/>
    <w:rsid w:val="00DC5569"/>
    <w:rsid w:val="00DC609F"/>
    <w:rsid w:val="00DC6FAF"/>
    <w:rsid w:val="00DC7CE3"/>
    <w:rsid w:val="00DD0615"/>
    <w:rsid w:val="00DD0BE0"/>
    <w:rsid w:val="00DD11E8"/>
    <w:rsid w:val="00DD1BD0"/>
    <w:rsid w:val="00DD3EF8"/>
    <w:rsid w:val="00DD4124"/>
    <w:rsid w:val="00DD4DFE"/>
    <w:rsid w:val="00DD67A8"/>
    <w:rsid w:val="00DD7F35"/>
    <w:rsid w:val="00DE091C"/>
    <w:rsid w:val="00DE225F"/>
    <w:rsid w:val="00DE22A6"/>
    <w:rsid w:val="00DE4870"/>
    <w:rsid w:val="00DE55BD"/>
    <w:rsid w:val="00DE56CD"/>
    <w:rsid w:val="00DE6AEF"/>
    <w:rsid w:val="00DE7117"/>
    <w:rsid w:val="00DF0F07"/>
    <w:rsid w:val="00DF3799"/>
    <w:rsid w:val="00DF381E"/>
    <w:rsid w:val="00DF4591"/>
    <w:rsid w:val="00DF50FB"/>
    <w:rsid w:val="00DF537C"/>
    <w:rsid w:val="00DF70CC"/>
    <w:rsid w:val="00E00397"/>
    <w:rsid w:val="00E00D83"/>
    <w:rsid w:val="00E01C34"/>
    <w:rsid w:val="00E04056"/>
    <w:rsid w:val="00E04AF8"/>
    <w:rsid w:val="00E07D01"/>
    <w:rsid w:val="00E10DB6"/>
    <w:rsid w:val="00E11168"/>
    <w:rsid w:val="00E1118A"/>
    <w:rsid w:val="00E128AC"/>
    <w:rsid w:val="00E13241"/>
    <w:rsid w:val="00E13320"/>
    <w:rsid w:val="00E13979"/>
    <w:rsid w:val="00E146CD"/>
    <w:rsid w:val="00E14707"/>
    <w:rsid w:val="00E147F3"/>
    <w:rsid w:val="00E14932"/>
    <w:rsid w:val="00E149ED"/>
    <w:rsid w:val="00E158A1"/>
    <w:rsid w:val="00E17622"/>
    <w:rsid w:val="00E17E57"/>
    <w:rsid w:val="00E20940"/>
    <w:rsid w:val="00E20BEA"/>
    <w:rsid w:val="00E2200B"/>
    <w:rsid w:val="00E227BE"/>
    <w:rsid w:val="00E23267"/>
    <w:rsid w:val="00E23617"/>
    <w:rsid w:val="00E25CCB"/>
    <w:rsid w:val="00E265D6"/>
    <w:rsid w:val="00E27690"/>
    <w:rsid w:val="00E300C2"/>
    <w:rsid w:val="00E30337"/>
    <w:rsid w:val="00E31261"/>
    <w:rsid w:val="00E313EE"/>
    <w:rsid w:val="00E316A1"/>
    <w:rsid w:val="00E3170B"/>
    <w:rsid w:val="00E325EA"/>
    <w:rsid w:val="00E3297C"/>
    <w:rsid w:val="00E332DE"/>
    <w:rsid w:val="00E33604"/>
    <w:rsid w:val="00E36095"/>
    <w:rsid w:val="00E378BE"/>
    <w:rsid w:val="00E37FDB"/>
    <w:rsid w:val="00E45B2A"/>
    <w:rsid w:val="00E45D14"/>
    <w:rsid w:val="00E46E12"/>
    <w:rsid w:val="00E47044"/>
    <w:rsid w:val="00E50F9A"/>
    <w:rsid w:val="00E513CB"/>
    <w:rsid w:val="00E516AB"/>
    <w:rsid w:val="00E51BBF"/>
    <w:rsid w:val="00E52D49"/>
    <w:rsid w:val="00E541AE"/>
    <w:rsid w:val="00E558AB"/>
    <w:rsid w:val="00E55CC0"/>
    <w:rsid w:val="00E57F91"/>
    <w:rsid w:val="00E6044E"/>
    <w:rsid w:val="00E62AE4"/>
    <w:rsid w:val="00E6365D"/>
    <w:rsid w:val="00E6386E"/>
    <w:rsid w:val="00E664B4"/>
    <w:rsid w:val="00E66D2F"/>
    <w:rsid w:val="00E67099"/>
    <w:rsid w:val="00E704F0"/>
    <w:rsid w:val="00E72429"/>
    <w:rsid w:val="00E7322B"/>
    <w:rsid w:val="00E7345E"/>
    <w:rsid w:val="00E734A5"/>
    <w:rsid w:val="00E73863"/>
    <w:rsid w:val="00E73AF5"/>
    <w:rsid w:val="00E73DA4"/>
    <w:rsid w:val="00E74E53"/>
    <w:rsid w:val="00E81109"/>
    <w:rsid w:val="00E817B0"/>
    <w:rsid w:val="00E81A87"/>
    <w:rsid w:val="00E81F2E"/>
    <w:rsid w:val="00E82284"/>
    <w:rsid w:val="00E83064"/>
    <w:rsid w:val="00E84948"/>
    <w:rsid w:val="00E84FC7"/>
    <w:rsid w:val="00E85005"/>
    <w:rsid w:val="00E85411"/>
    <w:rsid w:val="00E85413"/>
    <w:rsid w:val="00E85A4E"/>
    <w:rsid w:val="00E87D08"/>
    <w:rsid w:val="00E90B73"/>
    <w:rsid w:val="00E90D92"/>
    <w:rsid w:val="00E91003"/>
    <w:rsid w:val="00E9276D"/>
    <w:rsid w:val="00E92F79"/>
    <w:rsid w:val="00E93084"/>
    <w:rsid w:val="00E945D5"/>
    <w:rsid w:val="00E964F4"/>
    <w:rsid w:val="00E979C2"/>
    <w:rsid w:val="00EA00E2"/>
    <w:rsid w:val="00EA2B85"/>
    <w:rsid w:val="00EA3F12"/>
    <w:rsid w:val="00EB0E60"/>
    <w:rsid w:val="00EB1075"/>
    <w:rsid w:val="00EB24D9"/>
    <w:rsid w:val="00EB2667"/>
    <w:rsid w:val="00EB3879"/>
    <w:rsid w:val="00EB39B9"/>
    <w:rsid w:val="00EB798A"/>
    <w:rsid w:val="00EB7B3C"/>
    <w:rsid w:val="00EC3400"/>
    <w:rsid w:val="00EC408B"/>
    <w:rsid w:val="00EC41F2"/>
    <w:rsid w:val="00EC5907"/>
    <w:rsid w:val="00EC5E68"/>
    <w:rsid w:val="00EC651B"/>
    <w:rsid w:val="00EC6E36"/>
    <w:rsid w:val="00EC779A"/>
    <w:rsid w:val="00ED0151"/>
    <w:rsid w:val="00ED05D2"/>
    <w:rsid w:val="00ED0832"/>
    <w:rsid w:val="00ED1539"/>
    <w:rsid w:val="00ED17D6"/>
    <w:rsid w:val="00ED19CA"/>
    <w:rsid w:val="00ED55B7"/>
    <w:rsid w:val="00ED55D0"/>
    <w:rsid w:val="00ED5777"/>
    <w:rsid w:val="00ED5BAB"/>
    <w:rsid w:val="00ED5D7C"/>
    <w:rsid w:val="00ED7EEB"/>
    <w:rsid w:val="00EE0066"/>
    <w:rsid w:val="00EE0537"/>
    <w:rsid w:val="00EE1C9C"/>
    <w:rsid w:val="00EE26A2"/>
    <w:rsid w:val="00EE2C4E"/>
    <w:rsid w:val="00EE3663"/>
    <w:rsid w:val="00EE410B"/>
    <w:rsid w:val="00EE5582"/>
    <w:rsid w:val="00EE568A"/>
    <w:rsid w:val="00EE6AD5"/>
    <w:rsid w:val="00EF0A18"/>
    <w:rsid w:val="00EF1B8F"/>
    <w:rsid w:val="00EF3037"/>
    <w:rsid w:val="00EF35B1"/>
    <w:rsid w:val="00EF4035"/>
    <w:rsid w:val="00EF55CC"/>
    <w:rsid w:val="00EF5B6D"/>
    <w:rsid w:val="00EF66D8"/>
    <w:rsid w:val="00EF716C"/>
    <w:rsid w:val="00EF7383"/>
    <w:rsid w:val="00F0023A"/>
    <w:rsid w:val="00F00440"/>
    <w:rsid w:val="00F00BDB"/>
    <w:rsid w:val="00F021A7"/>
    <w:rsid w:val="00F037C5"/>
    <w:rsid w:val="00F04CB7"/>
    <w:rsid w:val="00F04F53"/>
    <w:rsid w:val="00F0745E"/>
    <w:rsid w:val="00F07AD8"/>
    <w:rsid w:val="00F10AAE"/>
    <w:rsid w:val="00F12C61"/>
    <w:rsid w:val="00F12ECF"/>
    <w:rsid w:val="00F136C3"/>
    <w:rsid w:val="00F13E2A"/>
    <w:rsid w:val="00F1492A"/>
    <w:rsid w:val="00F1507F"/>
    <w:rsid w:val="00F15AB3"/>
    <w:rsid w:val="00F207AB"/>
    <w:rsid w:val="00F2098F"/>
    <w:rsid w:val="00F20AED"/>
    <w:rsid w:val="00F2174A"/>
    <w:rsid w:val="00F2599F"/>
    <w:rsid w:val="00F260F9"/>
    <w:rsid w:val="00F2640B"/>
    <w:rsid w:val="00F26EC1"/>
    <w:rsid w:val="00F27263"/>
    <w:rsid w:val="00F30A07"/>
    <w:rsid w:val="00F31500"/>
    <w:rsid w:val="00F324F7"/>
    <w:rsid w:val="00F33251"/>
    <w:rsid w:val="00F33E08"/>
    <w:rsid w:val="00F34621"/>
    <w:rsid w:val="00F3491C"/>
    <w:rsid w:val="00F3656A"/>
    <w:rsid w:val="00F37FC7"/>
    <w:rsid w:val="00F405D0"/>
    <w:rsid w:val="00F40CF1"/>
    <w:rsid w:val="00F4100D"/>
    <w:rsid w:val="00F413F5"/>
    <w:rsid w:val="00F41DD1"/>
    <w:rsid w:val="00F421AD"/>
    <w:rsid w:val="00F42987"/>
    <w:rsid w:val="00F42F1E"/>
    <w:rsid w:val="00F42F33"/>
    <w:rsid w:val="00F42F6A"/>
    <w:rsid w:val="00F44F47"/>
    <w:rsid w:val="00F45B13"/>
    <w:rsid w:val="00F460A3"/>
    <w:rsid w:val="00F5146D"/>
    <w:rsid w:val="00F51B1F"/>
    <w:rsid w:val="00F51E6E"/>
    <w:rsid w:val="00F52A65"/>
    <w:rsid w:val="00F534DA"/>
    <w:rsid w:val="00F54802"/>
    <w:rsid w:val="00F5565C"/>
    <w:rsid w:val="00F55FD2"/>
    <w:rsid w:val="00F56679"/>
    <w:rsid w:val="00F605A8"/>
    <w:rsid w:val="00F61D99"/>
    <w:rsid w:val="00F6211C"/>
    <w:rsid w:val="00F63587"/>
    <w:rsid w:val="00F65312"/>
    <w:rsid w:val="00F67397"/>
    <w:rsid w:val="00F7013F"/>
    <w:rsid w:val="00F70C2D"/>
    <w:rsid w:val="00F71C10"/>
    <w:rsid w:val="00F74D91"/>
    <w:rsid w:val="00F75C0D"/>
    <w:rsid w:val="00F76663"/>
    <w:rsid w:val="00F76F71"/>
    <w:rsid w:val="00F774CD"/>
    <w:rsid w:val="00F80113"/>
    <w:rsid w:val="00F80A11"/>
    <w:rsid w:val="00F80BD5"/>
    <w:rsid w:val="00F80E54"/>
    <w:rsid w:val="00F824FC"/>
    <w:rsid w:val="00F826A7"/>
    <w:rsid w:val="00F8526C"/>
    <w:rsid w:val="00F85A3B"/>
    <w:rsid w:val="00F861A6"/>
    <w:rsid w:val="00F908AB"/>
    <w:rsid w:val="00F915DB"/>
    <w:rsid w:val="00F9303C"/>
    <w:rsid w:val="00F93076"/>
    <w:rsid w:val="00F9316F"/>
    <w:rsid w:val="00F936A0"/>
    <w:rsid w:val="00F936C3"/>
    <w:rsid w:val="00F93E2E"/>
    <w:rsid w:val="00F9594D"/>
    <w:rsid w:val="00F95B2C"/>
    <w:rsid w:val="00F96451"/>
    <w:rsid w:val="00F966EB"/>
    <w:rsid w:val="00F969EC"/>
    <w:rsid w:val="00FA05A8"/>
    <w:rsid w:val="00FA1244"/>
    <w:rsid w:val="00FA1724"/>
    <w:rsid w:val="00FA2C02"/>
    <w:rsid w:val="00FA2F49"/>
    <w:rsid w:val="00FA3160"/>
    <w:rsid w:val="00FA4F7E"/>
    <w:rsid w:val="00FA50A2"/>
    <w:rsid w:val="00FA620C"/>
    <w:rsid w:val="00FA6A90"/>
    <w:rsid w:val="00FA77D0"/>
    <w:rsid w:val="00FB0507"/>
    <w:rsid w:val="00FB09C1"/>
    <w:rsid w:val="00FB11F4"/>
    <w:rsid w:val="00FB2E4B"/>
    <w:rsid w:val="00FB333B"/>
    <w:rsid w:val="00FB4087"/>
    <w:rsid w:val="00FB5E7D"/>
    <w:rsid w:val="00FB6AD9"/>
    <w:rsid w:val="00FB6C53"/>
    <w:rsid w:val="00FB6FCD"/>
    <w:rsid w:val="00FC0EFC"/>
    <w:rsid w:val="00FC1456"/>
    <w:rsid w:val="00FC17DA"/>
    <w:rsid w:val="00FC18EB"/>
    <w:rsid w:val="00FC1FFC"/>
    <w:rsid w:val="00FC2176"/>
    <w:rsid w:val="00FC26EB"/>
    <w:rsid w:val="00FC2C7F"/>
    <w:rsid w:val="00FC3991"/>
    <w:rsid w:val="00FC3F9D"/>
    <w:rsid w:val="00FC6E82"/>
    <w:rsid w:val="00FC7898"/>
    <w:rsid w:val="00FC7F8E"/>
    <w:rsid w:val="00FD0B48"/>
    <w:rsid w:val="00FD2AFB"/>
    <w:rsid w:val="00FD30B4"/>
    <w:rsid w:val="00FD3BF5"/>
    <w:rsid w:val="00FD4B3C"/>
    <w:rsid w:val="00FD4C62"/>
    <w:rsid w:val="00FD4D29"/>
    <w:rsid w:val="00FD4D81"/>
    <w:rsid w:val="00FD55B8"/>
    <w:rsid w:val="00FD5E61"/>
    <w:rsid w:val="00FD6137"/>
    <w:rsid w:val="00FD6B66"/>
    <w:rsid w:val="00FD6DC6"/>
    <w:rsid w:val="00FD6E12"/>
    <w:rsid w:val="00FE0965"/>
    <w:rsid w:val="00FE18A4"/>
    <w:rsid w:val="00FE1B8F"/>
    <w:rsid w:val="00FE2E22"/>
    <w:rsid w:val="00FE3CE3"/>
    <w:rsid w:val="00FE43E7"/>
    <w:rsid w:val="00FE758E"/>
    <w:rsid w:val="00FF1607"/>
    <w:rsid w:val="00FF2AC8"/>
    <w:rsid w:val="00FF2E7C"/>
    <w:rsid w:val="00FF33E9"/>
    <w:rsid w:val="00FF6012"/>
    <w:rsid w:val="00FF624D"/>
    <w:rsid w:val="00FF6336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17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DCB7435-2636-4F3F-9A12-7AECEE8E51FC}">
      <dgm:prSet phldrT="[Text]"/>
      <dgm:spPr>
        <a:solidFill>
          <a:srgbClr val="C00000"/>
        </a:solidFill>
        <a:ln>
          <a:noFill/>
        </a:ln>
      </dgm:spPr>
      <dgm:t>
        <a:bodyPr/>
        <a:lstStyle/>
        <a:p>
          <a:r>
            <a:rPr lang="en-IL"/>
            <a:t>8</a:t>
          </a:r>
        </a:p>
      </dgm:t>
    </dgm:pt>
    <dgm:pt modelId="{A3732E36-AFB3-484F-A064-D8F9F946B2DF}" type="parTrans" cxnId="{54D4977D-F472-48D8-99A7-2B09520626E1}">
      <dgm:prSet/>
      <dgm:spPr/>
      <dgm:t>
        <a:bodyPr/>
        <a:lstStyle/>
        <a:p>
          <a:endParaRPr lang="en-IL"/>
        </a:p>
      </dgm:t>
    </dgm:pt>
    <dgm:pt modelId="{4C507528-6B11-4E13-A815-DE54134718D4}" type="sibTrans" cxnId="{54D4977D-F472-48D8-99A7-2B09520626E1}">
      <dgm:prSet/>
      <dgm:spPr/>
      <dgm:t>
        <a:bodyPr/>
        <a:lstStyle/>
        <a:p>
          <a:endParaRPr lang="en-IL"/>
        </a:p>
      </dgm:t>
    </dgm:pt>
    <dgm:pt modelId="{BAC2FD48-F3DD-4F21-B8EF-08417D5C6AE4}">
      <dgm:prSet phldrT="[Text]"/>
      <dgm:spPr>
        <a:solidFill>
          <a:srgbClr val="C00000"/>
        </a:solidFill>
        <a:ln>
          <a:noFill/>
        </a:ln>
      </dgm:spPr>
      <dgm:t>
        <a:bodyPr/>
        <a:lstStyle/>
        <a:p>
          <a:r>
            <a:rPr lang="en-IL"/>
            <a:t>17</a:t>
          </a:r>
        </a:p>
      </dgm:t>
    </dgm:pt>
    <dgm:pt modelId="{4643A171-409F-40B9-972A-6F9888BC1651}" type="parTrans" cxnId="{4FB62192-FB9A-4F68-8D62-B770D441D2F4}">
      <dgm:prSet/>
      <dgm:spPr/>
      <dgm:t>
        <a:bodyPr/>
        <a:lstStyle/>
        <a:p>
          <a:endParaRPr lang="en-IL"/>
        </a:p>
      </dgm:t>
    </dgm:pt>
    <dgm:pt modelId="{7715394B-A200-4F6A-947F-CFE940DBDBEC}" type="sibTrans" cxnId="{4FB62192-FB9A-4F68-8D62-B770D441D2F4}">
      <dgm:prSet/>
      <dgm:spPr/>
      <dgm:t>
        <a:bodyPr/>
        <a:lstStyle/>
        <a:p>
          <a:endParaRPr lang="en-IL"/>
        </a:p>
      </dgm:t>
    </dgm:pt>
    <dgm:pt modelId="{DF069441-95AB-48F0-B72B-50553898AE8A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1</a:t>
          </a:r>
        </a:p>
      </dgm:t>
    </dgm:pt>
    <dgm:pt modelId="{FE81E4D0-D5FF-4A56-AA82-F162809A6E0E}" type="parTrans" cxnId="{F61281FB-1FC8-4556-9C14-EB0F947A8C12}">
      <dgm:prSet/>
      <dgm:spPr/>
      <dgm:t>
        <a:bodyPr/>
        <a:lstStyle/>
        <a:p>
          <a:endParaRPr lang="en-IL"/>
        </a:p>
      </dgm:t>
    </dgm:pt>
    <dgm:pt modelId="{34B8C044-08A6-4717-9B20-F0BABA11DECB}" type="sibTrans" cxnId="{F61281FB-1FC8-4556-9C14-EB0F947A8C12}">
      <dgm:prSet/>
      <dgm:spPr/>
      <dgm:t>
        <a:bodyPr/>
        <a:lstStyle/>
        <a:p>
          <a:endParaRPr lang="en-IL"/>
        </a:p>
      </dgm:t>
    </dgm:pt>
    <dgm:pt modelId="{6B178217-9C71-4F58-AEF5-99BCEACCFA45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11</a:t>
          </a:r>
        </a:p>
      </dgm:t>
    </dgm:pt>
    <dgm:pt modelId="{18797F21-74C9-4D29-8331-6FE60B18113F}" type="parTrans" cxnId="{C4D85372-412A-4FAF-BEF0-392D21A494D5}">
      <dgm:prSet/>
      <dgm:spPr/>
      <dgm:t>
        <a:bodyPr/>
        <a:lstStyle/>
        <a:p>
          <a:endParaRPr lang="en-IL"/>
        </a:p>
      </dgm:t>
    </dgm:pt>
    <dgm:pt modelId="{8B77080B-15D1-46FE-83E8-878521BB241D}" type="sibTrans" cxnId="{C4D85372-412A-4FAF-BEF0-392D21A494D5}">
      <dgm:prSet/>
      <dgm:spPr/>
      <dgm:t>
        <a:bodyPr/>
        <a:lstStyle/>
        <a:p>
          <a:endParaRPr lang="en-IL"/>
        </a:p>
      </dgm:t>
    </dgm:pt>
    <dgm:pt modelId="{D823EC1C-5E99-4A70-84B6-7E6CBA587A64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13</a:t>
          </a:r>
        </a:p>
      </dgm:t>
    </dgm:pt>
    <dgm:pt modelId="{814ADD7F-1740-4DFF-98F4-86A7E73FDEA6}" type="parTrans" cxnId="{A1681FF4-49D7-4E65-82BA-E2D63CE2EE95}">
      <dgm:prSet/>
      <dgm:spPr/>
      <dgm:t>
        <a:bodyPr/>
        <a:lstStyle/>
        <a:p>
          <a:endParaRPr lang="en-IL"/>
        </a:p>
      </dgm:t>
    </dgm:pt>
    <dgm:pt modelId="{FE2FF6CA-47BA-4F91-AB6C-38C4A5D58992}" type="sibTrans" cxnId="{A1681FF4-49D7-4E65-82BA-E2D63CE2EE95}">
      <dgm:prSet/>
      <dgm:spPr/>
      <dgm:t>
        <a:bodyPr/>
        <a:lstStyle/>
        <a:p>
          <a:endParaRPr lang="en-IL"/>
        </a:p>
      </dgm:t>
    </dgm:pt>
    <dgm:pt modelId="{7916D0E8-3B16-469B-931A-06076AB3A4AD}">
      <dgm:prSet phldrT="[Text]"/>
      <dgm:spPr>
        <a:solidFill>
          <a:srgbClr val="C00000"/>
        </a:solidFill>
        <a:ln>
          <a:noFill/>
        </a:ln>
      </dgm:spPr>
      <dgm:t>
        <a:bodyPr/>
        <a:lstStyle/>
        <a:p>
          <a:r>
            <a:rPr lang="en-IL"/>
            <a:t>6</a:t>
          </a:r>
        </a:p>
      </dgm:t>
    </dgm:pt>
    <dgm:pt modelId="{1AC88572-410D-40AB-9883-2ED49604FB97}" type="parTrans" cxnId="{997E3AD6-6E5B-4A95-933E-B93DFBA7164D}">
      <dgm:prSet/>
      <dgm:spPr/>
      <dgm:t>
        <a:bodyPr/>
        <a:lstStyle/>
        <a:p>
          <a:endParaRPr lang="en-IL"/>
        </a:p>
      </dgm:t>
    </dgm:pt>
    <dgm:pt modelId="{D91E805D-2F29-4283-ABB5-B358618F431D}" type="sibTrans" cxnId="{997E3AD6-6E5B-4A95-933E-B93DFBA7164D}">
      <dgm:prSet/>
      <dgm:spPr/>
      <dgm:t>
        <a:bodyPr/>
        <a:lstStyle/>
        <a:p>
          <a:endParaRPr lang="en-IL"/>
        </a:p>
      </dgm:t>
    </dgm:pt>
    <dgm:pt modelId="{2EA2E4B7-0BCE-47BB-BD57-12510738329E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25</a:t>
          </a:r>
        </a:p>
      </dgm:t>
    </dgm:pt>
    <dgm:pt modelId="{838CAF36-CB86-4F13-BAEA-7B75F328BA63}" type="parTrans" cxnId="{04467003-4A30-415F-A56D-50F982A957C9}">
      <dgm:prSet/>
      <dgm:spPr/>
      <dgm:t>
        <a:bodyPr/>
        <a:lstStyle/>
        <a:p>
          <a:endParaRPr lang="en-IL"/>
        </a:p>
      </dgm:t>
    </dgm:pt>
    <dgm:pt modelId="{0003B805-B80A-4CB5-B1BC-A0B4AC759C1E}" type="sibTrans" cxnId="{04467003-4A30-415F-A56D-50F982A957C9}">
      <dgm:prSet/>
      <dgm:spPr/>
      <dgm:t>
        <a:bodyPr/>
        <a:lstStyle/>
        <a:p>
          <a:endParaRPr lang="en-IL"/>
        </a:p>
      </dgm:t>
    </dgm:pt>
    <dgm:pt modelId="{E43BE7CD-EBB9-4F76-A2A6-F076F904563D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15</a:t>
          </a:r>
        </a:p>
      </dgm:t>
    </dgm:pt>
    <dgm:pt modelId="{B57963A1-D4D3-4F2E-AFBD-0D889837CF6F}" type="parTrans" cxnId="{DE29F4E0-721C-41EA-BA05-B1991FF30C38}">
      <dgm:prSet/>
      <dgm:spPr/>
      <dgm:t>
        <a:bodyPr/>
        <a:lstStyle/>
        <a:p>
          <a:endParaRPr lang="en-IL"/>
        </a:p>
      </dgm:t>
    </dgm:pt>
    <dgm:pt modelId="{20A868C5-A8DC-4AAC-8842-92E47E105211}" type="sibTrans" cxnId="{DE29F4E0-721C-41EA-BA05-B1991FF30C38}">
      <dgm:prSet/>
      <dgm:spPr/>
      <dgm:t>
        <a:bodyPr/>
        <a:lstStyle/>
        <a:p>
          <a:endParaRPr lang="en-IL"/>
        </a:p>
      </dgm:t>
    </dgm:pt>
    <dgm:pt modelId="{E935C3F3-2D25-4B64-A059-16B582BC79DA}">
      <dgm:prSet phldrT="[Text]"/>
      <dgm:spPr>
        <a:solidFill>
          <a:srgbClr val="C00000"/>
        </a:solidFill>
        <a:ln>
          <a:noFill/>
        </a:ln>
      </dgm:spPr>
      <dgm:t>
        <a:bodyPr/>
        <a:lstStyle/>
        <a:p>
          <a:r>
            <a:rPr lang="en-IL"/>
            <a:t>27</a:t>
          </a:r>
        </a:p>
      </dgm:t>
    </dgm:pt>
    <dgm:pt modelId="{5D63BA97-E4EC-44BE-A5F6-60E7B8B96209}" type="parTrans" cxnId="{2B62CE41-D200-4855-B49B-F6FB79C9BFD2}">
      <dgm:prSet/>
      <dgm:spPr/>
      <dgm:t>
        <a:bodyPr/>
        <a:lstStyle/>
        <a:p>
          <a:endParaRPr lang="en-IL"/>
        </a:p>
      </dgm:t>
    </dgm:pt>
    <dgm:pt modelId="{0A93A9F3-91CD-4E4A-9C86-74FE60860F00}" type="sibTrans" cxnId="{2B62CE41-D200-4855-B49B-F6FB79C9BFD2}">
      <dgm:prSet/>
      <dgm:spPr/>
      <dgm:t>
        <a:bodyPr/>
        <a:lstStyle/>
        <a:p>
          <a:endParaRPr lang="en-IL"/>
        </a:p>
      </dgm:t>
    </dgm:pt>
    <dgm:pt modelId="{43D30FE7-C817-4D8B-9926-5B5E1A009E99}">
      <dgm:prSet phldrT="[Text]"/>
      <dgm:spPr>
        <a:solidFill>
          <a:srgbClr val="C00000"/>
        </a:solidFill>
        <a:ln>
          <a:noFill/>
        </a:ln>
      </dgm:spPr>
      <dgm:t>
        <a:bodyPr/>
        <a:lstStyle/>
        <a:p>
          <a:r>
            <a:rPr lang="en-IL"/>
            <a:t>22</a:t>
          </a:r>
        </a:p>
      </dgm:t>
    </dgm:pt>
    <dgm:pt modelId="{D4BE0E3C-1E23-4C41-A000-4D78154CC916}" type="parTrans" cxnId="{2E72E01D-AD2C-4FEF-9594-6A90A07EED60}">
      <dgm:prSet/>
      <dgm:spPr/>
      <dgm:t>
        <a:bodyPr/>
        <a:lstStyle/>
        <a:p>
          <a:endParaRPr lang="en-IL"/>
        </a:p>
      </dgm:t>
    </dgm:pt>
    <dgm:pt modelId="{FD98181A-3020-4AD7-A38E-41B82F9FDC2A}" type="sibTrans" cxnId="{2E72E01D-AD2C-4FEF-9594-6A90A07EED60}">
      <dgm:prSet/>
      <dgm:spPr/>
      <dgm:t>
        <a:bodyPr/>
        <a:lstStyle/>
        <a:p>
          <a:endParaRPr lang="en-IL"/>
        </a:p>
      </dgm:t>
    </dgm:pt>
    <dgm:pt modelId="{EE88DB19-72D7-4855-9C75-BD883FBA4638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A3C41A35-B81A-4876-9A97-62F40ECFB540}" type="parTrans" cxnId="{20B51A9B-28B9-48C8-B6BF-F31650E41EDB}">
      <dgm:prSet/>
      <dgm:spPr/>
      <dgm:t>
        <a:bodyPr/>
        <a:lstStyle/>
        <a:p>
          <a:endParaRPr lang="en-IL"/>
        </a:p>
      </dgm:t>
    </dgm:pt>
    <dgm:pt modelId="{00156559-E23A-4A2D-A059-B88402417F50}" type="sibTrans" cxnId="{20B51A9B-28B9-48C8-B6BF-F31650E41EDB}">
      <dgm:prSet/>
      <dgm:spPr/>
      <dgm:t>
        <a:bodyPr/>
        <a:lstStyle/>
        <a:p>
          <a:endParaRPr lang="en-IL"/>
        </a:p>
      </dgm:t>
    </dgm:pt>
    <dgm:pt modelId="{F29DD02D-BB93-4B15-8BCA-4624E275165A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05006C4F-B904-4575-BB2C-6A3F61047D34}" type="parTrans" cxnId="{1DCCA0FC-2C81-4F5A-BAC8-7B79E51E98E1}">
      <dgm:prSet/>
      <dgm:spPr/>
      <dgm:t>
        <a:bodyPr/>
        <a:lstStyle/>
        <a:p>
          <a:endParaRPr lang="en-IL"/>
        </a:p>
      </dgm:t>
    </dgm:pt>
    <dgm:pt modelId="{0C7ADBC0-FC83-48C4-83A8-B68C3AE64177}" type="sibTrans" cxnId="{1DCCA0FC-2C81-4F5A-BAC8-7B79E51E98E1}">
      <dgm:prSet/>
      <dgm:spPr/>
      <dgm:t>
        <a:bodyPr/>
        <a:lstStyle/>
        <a:p>
          <a:endParaRPr lang="en-IL"/>
        </a:p>
      </dgm:t>
    </dgm:pt>
    <dgm:pt modelId="{C9D6A2F3-6183-45D6-A9EA-9711466DC6E5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EBC401D4-FBDC-4ABB-819D-D14B518E87BB}" type="parTrans" cxnId="{1C5F0637-AFDE-4AD9-8678-0D5E97A255FD}">
      <dgm:prSet/>
      <dgm:spPr/>
      <dgm:t>
        <a:bodyPr/>
        <a:lstStyle/>
        <a:p>
          <a:endParaRPr lang="en-IL"/>
        </a:p>
      </dgm:t>
    </dgm:pt>
    <dgm:pt modelId="{AFDBD3CC-14F4-42B3-A391-57C23EED75FB}" type="sibTrans" cxnId="{1C5F0637-AFDE-4AD9-8678-0D5E97A255FD}">
      <dgm:prSet/>
      <dgm:spPr/>
      <dgm:t>
        <a:bodyPr/>
        <a:lstStyle/>
        <a:p>
          <a:endParaRPr lang="en-IL"/>
        </a:p>
      </dgm:t>
    </dgm:pt>
    <dgm:pt modelId="{58242BBA-9B62-431F-8CA7-259C5AB30230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37BB5128-9AA6-4728-AFFB-634DF35338CA}" type="parTrans" cxnId="{075BCD4C-55EC-43F0-AB75-1BFAFE941843}">
      <dgm:prSet/>
      <dgm:spPr/>
      <dgm:t>
        <a:bodyPr/>
        <a:lstStyle/>
        <a:p>
          <a:endParaRPr lang="en-IL"/>
        </a:p>
      </dgm:t>
    </dgm:pt>
    <dgm:pt modelId="{9CA5E7B0-D0CF-48ED-90BB-BB619D1AE438}" type="sibTrans" cxnId="{075BCD4C-55EC-43F0-AB75-1BFAFE941843}">
      <dgm:prSet/>
      <dgm:spPr/>
      <dgm:t>
        <a:bodyPr/>
        <a:lstStyle/>
        <a:p>
          <a:endParaRPr lang="en-IL"/>
        </a:p>
      </dgm:t>
    </dgm:pt>
    <dgm:pt modelId="{C4FCDE40-3200-437E-83F8-D4A0F9B2496A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B73FF82F-B0DC-46BA-95C5-65A62F39384F}" type="parTrans" cxnId="{DC9BF06B-B66A-4E69-B8A5-585696BC3D9D}">
      <dgm:prSet/>
      <dgm:spPr/>
      <dgm:t>
        <a:bodyPr/>
        <a:lstStyle/>
        <a:p>
          <a:endParaRPr lang="en-IL"/>
        </a:p>
      </dgm:t>
    </dgm:pt>
    <dgm:pt modelId="{8AC631B2-0243-4D2F-B64B-BC94F54921D7}" type="sibTrans" cxnId="{DC9BF06B-B66A-4E69-B8A5-585696BC3D9D}">
      <dgm:prSet/>
      <dgm:spPr/>
      <dgm:t>
        <a:bodyPr/>
        <a:lstStyle/>
        <a:p>
          <a:endParaRPr lang="en-IL"/>
        </a:p>
      </dgm:t>
    </dgm:pt>
    <dgm:pt modelId="{53867352-D46A-42C0-B08C-5CBD89D79C77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49DEE574-DBA3-4056-9CCA-128B4EC0B2E1}" type="parTrans" cxnId="{9FDFF3EA-50CF-49DB-A0AB-C00126941759}">
      <dgm:prSet/>
      <dgm:spPr/>
      <dgm:t>
        <a:bodyPr/>
        <a:lstStyle/>
        <a:p>
          <a:endParaRPr lang="en-IL"/>
        </a:p>
      </dgm:t>
    </dgm:pt>
    <dgm:pt modelId="{CADF302F-8228-4A17-8044-4F3DF2082740}" type="sibTrans" cxnId="{9FDFF3EA-50CF-49DB-A0AB-C00126941759}">
      <dgm:prSet/>
      <dgm:spPr/>
      <dgm:t>
        <a:bodyPr/>
        <a:lstStyle/>
        <a:p>
          <a:endParaRPr lang="en-IL"/>
        </a:p>
      </dgm:t>
    </dgm:pt>
    <dgm:pt modelId="{10EFEAAB-B532-4C0F-BD17-4914AFEC3EC3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90C7C6AE-3839-43C3-8DAB-68207578A289}" type="parTrans" cxnId="{B5518DA1-C53E-480A-8130-2B3164E7BE33}">
      <dgm:prSet/>
      <dgm:spPr/>
      <dgm:t>
        <a:bodyPr/>
        <a:lstStyle/>
        <a:p>
          <a:endParaRPr lang="en-IL"/>
        </a:p>
      </dgm:t>
    </dgm:pt>
    <dgm:pt modelId="{CE0E0E41-2EFA-4048-BCEA-4A2B42E8AB37}" type="sibTrans" cxnId="{B5518DA1-C53E-480A-8130-2B3164E7BE33}">
      <dgm:prSet/>
      <dgm:spPr/>
      <dgm:t>
        <a:bodyPr/>
        <a:lstStyle/>
        <a:p>
          <a:endParaRPr lang="en-IL"/>
        </a:p>
      </dgm:t>
    </dgm:pt>
    <dgm:pt modelId="{4F0CF12B-AD21-49BA-A315-D4A1EDA545F9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4D387B9B-354D-4152-9FE5-A4F622B23504}" type="parTrans" cxnId="{F348AA33-3C77-4546-A161-C9CD1410FDFB}">
      <dgm:prSet/>
      <dgm:spPr/>
      <dgm:t>
        <a:bodyPr/>
        <a:lstStyle/>
        <a:p>
          <a:endParaRPr lang="en-IL"/>
        </a:p>
      </dgm:t>
    </dgm:pt>
    <dgm:pt modelId="{37B576C3-493C-4B2C-891F-8C77019FD3D9}" type="sibTrans" cxnId="{F348AA33-3C77-4546-A161-C9CD1410FDFB}">
      <dgm:prSet/>
      <dgm:spPr/>
      <dgm:t>
        <a:bodyPr/>
        <a:lstStyle/>
        <a:p>
          <a:endParaRPr lang="en-IL"/>
        </a:p>
      </dgm:t>
    </dgm:pt>
    <dgm:pt modelId="{BEA5F855-4269-4402-ADD3-A84D3FD866E8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83B47F9C-05F0-4D04-A92A-F83052A592C2}" type="parTrans" cxnId="{BC62C247-6C1E-4AC0-A9D3-AB0A1D2EC378}">
      <dgm:prSet/>
      <dgm:spPr/>
      <dgm:t>
        <a:bodyPr/>
        <a:lstStyle/>
        <a:p>
          <a:endParaRPr lang="en-IL"/>
        </a:p>
      </dgm:t>
    </dgm:pt>
    <dgm:pt modelId="{0D1486EF-C289-4405-AAD1-61E769458C23}" type="sibTrans" cxnId="{BC62C247-6C1E-4AC0-A9D3-AB0A1D2EC378}">
      <dgm:prSet/>
      <dgm:spPr/>
      <dgm:t>
        <a:bodyPr/>
        <a:lstStyle/>
        <a:p>
          <a:endParaRPr lang="en-IL"/>
        </a:p>
      </dgm:t>
    </dgm:pt>
    <dgm:pt modelId="{F3C7BFDF-3B48-4008-9B83-B94D7858D8B7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IL"/>
            <a:t>nil</a:t>
          </a:r>
        </a:p>
      </dgm:t>
    </dgm:pt>
    <dgm:pt modelId="{DBCEB83E-C694-4F66-BB32-8A3AC7A07242}" type="parTrans" cxnId="{A4CABC8B-DE58-48AB-BF17-39C80F20C828}">
      <dgm:prSet/>
      <dgm:spPr/>
      <dgm:t>
        <a:bodyPr/>
        <a:lstStyle/>
        <a:p>
          <a:endParaRPr lang="en-IL"/>
        </a:p>
      </dgm:t>
    </dgm:pt>
    <dgm:pt modelId="{82872136-2C7A-4DC8-AA84-6EE4028A0F1D}" type="sibTrans" cxnId="{A4CABC8B-DE58-48AB-BF17-39C80F20C828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762565C-4243-4E99-9E36-8F97D5A2B66F}" type="pres">
      <dgm:prSet presAssocID="{D823EC1C-5E99-4A70-84B6-7E6CBA587A64}" presName="Name14" presStyleCnt="0"/>
      <dgm:spPr/>
    </dgm:pt>
    <dgm:pt modelId="{F4CF0E75-2CFE-4689-897C-C9AC1B925327}" type="pres">
      <dgm:prSet presAssocID="{D823EC1C-5E99-4A70-84B6-7E6CBA587A64}" presName="level1Shape" presStyleLbl="node0" presStyleIdx="0" presStyleCnt="1">
        <dgm:presLayoutVars>
          <dgm:chPref val="3"/>
        </dgm:presLayoutVars>
      </dgm:prSet>
      <dgm:spPr/>
    </dgm:pt>
    <dgm:pt modelId="{B7469AC1-3C6C-4E39-9657-B2900F4137BC}" type="pres">
      <dgm:prSet presAssocID="{D823EC1C-5E99-4A70-84B6-7E6CBA587A64}" presName="hierChild2" presStyleCnt="0"/>
      <dgm:spPr/>
    </dgm:pt>
    <dgm:pt modelId="{1A46FB2F-AC9C-4E87-B36E-353D275B2ABB}" type="pres">
      <dgm:prSet presAssocID="{A3732E36-AFB3-484F-A064-D8F9F946B2DF}" presName="Name19" presStyleLbl="parChTrans1D2" presStyleIdx="0" presStyleCnt="2"/>
      <dgm:spPr/>
    </dgm:pt>
    <dgm:pt modelId="{4A4FADC3-D916-48E6-9C9D-ADFFB52E7481}" type="pres">
      <dgm:prSet presAssocID="{4DCB7435-2636-4F3F-9A12-7AECEE8E51FC}" presName="Name21" presStyleCnt="0"/>
      <dgm:spPr/>
    </dgm:pt>
    <dgm:pt modelId="{1CD3F97A-931B-4F46-AF47-2C6D4EEE7AB5}" type="pres">
      <dgm:prSet presAssocID="{4DCB7435-2636-4F3F-9A12-7AECEE8E51FC}" presName="level2Shape" presStyleLbl="node2" presStyleIdx="0" presStyleCnt="2"/>
      <dgm:spPr/>
    </dgm:pt>
    <dgm:pt modelId="{EBC9CBEC-9E53-4EEB-99BA-96E8A0E82783}" type="pres">
      <dgm:prSet presAssocID="{4DCB7435-2636-4F3F-9A12-7AECEE8E51FC}" presName="hierChild3" presStyleCnt="0"/>
      <dgm:spPr/>
    </dgm:pt>
    <dgm:pt modelId="{01893BE9-3997-4BD4-B5D1-272ACE6D0154}" type="pres">
      <dgm:prSet presAssocID="{FE81E4D0-D5FF-4A56-AA82-F162809A6E0E}" presName="Name19" presStyleLbl="parChTrans1D3" presStyleIdx="0" presStyleCnt="4"/>
      <dgm:spPr/>
    </dgm:pt>
    <dgm:pt modelId="{0EE0FB0C-9ADB-4D69-AD4E-B7179C00E23D}" type="pres">
      <dgm:prSet presAssocID="{DF069441-95AB-48F0-B72B-50553898AE8A}" presName="Name21" presStyleCnt="0"/>
      <dgm:spPr/>
    </dgm:pt>
    <dgm:pt modelId="{D5839ABA-3123-4F2F-9D4F-5A48CF090D15}" type="pres">
      <dgm:prSet presAssocID="{DF069441-95AB-48F0-B72B-50553898AE8A}" presName="level2Shape" presStyleLbl="node3" presStyleIdx="0" presStyleCnt="4"/>
      <dgm:spPr/>
    </dgm:pt>
    <dgm:pt modelId="{CF310F3F-7E93-46A6-AC31-1660BD2989D4}" type="pres">
      <dgm:prSet presAssocID="{DF069441-95AB-48F0-B72B-50553898AE8A}" presName="hierChild3" presStyleCnt="0"/>
      <dgm:spPr/>
    </dgm:pt>
    <dgm:pt modelId="{1B68DC9D-8176-4BF8-9DB8-3CB646A700FB}" type="pres">
      <dgm:prSet presAssocID="{1AC88572-410D-40AB-9883-2ED49604FB97}" presName="Name19" presStyleLbl="parChTrans1D4" presStyleIdx="0" presStyleCnt="13"/>
      <dgm:spPr/>
    </dgm:pt>
    <dgm:pt modelId="{6148BAE4-7CF7-4413-9CB6-B91EB35363A9}" type="pres">
      <dgm:prSet presAssocID="{7916D0E8-3B16-469B-931A-06076AB3A4AD}" presName="Name21" presStyleCnt="0"/>
      <dgm:spPr/>
    </dgm:pt>
    <dgm:pt modelId="{2ABDCAF9-0F0C-4C0A-A152-E20759249522}" type="pres">
      <dgm:prSet presAssocID="{7916D0E8-3B16-469B-931A-06076AB3A4AD}" presName="level2Shape" presStyleLbl="node4" presStyleIdx="0" presStyleCnt="13"/>
      <dgm:spPr/>
    </dgm:pt>
    <dgm:pt modelId="{F3C5B495-2E67-43BB-9D2B-906AD0E291A1}" type="pres">
      <dgm:prSet presAssocID="{7916D0E8-3B16-469B-931A-06076AB3A4AD}" presName="hierChild3" presStyleCnt="0"/>
      <dgm:spPr/>
    </dgm:pt>
    <dgm:pt modelId="{F61EC5AE-A605-417E-89B1-9E12C67F0654}" type="pres">
      <dgm:prSet presAssocID="{05006C4F-B904-4575-BB2C-6A3F61047D34}" presName="Name19" presStyleLbl="parChTrans1D4" presStyleIdx="1" presStyleCnt="13"/>
      <dgm:spPr/>
    </dgm:pt>
    <dgm:pt modelId="{7F7BC1C9-39A9-4A92-B4C6-7DA5B769F129}" type="pres">
      <dgm:prSet presAssocID="{F29DD02D-BB93-4B15-8BCA-4624E275165A}" presName="Name21" presStyleCnt="0"/>
      <dgm:spPr/>
    </dgm:pt>
    <dgm:pt modelId="{09B86BAC-ED2D-479F-80D3-2005ADCF7D4D}" type="pres">
      <dgm:prSet presAssocID="{F29DD02D-BB93-4B15-8BCA-4624E275165A}" presName="level2Shape" presStyleLbl="node4" presStyleIdx="1" presStyleCnt="13"/>
      <dgm:spPr/>
    </dgm:pt>
    <dgm:pt modelId="{AA021571-1AED-4575-8E5E-AB239985C012}" type="pres">
      <dgm:prSet presAssocID="{F29DD02D-BB93-4B15-8BCA-4624E275165A}" presName="hierChild3" presStyleCnt="0"/>
      <dgm:spPr/>
    </dgm:pt>
    <dgm:pt modelId="{822915FB-41F7-4F8C-B897-9B26D79A2012}" type="pres">
      <dgm:prSet presAssocID="{A3C41A35-B81A-4876-9A97-62F40ECFB540}" presName="Name19" presStyleLbl="parChTrans1D4" presStyleIdx="2" presStyleCnt="13"/>
      <dgm:spPr/>
    </dgm:pt>
    <dgm:pt modelId="{BB6DCBFE-BEF6-4646-943A-5430B43B6C4A}" type="pres">
      <dgm:prSet presAssocID="{EE88DB19-72D7-4855-9C75-BD883FBA4638}" presName="Name21" presStyleCnt="0"/>
      <dgm:spPr/>
    </dgm:pt>
    <dgm:pt modelId="{8C7C7A33-5590-4443-8AEF-6D8656783E34}" type="pres">
      <dgm:prSet presAssocID="{EE88DB19-72D7-4855-9C75-BD883FBA4638}" presName="level2Shape" presStyleLbl="node4" presStyleIdx="2" presStyleCnt="13"/>
      <dgm:spPr/>
    </dgm:pt>
    <dgm:pt modelId="{47CFF6E2-4C21-41F9-B341-90FBC1CED546}" type="pres">
      <dgm:prSet presAssocID="{EE88DB19-72D7-4855-9C75-BD883FBA4638}" presName="hierChild3" presStyleCnt="0"/>
      <dgm:spPr/>
    </dgm:pt>
    <dgm:pt modelId="{5F426B66-A91F-47CE-AF11-81FD30F82B0D}" type="pres">
      <dgm:prSet presAssocID="{18797F21-74C9-4D29-8331-6FE60B18113F}" presName="Name19" presStyleLbl="parChTrans1D3" presStyleIdx="1" presStyleCnt="4"/>
      <dgm:spPr/>
    </dgm:pt>
    <dgm:pt modelId="{29B53C41-3F53-4EBB-B10C-AC4A755A539B}" type="pres">
      <dgm:prSet presAssocID="{6B178217-9C71-4F58-AEF5-99BCEACCFA45}" presName="Name21" presStyleCnt="0"/>
      <dgm:spPr/>
    </dgm:pt>
    <dgm:pt modelId="{CE579BED-B902-4AEC-895A-02411D66A82C}" type="pres">
      <dgm:prSet presAssocID="{6B178217-9C71-4F58-AEF5-99BCEACCFA45}" presName="level2Shape" presStyleLbl="node3" presStyleIdx="1" presStyleCnt="4"/>
      <dgm:spPr/>
    </dgm:pt>
    <dgm:pt modelId="{8326E9CE-D78F-4111-9AFC-414E0FDF402D}" type="pres">
      <dgm:prSet presAssocID="{6B178217-9C71-4F58-AEF5-99BCEACCFA45}" presName="hierChild3" presStyleCnt="0"/>
      <dgm:spPr/>
    </dgm:pt>
    <dgm:pt modelId="{4A9409F0-EE13-4755-82B7-577D7990A973}" type="pres">
      <dgm:prSet presAssocID="{EBC401D4-FBDC-4ABB-819D-D14B518E87BB}" presName="Name19" presStyleLbl="parChTrans1D4" presStyleIdx="3" presStyleCnt="13"/>
      <dgm:spPr/>
    </dgm:pt>
    <dgm:pt modelId="{64E84877-4CAC-4A99-8BE7-26CFECFDA5F4}" type="pres">
      <dgm:prSet presAssocID="{C9D6A2F3-6183-45D6-A9EA-9711466DC6E5}" presName="Name21" presStyleCnt="0"/>
      <dgm:spPr/>
    </dgm:pt>
    <dgm:pt modelId="{4AD0574E-FEE1-4C23-8037-17D65BEDC710}" type="pres">
      <dgm:prSet presAssocID="{C9D6A2F3-6183-45D6-A9EA-9711466DC6E5}" presName="level2Shape" presStyleLbl="node4" presStyleIdx="3" presStyleCnt="13"/>
      <dgm:spPr/>
    </dgm:pt>
    <dgm:pt modelId="{537881B2-C321-42FB-A69D-BC6D68284B54}" type="pres">
      <dgm:prSet presAssocID="{C9D6A2F3-6183-45D6-A9EA-9711466DC6E5}" presName="hierChild3" presStyleCnt="0"/>
      <dgm:spPr/>
    </dgm:pt>
    <dgm:pt modelId="{AE9A6A58-1701-45CD-A778-7E2770C92139}" type="pres">
      <dgm:prSet presAssocID="{37BB5128-9AA6-4728-AFFB-634DF35338CA}" presName="Name19" presStyleLbl="parChTrans1D4" presStyleIdx="4" presStyleCnt="13"/>
      <dgm:spPr/>
    </dgm:pt>
    <dgm:pt modelId="{BF54A2F0-8F16-4EF9-B529-B72A8EC6BD75}" type="pres">
      <dgm:prSet presAssocID="{58242BBA-9B62-431F-8CA7-259C5AB30230}" presName="Name21" presStyleCnt="0"/>
      <dgm:spPr/>
    </dgm:pt>
    <dgm:pt modelId="{C5640B9A-1E27-4671-BE82-88887DE4BC46}" type="pres">
      <dgm:prSet presAssocID="{58242BBA-9B62-431F-8CA7-259C5AB30230}" presName="level2Shape" presStyleLbl="node4" presStyleIdx="4" presStyleCnt="13"/>
      <dgm:spPr/>
    </dgm:pt>
    <dgm:pt modelId="{9775C60D-2BEC-458A-B265-70753BA4A9AF}" type="pres">
      <dgm:prSet presAssocID="{58242BBA-9B62-431F-8CA7-259C5AB30230}" presName="hierChild3" presStyleCnt="0"/>
      <dgm:spPr/>
    </dgm:pt>
    <dgm:pt modelId="{7B3F5D68-11B0-43D3-A8A1-D03720A3FD71}" type="pres">
      <dgm:prSet presAssocID="{4643A171-409F-40B9-972A-6F9888BC1651}" presName="Name19" presStyleLbl="parChTrans1D2" presStyleIdx="1" presStyleCnt="2"/>
      <dgm:spPr/>
    </dgm:pt>
    <dgm:pt modelId="{66E66BF6-5CC0-4CB1-9469-E8C107F2F76D}" type="pres">
      <dgm:prSet presAssocID="{BAC2FD48-F3DD-4F21-B8EF-08417D5C6AE4}" presName="Name21" presStyleCnt="0"/>
      <dgm:spPr/>
    </dgm:pt>
    <dgm:pt modelId="{D04B8C42-327A-43DE-A0FD-EA270712974F}" type="pres">
      <dgm:prSet presAssocID="{BAC2FD48-F3DD-4F21-B8EF-08417D5C6AE4}" presName="level2Shape" presStyleLbl="node2" presStyleIdx="1" presStyleCnt="2"/>
      <dgm:spPr/>
    </dgm:pt>
    <dgm:pt modelId="{CCAD7D34-85F7-4B73-8A62-E825A4ED7063}" type="pres">
      <dgm:prSet presAssocID="{BAC2FD48-F3DD-4F21-B8EF-08417D5C6AE4}" presName="hierChild3" presStyleCnt="0"/>
      <dgm:spPr/>
    </dgm:pt>
    <dgm:pt modelId="{DF1E0146-D85F-4811-BD47-18B6BF7A95AE}" type="pres">
      <dgm:prSet presAssocID="{B57963A1-D4D3-4F2E-AFBD-0D889837CF6F}" presName="Name19" presStyleLbl="parChTrans1D3" presStyleIdx="2" presStyleCnt="4"/>
      <dgm:spPr/>
    </dgm:pt>
    <dgm:pt modelId="{E24B9FDF-7B6E-421D-8ADB-783200F31D84}" type="pres">
      <dgm:prSet presAssocID="{E43BE7CD-EBB9-4F76-A2A6-F076F904563D}" presName="Name21" presStyleCnt="0"/>
      <dgm:spPr/>
    </dgm:pt>
    <dgm:pt modelId="{DC990513-79CE-4745-865C-06F3E9768138}" type="pres">
      <dgm:prSet presAssocID="{E43BE7CD-EBB9-4F76-A2A6-F076F904563D}" presName="level2Shape" presStyleLbl="node3" presStyleIdx="2" presStyleCnt="4"/>
      <dgm:spPr/>
    </dgm:pt>
    <dgm:pt modelId="{E1683B2C-C960-4207-9D38-59F548E32E04}" type="pres">
      <dgm:prSet presAssocID="{E43BE7CD-EBB9-4F76-A2A6-F076F904563D}" presName="hierChild3" presStyleCnt="0"/>
      <dgm:spPr/>
    </dgm:pt>
    <dgm:pt modelId="{27688BAE-B4F0-4B44-BAB2-3F7AF1432B06}" type="pres">
      <dgm:prSet presAssocID="{B73FF82F-B0DC-46BA-95C5-65A62F39384F}" presName="Name19" presStyleLbl="parChTrans1D4" presStyleIdx="5" presStyleCnt="13"/>
      <dgm:spPr/>
    </dgm:pt>
    <dgm:pt modelId="{DF99B007-300D-4798-B897-CB5822F5D4AC}" type="pres">
      <dgm:prSet presAssocID="{C4FCDE40-3200-437E-83F8-D4A0F9B2496A}" presName="Name21" presStyleCnt="0"/>
      <dgm:spPr/>
    </dgm:pt>
    <dgm:pt modelId="{5D4BCB89-162D-4327-865E-84DBE2E89EC1}" type="pres">
      <dgm:prSet presAssocID="{C4FCDE40-3200-437E-83F8-D4A0F9B2496A}" presName="level2Shape" presStyleLbl="node4" presStyleIdx="5" presStyleCnt="13"/>
      <dgm:spPr/>
    </dgm:pt>
    <dgm:pt modelId="{711F9409-822C-4BCF-814E-AD3863DAEC0C}" type="pres">
      <dgm:prSet presAssocID="{C4FCDE40-3200-437E-83F8-D4A0F9B2496A}" presName="hierChild3" presStyleCnt="0"/>
      <dgm:spPr/>
    </dgm:pt>
    <dgm:pt modelId="{B753580C-C80C-416D-A2DA-358254D12A8B}" type="pres">
      <dgm:prSet presAssocID="{49DEE574-DBA3-4056-9CCA-128B4EC0B2E1}" presName="Name19" presStyleLbl="parChTrans1D4" presStyleIdx="6" presStyleCnt="13"/>
      <dgm:spPr/>
    </dgm:pt>
    <dgm:pt modelId="{93368FE9-F126-4649-BAF8-FF81C7EBCC6C}" type="pres">
      <dgm:prSet presAssocID="{53867352-D46A-42C0-B08C-5CBD89D79C77}" presName="Name21" presStyleCnt="0"/>
      <dgm:spPr/>
    </dgm:pt>
    <dgm:pt modelId="{48E4CA2C-30AB-46D2-97FB-09C39AFAC632}" type="pres">
      <dgm:prSet presAssocID="{53867352-D46A-42C0-B08C-5CBD89D79C77}" presName="level2Shape" presStyleLbl="node4" presStyleIdx="6" presStyleCnt="13"/>
      <dgm:spPr/>
    </dgm:pt>
    <dgm:pt modelId="{961E7741-8EFF-4ACF-89BD-E253AD28B5AC}" type="pres">
      <dgm:prSet presAssocID="{53867352-D46A-42C0-B08C-5CBD89D79C77}" presName="hierChild3" presStyleCnt="0"/>
      <dgm:spPr/>
    </dgm:pt>
    <dgm:pt modelId="{3F875C32-2B38-4CB0-A0B6-87C8F0D607C8}" type="pres">
      <dgm:prSet presAssocID="{838CAF36-CB86-4F13-BAEA-7B75F328BA63}" presName="Name19" presStyleLbl="parChTrans1D3" presStyleIdx="3" presStyleCnt="4"/>
      <dgm:spPr/>
    </dgm:pt>
    <dgm:pt modelId="{A7823A3E-7744-4AC5-9144-C7CF5A10A3A9}" type="pres">
      <dgm:prSet presAssocID="{2EA2E4B7-0BCE-47BB-BD57-12510738329E}" presName="Name21" presStyleCnt="0"/>
      <dgm:spPr/>
    </dgm:pt>
    <dgm:pt modelId="{7155718E-9722-4579-AD50-CDF3F4ECC763}" type="pres">
      <dgm:prSet presAssocID="{2EA2E4B7-0BCE-47BB-BD57-12510738329E}" presName="level2Shape" presStyleLbl="node3" presStyleIdx="3" presStyleCnt="4"/>
      <dgm:spPr/>
    </dgm:pt>
    <dgm:pt modelId="{DF00B053-56D7-47B3-B1F0-F905D7D7D369}" type="pres">
      <dgm:prSet presAssocID="{2EA2E4B7-0BCE-47BB-BD57-12510738329E}" presName="hierChild3" presStyleCnt="0"/>
      <dgm:spPr/>
    </dgm:pt>
    <dgm:pt modelId="{3B233372-D22F-43AC-9D35-C4A900433C6A}" type="pres">
      <dgm:prSet presAssocID="{D4BE0E3C-1E23-4C41-A000-4D78154CC916}" presName="Name19" presStyleLbl="parChTrans1D4" presStyleIdx="7" presStyleCnt="13"/>
      <dgm:spPr/>
    </dgm:pt>
    <dgm:pt modelId="{EBD87341-4EBB-4D27-8A6E-015AB10A30BC}" type="pres">
      <dgm:prSet presAssocID="{43D30FE7-C817-4D8B-9926-5B5E1A009E99}" presName="Name21" presStyleCnt="0"/>
      <dgm:spPr/>
    </dgm:pt>
    <dgm:pt modelId="{E13C1BC2-8D4E-45F0-A558-19A247E18084}" type="pres">
      <dgm:prSet presAssocID="{43D30FE7-C817-4D8B-9926-5B5E1A009E99}" presName="level2Shape" presStyleLbl="node4" presStyleIdx="7" presStyleCnt="13"/>
      <dgm:spPr/>
    </dgm:pt>
    <dgm:pt modelId="{C426B0E3-B139-4BAB-AD5D-A9DFB91BA7CC}" type="pres">
      <dgm:prSet presAssocID="{43D30FE7-C817-4D8B-9926-5B5E1A009E99}" presName="hierChild3" presStyleCnt="0"/>
      <dgm:spPr/>
    </dgm:pt>
    <dgm:pt modelId="{BB2531F5-F83E-43EB-87DD-1E6BE8BA00E4}" type="pres">
      <dgm:prSet presAssocID="{90C7C6AE-3839-43C3-8DAB-68207578A289}" presName="Name19" presStyleLbl="parChTrans1D4" presStyleIdx="8" presStyleCnt="13"/>
      <dgm:spPr/>
    </dgm:pt>
    <dgm:pt modelId="{E5BF737F-9ECD-491D-849C-0E1D68F87120}" type="pres">
      <dgm:prSet presAssocID="{10EFEAAB-B532-4C0F-BD17-4914AFEC3EC3}" presName="Name21" presStyleCnt="0"/>
      <dgm:spPr/>
    </dgm:pt>
    <dgm:pt modelId="{9743E820-E622-4288-BDFA-51180BBAAEF0}" type="pres">
      <dgm:prSet presAssocID="{10EFEAAB-B532-4C0F-BD17-4914AFEC3EC3}" presName="level2Shape" presStyleLbl="node4" presStyleIdx="8" presStyleCnt="13"/>
      <dgm:spPr/>
    </dgm:pt>
    <dgm:pt modelId="{2B3DE8BD-1635-40AD-A980-A24778BB0D48}" type="pres">
      <dgm:prSet presAssocID="{10EFEAAB-B532-4C0F-BD17-4914AFEC3EC3}" presName="hierChild3" presStyleCnt="0"/>
      <dgm:spPr/>
    </dgm:pt>
    <dgm:pt modelId="{46FF5394-C309-478B-8F1F-E8C6ECDBA4A1}" type="pres">
      <dgm:prSet presAssocID="{4D387B9B-354D-4152-9FE5-A4F622B23504}" presName="Name19" presStyleLbl="parChTrans1D4" presStyleIdx="9" presStyleCnt="13"/>
      <dgm:spPr/>
    </dgm:pt>
    <dgm:pt modelId="{B2FE26FA-DA23-44FF-AA3A-EB0755534CCE}" type="pres">
      <dgm:prSet presAssocID="{4F0CF12B-AD21-49BA-A315-D4A1EDA545F9}" presName="Name21" presStyleCnt="0"/>
      <dgm:spPr/>
    </dgm:pt>
    <dgm:pt modelId="{F552630D-1748-44A1-8205-DE119C552C96}" type="pres">
      <dgm:prSet presAssocID="{4F0CF12B-AD21-49BA-A315-D4A1EDA545F9}" presName="level2Shape" presStyleLbl="node4" presStyleIdx="9" presStyleCnt="13"/>
      <dgm:spPr/>
    </dgm:pt>
    <dgm:pt modelId="{ABCE256D-1D0F-483A-AF5A-D5FC92B2DCE1}" type="pres">
      <dgm:prSet presAssocID="{4F0CF12B-AD21-49BA-A315-D4A1EDA545F9}" presName="hierChild3" presStyleCnt="0"/>
      <dgm:spPr/>
    </dgm:pt>
    <dgm:pt modelId="{0750C81A-1B27-46D1-A707-444AC90C01FF}" type="pres">
      <dgm:prSet presAssocID="{5D63BA97-E4EC-44BE-A5F6-60E7B8B96209}" presName="Name19" presStyleLbl="parChTrans1D4" presStyleIdx="10" presStyleCnt="13"/>
      <dgm:spPr/>
    </dgm:pt>
    <dgm:pt modelId="{612BAE20-2E74-4874-A76B-A5B380B8B360}" type="pres">
      <dgm:prSet presAssocID="{E935C3F3-2D25-4B64-A059-16B582BC79DA}" presName="Name21" presStyleCnt="0"/>
      <dgm:spPr/>
    </dgm:pt>
    <dgm:pt modelId="{06EA8E25-EFD6-4E5E-BB39-F0570701DACF}" type="pres">
      <dgm:prSet presAssocID="{E935C3F3-2D25-4B64-A059-16B582BC79DA}" presName="level2Shape" presStyleLbl="node4" presStyleIdx="10" presStyleCnt="13"/>
      <dgm:spPr/>
    </dgm:pt>
    <dgm:pt modelId="{FB985B1C-B937-4F6E-BFD0-2FE7CCAA9860}" type="pres">
      <dgm:prSet presAssocID="{E935C3F3-2D25-4B64-A059-16B582BC79DA}" presName="hierChild3" presStyleCnt="0"/>
      <dgm:spPr/>
    </dgm:pt>
    <dgm:pt modelId="{CF9D5D0A-F4E5-4DB5-94CE-5EEC54861B01}" type="pres">
      <dgm:prSet presAssocID="{83B47F9C-05F0-4D04-A92A-F83052A592C2}" presName="Name19" presStyleLbl="parChTrans1D4" presStyleIdx="11" presStyleCnt="13"/>
      <dgm:spPr/>
    </dgm:pt>
    <dgm:pt modelId="{41A89881-280B-4826-8B08-7E5DC5A98AAF}" type="pres">
      <dgm:prSet presAssocID="{BEA5F855-4269-4402-ADD3-A84D3FD866E8}" presName="Name21" presStyleCnt="0"/>
      <dgm:spPr/>
    </dgm:pt>
    <dgm:pt modelId="{7C5B7BE7-43B9-4E1C-A636-238288604A11}" type="pres">
      <dgm:prSet presAssocID="{BEA5F855-4269-4402-ADD3-A84D3FD866E8}" presName="level2Shape" presStyleLbl="node4" presStyleIdx="11" presStyleCnt="13"/>
      <dgm:spPr/>
    </dgm:pt>
    <dgm:pt modelId="{68716E41-770E-4378-B465-03D0A2C5273D}" type="pres">
      <dgm:prSet presAssocID="{BEA5F855-4269-4402-ADD3-A84D3FD866E8}" presName="hierChild3" presStyleCnt="0"/>
      <dgm:spPr/>
    </dgm:pt>
    <dgm:pt modelId="{386AA2D4-CC4E-41F2-BFDE-5453D55CF511}" type="pres">
      <dgm:prSet presAssocID="{DBCEB83E-C694-4F66-BB32-8A3AC7A07242}" presName="Name19" presStyleLbl="parChTrans1D4" presStyleIdx="12" presStyleCnt="13"/>
      <dgm:spPr/>
    </dgm:pt>
    <dgm:pt modelId="{B744E300-F1CD-4DD4-9F4D-D5E62E24ED21}" type="pres">
      <dgm:prSet presAssocID="{F3C7BFDF-3B48-4008-9B83-B94D7858D8B7}" presName="Name21" presStyleCnt="0"/>
      <dgm:spPr/>
    </dgm:pt>
    <dgm:pt modelId="{EFECAC9D-9073-451E-B055-669299F562BB}" type="pres">
      <dgm:prSet presAssocID="{F3C7BFDF-3B48-4008-9B83-B94D7858D8B7}" presName="level2Shape" presStyleLbl="node4" presStyleIdx="12" presStyleCnt="13"/>
      <dgm:spPr/>
    </dgm:pt>
    <dgm:pt modelId="{3319FB22-EB69-499B-9DD4-2880FB307541}" type="pres">
      <dgm:prSet presAssocID="{F3C7BFDF-3B48-4008-9B83-B94D7858D8B7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87900B01-4D76-4E56-9E32-603385D903AB}" type="presOf" srcId="{BEA5F855-4269-4402-ADD3-A84D3FD866E8}" destId="{7C5B7BE7-43B9-4E1C-A636-238288604A11}" srcOrd="0" destOrd="0" presId="urn:microsoft.com/office/officeart/2005/8/layout/hierarchy6"/>
    <dgm:cxn modelId="{04467003-4A30-415F-A56D-50F982A957C9}" srcId="{BAC2FD48-F3DD-4F21-B8EF-08417D5C6AE4}" destId="{2EA2E4B7-0BCE-47BB-BD57-12510738329E}" srcOrd="1" destOrd="0" parTransId="{838CAF36-CB86-4F13-BAEA-7B75F328BA63}" sibTransId="{0003B805-B80A-4CB5-B1BC-A0B4AC759C1E}"/>
    <dgm:cxn modelId="{FE4B9C05-1558-403D-9D3A-124AC67B6E96}" type="presOf" srcId="{49DEE574-DBA3-4056-9CCA-128B4EC0B2E1}" destId="{B753580C-C80C-416D-A2DA-358254D12A8B}" srcOrd="0" destOrd="0" presId="urn:microsoft.com/office/officeart/2005/8/layout/hierarchy6"/>
    <dgm:cxn modelId="{310B8010-6C66-4E55-80C9-3FA86C3E316C}" type="presOf" srcId="{4643A171-409F-40B9-972A-6F9888BC1651}" destId="{7B3F5D68-11B0-43D3-A8A1-D03720A3FD71}" srcOrd="0" destOrd="0" presId="urn:microsoft.com/office/officeart/2005/8/layout/hierarchy6"/>
    <dgm:cxn modelId="{D1F4A816-A500-41F7-A8BE-F54BA6F1DBE1}" type="presOf" srcId="{4DCB7435-2636-4F3F-9A12-7AECEE8E51FC}" destId="{1CD3F97A-931B-4F46-AF47-2C6D4EEE7AB5}" srcOrd="0" destOrd="0" presId="urn:microsoft.com/office/officeart/2005/8/layout/hierarchy6"/>
    <dgm:cxn modelId="{260D7E18-2223-4DC8-8DB4-6873B535960F}" type="presOf" srcId="{05006C4F-B904-4575-BB2C-6A3F61047D34}" destId="{F61EC5AE-A605-417E-89B1-9E12C67F0654}" srcOrd="0" destOrd="0" presId="urn:microsoft.com/office/officeart/2005/8/layout/hierarchy6"/>
    <dgm:cxn modelId="{92FDAE19-3194-46EA-A486-CC43EF3B0D8F}" type="presOf" srcId="{A3732E36-AFB3-484F-A064-D8F9F946B2DF}" destId="{1A46FB2F-AC9C-4E87-B36E-353D275B2ABB}" srcOrd="0" destOrd="0" presId="urn:microsoft.com/office/officeart/2005/8/layout/hierarchy6"/>
    <dgm:cxn modelId="{2E72E01D-AD2C-4FEF-9594-6A90A07EED60}" srcId="{2EA2E4B7-0BCE-47BB-BD57-12510738329E}" destId="{43D30FE7-C817-4D8B-9926-5B5E1A009E99}" srcOrd="0" destOrd="0" parTransId="{D4BE0E3C-1E23-4C41-A000-4D78154CC916}" sibTransId="{FD98181A-3020-4AD7-A38E-41B82F9FDC2A}"/>
    <dgm:cxn modelId="{70021A26-D1D7-4DD1-956A-AA5E775BA09C}" type="presOf" srcId="{5D63BA97-E4EC-44BE-A5F6-60E7B8B96209}" destId="{0750C81A-1B27-46D1-A707-444AC90C01FF}" srcOrd="0" destOrd="0" presId="urn:microsoft.com/office/officeart/2005/8/layout/hierarchy6"/>
    <dgm:cxn modelId="{BD9D2E2A-A855-4E7F-9A8B-CD00C6601ACB}" type="presOf" srcId="{A3C41A35-B81A-4876-9A97-62F40ECFB540}" destId="{822915FB-41F7-4F8C-B897-9B26D79A2012}" srcOrd="0" destOrd="0" presId="urn:microsoft.com/office/officeart/2005/8/layout/hierarchy6"/>
    <dgm:cxn modelId="{8E4F932E-2D12-4BF9-AFF9-BE7EA09F09E5}" type="presOf" srcId="{C4FCDE40-3200-437E-83F8-D4A0F9B2496A}" destId="{5D4BCB89-162D-4327-865E-84DBE2E89EC1}" srcOrd="0" destOrd="0" presId="urn:microsoft.com/office/officeart/2005/8/layout/hierarchy6"/>
    <dgm:cxn modelId="{F348AA33-3C77-4546-A161-C9CD1410FDFB}" srcId="{43D30FE7-C817-4D8B-9926-5B5E1A009E99}" destId="{4F0CF12B-AD21-49BA-A315-D4A1EDA545F9}" srcOrd="1" destOrd="0" parTransId="{4D387B9B-354D-4152-9FE5-A4F622B23504}" sibTransId="{37B576C3-493C-4B2C-891F-8C77019FD3D9}"/>
    <dgm:cxn modelId="{1C5F0637-AFDE-4AD9-8678-0D5E97A255FD}" srcId="{6B178217-9C71-4F58-AEF5-99BCEACCFA45}" destId="{C9D6A2F3-6183-45D6-A9EA-9711466DC6E5}" srcOrd="0" destOrd="0" parTransId="{EBC401D4-FBDC-4ABB-819D-D14B518E87BB}" sibTransId="{AFDBD3CC-14F4-42B3-A391-57C23EED75FB}"/>
    <dgm:cxn modelId="{A0D14539-6A63-41C8-BCE0-17F480726DA7}" type="presOf" srcId="{B57963A1-D4D3-4F2E-AFBD-0D889837CF6F}" destId="{DF1E0146-D85F-4811-BD47-18B6BF7A95AE}" srcOrd="0" destOrd="0" presId="urn:microsoft.com/office/officeart/2005/8/layout/hierarchy6"/>
    <dgm:cxn modelId="{6365E05B-7243-49FF-A012-F42D0714A5C8}" type="presOf" srcId="{37BB5128-9AA6-4728-AFFB-634DF35338CA}" destId="{AE9A6A58-1701-45CD-A778-7E2770C92139}" srcOrd="0" destOrd="0" presId="urn:microsoft.com/office/officeart/2005/8/layout/hierarchy6"/>
    <dgm:cxn modelId="{2D331E5D-B221-4087-A3BA-ECEF4689B53C}" type="presOf" srcId="{FE81E4D0-D5FF-4A56-AA82-F162809A6E0E}" destId="{01893BE9-3997-4BD4-B5D1-272ACE6D0154}" srcOrd="0" destOrd="0" presId="urn:microsoft.com/office/officeart/2005/8/layout/hierarchy6"/>
    <dgm:cxn modelId="{2B62CE41-D200-4855-B49B-F6FB79C9BFD2}" srcId="{2EA2E4B7-0BCE-47BB-BD57-12510738329E}" destId="{E935C3F3-2D25-4B64-A059-16B582BC79DA}" srcOrd="1" destOrd="0" parTransId="{5D63BA97-E4EC-44BE-A5F6-60E7B8B96209}" sibTransId="{0A93A9F3-91CD-4E4A-9C86-74FE60860F00}"/>
    <dgm:cxn modelId="{BC62C247-6C1E-4AC0-A9D3-AB0A1D2EC378}" srcId="{E935C3F3-2D25-4B64-A059-16B582BC79DA}" destId="{BEA5F855-4269-4402-ADD3-A84D3FD866E8}" srcOrd="0" destOrd="0" parTransId="{83B47F9C-05F0-4D04-A92A-F83052A592C2}" sibTransId="{0D1486EF-C289-4405-AAD1-61E769458C23}"/>
    <dgm:cxn modelId="{C71FC168-2832-4780-9885-86CE7317D7EC}" type="presOf" srcId="{53867352-D46A-42C0-B08C-5CBD89D79C77}" destId="{48E4CA2C-30AB-46D2-97FB-09C39AFAC632}" srcOrd="0" destOrd="0" presId="urn:microsoft.com/office/officeart/2005/8/layout/hierarchy6"/>
    <dgm:cxn modelId="{DC9BF06B-B66A-4E69-B8A5-585696BC3D9D}" srcId="{E43BE7CD-EBB9-4F76-A2A6-F076F904563D}" destId="{C4FCDE40-3200-437E-83F8-D4A0F9B2496A}" srcOrd="0" destOrd="0" parTransId="{B73FF82F-B0DC-46BA-95C5-65A62F39384F}" sibTransId="{8AC631B2-0243-4D2F-B64B-BC94F54921D7}"/>
    <dgm:cxn modelId="{075BCD4C-55EC-43F0-AB75-1BFAFE941843}" srcId="{6B178217-9C71-4F58-AEF5-99BCEACCFA45}" destId="{58242BBA-9B62-431F-8CA7-259C5AB30230}" srcOrd="1" destOrd="0" parTransId="{37BB5128-9AA6-4728-AFFB-634DF35338CA}" sibTransId="{9CA5E7B0-D0CF-48ED-90BB-BB619D1AE438}"/>
    <dgm:cxn modelId="{C4D85372-412A-4FAF-BEF0-392D21A494D5}" srcId="{4DCB7435-2636-4F3F-9A12-7AECEE8E51FC}" destId="{6B178217-9C71-4F58-AEF5-99BCEACCFA45}" srcOrd="1" destOrd="0" parTransId="{18797F21-74C9-4D29-8331-6FE60B18113F}" sibTransId="{8B77080B-15D1-46FE-83E8-878521BB241D}"/>
    <dgm:cxn modelId="{6C2EA673-F413-4C60-8B1A-CFE0B4239241}" type="presOf" srcId="{EE88DB19-72D7-4855-9C75-BD883FBA4638}" destId="{8C7C7A33-5590-4443-8AEF-6D8656783E34}" srcOrd="0" destOrd="0" presId="urn:microsoft.com/office/officeart/2005/8/layout/hierarchy6"/>
    <dgm:cxn modelId="{0FB6E673-AD39-4AB5-8124-9DD5137ED21C}" type="presOf" srcId="{E43BE7CD-EBB9-4F76-A2A6-F076F904563D}" destId="{DC990513-79CE-4745-865C-06F3E9768138}" srcOrd="0" destOrd="0" presId="urn:microsoft.com/office/officeart/2005/8/layout/hierarchy6"/>
    <dgm:cxn modelId="{DA13FF53-CA07-4DE9-833E-689B541DE0E5}" type="presOf" srcId="{E935C3F3-2D25-4B64-A059-16B582BC79DA}" destId="{06EA8E25-EFD6-4E5E-BB39-F0570701DACF}" srcOrd="0" destOrd="0" presId="urn:microsoft.com/office/officeart/2005/8/layout/hierarchy6"/>
    <dgm:cxn modelId="{47040555-D9DB-434A-88EF-8939FB5AE087}" type="presOf" srcId="{EBC401D4-FBDC-4ABB-819D-D14B518E87BB}" destId="{4A9409F0-EE13-4755-82B7-577D7990A973}" srcOrd="0" destOrd="0" presId="urn:microsoft.com/office/officeart/2005/8/layout/hierarchy6"/>
    <dgm:cxn modelId="{0F71937D-661F-4834-9ED6-04B6F6C9940D}" type="presOf" srcId="{4D387B9B-354D-4152-9FE5-A4F622B23504}" destId="{46FF5394-C309-478B-8F1F-E8C6ECDBA4A1}" srcOrd="0" destOrd="0" presId="urn:microsoft.com/office/officeart/2005/8/layout/hierarchy6"/>
    <dgm:cxn modelId="{54D4977D-F472-48D8-99A7-2B09520626E1}" srcId="{D823EC1C-5E99-4A70-84B6-7E6CBA587A64}" destId="{4DCB7435-2636-4F3F-9A12-7AECEE8E51FC}" srcOrd="0" destOrd="0" parTransId="{A3732E36-AFB3-484F-A064-D8F9F946B2DF}" sibTransId="{4C507528-6B11-4E13-A815-DE54134718D4}"/>
    <dgm:cxn modelId="{A4CABC8B-DE58-48AB-BF17-39C80F20C828}" srcId="{E935C3F3-2D25-4B64-A059-16B582BC79DA}" destId="{F3C7BFDF-3B48-4008-9B83-B94D7858D8B7}" srcOrd="1" destOrd="0" parTransId="{DBCEB83E-C694-4F66-BB32-8A3AC7A07242}" sibTransId="{82872136-2C7A-4DC8-AA84-6EE4028A0F1D}"/>
    <dgm:cxn modelId="{841F5F8D-1882-49FA-B642-E04A7565BBEC}" type="presOf" srcId="{DBCEB83E-C694-4F66-BB32-8A3AC7A07242}" destId="{386AA2D4-CC4E-41F2-BFDE-5453D55CF511}" srcOrd="0" destOrd="0" presId="urn:microsoft.com/office/officeart/2005/8/layout/hierarchy6"/>
    <dgm:cxn modelId="{0E9ED48F-4BD2-403F-9D7C-13E28FD19FEB}" type="presOf" srcId="{F3C7BFDF-3B48-4008-9B83-B94D7858D8B7}" destId="{EFECAC9D-9073-451E-B055-669299F562BB}" srcOrd="0" destOrd="0" presId="urn:microsoft.com/office/officeart/2005/8/layout/hierarchy6"/>
    <dgm:cxn modelId="{4FB62192-FB9A-4F68-8D62-B770D441D2F4}" srcId="{D823EC1C-5E99-4A70-84B6-7E6CBA587A64}" destId="{BAC2FD48-F3DD-4F21-B8EF-08417D5C6AE4}" srcOrd="1" destOrd="0" parTransId="{4643A171-409F-40B9-972A-6F9888BC1651}" sibTransId="{7715394B-A200-4F6A-947F-CFE940DBDBEC}"/>
    <dgm:cxn modelId="{20B51A9B-28B9-48C8-B6BF-F31650E41EDB}" srcId="{7916D0E8-3B16-469B-931A-06076AB3A4AD}" destId="{EE88DB19-72D7-4855-9C75-BD883FBA4638}" srcOrd="1" destOrd="0" parTransId="{A3C41A35-B81A-4876-9A97-62F40ECFB540}" sibTransId="{00156559-E23A-4A2D-A059-B88402417F50}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A772379E-5988-43A8-BA02-B1211EC5BEF9}" type="presOf" srcId="{10EFEAAB-B532-4C0F-BD17-4914AFEC3EC3}" destId="{9743E820-E622-4288-BDFA-51180BBAAEF0}" srcOrd="0" destOrd="0" presId="urn:microsoft.com/office/officeart/2005/8/layout/hierarchy6"/>
    <dgm:cxn modelId="{3E904EA1-68BF-4778-BEE9-5E0426D1BA5E}" type="presOf" srcId="{4F0CF12B-AD21-49BA-A315-D4A1EDA545F9}" destId="{F552630D-1748-44A1-8205-DE119C552C96}" srcOrd="0" destOrd="0" presId="urn:microsoft.com/office/officeart/2005/8/layout/hierarchy6"/>
    <dgm:cxn modelId="{B5518DA1-C53E-480A-8130-2B3164E7BE33}" srcId="{43D30FE7-C817-4D8B-9926-5B5E1A009E99}" destId="{10EFEAAB-B532-4C0F-BD17-4914AFEC3EC3}" srcOrd="0" destOrd="0" parTransId="{90C7C6AE-3839-43C3-8DAB-68207578A289}" sibTransId="{CE0E0E41-2EFA-4048-BCEA-4A2B42E8AB37}"/>
    <dgm:cxn modelId="{D2EAE0A3-C494-4CB8-9A07-78F7F8A40DC7}" type="presOf" srcId="{7916D0E8-3B16-469B-931A-06076AB3A4AD}" destId="{2ABDCAF9-0F0C-4C0A-A152-E20759249522}" srcOrd="0" destOrd="0" presId="urn:microsoft.com/office/officeart/2005/8/layout/hierarchy6"/>
    <dgm:cxn modelId="{9F599DA6-3E36-4692-9661-E17DBAC3BBBA}" type="presOf" srcId="{D4BE0E3C-1E23-4C41-A000-4D78154CC916}" destId="{3B233372-D22F-43AC-9D35-C4A900433C6A}" srcOrd="0" destOrd="0" presId="urn:microsoft.com/office/officeart/2005/8/layout/hierarchy6"/>
    <dgm:cxn modelId="{DCB3B9A9-B969-4331-80EF-7A8530654F7C}" type="presOf" srcId="{18797F21-74C9-4D29-8331-6FE60B18113F}" destId="{5F426B66-A91F-47CE-AF11-81FD30F82B0D}" srcOrd="0" destOrd="0" presId="urn:microsoft.com/office/officeart/2005/8/layout/hierarchy6"/>
    <dgm:cxn modelId="{0C2A41AA-8F47-473A-B5CB-940840485562}" type="presOf" srcId="{C9D6A2F3-6183-45D6-A9EA-9711466DC6E5}" destId="{4AD0574E-FEE1-4C23-8037-17D65BEDC710}" srcOrd="0" destOrd="0" presId="urn:microsoft.com/office/officeart/2005/8/layout/hierarchy6"/>
    <dgm:cxn modelId="{6CDA6FB0-A8A0-4E40-B407-68AE3A106D4D}" type="presOf" srcId="{43D30FE7-C817-4D8B-9926-5B5E1A009E99}" destId="{E13C1BC2-8D4E-45F0-A558-19A247E18084}" srcOrd="0" destOrd="0" presId="urn:microsoft.com/office/officeart/2005/8/layout/hierarchy6"/>
    <dgm:cxn modelId="{C0ADBFB3-717A-4662-8256-18A693201E30}" type="presOf" srcId="{1AC88572-410D-40AB-9883-2ED49604FB97}" destId="{1B68DC9D-8176-4BF8-9DB8-3CB646A700FB}" srcOrd="0" destOrd="0" presId="urn:microsoft.com/office/officeart/2005/8/layout/hierarchy6"/>
    <dgm:cxn modelId="{DF83FABB-062B-47C6-BDA0-AB573E60085F}" type="presOf" srcId="{DF069441-95AB-48F0-B72B-50553898AE8A}" destId="{D5839ABA-3123-4F2F-9D4F-5A48CF090D15}" srcOrd="0" destOrd="0" presId="urn:microsoft.com/office/officeart/2005/8/layout/hierarchy6"/>
    <dgm:cxn modelId="{BA0357BC-6BD8-43DE-86C5-FF32BAF1E0F1}" type="presOf" srcId="{90C7C6AE-3839-43C3-8DAB-68207578A289}" destId="{BB2531F5-F83E-43EB-87DD-1E6BE8BA00E4}" srcOrd="0" destOrd="0" presId="urn:microsoft.com/office/officeart/2005/8/layout/hierarchy6"/>
    <dgm:cxn modelId="{A2E5B6C4-2E3B-47EF-8535-2E33EC53501F}" type="presOf" srcId="{83B47F9C-05F0-4D04-A92A-F83052A592C2}" destId="{CF9D5D0A-F4E5-4DB5-94CE-5EEC54861B01}" srcOrd="0" destOrd="0" presId="urn:microsoft.com/office/officeart/2005/8/layout/hierarchy6"/>
    <dgm:cxn modelId="{88C1F5C6-A297-47ED-8B20-7013C05E8902}" type="presOf" srcId="{F29DD02D-BB93-4B15-8BCA-4624E275165A}" destId="{09B86BAC-ED2D-479F-80D3-2005ADCF7D4D}" srcOrd="0" destOrd="0" presId="urn:microsoft.com/office/officeart/2005/8/layout/hierarchy6"/>
    <dgm:cxn modelId="{428972CD-AB6A-4208-92F8-29ED614966D3}" type="presOf" srcId="{6B178217-9C71-4F58-AEF5-99BCEACCFA45}" destId="{CE579BED-B902-4AEC-895A-02411D66A82C}" srcOrd="0" destOrd="0" presId="urn:microsoft.com/office/officeart/2005/8/layout/hierarchy6"/>
    <dgm:cxn modelId="{997E3AD6-6E5B-4A95-933E-B93DFBA7164D}" srcId="{DF069441-95AB-48F0-B72B-50553898AE8A}" destId="{7916D0E8-3B16-469B-931A-06076AB3A4AD}" srcOrd="0" destOrd="0" parTransId="{1AC88572-410D-40AB-9883-2ED49604FB97}" sibTransId="{D91E805D-2F29-4283-ABB5-B358618F431D}"/>
    <dgm:cxn modelId="{13C485DA-B612-460C-B6A2-3D859D1362FA}" type="presOf" srcId="{58242BBA-9B62-431F-8CA7-259C5AB30230}" destId="{C5640B9A-1E27-4671-BE82-88887DE4BC46}" srcOrd="0" destOrd="0" presId="urn:microsoft.com/office/officeart/2005/8/layout/hierarchy6"/>
    <dgm:cxn modelId="{DE29F4E0-721C-41EA-BA05-B1991FF30C38}" srcId="{BAC2FD48-F3DD-4F21-B8EF-08417D5C6AE4}" destId="{E43BE7CD-EBB9-4F76-A2A6-F076F904563D}" srcOrd="0" destOrd="0" parTransId="{B57963A1-D4D3-4F2E-AFBD-0D889837CF6F}" sibTransId="{20A868C5-A8DC-4AAC-8842-92E47E105211}"/>
    <dgm:cxn modelId="{C77DA3E7-CD98-4D13-84AB-D5085FEEB20B}" type="presOf" srcId="{838CAF36-CB86-4F13-BAEA-7B75F328BA63}" destId="{3F875C32-2B38-4CB0-A0B6-87C8F0D607C8}" srcOrd="0" destOrd="0" presId="urn:microsoft.com/office/officeart/2005/8/layout/hierarchy6"/>
    <dgm:cxn modelId="{9FDFF3EA-50CF-49DB-A0AB-C00126941759}" srcId="{E43BE7CD-EBB9-4F76-A2A6-F076F904563D}" destId="{53867352-D46A-42C0-B08C-5CBD89D79C77}" srcOrd="1" destOrd="0" parTransId="{49DEE574-DBA3-4056-9CCA-128B4EC0B2E1}" sibTransId="{CADF302F-8228-4A17-8044-4F3DF2082740}"/>
    <dgm:cxn modelId="{5A8FEDEE-8392-4A23-9107-0D448D1198D1}" type="presOf" srcId="{BAC2FD48-F3DD-4F21-B8EF-08417D5C6AE4}" destId="{D04B8C42-327A-43DE-A0FD-EA270712974F}" srcOrd="0" destOrd="0" presId="urn:microsoft.com/office/officeart/2005/8/layout/hierarchy6"/>
    <dgm:cxn modelId="{C1C307F2-3354-4AB3-8E57-439EF851BCA3}" type="presOf" srcId="{D823EC1C-5E99-4A70-84B6-7E6CBA587A64}" destId="{F4CF0E75-2CFE-4689-897C-C9AC1B925327}" srcOrd="0" destOrd="0" presId="urn:microsoft.com/office/officeart/2005/8/layout/hierarchy6"/>
    <dgm:cxn modelId="{A1681FF4-49D7-4E65-82BA-E2D63CE2EE95}" srcId="{A0FF90FC-3E23-4963-A796-B48AD0A6D32C}" destId="{D823EC1C-5E99-4A70-84B6-7E6CBA587A64}" srcOrd="0" destOrd="0" parTransId="{814ADD7F-1740-4DFF-98F4-86A7E73FDEA6}" sibTransId="{FE2FF6CA-47BA-4F91-AB6C-38C4A5D58992}"/>
    <dgm:cxn modelId="{F61281FB-1FC8-4556-9C14-EB0F947A8C12}" srcId="{4DCB7435-2636-4F3F-9A12-7AECEE8E51FC}" destId="{DF069441-95AB-48F0-B72B-50553898AE8A}" srcOrd="0" destOrd="0" parTransId="{FE81E4D0-D5FF-4A56-AA82-F162809A6E0E}" sibTransId="{34B8C044-08A6-4717-9B20-F0BABA11DECB}"/>
    <dgm:cxn modelId="{1DCCA0FC-2C81-4F5A-BAC8-7B79E51E98E1}" srcId="{7916D0E8-3B16-469B-931A-06076AB3A4AD}" destId="{F29DD02D-BB93-4B15-8BCA-4624E275165A}" srcOrd="0" destOrd="0" parTransId="{05006C4F-B904-4575-BB2C-6A3F61047D34}" sibTransId="{0C7ADBC0-FC83-48C4-83A8-B68C3AE64177}"/>
    <dgm:cxn modelId="{E911D6FC-A94F-42C8-A1C1-9CDD5AA14AF0}" type="presOf" srcId="{2EA2E4B7-0BCE-47BB-BD57-12510738329E}" destId="{7155718E-9722-4579-AD50-CDF3F4ECC763}" srcOrd="0" destOrd="0" presId="urn:microsoft.com/office/officeart/2005/8/layout/hierarchy6"/>
    <dgm:cxn modelId="{4B1CBBFF-B52E-40F6-A0D0-AA150505C083}" type="presOf" srcId="{B73FF82F-B0DC-46BA-95C5-65A62F39384F}" destId="{27688BAE-B4F0-4B44-BAB2-3F7AF1432B06}" srcOrd="0" destOrd="0" presId="urn:microsoft.com/office/officeart/2005/8/layout/hierarchy6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3722E94F-84A0-4346-8632-878EDB9D2C7D}" type="presParOf" srcId="{22A8EFF3-7864-47B9-8D2F-358B163C29DE}" destId="{1762565C-4243-4E99-9E36-8F97D5A2B66F}" srcOrd="0" destOrd="0" presId="urn:microsoft.com/office/officeart/2005/8/layout/hierarchy6"/>
    <dgm:cxn modelId="{B4B48726-C0EC-4EE6-9E3E-98939592D663}" type="presParOf" srcId="{1762565C-4243-4E99-9E36-8F97D5A2B66F}" destId="{F4CF0E75-2CFE-4689-897C-C9AC1B925327}" srcOrd="0" destOrd="0" presId="urn:microsoft.com/office/officeart/2005/8/layout/hierarchy6"/>
    <dgm:cxn modelId="{D5C37D7F-1506-4149-9179-ABDF3EA29640}" type="presParOf" srcId="{1762565C-4243-4E99-9E36-8F97D5A2B66F}" destId="{B7469AC1-3C6C-4E39-9657-B2900F4137BC}" srcOrd="1" destOrd="0" presId="urn:microsoft.com/office/officeart/2005/8/layout/hierarchy6"/>
    <dgm:cxn modelId="{F6B35C20-B50E-432B-896E-F1CE633CA2F3}" type="presParOf" srcId="{B7469AC1-3C6C-4E39-9657-B2900F4137BC}" destId="{1A46FB2F-AC9C-4E87-B36E-353D275B2ABB}" srcOrd="0" destOrd="0" presId="urn:microsoft.com/office/officeart/2005/8/layout/hierarchy6"/>
    <dgm:cxn modelId="{C41326CF-6CC6-4235-85B4-CFFBDE356BEF}" type="presParOf" srcId="{B7469AC1-3C6C-4E39-9657-B2900F4137BC}" destId="{4A4FADC3-D916-48E6-9C9D-ADFFB52E7481}" srcOrd="1" destOrd="0" presId="urn:microsoft.com/office/officeart/2005/8/layout/hierarchy6"/>
    <dgm:cxn modelId="{75719DAA-7C2A-4714-94CE-39FE894A6BEC}" type="presParOf" srcId="{4A4FADC3-D916-48E6-9C9D-ADFFB52E7481}" destId="{1CD3F97A-931B-4F46-AF47-2C6D4EEE7AB5}" srcOrd="0" destOrd="0" presId="urn:microsoft.com/office/officeart/2005/8/layout/hierarchy6"/>
    <dgm:cxn modelId="{7EC91BCD-FD99-4046-B23B-57474925E79F}" type="presParOf" srcId="{4A4FADC3-D916-48E6-9C9D-ADFFB52E7481}" destId="{EBC9CBEC-9E53-4EEB-99BA-96E8A0E82783}" srcOrd="1" destOrd="0" presId="urn:microsoft.com/office/officeart/2005/8/layout/hierarchy6"/>
    <dgm:cxn modelId="{8A36885D-24AF-4EB0-A55C-7A2D8514304E}" type="presParOf" srcId="{EBC9CBEC-9E53-4EEB-99BA-96E8A0E82783}" destId="{01893BE9-3997-4BD4-B5D1-272ACE6D0154}" srcOrd="0" destOrd="0" presId="urn:microsoft.com/office/officeart/2005/8/layout/hierarchy6"/>
    <dgm:cxn modelId="{AB6AE19F-7338-477F-8BA1-1283C77BB269}" type="presParOf" srcId="{EBC9CBEC-9E53-4EEB-99BA-96E8A0E82783}" destId="{0EE0FB0C-9ADB-4D69-AD4E-B7179C00E23D}" srcOrd="1" destOrd="0" presId="urn:microsoft.com/office/officeart/2005/8/layout/hierarchy6"/>
    <dgm:cxn modelId="{8112BE0E-C6AE-4930-A462-ED4D69CBF86D}" type="presParOf" srcId="{0EE0FB0C-9ADB-4D69-AD4E-B7179C00E23D}" destId="{D5839ABA-3123-4F2F-9D4F-5A48CF090D15}" srcOrd="0" destOrd="0" presId="urn:microsoft.com/office/officeart/2005/8/layout/hierarchy6"/>
    <dgm:cxn modelId="{552AD5D4-9D36-4618-84C5-EFAEB80F509E}" type="presParOf" srcId="{0EE0FB0C-9ADB-4D69-AD4E-B7179C00E23D}" destId="{CF310F3F-7E93-46A6-AC31-1660BD2989D4}" srcOrd="1" destOrd="0" presId="urn:microsoft.com/office/officeart/2005/8/layout/hierarchy6"/>
    <dgm:cxn modelId="{77F1E9A4-DD22-45BB-9421-939EEA947A92}" type="presParOf" srcId="{CF310F3F-7E93-46A6-AC31-1660BD2989D4}" destId="{1B68DC9D-8176-4BF8-9DB8-3CB646A700FB}" srcOrd="0" destOrd="0" presId="urn:microsoft.com/office/officeart/2005/8/layout/hierarchy6"/>
    <dgm:cxn modelId="{E9735ECA-B722-4763-92DD-33A36BB88909}" type="presParOf" srcId="{CF310F3F-7E93-46A6-AC31-1660BD2989D4}" destId="{6148BAE4-7CF7-4413-9CB6-B91EB35363A9}" srcOrd="1" destOrd="0" presId="urn:microsoft.com/office/officeart/2005/8/layout/hierarchy6"/>
    <dgm:cxn modelId="{AE6F9801-5AB7-4044-B1C4-F650B7935DDC}" type="presParOf" srcId="{6148BAE4-7CF7-4413-9CB6-B91EB35363A9}" destId="{2ABDCAF9-0F0C-4C0A-A152-E20759249522}" srcOrd="0" destOrd="0" presId="urn:microsoft.com/office/officeart/2005/8/layout/hierarchy6"/>
    <dgm:cxn modelId="{77D6AB9E-87A3-4D54-B735-2E3B970985D2}" type="presParOf" srcId="{6148BAE4-7CF7-4413-9CB6-B91EB35363A9}" destId="{F3C5B495-2E67-43BB-9D2B-906AD0E291A1}" srcOrd="1" destOrd="0" presId="urn:microsoft.com/office/officeart/2005/8/layout/hierarchy6"/>
    <dgm:cxn modelId="{1DB9361A-0E4E-4BBA-BB91-D54B35057D43}" type="presParOf" srcId="{F3C5B495-2E67-43BB-9D2B-906AD0E291A1}" destId="{F61EC5AE-A605-417E-89B1-9E12C67F0654}" srcOrd="0" destOrd="0" presId="urn:microsoft.com/office/officeart/2005/8/layout/hierarchy6"/>
    <dgm:cxn modelId="{44C179E5-336A-445A-8611-EE213B24E118}" type="presParOf" srcId="{F3C5B495-2E67-43BB-9D2B-906AD0E291A1}" destId="{7F7BC1C9-39A9-4A92-B4C6-7DA5B769F129}" srcOrd="1" destOrd="0" presId="urn:microsoft.com/office/officeart/2005/8/layout/hierarchy6"/>
    <dgm:cxn modelId="{B1CE0E74-B49E-4D30-8136-31E89F1F6C15}" type="presParOf" srcId="{7F7BC1C9-39A9-4A92-B4C6-7DA5B769F129}" destId="{09B86BAC-ED2D-479F-80D3-2005ADCF7D4D}" srcOrd="0" destOrd="0" presId="urn:microsoft.com/office/officeart/2005/8/layout/hierarchy6"/>
    <dgm:cxn modelId="{535AF4F1-D2F7-44EB-B560-064EB69D2619}" type="presParOf" srcId="{7F7BC1C9-39A9-4A92-B4C6-7DA5B769F129}" destId="{AA021571-1AED-4575-8E5E-AB239985C012}" srcOrd="1" destOrd="0" presId="urn:microsoft.com/office/officeart/2005/8/layout/hierarchy6"/>
    <dgm:cxn modelId="{6F134CA7-66EE-41FB-B9E0-624341B4A44A}" type="presParOf" srcId="{F3C5B495-2E67-43BB-9D2B-906AD0E291A1}" destId="{822915FB-41F7-4F8C-B897-9B26D79A2012}" srcOrd="2" destOrd="0" presId="urn:microsoft.com/office/officeart/2005/8/layout/hierarchy6"/>
    <dgm:cxn modelId="{C49FE299-97D1-428A-9353-4E5F9F591E5F}" type="presParOf" srcId="{F3C5B495-2E67-43BB-9D2B-906AD0E291A1}" destId="{BB6DCBFE-BEF6-4646-943A-5430B43B6C4A}" srcOrd="3" destOrd="0" presId="urn:microsoft.com/office/officeart/2005/8/layout/hierarchy6"/>
    <dgm:cxn modelId="{23A58696-AE8C-4BB3-9639-295C4B101F66}" type="presParOf" srcId="{BB6DCBFE-BEF6-4646-943A-5430B43B6C4A}" destId="{8C7C7A33-5590-4443-8AEF-6D8656783E34}" srcOrd="0" destOrd="0" presId="urn:microsoft.com/office/officeart/2005/8/layout/hierarchy6"/>
    <dgm:cxn modelId="{24061714-845D-46BD-8B76-D8857749C131}" type="presParOf" srcId="{BB6DCBFE-BEF6-4646-943A-5430B43B6C4A}" destId="{47CFF6E2-4C21-41F9-B341-90FBC1CED546}" srcOrd="1" destOrd="0" presId="urn:microsoft.com/office/officeart/2005/8/layout/hierarchy6"/>
    <dgm:cxn modelId="{D2C798F9-0D74-4733-B3BD-5F80AE412FA2}" type="presParOf" srcId="{EBC9CBEC-9E53-4EEB-99BA-96E8A0E82783}" destId="{5F426B66-A91F-47CE-AF11-81FD30F82B0D}" srcOrd="2" destOrd="0" presId="urn:microsoft.com/office/officeart/2005/8/layout/hierarchy6"/>
    <dgm:cxn modelId="{941FE70C-B5DB-49D4-ABAD-838A5218162F}" type="presParOf" srcId="{EBC9CBEC-9E53-4EEB-99BA-96E8A0E82783}" destId="{29B53C41-3F53-4EBB-B10C-AC4A755A539B}" srcOrd="3" destOrd="0" presId="urn:microsoft.com/office/officeart/2005/8/layout/hierarchy6"/>
    <dgm:cxn modelId="{102032A7-3534-430F-9AA4-406A026D2B15}" type="presParOf" srcId="{29B53C41-3F53-4EBB-B10C-AC4A755A539B}" destId="{CE579BED-B902-4AEC-895A-02411D66A82C}" srcOrd="0" destOrd="0" presId="urn:microsoft.com/office/officeart/2005/8/layout/hierarchy6"/>
    <dgm:cxn modelId="{C5DCB076-7637-4A7A-A8BC-6FFE78113DC9}" type="presParOf" srcId="{29B53C41-3F53-4EBB-B10C-AC4A755A539B}" destId="{8326E9CE-D78F-4111-9AFC-414E0FDF402D}" srcOrd="1" destOrd="0" presId="urn:microsoft.com/office/officeart/2005/8/layout/hierarchy6"/>
    <dgm:cxn modelId="{3B7DEF56-9866-4103-AD07-935BC26207E9}" type="presParOf" srcId="{8326E9CE-D78F-4111-9AFC-414E0FDF402D}" destId="{4A9409F0-EE13-4755-82B7-577D7990A973}" srcOrd="0" destOrd="0" presId="urn:microsoft.com/office/officeart/2005/8/layout/hierarchy6"/>
    <dgm:cxn modelId="{458010DC-33F7-46C1-90BA-0048103160C0}" type="presParOf" srcId="{8326E9CE-D78F-4111-9AFC-414E0FDF402D}" destId="{64E84877-4CAC-4A99-8BE7-26CFECFDA5F4}" srcOrd="1" destOrd="0" presId="urn:microsoft.com/office/officeart/2005/8/layout/hierarchy6"/>
    <dgm:cxn modelId="{5DF5230B-0B98-4C1A-AE83-422634FC7B87}" type="presParOf" srcId="{64E84877-4CAC-4A99-8BE7-26CFECFDA5F4}" destId="{4AD0574E-FEE1-4C23-8037-17D65BEDC710}" srcOrd="0" destOrd="0" presId="urn:microsoft.com/office/officeart/2005/8/layout/hierarchy6"/>
    <dgm:cxn modelId="{00BD2B63-FC6E-4E5F-A42B-4F89BE7966CB}" type="presParOf" srcId="{64E84877-4CAC-4A99-8BE7-26CFECFDA5F4}" destId="{537881B2-C321-42FB-A69D-BC6D68284B54}" srcOrd="1" destOrd="0" presId="urn:microsoft.com/office/officeart/2005/8/layout/hierarchy6"/>
    <dgm:cxn modelId="{5497FACF-7676-4522-A961-307EEC710671}" type="presParOf" srcId="{8326E9CE-D78F-4111-9AFC-414E0FDF402D}" destId="{AE9A6A58-1701-45CD-A778-7E2770C92139}" srcOrd="2" destOrd="0" presId="urn:microsoft.com/office/officeart/2005/8/layout/hierarchy6"/>
    <dgm:cxn modelId="{3072217E-D322-473C-ACBF-DB302E617913}" type="presParOf" srcId="{8326E9CE-D78F-4111-9AFC-414E0FDF402D}" destId="{BF54A2F0-8F16-4EF9-B529-B72A8EC6BD75}" srcOrd="3" destOrd="0" presId="urn:microsoft.com/office/officeart/2005/8/layout/hierarchy6"/>
    <dgm:cxn modelId="{C24EF07B-55AF-4E72-84E5-299F2D7C1F08}" type="presParOf" srcId="{BF54A2F0-8F16-4EF9-B529-B72A8EC6BD75}" destId="{C5640B9A-1E27-4671-BE82-88887DE4BC46}" srcOrd="0" destOrd="0" presId="urn:microsoft.com/office/officeart/2005/8/layout/hierarchy6"/>
    <dgm:cxn modelId="{0389682C-4E14-4DD2-A00E-C30408E6FF1A}" type="presParOf" srcId="{BF54A2F0-8F16-4EF9-B529-B72A8EC6BD75}" destId="{9775C60D-2BEC-458A-B265-70753BA4A9AF}" srcOrd="1" destOrd="0" presId="urn:microsoft.com/office/officeart/2005/8/layout/hierarchy6"/>
    <dgm:cxn modelId="{D6D9DD06-227C-4B12-AF13-89F0241FF1C9}" type="presParOf" srcId="{B7469AC1-3C6C-4E39-9657-B2900F4137BC}" destId="{7B3F5D68-11B0-43D3-A8A1-D03720A3FD71}" srcOrd="2" destOrd="0" presId="urn:microsoft.com/office/officeart/2005/8/layout/hierarchy6"/>
    <dgm:cxn modelId="{B0F64CC2-EDE8-4BDC-8D48-8D358D51098A}" type="presParOf" srcId="{B7469AC1-3C6C-4E39-9657-B2900F4137BC}" destId="{66E66BF6-5CC0-4CB1-9469-E8C107F2F76D}" srcOrd="3" destOrd="0" presId="urn:microsoft.com/office/officeart/2005/8/layout/hierarchy6"/>
    <dgm:cxn modelId="{2732896F-B921-4349-9D25-4B1DD5B72B47}" type="presParOf" srcId="{66E66BF6-5CC0-4CB1-9469-E8C107F2F76D}" destId="{D04B8C42-327A-43DE-A0FD-EA270712974F}" srcOrd="0" destOrd="0" presId="urn:microsoft.com/office/officeart/2005/8/layout/hierarchy6"/>
    <dgm:cxn modelId="{97942969-FC6B-40DF-93DF-81BC2BCEAFCD}" type="presParOf" srcId="{66E66BF6-5CC0-4CB1-9469-E8C107F2F76D}" destId="{CCAD7D34-85F7-4B73-8A62-E825A4ED7063}" srcOrd="1" destOrd="0" presId="urn:microsoft.com/office/officeart/2005/8/layout/hierarchy6"/>
    <dgm:cxn modelId="{E58ADF27-AA87-4351-8360-B56440BB7AB5}" type="presParOf" srcId="{CCAD7D34-85F7-4B73-8A62-E825A4ED7063}" destId="{DF1E0146-D85F-4811-BD47-18B6BF7A95AE}" srcOrd="0" destOrd="0" presId="urn:microsoft.com/office/officeart/2005/8/layout/hierarchy6"/>
    <dgm:cxn modelId="{67BE3A5B-9D3D-4F9A-921F-531E0E501FA4}" type="presParOf" srcId="{CCAD7D34-85F7-4B73-8A62-E825A4ED7063}" destId="{E24B9FDF-7B6E-421D-8ADB-783200F31D84}" srcOrd="1" destOrd="0" presId="urn:microsoft.com/office/officeart/2005/8/layout/hierarchy6"/>
    <dgm:cxn modelId="{ECCDD73F-894A-4B92-AFDB-531CE147573E}" type="presParOf" srcId="{E24B9FDF-7B6E-421D-8ADB-783200F31D84}" destId="{DC990513-79CE-4745-865C-06F3E9768138}" srcOrd="0" destOrd="0" presId="urn:microsoft.com/office/officeart/2005/8/layout/hierarchy6"/>
    <dgm:cxn modelId="{D69CE257-CA06-47A5-9122-8AEBAC5EF93F}" type="presParOf" srcId="{E24B9FDF-7B6E-421D-8ADB-783200F31D84}" destId="{E1683B2C-C960-4207-9D38-59F548E32E04}" srcOrd="1" destOrd="0" presId="urn:microsoft.com/office/officeart/2005/8/layout/hierarchy6"/>
    <dgm:cxn modelId="{A68E08DE-373C-4EAB-9D23-CC9CE312DDAD}" type="presParOf" srcId="{E1683B2C-C960-4207-9D38-59F548E32E04}" destId="{27688BAE-B4F0-4B44-BAB2-3F7AF1432B06}" srcOrd="0" destOrd="0" presId="urn:microsoft.com/office/officeart/2005/8/layout/hierarchy6"/>
    <dgm:cxn modelId="{07ED4E00-0AAD-4D97-9AF0-8A881D1BB183}" type="presParOf" srcId="{E1683B2C-C960-4207-9D38-59F548E32E04}" destId="{DF99B007-300D-4798-B897-CB5822F5D4AC}" srcOrd="1" destOrd="0" presId="urn:microsoft.com/office/officeart/2005/8/layout/hierarchy6"/>
    <dgm:cxn modelId="{898CF270-A20C-443B-8E18-BFEC22130AFB}" type="presParOf" srcId="{DF99B007-300D-4798-B897-CB5822F5D4AC}" destId="{5D4BCB89-162D-4327-865E-84DBE2E89EC1}" srcOrd="0" destOrd="0" presId="urn:microsoft.com/office/officeart/2005/8/layout/hierarchy6"/>
    <dgm:cxn modelId="{09CCE98E-20C2-4518-BB67-A1C28A22CBF7}" type="presParOf" srcId="{DF99B007-300D-4798-B897-CB5822F5D4AC}" destId="{711F9409-822C-4BCF-814E-AD3863DAEC0C}" srcOrd="1" destOrd="0" presId="urn:microsoft.com/office/officeart/2005/8/layout/hierarchy6"/>
    <dgm:cxn modelId="{A0255F6D-F467-4EDA-8B4D-36644E1B73C6}" type="presParOf" srcId="{E1683B2C-C960-4207-9D38-59F548E32E04}" destId="{B753580C-C80C-416D-A2DA-358254D12A8B}" srcOrd="2" destOrd="0" presId="urn:microsoft.com/office/officeart/2005/8/layout/hierarchy6"/>
    <dgm:cxn modelId="{9286DC3E-3437-4D27-A86A-3DD11E77559C}" type="presParOf" srcId="{E1683B2C-C960-4207-9D38-59F548E32E04}" destId="{93368FE9-F126-4649-BAF8-FF81C7EBCC6C}" srcOrd="3" destOrd="0" presId="urn:microsoft.com/office/officeart/2005/8/layout/hierarchy6"/>
    <dgm:cxn modelId="{C1A1A95C-D90F-47B1-9134-F699F42506F2}" type="presParOf" srcId="{93368FE9-F126-4649-BAF8-FF81C7EBCC6C}" destId="{48E4CA2C-30AB-46D2-97FB-09C39AFAC632}" srcOrd="0" destOrd="0" presId="urn:microsoft.com/office/officeart/2005/8/layout/hierarchy6"/>
    <dgm:cxn modelId="{40A719BA-ADBC-4D97-8DBB-EEF15FDA33BE}" type="presParOf" srcId="{93368FE9-F126-4649-BAF8-FF81C7EBCC6C}" destId="{961E7741-8EFF-4ACF-89BD-E253AD28B5AC}" srcOrd="1" destOrd="0" presId="urn:microsoft.com/office/officeart/2005/8/layout/hierarchy6"/>
    <dgm:cxn modelId="{F15CFF07-92A0-43C8-ADD7-9A7C563A12DC}" type="presParOf" srcId="{CCAD7D34-85F7-4B73-8A62-E825A4ED7063}" destId="{3F875C32-2B38-4CB0-A0B6-87C8F0D607C8}" srcOrd="2" destOrd="0" presId="urn:microsoft.com/office/officeart/2005/8/layout/hierarchy6"/>
    <dgm:cxn modelId="{027A1C60-793C-4A24-884F-D22701FC13E9}" type="presParOf" srcId="{CCAD7D34-85F7-4B73-8A62-E825A4ED7063}" destId="{A7823A3E-7744-4AC5-9144-C7CF5A10A3A9}" srcOrd="3" destOrd="0" presId="urn:microsoft.com/office/officeart/2005/8/layout/hierarchy6"/>
    <dgm:cxn modelId="{9E56C2BF-7DA8-4221-B096-FC6CF83EFD8E}" type="presParOf" srcId="{A7823A3E-7744-4AC5-9144-C7CF5A10A3A9}" destId="{7155718E-9722-4579-AD50-CDF3F4ECC763}" srcOrd="0" destOrd="0" presId="urn:microsoft.com/office/officeart/2005/8/layout/hierarchy6"/>
    <dgm:cxn modelId="{3D28988F-DAFF-42EF-A843-0D31941FE285}" type="presParOf" srcId="{A7823A3E-7744-4AC5-9144-C7CF5A10A3A9}" destId="{DF00B053-56D7-47B3-B1F0-F905D7D7D369}" srcOrd="1" destOrd="0" presId="urn:microsoft.com/office/officeart/2005/8/layout/hierarchy6"/>
    <dgm:cxn modelId="{696E6E10-555E-43A7-B847-31FC9AA4FB4D}" type="presParOf" srcId="{DF00B053-56D7-47B3-B1F0-F905D7D7D369}" destId="{3B233372-D22F-43AC-9D35-C4A900433C6A}" srcOrd="0" destOrd="0" presId="urn:microsoft.com/office/officeart/2005/8/layout/hierarchy6"/>
    <dgm:cxn modelId="{D8B01A1A-3CD8-4113-A8E3-C593C9E3D5BB}" type="presParOf" srcId="{DF00B053-56D7-47B3-B1F0-F905D7D7D369}" destId="{EBD87341-4EBB-4D27-8A6E-015AB10A30BC}" srcOrd="1" destOrd="0" presId="urn:microsoft.com/office/officeart/2005/8/layout/hierarchy6"/>
    <dgm:cxn modelId="{D61117E1-196F-4082-AB95-FF59310BBEC2}" type="presParOf" srcId="{EBD87341-4EBB-4D27-8A6E-015AB10A30BC}" destId="{E13C1BC2-8D4E-45F0-A558-19A247E18084}" srcOrd="0" destOrd="0" presId="urn:microsoft.com/office/officeart/2005/8/layout/hierarchy6"/>
    <dgm:cxn modelId="{DEFD0B84-E2CD-4E6D-A47E-DB2C6156CEAC}" type="presParOf" srcId="{EBD87341-4EBB-4D27-8A6E-015AB10A30BC}" destId="{C426B0E3-B139-4BAB-AD5D-A9DFB91BA7CC}" srcOrd="1" destOrd="0" presId="urn:microsoft.com/office/officeart/2005/8/layout/hierarchy6"/>
    <dgm:cxn modelId="{A0B3DB3E-22B8-4971-9E72-476B636EFC62}" type="presParOf" srcId="{C426B0E3-B139-4BAB-AD5D-A9DFB91BA7CC}" destId="{BB2531F5-F83E-43EB-87DD-1E6BE8BA00E4}" srcOrd="0" destOrd="0" presId="urn:microsoft.com/office/officeart/2005/8/layout/hierarchy6"/>
    <dgm:cxn modelId="{EC5FB6CC-C51B-46BD-8FC9-87C9FA764892}" type="presParOf" srcId="{C426B0E3-B139-4BAB-AD5D-A9DFB91BA7CC}" destId="{E5BF737F-9ECD-491D-849C-0E1D68F87120}" srcOrd="1" destOrd="0" presId="urn:microsoft.com/office/officeart/2005/8/layout/hierarchy6"/>
    <dgm:cxn modelId="{0BA03760-EB58-4DA3-B1FC-E10B280163C1}" type="presParOf" srcId="{E5BF737F-9ECD-491D-849C-0E1D68F87120}" destId="{9743E820-E622-4288-BDFA-51180BBAAEF0}" srcOrd="0" destOrd="0" presId="urn:microsoft.com/office/officeart/2005/8/layout/hierarchy6"/>
    <dgm:cxn modelId="{73214943-FBC4-4200-91C2-1E1967CB5770}" type="presParOf" srcId="{E5BF737F-9ECD-491D-849C-0E1D68F87120}" destId="{2B3DE8BD-1635-40AD-A980-A24778BB0D48}" srcOrd="1" destOrd="0" presId="urn:microsoft.com/office/officeart/2005/8/layout/hierarchy6"/>
    <dgm:cxn modelId="{53766050-144E-4CF0-9447-192E29965833}" type="presParOf" srcId="{C426B0E3-B139-4BAB-AD5D-A9DFB91BA7CC}" destId="{46FF5394-C309-478B-8F1F-E8C6ECDBA4A1}" srcOrd="2" destOrd="0" presId="urn:microsoft.com/office/officeart/2005/8/layout/hierarchy6"/>
    <dgm:cxn modelId="{9D4C148D-3779-482C-9838-26001E1669C6}" type="presParOf" srcId="{C426B0E3-B139-4BAB-AD5D-A9DFB91BA7CC}" destId="{B2FE26FA-DA23-44FF-AA3A-EB0755534CCE}" srcOrd="3" destOrd="0" presId="urn:microsoft.com/office/officeart/2005/8/layout/hierarchy6"/>
    <dgm:cxn modelId="{67EA2C90-BB4E-46A4-A483-A860D0FE648E}" type="presParOf" srcId="{B2FE26FA-DA23-44FF-AA3A-EB0755534CCE}" destId="{F552630D-1748-44A1-8205-DE119C552C96}" srcOrd="0" destOrd="0" presId="urn:microsoft.com/office/officeart/2005/8/layout/hierarchy6"/>
    <dgm:cxn modelId="{E4B5877B-A531-4729-A8B9-26C7C32DC3EA}" type="presParOf" srcId="{B2FE26FA-DA23-44FF-AA3A-EB0755534CCE}" destId="{ABCE256D-1D0F-483A-AF5A-D5FC92B2DCE1}" srcOrd="1" destOrd="0" presId="urn:microsoft.com/office/officeart/2005/8/layout/hierarchy6"/>
    <dgm:cxn modelId="{5AC96106-E3E9-48BB-8EAD-86FD56A4A315}" type="presParOf" srcId="{DF00B053-56D7-47B3-B1F0-F905D7D7D369}" destId="{0750C81A-1B27-46D1-A707-444AC90C01FF}" srcOrd="2" destOrd="0" presId="urn:microsoft.com/office/officeart/2005/8/layout/hierarchy6"/>
    <dgm:cxn modelId="{532E3A36-3D1F-4396-A87D-434232F51A7C}" type="presParOf" srcId="{DF00B053-56D7-47B3-B1F0-F905D7D7D369}" destId="{612BAE20-2E74-4874-A76B-A5B380B8B360}" srcOrd="3" destOrd="0" presId="urn:microsoft.com/office/officeart/2005/8/layout/hierarchy6"/>
    <dgm:cxn modelId="{441DAD85-8944-4C42-AFF0-E77FE83DC77B}" type="presParOf" srcId="{612BAE20-2E74-4874-A76B-A5B380B8B360}" destId="{06EA8E25-EFD6-4E5E-BB39-F0570701DACF}" srcOrd="0" destOrd="0" presId="urn:microsoft.com/office/officeart/2005/8/layout/hierarchy6"/>
    <dgm:cxn modelId="{125B8F23-9C66-447C-B317-5282B39D4359}" type="presParOf" srcId="{612BAE20-2E74-4874-A76B-A5B380B8B360}" destId="{FB985B1C-B937-4F6E-BFD0-2FE7CCAA9860}" srcOrd="1" destOrd="0" presId="urn:microsoft.com/office/officeart/2005/8/layout/hierarchy6"/>
    <dgm:cxn modelId="{37805F11-2EAC-437A-951B-1A734377F15C}" type="presParOf" srcId="{FB985B1C-B937-4F6E-BFD0-2FE7CCAA9860}" destId="{CF9D5D0A-F4E5-4DB5-94CE-5EEC54861B01}" srcOrd="0" destOrd="0" presId="urn:microsoft.com/office/officeart/2005/8/layout/hierarchy6"/>
    <dgm:cxn modelId="{FE10EFB8-52A7-460A-AF7B-891A3CEFAA3B}" type="presParOf" srcId="{FB985B1C-B937-4F6E-BFD0-2FE7CCAA9860}" destId="{41A89881-280B-4826-8B08-7E5DC5A98AAF}" srcOrd="1" destOrd="0" presId="urn:microsoft.com/office/officeart/2005/8/layout/hierarchy6"/>
    <dgm:cxn modelId="{99BC6F59-0258-4F03-A515-26DB28ACD27B}" type="presParOf" srcId="{41A89881-280B-4826-8B08-7E5DC5A98AAF}" destId="{7C5B7BE7-43B9-4E1C-A636-238288604A11}" srcOrd="0" destOrd="0" presId="urn:microsoft.com/office/officeart/2005/8/layout/hierarchy6"/>
    <dgm:cxn modelId="{AB10ABAC-6210-4AD0-9021-B0A358930A3C}" type="presParOf" srcId="{41A89881-280B-4826-8B08-7E5DC5A98AAF}" destId="{68716E41-770E-4378-B465-03D0A2C5273D}" srcOrd="1" destOrd="0" presId="urn:microsoft.com/office/officeart/2005/8/layout/hierarchy6"/>
    <dgm:cxn modelId="{A49D5FBF-6FEF-4017-B7D1-34C0421FCC49}" type="presParOf" srcId="{FB985B1C-B937-4F6E-BFD0-2FE7CCAA9860}" destId="{386AA2D4-CC4E-41F2-BFDE-5453D55CF511}" srcOrd="2" destOrd="0" presId="urn:microsoft.com/office/officeart/2005/8/layout/hierarchy6"/>
    <dgm:cxn modelId="{FC4D2256-94EC-4460-AD2C-C973D6D01832}" type="presParOf" srcId="{FB985B1C-B937-4F6E-BFD0-2FE7CCAA9860}" destId="{B744E300-F1CD-4DD4-9F4D-D5E62E24ED21}" srcOrd="3" destOrd="0" presId="urn:microsoft.com/office/officeart/2005/8/layout/hierarchy6"/>
    <dgm:cxn modelId="{6AD8498C-6C91-4D7C-9CD0-617BB6E1B37E}" type="presParOf" srcId="{B744E300-F1CD-4DD4-9F4D-D5E62E24ED21}" destId="{EFECAC9D-9073-451E-B055-669299F562BB}" srcOrd="0" destOrd="0" presId="urn:microsoft.com/office/officeart/2005/8/layout/hierarchy6"/>
    <dgm:cxn modelId="{ABFC5E44-5252-4A38-B217-86144F11EC7C}" type="presParOf" srcId="{B744E300-F1CD-4DD4-9F4D-D5E62E24ED21}" destId="{3319FB22-EB69-499B-9DD4-2880FB307541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CF0E75-2CFE-4689-897C-C9AC1B925327}">
      <dsp:nvSpPr>
        <dsp:cNvPr id="0" name=""/>
        <dsp:cNvSpPr/>
      </dsp:nvSpPr>
      <dsp:spPr>
        <a:xfrm>
          <a:off x="1205826" y="361773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13</a:t>
          </a:r>
        </a:p>
      </dsp:txBody>
      <dsp:txXfrm>
        <a:off x="1211183" y="367130"/>
        <a:ext cx="263655" cy="172199"/>
      </dsp:txXfrm>
    </dsp:sp>
    <dsp:sp modelId="{1A46FB2F-AC9C-4E87-B36E-353D275B2ABB}">
      <dsp:nvSpPr>
        <dsp:cNvPr id="0" name=""/>
        <dsp:cNvSpPr/>
      </dsp:nvSpPr>
      <dsp:spPr>
        <a:xfrm>
          <a:off x="585065" y="498966"/>
          <a:ext cx="757945" cy="91440"/>
        </a:xfrm>
        <a:custGeom>
          <a:avLst/>
          <a:gdLst/>
          <a:ahLst/>
          <a:cxnLst/>
          <a:rect l="0" t="0" r="0" b="0"/>
          <a:pathLst>
            <a:path>
              <a:moveTo>
                <a:pt x="757945" y="45720"/>
              </a:moveTo>
              <a:lnTo>
                <a:pt x="757945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F97A-931B-4F46-AF47-2C6D4EEE7AB5}">
      <dsp:nvSpPr>
        <dsp:cNvPr id="0" name=""/>
        <dsp:cNvSpPr/>
      </dsp:nvSpPr>
      <dsp:spPr>
        <a:xfrm>
          <a:off x="447881" y="617851"/>
          <a:ext cx="274369" cy="182913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8</a:t>
          </a:r>
        </a:p>
      </dsp:txBody>
      <dsp:txXfrm>
        <a:off x="453238" y="623208"/>
        <a:ext cx="263655" cy="172199"/>
      </dsp:txXfrm>
    </dsp:sp>
    <dsp:sp modelId="{01893BE9-3997-4BD4-B5D1-272ACE6D0154}">
      <dsp:nvSpPr>
        <dsp:cNvPr id="0" name=""/>
        <dsp:cNvSpPr/>
      </dsp:nvSpPr>
      <dsp:spPr>
        <a:xfrm>
          <a:off x="317555" y="755044"/>
          <a:ext cx="267510" cy="91440"/>
        </a:xfrm>
        <a:custGeom>
          <a:avLst/>
          <a:gdLst/>
          <a:ahLst/>
          <a:cxnLst/>
          <a:rect l="0" t="0" r="0" b="0"/>
          <a:pathLst>
            <a:path>
              <a:moveTo>
                <a:pt x="267510" y="45720"/>
              </a:moveTo>
              <a:lnTo>
                <a:pt x="267510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39ABA-3123-4F2F-9D4F-5A48CF090D15}">
      <dsp:nvSpPr>
        <dsp:cNvPr id="0" name=""/>
        <dsp:cNvSpPr/>
      </dsp:nvSpPr>
      <dsp:spPr>
        <a:xfrm>
          <a:off x="180370" y="873929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</a:t>
          </a:r>
        </a:p>
      </dsp:txBody>
      <dsp:txXfrm>
        <a:off x="185727" y="879286"/>
        <a:ext cx="263655" cy="172199"/>
      </dsp:txXfrm>
    </dsp:sp>
    <dsp:sp modelId="{1B68DC9D-8176-4BF8-9DB8-3CB646A700FB}">
      <dsp:nvSpPr>
        <dsp:cNvPr id="0" name=""/>
        <dsp:cNvSpPr/>
      </dsp:nvSpPr>
      <dsp:spPr>
        <a:xfrm>
          <a:off x="271835" y="10111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DCAF9-0F0C-4C0A-A152-E20759249522}">
      <dsp:nvSpPr>
        <dsp:cNvPr id="0" name=""/>
        <dsp:cNvSpPr/>
      </dsp:nvSpPr>
      <dsp:spPr>
        <a:xfrm>
          <a:off x="180370" y="1130008"/>
          <a:ext cx="274369" cy="182913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6</a:t>
          </a:r>
        </a:p>
      </dsp:txBody>
      <dsp:txXfrm>
        <a:off x="185727" y="1135365"/>
        <a:ext cx="263655" cy="172199"/>
      </dsp:txXfrm>
    </dsp:sp>
    <dsp:sp modelId="{F61EC5AE-A605-417E-89B1-9E12C67F0654}">
      <dsp:nvSpPr>
        <dsp:cNvPr id="0" name=""/>
        <dsp:cNvSpPr/>
      </dsp:nvSpPr>
      <dsp:spPr>
        <a:xfrm>
          <a:off x="139215" y="1267201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178340" y="45720"/>
              </a:moveTo>
              <a:lnTo>
                <a:pt x="178340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86BAC-ED2D-479F-80D3-2005ADCF7D4D}">
      <dsp:nvSpPr>
        <dsp:cNvPr id="0" name=""/>
        <dsp:cNvSpPr/>
      </dsp:nvSpPr>
      <dsp:spPr>
        <a:xfrm>
          <a:off x="2030" y="1386086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7387" y="1391443"/>
        <a:ext cx="263655" cy="172199"/>
      </dsp:txXfrm>
    </dsp:sp>
    <dsp:sp modelId="{822915FB-41F7-4F8C-B897-9B26D79A2012}">
      <dsp:nvSpPr>
        <dsp:cNvPr id="0" name=""/>
        <dsp:cNvSpPr/>
      </dsp:nvSpPr>
      <dsp:spPr>
        <a:xfrm>
          <a:off x="317555" y="1267201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178340" y="82302"/>
              </a:lnTo>
              <a:lnTo>
                <a:pt x="17834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C7A33-5590-4443-8AEF-6D8656783E34}">
      <dsp:nvSpPr>
        <dsp:cNvPr id="0" name=""/>
        <dsp:cNvSpPr/>
      </dsp:nvSpPr>
      <dsp:spPr>
        <a:xfrm>
          <a:off x="358710" y="1386086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364067" y="1391443"/>
        <a:ext cx="263655" cy="172199"/>
      </dsp:txXfrm>
    </dsp:sp>
    <dsp:sp modelId="{5F426B66-A91F-47CE-AF11-81FD30F82B0D}">
      <dsp:nvSpPr>
        <dsp:cNvPr id="0" name=""/>
        <dsp:cNvSpPr/>
      </dsp:nvSpPr>
      <dsp:spPr>
        <a:xfrm>
          <a:off x="585065" y="755044"/>
          <a:ext cx="2675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267510" y="82302"/>
              </a:lnTo>
              <a:lnTo>
                <a:pt x="26751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79BED-B902-4AEC-895A-02411D66A82C}">
      <dsp:nvSpPr>
        <dsp:cNvPr id="0" name=""/>
        <dsp:cNvSpPr/>
      </dsp:nvSpPr>
      <dsp:spPr>
        <a:xfrm>
          <a:off x="715391" y="873929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11</a:t>
          </a:r>
        </a:p>
      </dsp:txBody>
      <dsp:txXfrm>
        <a:off x="720748" y="879286"/>
        <a:ext cx="263655" cy="172199"/>
      </dsp:txXfrm>
    </dsp:sp>
    <dsp:sp modelId="{4A9409F0-EE13-4755-82B7-577D7990A973}">
      <dsp:nvSpPr>
        <dsp:cNvPr id="0" name=""/>
        <dsp:cNvSpPr/>
      </dsp:nvSpPr>
      <dsp:spPr>
        <a:xfrm>
          <a:off x="674235" y="1011123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178340" y="45720"/>
              </a:moveTo>
              <a:lnTo>
                <a:pt x="178340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0574E-FEE1-4C23-8037-17D65BEDC710}">
      <dsp:nvSpPr>
        <dsp:cNvPr id="0" name=""/>
        <dsp:cNvSpPr/>
      </dsp:nvSpPr>
      <dsp:spPr>
        <a:xfrm>
          <a:off x="537051" y="1130008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542408" y="1135365"/>
        <a:ext cx="263655" cy="172199"/>
      </dsp:txXfrm>
    </dsp:sp>
    <dsp:sp modelId="{AE9A6A58-1701-45CD-A778-7E2770C92139}">
      <dsp:nvSpPr>
        <dsp:cNvPr id="0" name=""/>
        <dsp:cNvSpPr/>
      </dsp:nvSpPr>
      <dsp:spPr>
        <a:xfrm>
          <a:off x="852576" y="1011123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178340" y="82302"/>
              </a:lnTo>
              <a:lnTo>
                <a:pt x="17834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40B9A-1E27-4671-BE82-88887DE4BC46}">
      <dsp:nvSpPr>
        <dsp:cNvPr id="0" name=""/>
        <dsp:cNvSpPr/>
      </dsp:nvSpPr>
      <dsp:spPr>
        <a:xfrm>
          <a:off x="893731" y="1130008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899088" y="1135365"/>
        <a:ext cx="263655" cy="172199"/>
      </dsp:txXfrm>
    </dsp:sp>
    <dsp:sp modelId="{7B3F5D68-11B0-43D3-A8A1-D03720A3FD71}">
      <dsp:nvSpPr>
        <dsp:cNvPr id="0" name=""/>
        <dsp:cNvSpPr/>
      </dsp:nvSpPr>
      <dsp:spPr>
        <a:xfrm>
          <a:off x="1343011" y="498966"/>
          <a:ext cx="7579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757945" y="82302"/>
              </a:lnTo>
              <a:lnTo>
                <a:pt x="757945" y="1188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B8C42-327A-43DE-A0FD-EA270712974F}">
      <dsp:nvSpPr>
        <dsp:cNvPr id="0" name=""/>
        <dsp:cNvSpPr/>
      </dsp:nvSpPr>
      <dsp:spPr>
        <a:xfrm>
          <a:off x="1963772" y="617851"/>
          <a:ext cx="274369" cy="182913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17</a:t>
          </a:r>
        </a:p>
      </dsp:txBody>
      <dsp:txXfrm>
        <a:off x="1969129" y="623208"/>
        <a:ext cx="263655" cy="172199"/>
      </dsp:txXfrm>
    </dsp:sp>
    <dsp:sp modelId="{DF1E0146-D85F-4811-BD47-18B6BF7A95AE}">
      <dsp:nvSpPr>
        <dsp:cNvPr id="0" name=""/>
        <dsp:cNvSpPr/>
      </dsp:nvSpPr>
      <dsp:spPr>
        <a:xfrm>
          <a:off x="1565936" y="755044"/>
          <a:ext cx="535020" cy="91440"/>
        </a:xfrm>
        <a:custGeom>
          <a:avLst/>
          <a:gdLst/>
          <a:ahLst/>
          <a:cxnLst/>
          <a:rect l="0" t="0" r="0" b="0"/>
          <a:pathLst>
            <a:path>
              <a:moveTo>
                <a:pt x="535020" y="45720"/>
              </a:moveTo>
              <a:lnTo>
                <a:pt x="535020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90513-79CE-4745-865C-06F3E9768138}">
      <dsp:nvSpPr>
        <dsp:cNvPr id="0" name=""/>
        <dsp:cNvSpPr/>
      </dsp:nvSpPr>
      <dsp:spPr>
        <a:xfrm>
          <a:off x="1428752" y="873929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15</a:t>
          </a:r>
        </a:p>
      </dsp:txBody>
      <dsp:txXfrm>
        <a:off x="1434109" y="879286"/>
        <a:ext cx="263655" cy="172199"/>
      </dsp:txXfrm>
    </dsp:sp>
    <dsp:sp modelId="{27688BAE-B4F0-4B44-BAB2-3F7AF1432B06}">
      <dsp:nvSpPr>
        <dsp:cNvPr id="0" name=""/>
        <dsp:cNvSpPr/>
      </dsp:nvSpPr>
      <dsp:spPr>
        <a:xfrm>
          <a:off x="1387596" y="1011123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178340" y="45720"/>
              </a:moveTo>
              <a:lnTo>
                <a:pt x="178340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BCB89-162D-4327-865E-84DBE2E89EC1}">
      <dsp:nvSpPr>
        <dsp:cNvPr id="0" name=""/>
        <dsp:cNvSpPr/>
      </dsp:nvSpPr>
      <dsp:spPr>
        <a:xfrm>
          <a:off x="1250411" y="1130008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1255768" y="1135365"/>
        <a:ext cx="263655" cy="172199"/>
      </dsp:txXfrm>
    </dsp:sp>
    <dsp:sp modelId="{B753580C-C80C-416D-A2DA-358254D12A8B}">
      <dsp:nvSpPr>
        <dsp:cNvPr id="0" name=""/>
        <dsp:cNvSpPr/>
      </dsp:nvSpPr>
      <dsp:spPr>
        <a:xfrm>
          <a:off x="1565936" y="1011123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178340" y="82302"/>
              </a:lnTo>
              <a:lnTo>
                <a:pt x="17834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4CA2C-30AB-46D2-97FB-09C39AFAC632}">
      <dsp:nvSpPr>
        <dsp:cNvPr id="0" name=""/>
        <dsp:cNvSpPr/>
      </dsp:nvSpPr>
      <dsp:spPr>
        <a:xfrm>
          <a:off x="1607092" y="1130008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1612449" y="1135365"/>
        <a:ext cx="263655" cy="172199"/>
      </dsp:txXfrm>
    </dsp:sp>
    <dsp:sp modelId="{3F875C32-2B38-4CB0-A0B6-87C8F0D607C8}">
      <dsp:nvSpPr>
        <dsp:cNvPr id="0" name=""/>
        <dsp:cNvSpPr/>
      </dsp:nvSpPr>
      <dsp:spPr>
        <a:xfrm>
          <a:off x="2100957" y="755044"/>
          <a:ext cx="5350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535020" y="82302"/>
              </a:lnTo>
              <a:lnTo>
                <a:pt x="53502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5718E-9722-4579-AD50-CDF3F4ECC763}">
      <dsp:nvSpPr>
        <dsp:cNvPr id="0" name=""/>
        <dsp:cNvSpPr/>
      </dsp:nvSpPr>
      <dsp:spPr>
        <a:xfrm>
          <a:off x="2498793" y="873929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25</a:t>
          </a:r>
        </a:p>
      </dsp:txBody>
      <dsp:txXfrm>
        <a:off x="2504150" y="879286"/>
        <a:ext cx="263655" cy="172199"/>
      </dsp:txXfrm>
    </dsp:sp>
    <dsp:sp modelId="{3B233372-D22F-43AC-9D35-C4A900433C6A}">
      <dsp:nvSpPr>
        <dsp:cNvPr id="0" name=""/>
        <dsp:cNvSpPr/>
      </dsp:nvSpPr>
      <dsp:spPr>
        <a:xfrm>
          <a:off x="2279297" y="1011123"/>
          <a:ext cx="356680" cy="91440"/>
        </a:xfrm>
        <a:custGeom>
          <a:avLst/>
          <a:gdLst/>
          <a:ahLst/>
          <a:cxnLst/>
          <a:rect l="0" t="0" r="0" b="0"/>
          <a:pathLst>
            <a:path>
              <a:moveTo>
                <a:pt x="356680" y="45720"/>
              </a:moveTo>
              <a:lnTo>
                <a:pt x="356680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C1BC2-8D4E-45F0-A558-19A247E18084}">
      <dsp:nvSpPr>
        <dsp:cNvPr id="0" name=""/>
        <dsp:cNvSpPr/>
      </dsp:nvSpPr>
      <dsp:spPr>
        <a:xfrm>
          <a:off x="2142112" y="1130008"/>
          <a:ext cx="274369" cy="182913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22</a:t>
          </a:r>
        </a:p>
      </dsp:txBody>
      <dsp:txXfrm>
        <a:off x="2147469" y="1135365"/>
        <a:ext cx="263655" cy="172199"/>
      </dsp:txXfrm>
    </dsp:sp>
    <dsp:sp modelId="{BB2531F5-F83E-43EB-87DD-1E6BE8BA00E4}">
      <dsp:nvSpPr>
        <dsp:cNvPr id="0" name=""/>
        <dsp:cNvSpPr/>
      </dsp:nvSpPr>
      <dsp:spPr>
        <a:xfrm>
          <a:off x="2100957" y="1267201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178340" y="45720"/>
              </a:moveTo>
              <a:lnTo>
                <a:pt x="178340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3E820-E622-4288-BDFA-51180BBAAEF0}">
      <dsp:nvSpPr>
        <dsp:cNvPr id="0" name=""/>
        <dsp:cNvSpPr/>
      </dsp:nvSpPr>
      <dsp:spPr>
        <a:xfrm>
          <a:off x="1963772" y="1386086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1969129" y="1391443"/>
        <a:ext cx="263655" cy="172199"/>
      </dsp:txXfrm>
    </dsp:sp>
    <dsp:sp modelId="{46FF5394-C309-478B-8F1F-E8C6ECDBA4A1}">
      <dsp:nvSpPr>
        <dsp:cNvPr id="0" name=""/>
        <dsp:cNvSpPr/>
      </dsp:nvSpPr>
      <dsp:spPr>
        <a:xfrm>
          <a:off x="2279297" y="1267201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178340" y="82302"/>
              </a:lnTo>
              <a:lnTo>
                <a:pt x="17834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2630D-1748-44A1-8205-DE119C552C96}">
      <dsp:nvSpPr>
        <dsp:cNvPr id="0" name=""/>
        <dsp:cNvSpPr/>
      </dsp:nvSpPr>
      <dsp:spPr>
        <a:xfrm>
          <a:off x="2320453" y="1386086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2325810" y="1391443"/>
        <a:ext cx="263655" cy="172199"/>
      </dsp:txXfrm>
    </dsp:sp>
    <dsp:sp modelId="{0750C81A-1B27-46D1-A707-444AC90C01FF}">
      <dsp:nvSpPr>
        <dsp:cNvPr id="0" name=""/>
        <dsp:cNvSpPr/>
      </dsp:nvSpPr>
      <dsp:spPr>
        <a:xfrm>
          <a:off x="2635978" y="1011123"/>
          <a:ext cx="3566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356680" y="82302"/>
              </a:lnTo>
              <a:lnTo>
                <a:pt x="35668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A8E25-EFD6-4E5E-BB39-F0570701DACF}">
      <dsp:nvSpPr>
        <dsp:cNvPr id="0" name=""/>
        <dsp:cNvSpPr/>
      </dsp:nvSpPr>
      <dsp:spPr>
        <a:xfrm>
          <a:off x="2855473" y="1130008"/>
          <a:ext cx="274369" cy="182913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27</a:t>
          </a:r>
        </a:p>
      </dsp:txBody>
      <dsp:txXfrm>
        <a:off x="2860830" y="1135365"/>
        <a:ext cx="263655" cy="172199"/>
      </dsp:txXfrm>
    </dsp:sp>
    <dsp:sp modelId="{CF9D5D0A-F4E5-4DB5-94CE-5EEC54861B01}">
      <dsp:nvSpPr>
        <dsp:cNvPr id="0" name=""/>
        <dsp:cNvSpPr/>
      </dsp:nvSpPr>
      <dsp:spPr>
        <a:xfrm>
          <a:off x="2814318" y="1267201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178340" y="45720"/>
              </a:moveTo>
              <a:lnTo>
                <a:pt x="178340" y="82302"/>
              </a:lnTo>
              <a:lnTo>
                <a:pt x="0" y="82302"/>
              </a:lnTo>
              <a:lnTo>
                <a:pt x="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7BE7-43B9-4E1C-A636-238288604A11}">
      <dsp:nvSpPr>
        <dsp:cNvPr id="0" name=""/>
        <dsp:cNvSpPr/>
      </dsp:nvSpPr>
      <dsp:spPr>
        <a:xfrm>
          <a:off x="2677133" y="1386086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2682490" y="1391443"/>
        <a:ext cx="263655" cy="172199"/>
      </dsp:txXfrm>
    </dsp:sp>
    <dsp:sp modelId="{386AA2D4-CC4E-41F2-BFDE-5453D55CF511}">
      <dsp:nvSpPr>
        <dsp:cNvPr id="0" name=""/>
        <dsp:cNvSpPr/>
      </dsp:nvSpPr>
      <dsp:spPr>
        <a:xfrm>
          <a:off x="2992658" y="1267201"/>
          <a:ext cx="1783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302"/>
              </a:lnTo>
              <a:lnTo>
                <a:pt x="178340" y="82302"/>
              </a:lnTo>
              <a:lnTo>
                <a:pt x="178340" y="118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CAC9D-9073-451E-B055-669299F562BB}">
      <dsp:nvSpPr>
        <dsp:cNvPr id="0" name=""/>
        <dsp:cNvSpPr/>
      </dsp:nvSpPr>
      <dsp:spPr>
        <a:xfrm>
          <a:off x="3033813" y="1386086"/>
          <a:ext cx="274369" cy="18291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nil</a:t>
          </a:r>
        </a:p>
      </dsp:txBody>
      <dsp:txXfrm>
        <a:off x="3039170" y="1391443"/>
        <a:ext cx="263655" cy="172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E8EAC7-1BF0-4D7D-BC0D-E00B145F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1785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2660</cp:revision>
  <dcterms:created xsi:type="dcterms:W3CDTF">2020-08-07T05:48:00Z</dcterms:created>
  <dcterms:modified xsi:type="dcterms:W3CDTF">2020-08-30T17:17:00Z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