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4830F" w14:textId="1D0CF853" w:rsidR="004A2F84" w:rsidRDefault="0040256D" w:rsidP="00AA6500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</w:t>
      </w:r>
      <w:r w:rsidR="004F04FF">
        <w:rPr>
          <w:rFonts w:hint="cs"/>
          <w:b/>
          <w:bCs/>
          <w:color w:val="2F5496" w:themeColor="accent1" w:themeShade="BF"/>
          <w:sz w:val="24"/>
          <w:szCs w:val="24"/>
          <w:rtl/>
        </w:rPr>
        <w:t>10</w:t>
      </w: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7593E">
        <w:rPr>
          <w:b/>
          <w:bCs/>
          <w:color w:val="2F5496" w:themeColor="accent1" w:themeShade="BF"/>
          <w:sz w:val="24"/>
          <w:szCs w:val="24"/>
          <w:rtl/>
        </w:rPr>
        <w:t>–</w:t>
      </w:r>
      <w:r w:rsidR="001A6C66"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 </w:t>
      </w:r>
      <w:r w:rsidR="0087593E">
        <w:rPr>
          <w:rFonts w:hint="cs"/>
          <w:b/>
          <w:bCs/>
          <w:color w:val="2F5496" w:themeColor="accent1" w:themeShade="BF"/>
          <w:sz w:val="24"/>
          <w:szCs w:val="24"/>
          <w:rtl/>
        </w:rPr>
        <w:t>מבוא לתורת הגרפים</w:t>
      </w:r>
    </w:p>
    <w:p w14:paraId="195D1CE4" w14:textId="77777777" w:rsidR="000A0B62" w:rsidRPr="0087593E" w:rsidRDefault="000A0B62" w:rsidP="000A0B62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</w:p>
    <w:p w14:paraId="71B171D8" w14:textId="3A0710D8" w:rsidR="002526D8" w:rsidRDefault="00A622E9" w:rsidP="00D2446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 w:rsidRPr="002D568B">
        <w:rPr>
          <w:rFonts w:eastAsiaTheme="minorEastAsia" w:hint="cs"/>
          <w:b/>
          <w:bCs/>
          <w:sz w:val="20"/>
          <w:szCs w:val="20"/>
          <w:rtl/>
          <w:lang w:eastAsia="en-IL"/>
        </w:rPr>
        <w:t>גרף</w:t>
      </w:r>
      <w:r>
        <w:rPr>
          <w:rFonts w:eastAsiaTheme="minorEastAsia" w:hint="cs"/>
          <w:sz w:val="20"/>
          <w:szCs w:val="20"/>
          <w:rtl/>
          <w:lang w:eastAsia="en-IL"/>
        </w:rPr>
        <w:t xml:space="preserve"> הוא אוסף כל הנקודות והקווים </w:t>
      </w:r>
      <w:r w:rsidR="003065DC">
        <w:rPr>
          <w:rFonts w:eastAsiaTheme="minorEastAsia" w:hint="cs"/>
          <w:sz w:val="20"/>
          <w:szCs w:val="20"/>
          <w:rtl/>
          <w:lang w:eastAsia="en-IL"/>
        </w:rPr>
        <w:t xml:space="preserve">(לא בהכרח ישרים) המחברים זוגות של נקודות (לא בהכרח שונות), הנקודות </w:t>
      </w:r>
      <w:r w:rsidR="00C633AF">
        <w:rPr>
          <w:rFonts w:eastAsiaTheme="minorEastAsia" w:hint="cs"/>
          <w:sz w:val="20"/>
          <w:szCs w:val="20"/>
          <w:rtl/>
          <w:lang w:eastAsia="en-IL"/>
        </w:rPr>
        <w:t xml:space="preserve">נקראות קודקודים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(vertex)</m:t>
        </m:r>
      </m:oMath>
      <w:r w:rsidR="009B46EA">
        <w:rPr>
          <w:rFonts w:eastAsiaTheme="minorEastAsia" w:hint="cs"/>
          <w:sz w:val="20"/>
          <w:szCs w:val="20"/>
          <w:rtl/>
          <w:lang w:eastAsia="en-IL"/>
        </w:rPr>
        <w:t xml:space="preserve"> </w:t>
      </w:r>
      <w:r w:rsidR="00E10DB6">
        <w:rPr>
          <w:rFonts w:eastAsiaTheme="minorEastAsia" w:hint="cs"/>
          <w:sz w:val="20"/>
          <w:szCs w:val="20"/>
          <w:rtl/>
          <w:lang w:eastAsia="en-IL"/>
        </w:rPr>
        <w:t>(</w:t>
      </w:r>
      <w:r w:rsidR="009B46EA">
        <w:rPr>
          <w:rFonts w:eastAsiaTheme="minorEastAsia" w:hint="cs"/>
          <w:sz w:val="20"/>
          <w:szCs w:val="20"/>
          <w:rtl/>
          <w:lang w:eastAsia="en-IL"/>
        </w:rPr>
        <w:t>או צמתים</w:t>
      </w:r>
      <w:r w:rsidR="00E10DB6">
        <w:rPr>
          <w:rFonts w:eastAsiaTheme="minorEastAsia" w:hint="cs"/>
          <w:sz w:val="20"/>
          <w:szCs w:val="20"/>
          <w:rtl/>
          <w:lang w:eastAsia="en-IL"/>
        </w:rPr>
        <w:t>)</w:t>
      </w:r>
      <w:r w:rsidR="00A64475">
        <w:rPr>
          <w:rFonts w:eastAsiaTheme="minorEastAsia" w:hint="cs"/>
          <w:sz w:val="20"/>
          <w:szCs w:val="20"/>
          <w:rtl/>
          <w:lang w:eastAsia="en-IL"/>
        </w:rPr>
        <w:t xml:space="preserve">, והקווים נקראות צלעות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(edges)</m:t>
        </m:r>
      </m:oMath>
      <w:r w:rsidR="00581565">
        <w:rPr>
          <w:rFonts w:eastAsiaTheme="minorEastAsia" w:hint="cs"/>
          <w:sz w:val="20"/>
          <w:szCs w:val="20"/>
          <w:rtl/>
          <w:lang w:eastAsia="en-IL"/>
        </w:rPr>
        <w:t xml:space="preserve"> (או קשתות)</w:t>
      </w:r>
      <w:r w:rsidR="00790F99">
        <w:rPr>
          <w:rFonts w:eastAsiaTheme="minorEastAsia" w:hint="cs"/>
          <w:sz w:val="20"/>
          <w:szCs w:val="20"/>
          <w:rtl/>
          <w:lang w:eastAsia="en-IL"/>
        </w:rPr>
        <w:t>.</w:t>
      </w:r>
    </w:p>
    <w:p w14:paraId="3C1E0935" w14:textId="503D72F2" w:rsidR="00AA70A5" w:rsidRDefault="00AA70A5" w:rsidP="00AA70A5">
      <w:pPr>
        <w:bidi/>
        <w:spacing w:after="0" w:line="360" w:lineRule="auto"/>
        <w:rPr>
          <w:rFonts w:eastAsiaTheme="minorEastAsia"/>
          <w:sz w:val="20"/>
          <w:szCs w:val="20"/>
          <w:rtl/>
          <w:lang w:eastAsia="en-IL"/>
        </w:rPr>
      </w:pPr>
      <w:r>
        <w:rPr>
          <w:rFonts w:eastAsiaTheme="minorEastAsia" w:hint="cs"/>
          <w:sz w:val="20"/>
          <w:szCs w:val="20"/>
          <w:rtl/>
          <w:lang w:eastAsia="en-IL"/>
        </w:rPr>
        <w:t xml:space="preserve">סימון הגרף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G(V,E)</m:t>
        </m:r>
      </m:oMath>
      <w:r w:rsidR="00C46852">
        <w:rPr>
          <w:rFonts w:eastAsiaTheme="minorEastAsia" w:hint="cs"/>
          <w:sz w:val="20"/>
          <w:szCs w:val="20"/>
          <w:rtl/>
          <w:lang w:eastAsia="en-IL"/>
        </w:rPr>
        <w:t>,</w:t>
      </w:r>
      <w:r w:rsidR="00C46852">
        <w:rPr>
          <w:rFonts w:eastAsiaTheme="minorEastAsia"/>
          <w:sz w:val="20"/>
          <w:szCs w:val="20"/>
          <w:lang w:eastAsia="en-IL"/>
        </w:rPr>
        <w:t xml:space="preserve"> </w:t>
      </w:r>
      <w:r w:rsidR="00C46852">
        <w:rPr>
          <w:rFonts w:eastAsiaTheme="minorEastAsia" w:hint="cs"/>
          <w:sz w:val="20"/>
          <w:szCs w:val="20"/>
          <w:rtl/>
          <w:lang w:eastAsia="en-IL"/>
        </w:rPr>
        <w:t xml:space="preserve"> כאשר:</w:t>
      </w:r>
    </w:p>
    <w:p w14:paraId="606F7DDC" w14:textId="28DBB355" w:rsidR="00C46852" w:rsidRDefault="00C40E0A" w:rsidP="00C4685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12AE0"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12AE0">
        <w:rPr>
          <w:rFonts w:eastAsiaTheme="minorEastAsia" w:hint="cs"/>
          <w:i/>
          <w:sz w:val="20"/>
          <w:szCs w:val="20"/>
          <w:rtl/>
          <w:lang w:eastAsia="en-IL"/>
        </w:rPr>
        <w:t xml:space="preserve">קבוצת קודקודים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</m:t>
        </m:r>
      </m:oMath>
      <w:r w:rsidR="00912AE0">
        <w:rPr>
          <w:rFonts w:eastAsiaTheme="minorEastAsia" w:hint="cs"/>
          <w:i/>
          <w:sz w:val="20"/>
          <w:szCs w:val="20"/>
          <w:rtl/>
          <w:lang w:eastAsia="en-IL"/>
        </w:rPr>
        <w:t>,</w:t>
      </w:r>
    </w:p>
    <w:p w14:paraId="770E990B" w14:textId="27C0EE63" w:rsidR="00D80CAB" w:rsidRDefault="009A7A2F" w:rsidP="00D80CA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E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קבוצת הצלעות של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</m:t>
        </m:r>
      </m:oMath>
      <w:r w:rsidR="00D80CAB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F86068F" w14:textId="43B67770" w:rsidR="00D80CAB" w:rsidRDefault="00D80CAB" w:rsidP="00D80CA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A10D536" w14:textId="1C034BBA" w:rsidR="00D80CAB" w:rsidRDefault="00C01DDC" w:rsidP="00D80CA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ניתן לייצג את צלעות הגרף כזוגות (סדורים או אי סדורים) של הקדקדים.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)</m:t>
        </m:r>
      </m:oMath>
      <w:r w:rsidR="00525369">
        <w:rPr>
          <w:rFonts w:eastAsiaTheme="minorEastAsia" w:hint="cs"/>
          <w:i/>
          <w:sz w:val="20"/>
          <w:szCs w:val="20"/>
          <w:rtl/>
          <w:lang w:eastAsia="en-IL"/>
        </w:rPr>
        <w:t xml:space="preserve"> הוא צלע בין קודקוד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</m:oMath>
      <w:r w:rsidR="00525369">
        <w:rPr>
          <w:rFonts w:eastAsiaTheme="minorEastAsia" w:hint="cs"/>
          <w:i/>
          <w:sz w:val="20"/>
          <w:szCs w:val="20"/>
          <w:rtl/>
          <w:lang w:eastAsia="en-IL"/>
        </w:rPr>
        <w:t xml:space="preserve"> לבין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b>
        </m:sSub>
      </m:oMath>
      <w:r w:rsidR="00525369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57CF14B" w14:textId="620B3D26" w:rsidR="008149F9" w:rsidRDefault="008149F9" w:rsidP="00617E48">
      <w:pPr>
        <w:pStyle w:val="ListParagraph"/>
        <w:numPr>
          <w:ilvl w:val="0"/>
          <w:numId w:val="21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 w:rsidRPr="00617E48">
        <w:rPr>
          <w:rFonts w:eastAsiaTheme="minorEastAsia" w:hint="cs"/>
          <w:i/>
          <w:sz w:val="20"/>
          <w:szCs w:val="20"/>
          <w:rtl/>
          <w:lang w:eastAsia="en-IL"/>
        </w:rPr>
        <w:t xml:space="preserve">בגרף מכוון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(directed graph or digraph)</m:t>
        </m:r>
      </m:oMath>
      <w:r w:rsidR="00334F23" w:rsidRPr="00617E48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334F23" w:rsidRPr="00617E48">
        <w:rPr>
          <w:rFonts w:eastAsiaTheme="minorEastAsia" w:hint="cs"/>
          <w:i/>
          <w:sz w:val="20"/>
          <w:szCs w:val="20"/>
          <w:rtl/>
          <w:lang w:eastAsia="en-IL"/>
        </w:rPr>
        <w:t>הסדר חשוב ומציירים חצי</w:t>
      </w:r>
      <w:r w:rsidR="0065254A" w:rsidRPr="00617E48">
        <w:rPr>
          <w:rFonts w:eastAsiaTheme="minorEastAsia" w:hint="cs"/>
          <w:i/>
          <w:sz w:val="20"/>
          <w:szCs w:val="20"/>
          <w:rtl/>
          <w:lang w:eastAsia="en-IL"/>
        </w:rPr>
        <w:t>ם</w:t>
      </w:r>
      <w:r w:rsidR="00334F23" w:rsidRPr="00617E48">
        <w:rPr>
          <w:rFonts w:eastAsiaTheme="minorEastAsia" w:hint="cs"/>
          <w:i/>
          <w:sz w:val="20"/>
          <w:szCs w:val="20"/>
          <w:rtl/>
          <w:lang w:eastAsia="en-IL"/>
        </w:rPr>
        <w:t xml:space="preserve"> בצלעו</w:t>
      </w:r>
      <w:r w:rsidR="0065254A" w:rsidRPr="00617E48">
        <w:rPr>
          <w:rFonts w:eastAsiaTheme="minorEastAsia" w:hint="cs"/>
          <w:i/>
          <w:sz w:val="20"/>
          <w:szCs w:val="20"/>
          <w:rtl/>
          <w:lang w:eastAsia="en-IL"/>
        </w:rPr>
        <w:t>ת</w:t>
      </w:r>
      <w:r w:rsidR="008E638C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6435D22A" w14:textId="5FA1976E" w:rsidR="00F30A07" w:rsidRDefault="00F30A07" w:rsidP="00F30A07">
      <w:pPr>
        <w:pStyle w:val="ListParagraph"/>
        <w:numPr>
          <w:ilvl w:val="0"/>
          <w:numId w:val="21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בגרף לא מכוון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undirected graph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אין חשיבות </w:t>
      </w:r>
      <w:r w:rsidR="00BF3EA2">
        <w:rPr>
          <w:rFonts w:eastAsiaTheme="minorEastAsia" w:hint="cs"/>
          <w:i/>
          <w:sz w:val="20"/>
          <w:szCs w:val="20"/>
          <w:rtl/>
          <w:lang w:eastAsia="en-IL"/>
        </w:rPr>
        <w:t>לכיוון הצלעות.</w:t>
      </w:r>
    </w:p>
    <w:p w14:paraId="553B4242" w14:textId="7C46F909" w:rsidR="00BF3EA2" w:rsidRDefault="00E146CD" w:rsidP="00BF3EA2">
      <w:pPr>
        <w:pStyle w:val="ListParagraph"/>
        <w:numPr>
          <w:ilvl w:val="0"/>
          <w:numId w:val="21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קודקוד מבודד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(isolated vertx)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 שאף צלע לא יוצאת ממנו.</w:t>
      </w:r>
    </w:p>
    <w:p w14:paraId="49CCC4E1" w14:textId="3778B133" w:rsidR="00FA1244" w:rsidRDefault="00FA1244" w:rsidP="00FA124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C32BE7B" w14:textId="5605F142" w:rsidR="00FA1244" w:rsidRDefault="00FA1244" w:rsidP="00FA124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775C66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לולאה</w:t>
      </w:r>
      <w:r w:rsidR="008C0481" w:rsidRPr="00775C66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(loop)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צלע </w:t>
      </w:r>
      <w:r w:rsidR="008C0481">
        <w:rPr>
          <w:rFonts w:eastAsiaTheme="minorEastAsia" w:hint="cs"/>
          <w:i/>
          <w:sz w:val="20"/>
          <w:szCs w:val="20"/>
          <w:rtl/>
          <w:lang w:eastAsia="en-IL"/>
        </w:rPr>
        <w:t xml:space="preserve">היוצאת </w:t>
      </w:r>
      <w:r w:rsidR="00EB1075">
        <w:rPr>
          <w:rFonts w:eastAsiaTheme="minorEastAsia" w:hint="cs"/>
          <w:i/>
          <w:sz w:val="20"/>
          <w:szCs w:val="20"/>
          <w:rtl/>
          <w:lang w:eastAsia="en-IL"/>
        </w:rPr>
        <w:t>מאותו קודקוד וחוזרת אליו (מחברת שני קודקודים שונים)</w:t>
      </w:r>
      <w:r w:rsidR="00C3253D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D054353" w14:textId="77777777" w:rsidR="00C3253D" w:rsidRDefault="00C3253D" w:rsidP="00C3253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27B118E" w14:textId="61D8393B" w:rsidR="00C9673E" w:rsidRDefault="00C9673E" w:rsidP="00C9673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775C66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גרף בעל צלעות מקבילות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(parallel edges, multi edge, mulipe edges)</m:t>
        </m:r>
      </m:oMath>
      <w:r w:rsidR="00F33251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F33251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F33251">
        <w:rPr>
          <w:rFonts w:eastAsiaTheme="minorEastAsia" w:hint="cs"/>
          <w:i/>
          <w:sz w:val="20"/>
          <w:szCs w:val="20"/>
          <w:rtl/>
          <w:lang w:eastAsia="en-IL"/>
        </w:rPr>
        <w:t xml:space="preserve"> גרף שיש בו לפחות 2 קודקודים</w:t>
      </w:r>
      <w:r w:rsidR="00C82FFF">
        <w:rPr>
          <w:rFonts w:eastAsiaTheme="minorEastAsia" w:hint="cs"/>
          <w:i/>
          <w:sz w:val="20"/>
          <w:szCs w:val="20"/>
          <w:rtl/>
          <w:lang w:eastAsia="en-IL"/>
        </w:rPr>
        <w:t xml:space="preserve"> המחוברים ע"י יותר מצלע אחת</w:t>
      </w:r>
      <w:r w:rsidR="00803A23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F187D33" w14:textId="77777777" w:rsidR="00803A23" w:rsidRPr="00FA1244" w:rsidRDefault="00803A23" w:rsidP="00803A2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C8C96B4" w14:textId="471941E2" w:rsidR="00313CF6" w:rsidRDefault="003C5A0E" w:rsidP="00CB304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6915BC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דרגה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degree</m:t>
            </m:r>
          </m:e>
        </m:d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F460A3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F460A3">
        <w:rPr>
          <w:rFonts w:eastAsiaTheme="minorEastAsia" w:hint="cs"/>
          <w:i/>
          <w:sz w:val="20"/>
          <w:szCs w:val="20"/>
          <w:rtl/>
          <w:lang w:eastAsia="en-IL"/>
        </w:rPr>
        <w:t xml:space="preserve"> דרגה </w:t>
      </w:r>
      <w:r w:rsidR="002D0CCE">
        <w:rPr>
          <w:rFonts w:eastAsiaTheme="minorEastAsia" w:hint="cs"/>
          <w:i/>
          <w:sz w:val="20"/>
          <w:szCs w:val="20"/>
          <w:rtl/>
          <w:lang w:eastAsia="en-IL"/>
        </w:rPr>
        <w:t>של קודקוד (או סדר של קודקוד)</w:t>
      </w:r>
      <w:r w:rsidR="00E1470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 w:rsidR="008B5EE2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deg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⁡</m:t>
        </m:r>
        <m:r>
          <w:rPr>
            <w:rFonts w:ascii="Cambria Math" w:eastAsiaTheme="minorEastAsia" w:hAnsi="Cambria Math"/>
            <w:sz w:val="20"/>
            <w:szCs w:val="20"/>
            <w:lang w:eastAsia="en-IL"/>
          </w:rPr>
          <m:t>(v)</m:t>
        </m:r>
      </m:oMath>
      <w:r w:rsidR="00C11D86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C11D86">
        <w:rPr>
          <w:rFonts w:eastAsiaTheme="minorEastAsia" w:hint="cs"/>
          <w:i/>
          <w:sz w:val="20"/>
          <w:szCs w:val="20"/>
          <w:rtl/>
          <w:lang w:eastAsia="en-IL"/>
        </w:rPr>
        <w:t xml:space="preserve">היא מספר הצלעות היוצאות ממנו, בגרף לא מכוון הדרגה של קודקוד </w:t>
      </w:r>
      <w:r w:rsidR="0002478C">
        <w:rPr>
          <w:rFonts w:eastAsiaTheme="minorEastAsia" w:hint="cs"/>
          <w:i/>
          <w:sz w:val="20"/>
          <w:szCs w:val="20"/>
          <w:rtl/>
          <w:lang w:eastAsia="en-IL"/>
        </w:rPr>
        <w:t>היא מספר צלעות המחוברות לקודקוד</w:t>
      </w:r>
      <w:r w:rsidR="00CB304E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254FC7">
        <w:rPr>
          <w:rFonts w:eastAsiaTheme="minorEastAsia" w:hint="cs"/>
          <w:i/>
          <w:sz w:val="20"/>
          <w:szCs w:val="20"/>
          <w:rtl/>
          <w:lang w:eastAsia="en-IL"/>
        </w:rPr>
        <w:t>לולאה תורמת 2 לדרגה של קודקוד, דרגה של קודקוד מ</w:t>
      </w:r>
      <w:r w:rsidR="00313CF6">
        <w:rPr>
          <w:rFonts w:eastAsiaTheme="minorEastAsia" w:hint="cs"/>
          <w:i/>
          <w:sz w:val="20"/>
          <w:szCs w:val="20"/>
          <w:rtl/>
          <w:lang w:eastAsia="en-IL"/>
        </w:rPr>
        <w:t>בודד היא 0</w:t>
      </w:r>
      <w:r w:rsidR="00CB304E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F014FEC" w14:textId="6063DBE3" w:rsidR="00C3253D" w:rsidRDefault="00C3253D" w:rsidP="00C3253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1F7746B" w14:textId="377AB337" w:rsidR="00C3253D" w:rsidRDefault="00F861A6" w:rsidP="00C3253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משפט 1:</w:t>
      </w:r>
    </w:p>
    <w:p w14:paraId="793A0E42" w14:textId="73CEBC58" w:rsidR="00F861A6" w:rsidRDefault="00870BEE" w:rsidP="00F861A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מגרף לא מכוון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G(V,E)</m:t>
        </m:r>
      </m:oMath>
      <w:r w:rsidR="002E32F6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2E32F6">
        <w:rPr>
          <w:rFonts w:eastAsiaTheme="minorEastAsia" w:hint="cs"/>
          <w:i/>
          <w:sz w:val="20"/>
          <w:szCs w:val="20"/>
          <w:rtl/>
          <w:lang w:eastAsia="en-IL"/>
        </w:rPr>
        <w:t xml:space="preserve">בעל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=n</m:t>
        </m:r>
      </m:oMath>
      <w:r w:rsidR="00C47E4F">
        <w:rPr>
          <w:rFonts w:eastAsiaTheme="minorEastAsia" w:hint="cs"/>
          <w:i/>
          <w:sz w:val="20"/>
          <w:szCs w:val="20"/>
          <w:rtl/>
          <w:lang w:eastAsia="en-IL"/>
        </w:rPr>
        <w:t xml:space="preserve"> קוקודים: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3</m:t>
            </m:r>
          </m:sub>
        </m:sSub>
      </m:oMath>
      <w:r w:rsidR="007261E3">
        <w:rPr>
          <w:rFonts w:eastAsiaTheme="minorEastAsia" w:hint="cs"/>
          <w:i/>
          <w:sz w:val="20"/>
          <w:szCs w:val="20"/>
          <w:rtl/>
          <w:lang w:eastAsia="en-IL"/>
        </w:rPr>
        <w:t xml:space="preserve"> ו-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|E|</m:t>
        </m:r>
      </m:oMath>
      <w:r w:rsidR="001E5600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1E5600">
        <w:rPr>
          <w:rFonts w:eastAsiaTheme="minorEastAsia" w:hint="cs"/>
          <w:i/>
          <w:sz w:val="20"/>
          <w:szCs w:val="20"/>
          <w:rtl/>
          <w:lang w:eastAsia="en-IL"/>
        </w:rPr>
        <w:t>צלעות סכום דרגות הקודקודים שווה לפעמיים מספר הצלעות</w:t>
      </w:r>
      <w:r w:rsidR="000F0625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5D1C5EDF" w14:textId="25090576" w:rsidR="007668FF" w:rsidRPr="006C2813" w:rsidRDefault="00DD5B72" w:rsidP="00723662">
      <w:pPr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deg⁡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)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=2|E|</m:t>
          </m:r>
        </m:oMath>
      </m:oMathPara>
    </w:p>
    <w:p w14:paraId="6623488C" w14:textId="5E6F58EF" w:rsidR="006C2813" w:rsidRDefault="006C2813" w:rsidP="006C281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70B3A608" w14:textId="24434CBA" w:rsidR="006C2813" w:rsidRDefault="004E1C3A" w:rsidP="006C281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נספור לכל הקודקוד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את מספר הצלעות המחוברות אליו, כלומר נספור את כל הדרגות.</w:t>
      </w:r>
    </w:p>
    <w:p w14:paraId="44E35137" w14:textId="05CD4804" w:rsidR="00D92C7B" w:rsidRDefault="00D92C7B" w:rsidP="00D92C7B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כל צלע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(u,v)</m:t>
        </m:r>
      </m:oMath>
      <w:r w:rsidR="00D32CDA">
        <w:rPr>
          <w:rFonts w:eastAsiaTheme="minorEastAsia" w:hint="cs"/>
          <w:i/>
          <w:sz w:val="20"/>
          <w:szCs w:val="20"/>
          <w:rtl/>
          <w:lang w:eastAsia="en-IL"/>
        </w:rPr>
        <w:t xml:space="preserve"> תספור פעמיים </w:t>
      </w:r>
      <w:r w:rsidR="00D32CDA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D32CDA">
        <w:rPr>
          <w:rFonts w:eastAsiaTheme="minorEastAsia" w:hint="cs"/>
          <w:i/>
          <w:sz w:val="20"/>
          <w:szCs w:val="20"/>
          <w:rtl/>
          <w:lang w:eastAsia="en-IL"/>
        </w:rPr>
        <w:t xml:space="preserve">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 w:rsidR="00096343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096343">
        <w:rPr>
          <w:rFonts w:eastAsiaTheme="minorEastAsia" w:hint="cs"/>
          <w:i/>
          <w:sz w:val="20"/>
          <w:szCs w:val="20"/>
          <w:rtl/>
          <w:lang w:eastAsia="en-IL"/>
        </w:rPr>
        <w:t xml:space="preserve">ועבור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 w:rsidR="00E14932">
        <w:rPr>
          <w:rFonts w:eastAsiaTheme="minorEastAsia" w:hint="cs"/>
          <w:i/>
          <w:sz w:val="20"/>
          <w:szCs w:val="20"/>
          <w:rtl/>
          <w:lang w:eastAsia="en-IL"/>
        </w:rPr>
        <w:t>, ומכאן מתקבל השיוויון</w:t>
      </w:r>
      <w:r w:rsidR="00962443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7D1E2FBF" w14:textId="393F990A" w:rsidR="00A7530E" w:rsidRPr="00CF016D" w:rsidRDefault="00357BD2" w:rsidP="00CF016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00535A9B" w14:textId="68DA9C60" w:rsidR="001B7AA4" w:rsidRDefault="001B7AA4" w:rsidP="001B7AA4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F807D58" w14:textId="77777777" w:rsidR="00CF016D" w:rsidRDefault="00CF016D" w:rsidP="00425339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2AE32F3A" w14:textId="77777777" w:rsidR="00CF016D" w:rsidRDefault="00CF016D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1B106B23" w14:textId="77777777" w:rsidR="00CF016D" w:rsidRDefault="00CF016D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53224007" w14:textId="77777777" w:rsidR="00CF016D" w:rsidRDefault="00CF016D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4D147EEC" w14:textId="77777777" w:rsidR="00CF016D" w:rsidRDefault="00CF016D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3350B59F" w14:textId="77777777" w:rsidR="00CF016D" w:rsidRDefault="00CF016D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25ADF348" w14:textId="1B089534" w:rsidR="00425339" w:rsidRPr="005555D7" w:rsidRDefault="00EE0066" w:rsidP="00CF016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5555D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דוגמה:</w:t>
      </w:r>
    </w:p>
    <w:p w14:paraId="7B0CE223" w14:textId="0D37E5E7" w:rsidR="00EE0066" w:rsidRDefault="00B065D6" w:rsidP="00894BC0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66E33A38" wp14:editId="69746C8C">
            <wp:extent cx="1521778" cy="88756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0BF1C76F" w14:textId="0C3B3CBC" w:rsidR="008032EC" w:rsidRPr="006465AE" w:rsidRDefault="00DD5B72" w:rsidP="008032E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=1,</m:t>
          </m:r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=1</m:t>
          </m:r>
        </m:oMath>
      </m:oMathPara>
    </w:p>
    <w:p w14:paraId="5795AB9F" w14:textId="5342A796" w:rsidR="006465AE" w:rsidRPr="00944959" w:rsidRDefault="00DD5B72" w:rsidP="00C42706">
      <w:pPr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E</m:t>
            </m:r>
          </m:e>
        </m:d>
        <m:r>
          <w:rPr>
            <w:rFonts w:ascii="Cambria Math" w:eastAsiaTheme="minorEastAsia" w:hAnsi="Cambria Math"/>
            <w:sz w:val="20"/>
            <w:szCs w:val="20"/>
            <w:lang w:eastAsia="en-IL"/>
          </w:rPr>
          <m:t>=1</m:t>
        </m:r>
      </m:oMath>
      <w:r w:rsidR="00C42706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5761C2" w:rsidRPr="00315F14">
        <w:rPr>
          <w:rFonts w:eastAsiaTheme="minorEastAsia"/>
          <w:i/>
          <w:sz w:val="16"/>
          <w:szCs w:val="16"/>
          <w:lang w:eastAsia="en-IL"/>
        </w:rPr>
        <w:t>(</w:t>
      </w:r>
      <m:oMath>
        <m:r>
          <w:rPr>
            <w:rFonts w:ascii="Cambria Math" w:eastAsiaTheme="minorEastAsia" w:hAnsi="Cambria Math"/>
            <w:sz w:val="16"/>
            <w:szCs w:val="16"/>
            <w:lang w:eastAsia="en-IL"/>
          </w:rPr>
          <m:t>|E|</m:t>
        </m:r>
      </m:oMath>
      <w:r w:rsidR="00B47583" w:rsidRPr="00315F14">
        <w:rPr>
          <w:rFonts w:eastAsiaTheme="minorEastAsia"/>
          <w:i/>
          <w:sz w:val="16"/>
          <w:szCs w:val="16"/>
          <w:lang w:eastAsia="en-IL"/>
        </w:rPr>
        <w:t xml:space="preserve"> = </w:t>
      </w:r>
      <w:r w:rsidR="00B47583" w:rsidRPr="00315F14">
        <w:rPr>
          <w:rFonts w:eastAsiaTheme="minorEastAsia" w:hint="cs"/>
          <w:i/>
          <w:sz w:val="16"/>
          <w:szCs w:val="16"/>
          <w:rtl/>
          <w:lang w:eastAsia="en-IL"/>
        </w:rPr>
        <w:t>מספר הצלעות</w:t>
      </w:r>
      <w:r w:rsidR="005761C2" w:rsidRPr="00315F14">
        <w:rPr>
          <w:rFonts w:eastAsiaTheme="minorEastAsia"/>
          <w:i/>
          <w:sz w:val="16"/>
          <w:szCs w:val="16"/>
          <w:lang w:eastAsia="en-IL"/>
        </w:rPr>
        <w:t>)</w:t>
      </w:r>
    </w:p>
    <w:p w14:paraId="05B8F967" w14:textId="7D671141" w:rsidR="00303ADB" w:rsidRPr="00BB78A8" w:rsidRDefault="00303ADB" w:rsidP="00F56679">
      <w:pPr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sun=2=2∙|E|</m:t>
        </m:r>
      </m:oMath>
      <w:r w:rsidR="00F56679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F56679">
        <w:rPr>
          <w:rFonts w:eastAsiaTheme="minorEastAsia"/>
          <w:i/>
          <w:sz w:val="20"/>
          <w:szCs w:val="20"/>
          <w:lang w:eastAsia="en-IL"/>
        </w:rPr>
        <w:t xml:space="preserve"> </w:t>
      </w:r>
      <w:r w:rsidR="00F56679" w:rsidRPr="00315F14">
        <w:rPr>
          <w:rFonts w:eastAsiaTheme="minorEastAsia"/>
          <w:i/>
          <w:sz w:val="16"/>
          <w:szCs w:val="16"/>
          <w:lang w:eastAsia="en-IL"/>
        </w:rPr>
        <w:t>(</w:t>
      </w:r>
      <m:oMath>
        <m:r>
          <w:rPr>
            <w:rFonts w:ascii="Cambria Math" w:eastAsiaTheme="minorEastAsia" w:hAnsi="Cambria Math"/>
            <w:sz w:val="16"/>
            <w:szCs w:val="16"/>
            <w:lang w:eastAsia="en-IL"/>
          </w:rPr>
          <m:t>sum</m:t>
        </m:r>
      </m:oMath>
      <w:r w:rsidR="00F56679" w:rsidRPr="00315F14">
        <w:rPr>
          <w:rFonts w:eastAsiaTheme="minorEastAsia"/>
          <w:i/>
          <w:sz w:val="16"/>
          <w:szCs w:val="16"/>
          <w:lang w:eastAsia="en-IL"/>
        </w:rPr>
        <w:t xml:space="preserve"> = </w:t>
      </w:r>
      <w:r w:rsidR="00F56679" w:rsidRPr="00315F14">
        <w:rPr>
          <w:rFonts w:eastAsiaTheme="minorEastAsia" w:hint="cs"/>
          <w:i/>
          <w:sz w:val="16"/>
          <w:szCs w:val="16"/>
          <w:rtl/>
          <w:lang w:eastAsia="en-IL"/>
        </w:rPr>
        <w:t>מספר כל הדרגות</w:t>
      </w:r>
      <w:r w:rsidR="00F56679" w:rsidRPr="00315F14">
        <w:rPr>
          <w:rFonts w:eastAsiaTheme="minorEastAsia"/>
          <w:i/>
          <w:sz w:val="16"/>
          <w:szCs w:val="16"/>
          <w:lang w:eastAsia="en-IL"/>
        </w:rPr>
        <w:t>)</w:t>
      </w:r>
    </w:p>
    <w:p w14:paraId="21685AD3" w14:textId="3B711F54" w:rsidR="00BB78A8" w:rsidRDefault="00BB78A8" w:rsidP="00BB78A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7DCBA8B6" w14:textId="7D023963" w:rsidR="00BB78A8" w:rsidRPr="005555D7" w:rsidRDefault="00F42F1E" w:rsidP="00BB78A8">
      <w:pPr>
        <w:bidi/>
        <w:spacing w:after="0" w:line="360" w:lineRule="auto"/>
        <w:rPr>
          <w:rFonts w:eastAsiaTheme="minorEastAsia"/>
          <w:b/>
          <w:bCs/>
          <w:i/>
          <w:noProof/>
          <w:sz w:val="20"/>
          <w:szCs w:val="20"/>
          <w:rtl/>
          <w:lang w:eastAsia="en-IL"/>
        </w:rPr>
      </w:pPr>
      <w:r w:rsidRPr="005555D7">
        <w:rPr>
          <w:rFonts w:eastAsiaTheme="minorEastAsia" w:hint="cs"/>
          <w:b/>
          <w:bCs/>
          <w:i/>
          <w:noProof/>
          <w:sz w:val="20"/>
          <w:szCs w:val="20"/>
          <w:rtl/>
          <w:lang w:eastAsia="en-IL"/>
        </w:rPr>
        <w:t>דוגמ</w:t>
      </w:r>
      <w:r w:rsidR="005E7987">
        <w:rPr>
          <w:rFonts w:eastAsiaTheme="minorEastAsia" w:hint="cs"/>
          <w:b/>
          <w:bCs/>
          <w:i/>
          <w:noProof/>
          <w:sz w:val="20"/>
          <w:szCs w:val="20"/>
          <w:rtl/>
          <w:lang w:eastAsia="en-IL"/>
        </w:rPr>
        <w:t>ה</w:t>
      </w:r>
      <w:r w:rsidRPr="005555D7">
        <w:rPr>
          <w:rFonts w:eastAsiaTheme="minorEastAsia" w:hint="cs"/>
          <w:b/>
          <w:bCs/>
          <w:i/>
          <w:noProof/>
          <w:sz w:val="20"/>
          <w:szCs w:val="20"/>
          <w:rtl/>
          <w:lang w:eastAsia="en-IL"/>
        </w:rPr>
        <w:t xml:space="preserve"> נוספת:</w:t>
      </w:r>
    </w:p>
    <w:p w14:paraId="36375F6B" w14:textId="4D5D1430" w:rsidR="00F42F1E" w:rsidRDefault="00F42F1E" w:rsidP="00F42F1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53E3584" w14:textId="06DC59FF" w:rsidR="007A1764" w:rsidRDefault="00E300C2" w:rsidP="007A176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noProof/>
          <w:sz w:val="20"/>
          <w:szCs w:val="20"/>
          <w:rtl/>
          <w:lang w:val="he-IL" w:eastAsia="en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D7C97BA" wp14:editId="48803CAF">
                <wp:simplePos x="0" y="0"/>
                <wp:positionH relativeFrom="column">
                  <wp:posOffset>1609683</wp:posOffset>
                </wp:positionH>
                <wp:positionV relativeFrom="paragraph">
                  <wp:posOffset>2540</wp:posOffset>
                </wp:positionV>
                <wp:extent cx="2109470" cy="1347470"/>
                <wp:effectExtent l="0" t="0" r="5080" b="50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470" cy="1347470"/>
                          <a:chOff x="0" y="0"/>
                          <a:chExt cx="2109788" cy="1347788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790575" y="261937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F6BFDA" w14:textId="3C8EA357" w:rsidR="00DD5B72" w:rsidRPr="007A1764" w:rsidRDefault="00DD5B72" w:rsidP="007A1764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728788" y="0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480F5" w14:textId="75D34F3C" w:rsidR="00DD5B72" w:rsidRPr="007A1764" w:rsidRDefault="00DD5B72" w:rsidP="007A1764">
                              <w:pPr>
                                <w:jc w:val="center"/>
                              </w:pPr>
                              <w:r>
                                <w:t>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0" y="119062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C369B" w14:textId="7155352B" w:rsidR="00DD5B72" w:rsidRPr="007A1764" w:rsidRDefault="00DD5B72" w:rsidP="007A1764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642938" y="990600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6999D4" w14:textId="6EEED64C" w:rsidR="00DD5B72" w:rsidRPr="007A1764" w:rsidRDefault="00DD5B72" w:rsidP="007A1764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752600" y="747712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5A07B" w14:textId="24B4AE8F" w:rsidR="00DD5B72" w:rsidRPr="007A1764" w:rsidRDefault="00DD5B72" w:rsidP="007A1764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276225" y="442912"/>
                            <a:ext cx="466725" cy="628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95275" y="319087"/>
                            <a:ext cx="609600" cy="52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085850" y="542925"/>
                            <a:ext cx="79057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1085850" y="261937"/>
                            <a:ext cx="71437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833563" y="280987"/>
                            <a:ext cx="100012" cy="5381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C97BA" id="Group 17" o:spid="_x0000_s1026" style="position:absolute;left:0;text-align:left;margin-left:126.75pt;margin-top:.2pt;width:166.1pt;height:106.1pt;z-index:251672576;mso-width-relative:margin;mso-height-relative:margin" coordsize="21097,1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">
                <v:oval id="Oval 4" o:spid="_x0000_s1027" style="position:absolute;left:7905;top:2619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" fillcolor="#323e4f [2415]" stroked="f" strokeweight="1pt">
                  <v:stroke joinstyle="miter"/>
                  <v:textbox>
                    <w:txbxContent>
                      <w:p w14:paraId="77F6BFDA" w14:textId="3C8EA357" w:rsidR="00DD5B72" w:rsidRPr="007A1764" w:rsidRDefault="00DD5B72" w:rsidP="007A1764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Oval 6" o:spid="_x0000_s1028" style="position:absolute;left:17287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" fillcolor="#323e4f [2415]" stroked="f" strokeweight="1pt">
                  <v:stroke joinstyle="miter"/>
                  <v:textbox>
                    <w:txbxContent>
                      <w:p w14:paraId="56B480F5" w14:textId="75D34F3C" w:rsidR="00DD5B72" w:rsidRPr="007A1764" w:rsidRDefault="00DD5B72" w:rsidP="007A1764">
                        <w:pPr>
                          <w:jc w:val="center"/>
                        </w:pPr>
                        <w:r>
                          <w:t>bb</w:t>
                        </w:r>
                      </w:p>
                    </w:txbxContent>
                  </v:textbox>
                </v:oval>
                <v:oval id="Oval 7" o:spid="_x0000_s1029" style="position:absolute;top:1190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" fillcolor="#323e4f [2415]" stroked="f" strokeweight="1pt">
                  <v:stroke joinstyle="miter"/>
                  <v:textbox>
                    <w:txbxContent>
                      <w:p w14:paraId="239C369B" w14:textId="7155352B" w:rsidR="00DD5B72" w:rsidRPr="007A1764" w:rsidRDefault="00DD5B72" w:rsidP="007A1764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8" o:spid="_x0000_s1030" style="position:absolute;left:6429;top:990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" fillcolor="#323e4f [2415]" stroked="f" strokeweight="1pt">
                  <v:stroke joinstyle="miter"/>
                  <v:textbox>
                    <w:txbxContent>
                      <w:p w14:paraId="026999D4" w14:textId="6EEED64C" w:rsidR="00DD5B72" w:rsidRPr="007A1764" w:rsidRDefault="00DD5B72" w:rsidP="007A1764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9" o:spid="_x0000_s1031" style="position:absolute;left:17526;top:747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" fillcolor="#323e4f [2415]" stroked="f" strokeweight="1pt">
                  <v:stroke joinstyle="miter"/>
                  <v:textbox>
                    <w:txbxContent>
                      <w:p w14:paraId="18D5A07B" w14:textId="24B4AE8F" w:rsidR="00DD5B72" w:rsidRPr="007A1764" w:rsidRDefault="00DD5B72" w:rsidP="007A1764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line id="Straight Connector 11" o:spid="_x0000_s1032" style="position:absolute;flip:x y;visibility:visible;mso-wrap-style:square" from="2762,4429" to="7429,10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" strokecolor="#323e4f [2415]" strokeweight=".5pt">
                  <v:stroke joinstyle="miter"/>
                </v:line>
                <v:line id="Straight Connector 12" o:spid="_x0000_s1033" style="position:absolute;visibility:visible;mso-wrap-style:square" from="2952,3190" to="904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" strokecolor="#323e4f [2415]" strokeweight=".5pt">
                  <v:stroke joinstyle="miter"/>
                </v:line>
                <v:line id="Straight Connector 13" o:spid="_x0000_s1034" style="position:absolute;visibility:visible;mso-wrap-style:square" from="10858,5429" to="18764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" strokecolor="#323e4f [2415]" strokeweight=".5pt">
                  <v:stroke joinstyle="miter"/>
                </v:line>
                <v:line id="Straight Connector 14" o:spid="_x0000_s1035" style="position:absolute;flip:y;visibility:visible;mso-wrap-style:square" from="10858,2619" to="18002,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" strokecolor="#323e4f [2415]" strokeweight=".5pt">
                  <v:stroke joinstyle="miter"/>
                </v:line>
                <v:line id="Straight Connector 15" o:spid="_x0000_s1036" style="position:absolute;visibility:visible;mso-wrap-style:square" from="18335,2809" to="1933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" strokecolor="#323e4f [2415]" strokeweight=".5pt">
                  <v:stroke joinstyle="miter"/>
                </v:line>
              </v:group>
            </w:pict>
          </mc:Fallback>
        </mc:AlternateContent>
      </w:r>
    </w:p>
    <w:p w14:paraId="56B01737" w14:textId="3C777C1C" w:rsidR="007A1764" w:rsidRDefault="007A1764" w:rsidP="007A176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37B09B9" w14:textId="5AA732FE" w:rsidR="007E2F02" w:rsidRDefault="007E2F02" w:rsidP="007A1764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EE123ED" w14:textId="5B5C29B1" w:rsidR="007A1764" w:rsidRDefault="007A1764" w:rsidP="007E2F0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9B848F5" w14:textId="01AD8F85" w:rsidR="007E2F02" w:rsidRDefault="007E2F02" w:rsidP="007E2F0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A678ECB" w14:textId="71DE0BC3" w:rsidR="007E2F02" w:rsidRDefault="007E2F02" w:rsidP="007E2F0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D196E2D" w14:textId="3612538D" w:rsidR="007E2F02" w:rsidRDefault="007E2F02" w:rsidP="007E2F0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781C1FE3" w14:textId="30BA64F5" w:rsidR="00EB0E60" w:rsidRPr="00EB0E60" w:rsidRDefault="00DD5B72" w:rsidP="00EB0E60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=3</m:t>
          </m:r>
        </m:oMath>
      </m:oMathPara>
    </w:p>
    <w:p w14:paraId="349D5FE2" w14:textId="1027E6C2" w:rsidR="0026364F" w:rsidRPr="00AF6258" w:rsidRDefault="00DD5B72" w:rsidP="0026364F">
      <w:pPr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b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</m:t>
          </m:r>
        </m:oMath>
      </m:oMathPara>
    </w:p>
    <w:p w14:paraId="4EE64B75" w14:textId="3E392E25" w:rsidR="007E2F02" w:rsidRPr="00E7345E" w:rsidRDefault="00DD5B72" w:rsidP="007E2F02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c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</m:t>
          </m:r>
        </m:oMath>
      </m:oMathPara>
    </w:p>
    <w:p w14:paraId="32AC2625" w14:textId="2E01504A" w:rsidR="00E7345E" w:rsidRPr="00120E4F" w:rsidRDefault="00DD5B72" w:rsidP="00E7345E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d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=1</m:t>
          </m:r>
        </m:oMath>
      </m:oMathPara>
    </w:p>
    <w:p w14:paraId="0371E647" w14:textId="1B63B7F2" w:rsidR="00120E4F" w:rsidRPr="00347C08" w:rsidRDefault="00DD5B72" w:rsidP="00120E4F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deg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e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</m:t>
          </m:r>
        </m:oMath>
      </m:oMathPara>
    </w:p>
    <w:p w14:paraId="5EFE07B2" w14:textId="598602C0" w:rsidR="00CB7D9A" w:rsidRPr="00153E48" w:rsidRDefault="00DD5B72" w:rsidP="00CB7D9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=5</m:t>
          </m:r>
        </m:oMath>
      </m:oMathPara>
    </w:p>
    <w:p w14:paraId="3DC498FE" w14:textId="32890915" w:rsidR="00153E48" w:rsidRPr="00862C50" w:rsidRDefault="00BA3E7F" w:rsidP="00153E4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sum=3+2+2+1+2=10=2∙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=2∙5</m:t>
          </m:r>
        </m:oMath>
      </m:oMathPara>
    </w:p>
    <w:p w14:paraId="6000AD8D" w14:textId="6354D26E" w:rsidR="007E5595" w:rsidRDefault="007E5595" w:rsidP="007E559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E280245" w14:textId="77777777" w:rsidR="00AD6BFF" w:rsidRDefault="00AD6BFF" w:rsidP="00AD6BFF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791641D" w14:textId="77777777" w:rsidR="00AD6BFF" w:rsidRDefault="00AD6BFF" w:rsidP="00AD6BFF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6DE8C02B" w14:textId="7FEBE3DC" w:rsidR="00C71316" w:rsidRPr="00896392" w:rsidRDefault="00C71316" w:rsidP="00AD6BFF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896392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מסקנה:</w:t>
      </w:r>
    </w:p>
    <w:p w14:paraId="152127A3" w14:textId="77777777" w:rsidR="00C71316" w:rsidRDefault="00C71316" w:rsidP="00C7131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בכל גרף לא מכוון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G(V,E)</m:t>
        </m:r>
      </m:oMath>
      <w:r>
        <w:rPr>
          <w:rFonts w:eastAsiaTheme="minorEastAsia"/>
          <w:i/>
          <w:sz w:val="20"/>
          <w:szCs w:val="20"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>מספר הקודקודים בעלי דרגה אי-זוגית הוא מספר זוגי.</w:t>
      </w:r>
    </w:p>
    <w:p w14:paraId="33FA4EFD" w14:textId="77777777" w:rsidR="00C71316" w:rsidRDefault="00C71316" w:rsidP="00C7131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4B51149" w14:textId="77777777" w:rsidR="00C71316" w:rsidRDefault="00C71316" w:rsidP="00C7131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הוכחה: </w:t>
      </w:r>
    </w:p>
    <w:p w14:paraId="5164DB09" w14:textId="77777777" w:rsidR="00C71316" w:rsidRDefault="00C71316" w:rsidP="00C7131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נפרק את קבוצת קדקודי הגרך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לשתי קבוצות זרות: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V=U∪Z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, מורכבת מקודקודים בעלי דרגה זוגית, ו-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Z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מורכבת מקודקודים בעלי דרגה אי-זוגית, לכן:</w:t>
      </w:r>
    </w:p>
    <w:p w14:paraId="2533C6FB" w14:textId="77777777" w:rsidR="00C71316" w:rsidRPr="00497820" w:rsidRDefault="00DD5B72" w:rsidP="00C7131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v∈V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v∈U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v∈ Z</m:t>
              </m:r>
            </m:sub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v</m:t>
              </m:r>
            </m:e>
          </m:nary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=2|E|</m:t>
          </m:r>
        </m:oMath>
      </m:oMathPara>
    </w:p>
    <w:p w14:paraId="4E655570" w14:textId="77777777" w:rsidR="00C71316" w:rsidRDefault="00C71316" w:rsidP="00C7131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סכום דרגות בקבוצת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זוגי,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2|E|</m:t>
        </m:r>
      </m:oMath>
      <w:r>
        <w:rPr>
          <w:rFonts w:eastAsiaTheme="minorEastAsia"/>
          <w:i/>
          <w:sz w:val="20"/>
          <w:szCs w:val="20"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הוא מספר זוגי, ולכן דרגות בקבוצה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Z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הוא זוגי.</w:t>
      </w:r>
    </w:p>
    <w:p w14:paraId="6C936724" w14:textId="26405B3F" w:rsidR="00C71316" w:rsidRPr="00A63712" w:rsidRDefault="00C71316" w:rsidP="00AD6BF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0DF9396F" w14:textId="2D1D1DFC" w:rsidR="00A63712" w:rsidRDefault="00A63712" w:rsidP="00A6371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1140B09" w14:textId="08F844D8" w:rsidR="00A63712" w:rsidRDefault="00A63712" w:rsidP="00A6371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775CD83" w14:textId="422B92C0" w:rsidR="00A63712" w:rsidRPr="00D95632" w:rsidRDefault="00A63712" w:rsidP="00A63712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D95632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דוגמא:</w:t>
      </w:r>
    </w:p>
    <w:p w14:paraId="63C84EB6" w14:textId="13C4D253" w:rsidR="00A63712" w:rsidRDefault="00D95632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noProof/>
          <w:sz w:val="20"/>
          <w:szCs w:val="20"/>
          <w:rtl/>
          <w:lang w:val="he-IL" w:eastAsia="en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A9635C" wp14:editId="16F3F888">
                <wp:simplePos x="0" y="0"/>
                <wp:positionH relativeFrom="column">
                  <wp:posOffset>2031365</wp:posOffset>
                </wp:positionH>
                <wp:positionV relativeFrom="paragraph">
                  <wp:posOffset>85090</wp:posOffset>
                </wp:positionV>
                <wp:extent cx="2109788" cy="1347788"/>
                <wp:effectExtent l="0" t="0" r="5080" b="508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9788" cy="1347788"/>
                          <a:chOff x="0" y="0"/>
                          <a:chExt cx="2109788" cy="1347788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790575" y="261937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09A60" w14:textId="77777777" w:rsidR="00DD5B72" w:rsidRPr="007A1764" w:rsidRDefault="00DD5B72" w:rsidP="00477B3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728788" y="0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AF0AD2" w14:textId="77777777" w:rsidR="00DD5B72" w:rsidRPr="007A1764" w:rsidRDefault="00DD5B72" w:rsidP="00A63712">
                              <w:pPr>
                                <w:jc w:val="center"/>
                              </w:pPr>
                              <w:r>
                                <w:t>bb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19062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A633EF" w14:textId="77777777" w:rsidR="00DD5B72" w:rsidRPr="007A1764" w:rsidRDefault="00DD5B72" w:rsidP="00A63712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642938" y="990600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7D917" w14:textId="77777777" w:rsidR="00DD5B72" w:rsidRPr="007A1764" w:rsidRDefault="00DD5B72" w:rsidP="00A63712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752600" y="747712"/>
                            <a:ext cx="357188" cy="357188"/>
                          </a:xfrm>
                          <a:prstGeom prst="ellipse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C11E48" w14:textId="77777777" w:rsidR="00DD5B72" w:rsidRPr="007A1764" w:rsidRDefault="00DD5B72" w:rsidP="00A63712">
                              <w:pPr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276225" y="442912"/>
                            <a:ext cx="466725" cy="6286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95275" y="319087"/>
                            <a:ext cx="609600" cy="523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1085850" y="542925"/>
                            <a:ext cx="790575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085850" y="261937"/>
                            <a:ext cx="714375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833563" y="280987"/>
                            <a:ext cx="100012" cy="5381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9635C" id="Group 18" o:spid="_x0000_s1037" style="position:absolute;left:0;text-align:left;margin-left:159.95pt;margin-top:6.7pt;width:166.15pt;height:106.15pt;z-index:251674624;mso-width-relative:margin;mso-height-relative:margin" coordsize="21097,13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">
                <v:oval id="Oval 19" o:spid="_x0000_s1038" style="position:absolute;left:7905;top:2619;width:357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" fillcolor="#323e4f [2415]" stroked="f" strokeweight="1pt">
                  <v:stroke joinstyle="miter"/>
                  <v:textbox>
                    <w:txbxContent>
                      <w:p w14:paraId="16809A60" w14:textId="77777777" w:rsidR="00DD5B72" w:rsidRPr="007A1764" w:rsidRDefault="00DD5B72" w:rsidP="00477B3B">
                        <w:r>
                          <w:t>a</w:t>
                        </w:r>
                      </w:p>
                    </w:txbxContent>
                  </v:textbox>
                </v:oval>
                <v:oval id="Oval 20" o:spid="_x0000_s1039" style="position:absolute;left:17287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" fillcolor="#323e4f [2415]" stroked="f" strokeweight="1pt">
                  <v:stroke joinstyle="miter"/>
                  <v:textbox>
                    <w:txbxContent>
                      <w:p w14:paraId="5EAF0AD2" w14:textId="77777777" w:rsidR="00DD5B72" w:rsidRPr="007A1764" w:rsidRDefault="00DD5B72" w:rsidP="00A63712">
                        <w:pPr>
                          <w:jc w:val="center"/>
                        </w:pPr>
                        <w:r>
                          <w:t>bb</w:t>
                        </w:r>
                      </w:p>
                    </w:txbxContent>
                  </v:textbox>
                </v:oval>
                <v:oval id="Oval 21" o:spid="_x0000_s1040" style="position:absolute;top:1190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" fillcolor="#323e4f [2415]" stroked="f" strokeweight="1pt">
                  <v:stroke joinstyle="miter"/>
                  <v:textbox>
                    <w:txbxContent>
                      <w:p w14:paraId="1AA633EF" w14:textId="77777777" w:rsidR="00DD5B72" w:rsidRPr="007A1764" w:rsidRDefault="00DD5B72" w:rsidP="00A63712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Oval 22" o:spid="_x0000_s1041" style="position:absolute;left:6429;top:9906;width:3572;height:3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" fillcolor="#323e4f [2415]" stroked="f" strokeweight="1pt">
                  <v:stroke joinstyle="miter"/>
                  <v:textbox>
                    <w:txbxContent>
                      <w:p w14:paraId="5C97D917" w14:textId="77777777" w:rsidR="00DD5B72" w:rsidRPr="007A1764" w:rsidRDefault="00DD5B72" w:rsidP="00A63712">
                        <w:pPr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  <v:oval id="Oval 23" o:spid="_x0000_s1042" style="position:absolute;left:17526;top:7477;width:3571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" fillcolor="#323e4f [2415]" stroked="f" strokeweight="1pt">
                  <v:stroke joinstyle="miter"/>
                  <v:textbox>
                    <w:txbxContent>
                      <w:p w14:paraId="14C11E48" w14:textId="77777777" w:rsidR="00DD5B72" w:rsidRPr="007A1764" w:rsidRDefault="00DD5B72" w:rsidP="00A63712">
                        <w:pPr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oval>
                <v:line id="Straight Connector 24" o:spid="_x0000_s1043" style="position:absolute;flip:x y;visibility:visible;mso-wrap-style:square" from="2762,4429" to="7429,10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" strokecolor="#323e4f [2415]" strokeweight=".5pt">
                  <v:stroke joinstyle="miter"/>
                </v:line>
                <v:line id="Straight Connector 25" o:spid="_x0000_s1044" style="position:absolute;visibility:visible;mso-wrap-style:square" from="2952,3190" to="9048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" strokecolor="#323e4f [2415]" strokeweight=".5pt">
                  <v:stroke joinstyle="miter"/>
                </v:line>
                <v:line id="Straight Connector 26" o:spid="_x0000_s1045" style="position:absolute;visibility:visible;mso-wrap-style:square" from="10858,5429" to="18764,8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" strokecolor="#323e4f [2415]" strokeweight=".5pt">
                  <v:stroke joinstyle="miter"/>
                </v:line>
                <v:line id="Straight Connector 27" o:spid="_x0000_s1046" style="position:absolute;flip:y;visibility:visible;mso-wrap-style:square" from="10858,2619" to="18002,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" strokecolor="#323e4f [2415]" strokeweight=".5pt">
                  <v:stroke joinstyle="miter"/>
                </v:line>
                <v:line id="Straight Connector 28" o:spid="_x0000_s1047" style="position:absolute;visibility:visible;mso-wrap-style:square" from="18335,2809" to="1933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" strokecolor="#323e4f [2415]" strokeweight=".5pt">
                  <v:stroke joinstyle="miter"/>
                </v:line>
              </v:group>
            </w:pict>
          </mc:Fallback>
        </mc:AlternateContent>
      </w:r>
    </w:p>
    <w:p w14:paraId="00C577E6" w14:textId="5304FB6B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12E0953" w14:textId="5E285346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C0F7F05" w14:textId="0988B8EA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D2A912B" w14:textId="4510063F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12CC80BF" w14:textId="4A73DB67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59B4EB36" w14:textId="0CB06CEF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674FB908" w14:textId="787A4830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63042F1" w14:textId="0484C171" w:rsidR="0037583A" w:rsidRDefault="0037583A" w:rsidP="0037583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3FDADC4" w14:textId="22888C61" w:rsidR="0037583A" w:rsidRDefault="000049F3" w:rsidP="0037583A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דרגות אי-זוגיות: </w:t>
      </w:r>
    </w:p>
    <w:p w14:paraId="6B7E376F" w14:textId="35706686" w:rsidR="00701BB7" w:rsidRPr="001F21F8" w:rsidRDefault="00701BB7" w:rsidP="00701BB7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Z={a,d}</m:t>
          </m:r>
        </m:oMath>
      </m:oMathPara>
    </w:p>
    <w:p w14:paraId="272AAC1E" w14:textId="03FE723C" w:rsidR="001F21F8" w:rsidRDefault="001F21F8" w:rsidP="001F21F8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דרגיות זוגיות:</w:t>
      </w:r>
    </w:p>
    <w:p w14:paraId="53712337" w14:textId="0ECDDA64" w:rsidR="001F21F8" w:rsidRPr="006D57D7" w:rsidRDefault="00E316A1" w:rsidP="001F21F8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U={b,c,e}</m:t>
          </m:r>
        </m:oMath>
      </m:oMathPara>
    </w:p>
    <w:p w14:paraId="0A3FDF69" w14:textId="378A0E07" w:rsidR="006D57D7" w:rsidRDefault="006D57D7" w:rsidP="006D57D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648E36E" w14:textId="0D64A992" w:rsidR="0096035D" w:rsidRDefault="00000186" w:rsidP="0096035D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F7013F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עוד מושגים:</w:t>
      </w:r>
    </w:p>
    <w:p w14:paraId="69C9FE62" w14:textId="77777777" w:rsidR="00180359" w:rsidRPr="00F7013F" w:rsidRDefault="00180359" w:rsidP="00180359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5AE22438" w14:textId="5E403CF5" w:rsidR="00000186" w:rsidRPr="00A27654" w:rsidRDefault="00414F09" w:rsidP="00DA60FD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A27654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גרף פשוט</w:t>
      </w:r>
      <w:r w:rsidRPr="00A27654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Pr="00A27654">
        <w:rPr>
          <w:rFonts w:eastAsiaTheme="minorEastAsia"/>
          <w:i/>
          <w:sz w:val="20"/>
          <w:szCs w:val="20"/>
          <w:rtl/>
          <w:lang w:eastAsia="en-IL"/>
        </w:rPr>
        <w:t>–</w:t>
      </w:r>
      <w:r w:rsidRPr="00A27654">
        <w:rPr>
          <w:rFonts w:eastAsiaTheme="minorEastAsia" w:hint="cs"/>
          <w:i/>
          <w:sz w:val="20"/>
          <w:szCs w:val="20"/>
          <w:rtl/>
          <w:lang w:eastAsia="en-IL"/>
        </w:rPr>
        <w:t xml:space="preserve"> גרף יקרא פשוט אם הוא חסר לולאות וחסר צלעות מקבילות</w:t>
      </w:r>
      <w:r w:rsidR="0010184D" w:rsidRPr="00A27654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A80D82E" w14:textId="2ED08D39" w:rsidR="0010184D" w:rsidRPr="00E81A87" w:rsidRDefault="0010184D" w:rsidP="00DA60FD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E81A8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מסלול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Pr="00E81A8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סדרת קודקודים בגרף בה כל שני קודקודים סמוכים מחוברים ע"י צלע בגרף</w:t>
      </w:r>
      <w:r w:rsidR="0053279E" w:rsidRPr="00E81A8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3BAB0DCC" w14:textId="41AF136D" w:rsidR="00490B50" w:rsidRPr="00E81A87" w:rsidRDefault="00490B50" w:rsidP="00DA60FD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E81A8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אורך מסלול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4F5403" w:rsidRPr="00E81A8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4F5403" w:rsidRPr="00E81A87">
        <w:rPr>
          <w:rFonts w:eastAsiaTheme="minorEastAsia" w:hint="cs"/>
          <w:i/>
          <w:sz w:val="20"/>
          <w:szCs w:val="20"/>
          <w:rtl/>
          <w:lang w:eastAsia="en-IL"/>
        </w:rPr>
        <w:t>אורך של מסלול הוא מספר צלעות שבו</w:t>
      </w:r>
      <w:r w:rsidR="00B103C1" w:rsidRPr="00E81A8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15202CFE" w14:textId="2001070D" w:rsidR="00B103C1" w:rsidRPr="00E81A87" w:rsidRDefault="00EE26A2" w:rsidP="00DA60FD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 w:rsidRPr="00E81A8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מסלול פשוט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Pr="00E81A8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מסלול שכל קודקודיו שונים</w:t>
      </w:r>
      <w:r w:rsidR="0086350C" w:rsidRPr="00E81A8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97ECA36" w14:textId="2947EE35" w:rsidR="0086350C" w:rsidRDefault="0086350C" w:rsidP="00DA60FD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 w:rsidRPr="00E81A87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מעגל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  <w:lang w:eastAsia="en-IL"/>
          </w:rPr>
          <m:t>(cycle)</m:t>
        </m:r>
      </m:oMath>
      <w:r w:rsidR="007F356F"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B63B7" w:rsidRPr="00E81A87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7F356F"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B63B7" w:rsidRPr="00E81A87">
        <w:rPr>
          <w:rFonts w:eastAsiaTheme="minorEastAsia" w:hint="cs"/>
          <w:i/>
          <w:sz w:val="20"/>
          <w:szCs w:val="20"/>
          <w:rtl/>
          <w:lang w:eastAsia="en-IL"/>
        </w:rPr>
        <w:t xml:space="preserve">מסלול סגור בגרף (מתחיל ומסתיים באותו קודקוד) סימון: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C</m:t>
        </m:r>
      </m:oMath>
      <w:r w:rsidR="0014739D" w:rsidRPr="00E81A8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478A2837" w14:textId="2065C9DC" w:rsidR="000F5E34" w:rsidRDefault="000F5E34" w:rsidP="000F5E34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גרף קשיר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(connected graph)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גרף בו בין כל 2 קודקודים</w:t>
      </w:r>
      <w:r w:rsidR="00D63306">
        <w:rPr>
          <w:rFonts w:eastAsiaTheme="minorEastAsia" w:hint="cs"/>
          <w:i/>
          <w:sz w:val="20"/>
          <w:szCs w:val="20"/>
          <w:rtl/>
          <w:lang w:eastAsia="en-IL"/>
        </w:rPr>
        <w:t xml:space="preserve"> יש לפחות מסלול אחד.</w:t>
      </w:r>
    </w:p>
    <w:p w14:paraId="7BFDC539" w14:textId="51A5E670" w:rsidR="00D63306" w:rsidRDefault="005228B0" w:rsidP="00D63306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גרף לא קשיר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(disconnected graph)</m:t>
        </m:r>
      </m:oMath>
      <w:r w:rsidR="005E52C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56F18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5E52C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656F18">
        <w:rPr>
          <w:rFonts w:eastAsiaTheme="minorEastAsia" w:hint="cs"/>
          <w:i/>
          <w:sz w:val="20"/>
          <w:szCs w:val="20"/>
          <w:rtl/>
          <w:lang w:eastAsia="en-IL"/>
        </w:rPr>
        <w:t>גרף בו לפחות 2 קודקודים שאין בהם ל מסלול.</w:t>
      </w:r>
    </w:p>
    <w:p w14:paraId="56271409" w14:textId="12CE79DB" w:rsidR="00552696" w:rsidRPr="00C77D5E" w:rsidRDefault="00FA1724" w:rsidP="00C77D5E">
      <w:pPr>
        <w:pStyle w:val="ListParagraph"/>
        <w:numPr>
          <w:ilvl w:val="0"/>
          <w:numId w:val="22"/>
        </w:num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רכיב קשירות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תת-גרף קשיר של גרף לא קשיר</w:t>
      </w:r>
      <w:r w:rsidR="002149EF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2CFD523B" w14:textId="77777777" w:rsidR="0096035D" w:rsidRDefault="0096035D" w:rsidP="0096035D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4196B11D" w14:textId="71925DCE" w:rsidR="006D57D7" w:rsidRPr="00676155" w:rsidRDefault="0072494C" w:rsidP="000739D4">
      <w:pPr>
        <w:bidi/>
        <w:spacing w:line="360" w:lineRule="auto"/>
        <w:rPr>
          <w:b/>
          <w:bCs/>
          <w:color w:val="2F5496" w:themeColor="accent1" w:themeShade="BF"/>
          <w:sz w:val="24"/>
          <w:szCs w:val="24"/>
          <w:rtl/>
        </w:rPr>
      </w:pPr>
      <w:r w:rsidRPr="00676155">
        <w:rPr>
          <w:rFonts w:hint="cs"/>
          <w:b/>
          <w:bCs/>
          <w:color w:val="2F5496" w:themeColor="accent1" w:themeShade="BF"/>
          <w:sz w:val="24"/>
          <w:szCs w:val="24"/>
          <w:rtl/>
        </w:rPr>
        <w:t>עצים:</w:t>
      </w:r>
    </w:p>
    <w:p w14:paraId="409C662B" w14:textId="60FF9161" w:rsidR="009A445E" w:rsidRDefault="00587526" w:rsidP="008667F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עץ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(Tree)</m:t>
        </m:r>
      </m:oMath>
      <w:r w:rsidR="0032080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A445E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320805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9A445E">
        <w:rPr>
          <w:rFonts w:eastAsiaTheme="minorEastAsia" w:hint="cs"/>
          <w:i/>
          <w:sz w:val="20"/>
          <w:szCs w:val="20"/>
          <w:rtl/>
          <w:lang w:eastAsia="en-IL"/>
        </w:rPr>
        <w:t>הוא גרף פשוט, לא מכוון, קשיר חסר מעגלים, מסומן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T</m:t>
        </m:r>
      </m:oMath>
      <w:r w:rsidR="008667FC"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477928A7" w14:textId="4EBBCCBC" w:rsidR="008667FC" w:rsidRDefault="008E17CE" w:rsidP="00794DC4">
      <w:pPr>
        <w:bidi/>
        <w:spacing w:after="0" w:line="360" w:lineRule="auto"/>
        <w:jc w:val="center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noProof/>
          <w:sz w:val="20"/>
          <w:szCs w:val="20"/>
          <w:rtl/>
          <w:lang w:val="he-IL" w:eastAsia="en-IL"/>
        </w:rPr>
        <w:drawing>
          <wp:inline distT="0" distB="0" distL="0" distR="0" wp14:anchorId="4CF5AC94" wp14:editId="71595359">
            <wp:extent cx="2771912" cy="1616704"/>
            <wp:effectExtent l="0" t="0" r="9525" b="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15AA1D0B" w14:textId="557C935B" w:rsidR="00585A1A" w:rsidRDefault="00327A66" w:rsidP="006E141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עלה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 בעל דרגה 1</w:t>
      </w:r>
      <w:r w:rsidR="00027937">
        <w:rPr>
          <w:rFonts w:eastAsiaTheme="minorEastAsia" w:hint="cs"/>
          <w:i/>
          <w:sz w:val="20"/>
          <w:szCs w:val="20"/>
          <w:rtl/>
          <w:lang w:eastAsia="en-IL"/>
        </w:rPr>
        <w:t xml:space="preserve">, בגרף הקודקודים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1,3,5,7,9</m:t>
        </m:r>
      </m:oMath>
      <w:r w:rsidR="004D141B">
        <w:rPr>
          <w:rFonts w:eastAsiaTheme="minorEastAsia" w:hint="cs"/>
          <w:i/>
          <w:sz w:val="20"/>
          <w:szCs w:val="20"/>
          <w:rtl/>
          <w:lang w:eastAsia="en-IL"/>
        </w:rPr>
        <w:t xml:space="preserve"> הם עלים.</w:t>
      </w:r>
    </w:p>
    <w:p w14:paraId="2B629764" w14:textId="77777777" w:rsidR="00F93E2E" w:rsidRDefault="00F93E2E" w:rsidP="00EE1C9C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450254CE" w14:textId="77777777" w:rsidR="00FA1724" w:rsidRDefault="00FA1724" w:rsidP="00F93E2E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21333279" w14:textId="77777777" w:rsidR="00FA1724" w:rsidRDefault="00FA1724" w:rsidP="00FA1724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</w:p>
    <w:p w14:paraId="272DF595" w14:textId="7AC636DA" w:rsidR="00EE1C9C" w:rsidRPr="00F93E2E" w:rsidRDefault="00EE1C9C" w:rsidP="00FA1724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 w:rsidRPr="00F93E2E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lastRenderedPageBreak/>
        <w:t>משפט 2:</w:t>
      </w:r>
    </w:p>
    <w:p w14:paraId="0AD9AC2E" w14:textId="48EECD2E" w:rsidR="00EE1C9C" w:rsidRDefault="00B81B1B" w:rsidP="00EE1C9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בכל עץ בין כל שני קודקודים שונים בעץ יש מסלול אחד בלבד.</w:t>
      </w:r>
    </w:p>
    <w:p w14:paraId="0C422891" w14:textId="5666A940" w:rsidR="00860CDE" w:rsidRDefault="00860CDE" w:rsidP="00860CD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B77E620" w14:textId="3C92A6AB" w:rsidR="00860CDE" w:rsidRDefault="00860CDE" w:rsidP="00860CDE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6110B72D" w14:textId="7807DE81" w:rsidR="00690D5C" w:rsidRDefault="005926CF" w:rsidP="00690D5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נניח בשלילה שבין שני קודקודים שונים בעץ יש שני מסלולים שונים (כחול ואדום).</w:t>
      </w:r>
    </w:p>
    <w:p w14:paraId="60EFFCCA" w14:textId="4316B3CB" w:rsidR="005926CF" w:rsidRDefault="005926CF" w:rsidP="005926C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נמחק את הצלעות המשותפות, נקבל מעגל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סתירה להגדרת העץ, לכן העץ בין שני קודקודים יש מסלול אחד בלבד</w:t>
      </w:r>
      <w:r w:rsidR="0056716F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58FC5A98" w14:textId="24AFEEA1" w:rsidR="00012687" w:rsidRPr="009F675D" w:rsidRDefault="008C39E2" w:rsidP="0001268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0C62646B" w14:textId="543CEE72" w:rsidR="009F675D" w:rsidRDefault="009F675D" w:rsidP="009F675D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48ABBC94" w14:textId="2BC6FF76" w:rsidR="008D0B4E" w:rsidRDefault="008D0B4E" w:rsidP="00B450E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משפט 3:</w:t>
      </w:r>
    </w:p>
    <w:p w14:paraId="0C430ECA" w14:textId="23B4C13F" w:rsidR="00B450EF" w:rsidRDefault="00B450EF" w:rsidP="00B450E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לכל עץ יש לפחות עלה אחד.</w:t>
      </w:r>
    </w:p>
    <w:p w14:paraId="6866585D" w14:textId="77777777" w:rsidR="00732622" w:rsidRDefault="00732622" w:rsidP="0073262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DB2676F" w14:textId="16B3CB7E" w:rsidR="00B450EF" w:rsidRDefault="00A32785" w:rsidP="00B450EF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0A92590C" w14:textId="27867142" w:rsidR="00A32785" w:rsidRDefault="00EB24D9" w:rsidP="00A32785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נניח בשלילה שלעץ אין עלים, לכן דרגה של כל קודקוד </w:t>
      </w:r>
      <m:oMath>
        <m:func>
          <m:funcPr>
            <m:ctrlP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eastAsia="en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eastAsia="en-IL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  <w:sz w:val="20"/>
            <w:szCs w:val="20"/>
            <w:lang w:eastAsia="en-IL"/>
          </w:rPr>
          <m:t>≥2</m:t>
        </m:r>
      </m:oMath>
      <w:r w:rsidR="000523E2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w:r w:rsidR="005410C6">
        <w:rPr>
          <w:rFonts w:eastAsiaTheme="minorEastAsia" w:hint="cs"/>
          <w:i/>
          <w:sz w:val="20"/>
          <w:szCs w:val="20"/>
          <w:rtl/>
          <w:lang w:eastAsia="en-IL"/>
        </w:rPr>
        <w:t>ניקח קודקוד כלשהו, בגלל שדרגתו גדולה או שווה ל-2</w:t>
      </w:r>
      <w:r w:rsidR="00E52D49">
        <w:rPr>
          <w:rFonts w:eastAsiaTheme="minorEastAsia" w:hint="cs"/>
          <w:i/>
          <w:sz w:val="20"/>
          <w:szCs w:val="20"/>
          <w:rtl/>
          <w:lang w:eastAsia="en-IL"/>
        </w:rPr>
        <w:t xml:space="preserve"> נעבור לקודקוד הבא, אם כבר ביקרנו אותו סגרנו מעגל, אם לא בגלל שדרגתו גדולה או שווה ל-2 נעבור לקודקוד הבא, מכיוון שמספר קודקודי העץ סופי, באיזה שהוא שלב נגיע</w:t>
      </w:r>
      <w:r w:rsidR="000427CB">
        <w:rPr>
          <w:rFonts w:eastAsiaTheme="minorEastAsia" w:hint="cs"/>
          <w:i/>
          <w:sz w:val="20"/>
          <w:szCs w:val="20"/>
          <w:rtl/>
          <w:lang w:eastAsia="en-IL"/>
        </w:rPr>
        <w:t xml:space="preserve"> לקודקוד שכבר ביקרנו אותו </w:t>
      </w:r>
      <w:r w:rsidR="00BB30E0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0427CB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BB30E0">
        <w:rPr>
          <w:rFonts w:eastAsiaTheme="minorEastAsia" w:hint="cs"/>
          <w:i/>
          <w:sz w:val="20"/>
          <w:szCs w:val="20"/>
          <w:rtl/>
          <w:lang w:eastAsia="en-IL"/>
        </w:rPr>
        <w:t>סגרנו מעגל, סתירה להגדרת העץ, לכן לכל עץ יש לפחות עץ אחד.</w:t>
      </w:r>
    </w:p>
    <w:p w14:paraId="6BB3AFEA" w14:textId="2310C71B" w:rsidR="00BB30E0" w:rsidRPr="00C06101" w:rsidRDefault="00FA2C02" w:rsidP="00BB30E0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55B31B84" w14:textId="3F7085AA" w:rsidR="00C06101" w:rsidRDefault="00C06101" w:rsidP="00C06101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2BE22EFB" w14:textId="46ECA5D7" w:rsidR="009A00CF" w:rsidRDefault="004A2048" w:rsidP="009A00CF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משפט 3</w:t>
      </w:r>
      <w:r w:rsidR="000506E8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  <w:lang w:eastAsia="en-IL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Berge</m:t>
            </m:r>
          </m:e>
        </m:d>
      </m:oMath>
      <w:r w:rsidR="009A00CF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7FA2F8AD" w14:textId="39885B74" w:rsidR="007C23B3" w:rsidRDefault="001A7F66" w:rsidP="007C23B3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לכל עץ יש לפחות 2 עלים.</w:t>
      </w:r>
    </w:p>
    <w:p w14:paraId="3F2949A2" w14:textId="2DFA932F" w:rsidR="005779D2" w:rsidRDefault="005779D2" w:rsidP="005779D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00ED48EC" w14:textId="142C93B8" w:rsidR="005779D2" w:rsidRDefault="005779D2" w:rsidP="005779D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0D2BBD22" w14:textId="76B7BA58" w:rsidR="005779D2" w:rsidRDefault="00C5210E" w:rsidP="005779D2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ניקח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844542">
        <w:rPr>
          <w:rFonts w:eastAsiaTheme="minorEastAsia" w:hint="cs"/>
          <w:i/>
          <w:sz w:val="20"/>
          <w:szCs w:val="20"/>
          <w:rtl/>
          <w:lang w:eastAsia="en-IL"/>
        </w:rPr>
        <w:t>מסלול ארוך ביותר בין שני קודקודי העץ:</w:t>
      </w:r>
      <w:r w:rsidR="001B75F2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b>
        </m:sSub>
      </m:oMath>
      <w:r w:rsidR="00DF0F07">
        <w:rPr>
          <w:rFonts w:eastAsiaTheme="minorEastAsia" w:hint="cs"/>
          <w:i/>
          <w:sz w:val="20"/>
          <w:szCs w:val="20"/>
          <w:rtl/>
          <w:lang w:eastAsia="en-IL"/>
        </w:rPr>
        <w:t>.</w:t>
      </w:r>
    </w:p>
    <w:p w14:paraId="0174BE5B" w14:textId="72F16A92" w:rsidR="00DF0F07" w:rsidRDefault="00BA7331" w:rsidP="00DF0F0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הוא מסלול פשוט ו-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C11A34">
        <w:rPr>
          <w:rFonts w:eastAsiaTheme="minorEastAsia" w:hint="cs"/>
          <w:i/>
          <w:sz w:val="20"/>
          <w:szCs w:val="20"/>
          <w:rtl/>
          <w:lang w:eastAsia="en-IL"/>
        </w:rPr>
        <w:t>עלה מכיוון שאם הדרגה שלו הייתה לפחות 2 ניקח את הסמוך אליו, נסמן אותו ב-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 w:rsidR="00924B10">
        <w:rPr>
          <w:rFonts w:eastAsiaTheme="minorEastAsia" w:hint="cs"/>
          <w:i/>
          <w:sz w:val="20"/>
          <w:szCs w:val="20"/>
          <w:rtl/>
          <w:lang w:eastAsia="en-IL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 w:rsidR="00924B10">
        <w:rPr>
          <w:rFonts w:eastAsiaTheme="minorEastAsia" w:hint="cs"/>
          <w:i/>
          <w:sz w:val="20"/>
          <w:szCs w:val="20"/>
          <w:rtl/>
          <w:lang w:eastAsia="en-IL"/>
        </w:rPr>
        <w:t xml:space="preserve"> לא יכול להיות שייך ל-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 w:rsidR="00924B10">
        <w:rPr>
          <w:rFonts w:eastAsiaTheme="minorEastAsia" w:hint="cs"/>
          <w:i/>
          <w:sz w:val="20"/>
          <w:szCs w:val="20"/>
          <w:rtl/>
          <w:lang w:eastAsia="en-IL"/>
        </w:rPr>
        <w:t xml:space="preserve"> (אין מעגלים), אם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u</m:t>
        </m:r>
      </m:oMath>
      <w:r w:rsidR="00924B10">
        <w:rPr>
          <w:rFonts w:eastAsiaTheme="minorEastAsia" w:hint="cs"/>
          <w:i/>
          <w:sz w:val="20"/>
          <w:szCs w:val="20"/>
          <w:rtl/>
          <w:lang w:eastAsia="en-IL"/>
        </w:rPr>
        <w:t xml:space="preserve"> לא שייך ל=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 w:rsidR="00924B10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7F10A1">
        <w:rPr>
          <w:rFonts w:eastAsiaTheme="minorEastAsia" w:hint="cs"/>
          <w:i/>
          <w:sz w:val="20"/>
          <w:szCs w:val="20"/>
          <w:rtl/>
          <w:lang w:eastAsia="en-IL"/>
        </w:rPr>
        <w:t xml:space="preserve">קיבלנו מסלול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=u,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eastAsia="en-IL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b>
        </m:sSub>
      </m:oMath>
      <w:r w:rsidR="00BA3012">
        <w:rPr>
          <w:rFonts w:eastAsiaTheme="minorEastAsia" w:hint="cs"/>
          <w:i/>
          <w:sz w:val="20"/>
          <w:szCs w:val="20"/>
          <w:rtl/>
          <w:lang w:eastAsia="en-IL"/>
        </w:rPr>
        <w:t xml:space="preserve"> ארוך מ-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P</m:t>
        </m:r>
      </m:oMath>
      <w:r w:rsidR="002718DC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2718DC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2718DC">
        <w:rPr>
          <w:rFonts w:eastAsiaTheme="minorEastAsia" w:hint="cs"/>
          <w:i/>
          <w:sz w:val="20"/>
          <w:szCs w:val="20"/>
          <w:rtl/>
          <w:lang w:eastAsia="en-IL"/>
        </w:rPr>
        <w:t xml:space="preserve"> סתירה, לכן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1</m:t>
            </m:r>
          </m:sub>
        </m:sSub>
      </m:oMath>
      <w:r w:rsidR="002718DC">
        <w:rPr>
          <w:rFonts w:eastAsiaTheme="minorEastAsia" w:hint="cs"/>
          <w:i/>
          <w:sz w:val="20"/>
          <w:szCs w:val="20"/>
          <w:rtl/>
          <w:lang w:eastAsia="en-IL"/>
        </w:rPr>
        <w:t xml:space="preserve"> עלה.</w:t>
      </w:r>
    </w:p>
    <w:p w14:paraId="329262CB" w14:textId="2E1338FB" w:rsidR="00243DCC" w:rsidRDefault="00243DCC" w:rsidP="00243DC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בדומה ניתן להוכיח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eastAsia="en-IL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eastAsia="en-IL"/>
              </w:rPr>
              <m:t>k</m:t>
            </m:r>
          </m:sub>
        </m:sSub>
      </m:oMath>
      <w:r w:rsidR="003511F0">
        <w:rPr>
          <w:rFonts w:eastAsiaTheme="minorEastAsia" w:hint="cs"/>
          <w:i/>
          <w:sz w:val="20"/>
          <w:szCs w:val="20"/>
          <w:rtl/>
          <w:lang w:eastAsia="en-IL"/>
        </w:rPr>
        <w:t xml:space="preserve"> </w:t>
      </w:r>
      <w:r w:rsidR="003511F0">
        <w:rPr>
          <w:rFonts w:eastAsiaTheme="minorEastAsia"/>
          <w:i/>
          <w:sz w:val="20"/>
          <w:szCs w:val="20"/>
          <w:rtl/>
          <w:lang w:eastAsia="en-IL"/>
        </w:rPr>
        <w:t>–</w:t>
      </w:r>
      <w:r w:rsidR="003511F0">
        <w:rPr>
          <w:rFonts w:eastAsiaTheme="minorEastAsia" w:hint="cs"/>
          <w:i/>
          <w:sz w:val="20"/>
          <w:szCs w:val="20"/>
          <w:rtl/>
          <w:lang w:eastAsia="en-IL"/>
        </w:rPr>
        <w:t xml:space="preserve"> הקודקוד האחרון במסלול הוא גם עלה.</w:t>
      </w:r>
    </w:p>
    <w:p w14:paraId="327DCDD3" w14:textId="6F8BDF4E" w:rsidR="003511F0" w:rsidRPr="00B00D4A" w:rsidRDefault="000E2FBC" w:rsidP="000E2FBC">
      <w:pPr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sz w:val="20"/>
              <w:szCs w:val="20"/>
              <w:rtl/>
              <w:lang w:eastAsia="en-IL"/>
            </w:rPr>
            <m:t>∎</m:t>
          </m:r>
        </m:oMath>
      </m:oMathPara>
    </w:p>
    <w:p w14:paraId="6402AED1" w14:textId="49B4EF92" w:rsidR="00B00D4A" w:rsidRDefault="00B00D4A" w:rsidP="00B00D4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3D5790F3" w14:textId="274DD9C3" w:rsidR="00B00D4A" w:rsidRDefault="00B00D4A" w:rsidP="00B00D4A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</w:p>
    <w:p w14:paraId="70A7DB03" w14:textId="224CF9ED" w:rsidR="00F9303C" w:rsidRDefault="00F9303C" w:rsidP="00F9303C">
      <w:pPr>
        <w:bidi/>
        <w:spacing w:after="0" w:line="360" w:lineRule="auto"/>
        <w:rPr>
          <w:rFonts w:eastAsiaTheme="minorEastAsia"/>
          <w:b/>
          <w:bCs/>
          <w:i/>
          <w:sz w:val="20"/>
          <w:szCs w:val="20"/>
          <w:rtl/>
          <w:lang w:eastAsia="en-IL"/>
        </w:rPr>
      </w:pP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 xml:space="preserve">משפט </w:t>
      </w:r>
      <w:r w:rsidR="00602629"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4</w:t>
      </w:r>
      <w:r>
        <w:rPr>
          <w:rFonts w:eastAsiaTheme="minorEastAsia" w:hint="cs"/>
          <w:b/>
          <w:bCs/>
          <w:i/>
          <w:sz w:val="20"/>
          <w:szCs w:val="20"/>
          <w:rtl/>
          <w:lang w:eastAsia="en-IL"/>
        </w:rPr>
        <w:t>:</w:t>
      </w:r>
    </w:p>
    <w:p w14:paraId="18661D4E" w14:textId="7A766BF1" w:rsidR="00F9303C" w:rsidRDefault="008F63E1" w:rsidP="00F9303C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לכל עץ 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/>
          <w:i/>
          <w:sz w:val="20"/>
          <w:szCs w:val="20"/>
          <w:lang w:eastAsia="en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קודקודים יש בדיוק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</m:t>
        </m:r>
      </m:oMath>
      <w:r w:rsidR="004E5267">
        <w:rPr>
          <w:rFonts w:eastAsiaTheme="minorEastAsia" w:hint="cs"/>
          <w:i/>
          <w:sz w:val="20"/>
          <w:szCs w:val="20"/>
          <w:rtl/>
          <w:lang w:eastAsia="en-IL"/>
        </w:rPr>
        <w:t xml:space="preserve"> צלעות.</w:t>
      </w:r>
    </w:p>
    <w:p w14:paraId="2C17E6CD" w14:textId="35A00E14" w:rsidR="004E5267" w:rsidRDefault="004E5267" w:rsidP="004E526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הוכחה:</w:t>
      </w:r>
    </w:p>
    <w:p w14:paraId="5848E8E2" w14:textId="75353184" w:rsidR="004E5267" w:rsidRDefault="004E5267" w:rsidP="004E5267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נוכיח את המשפט באינדוקציה לפי מספר קודקודי העץ.</w:t>
      </w:r>
    </w:p>
    <w:p w14:paraId="001817A4" w14:textId="1CE06483" w:rsidR="004E5267" w:rsidRDefault="004E5267" w:rsidP="004E5267">
      <w:pPr>
        <w:pStyle w:val="ListParagraph"/>
        <w:numPr>
          <w:ilvl w:val="0"/>
          <w:numId w:val="23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בסיס האינדוקציה: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אז יש אפס צלעות כנדרש,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n=2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אז יש צלע אחת כנדרש.</w:t>
      </w:r>
    </w:p>
    <w:p w14:paraId="6C9FB71E" w14:textId="31BA7829" w:rsidR="004E5267" w:rsidRDefault="004E5267" w:rsidP="004E5267">
      <w:pPr>
        <w:pStyle w:val="ListParagraph"/>
        <w:numPr>
          <w:ilvl w:val="0"/>
          <w:numId w:val="23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הנחת האינדוקציה: נניח כי הטענה נכונה עבור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קודקודים </w:t>
      </w:r>
      <w:r>
        <w:rPr>
          <w:rFonts w:eastAsiaTheme="minorEastAsia"/>
          <w:i/>
          <w:sz w:val="20"/>
          <w:szCs w:val="20"/>
          <w:rtl/>
          <w:lang w:eastAsia="en-IL"/>
        </w:rPr>
        <w:t>–</w:t>
      </w: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לעץ 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קודקודים יש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צלעות בדיוק.</w:t>
      </w:r>
    </w:p>
    <w:p w14:paraId="59A0898C" w14:textId="265FD69D" w:rsidR="004E5267" w:rsidRDefault="00A4371F" w:rsidP="004E5267">
      <w:pPr>
        <w:pStyle w:val="ListParagraph"/>
        <w:numPr>
          <w:ilvl w:val="0"/>
          <w:numId w:val="23"/>
        </w:num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של האינדוקציה: לעץ יש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n+1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קודקודים, נוכיח כי יש לו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 צלעות,</w:t>
      </w:r>
    </w:p>
    <w:p w14:paraId="45B8FEBB" w14:textId="68933754" w:rsidR="006362F8" w:rsidRDefault="006362F8" w:rsidP="006362F8">
      <w:pPr>
        <w:pStyle w:val="ListParagraph"/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נבחר עלה כלשהו ונמחק אותו יחד עם הצלע היחידה שמחוברת אליו,</w:t>
      </w:r>
      <w:r w:rsidR="00316F21">
        <w:rPr>
          <w:rFonts w:eastAsiaTheme="minorEastAsia" w:hint="cs"/>
          <w:i/>
          <w:sz w:val="20"/>
          <w:szCs w:val="20"/>
          <w:rtl/>
          <w:lang w:eastAsia="en-IL"/>
        </w:rPr>
        <w:t xml:space="preserve"> נקבל עץ 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</m:t>
        </m:r>
      </m:oMath>
      <w:r w:rsidR="00316F21"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קודקודים ו-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</m:t>
        </m:r>
      </m:oMath>
      <w:r w:rsidR="00316F21">
        <w:rPr>
          <w:rFonts w:eastAsiaTheme="minorEastAsia" w:hint="cs"/>
          <w:i/>
          <w:sz w:val="20"/>
          <w:szCs w:val="20"/>
          <w:rtl/>
          <w:lang w:eastAsia="en-IL"/>
        </w:rPr>
        <w:t xml:space="preserve"> צלעות (לפי הנחת האינדוקציה) לכן לעץ המקורי שהוא בעל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n+1</m:t>
        </m:r>
      </m:oMath>
      <w:r w:rsidR="00316F21">
        <w:rPr>
          <w:rFonts w:eastAsiaTheme="minorEastAsia" w:hint="cs"/>
          <w:i/>
          <w:sz w:val="20"/>
          <w:szCs w:val="20"/>
          <w:rtl/>
          <w:lang w:eastAsia="en-IL"/>
        </w:rPr>
        <w:t xml:space="preserve"> קודקודים יש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n-1+1=n</m:t>
        </m:r>
      </m:oMath>
      <w:r w:rsidR="00316F21">
        <w:rPr>
          <w:rFonts w:eastAsiaTheme="minorEastAsia" w:hint="cs"/>
          <w:i/>
          <w:sz w:val="20"/>
          <w:szCs w:val="20"/>
          <w:rtl/>
          <w:lang w:eastAsia="en-IL"/>
        </w:rPr>
        <w:t xml:space="preserve"> צלעות.</w:t>
      </w:r>
    </w:p>
    <w:p w14:paraId="04748D30" w14:textId="1B5676C4" w:rsidR="00E26108" w:rsidRPr="00CA1F89" w:rsidRDefault="00EF66D8" w:rsidP="00192B8F">
      <w:pPr>
        <w:pStyle w:val="ListParagraph"/>
        <w:bidi/>
        <w:spacing w:after="0" w:line="360" w:lineRule="auto"/>
        <w:jc w:val="right"/>
        <w:rPr>
          <w:rFonts w:eastAsiaTheme="minorEastAsia" w:hint="cs"/>
          <w:i/>
          <w:sz w:val="20"/>
          <w:szCs w:val="20"/>
          <w:rtl/>
          <w:lang w:eastAsia="en-IL"/>
        </w:rPr>
      </w:pPr>
      <m:oMath>
        <m:r>
          <w:rPr>
            <w:rFonts w:ascii="Cambria Math" w:eastAsiaTheme="minorEastAsia" w:hAnsi="Cambria Math" w:cs="Cambria Math" w:hint="cs"/>
            <w:sz w:val="20"/>
            <w:szCs w:val="20"/>
            <w:rtl/>
            <w:lang w:eastAsia="en-IL"/>
          </w:rPr>
          <m:t>∎</m:t>
        </m:r>
      </m:oMath>
      <w:bookmarkStart w:id="0" w:name="_GoBack"/>
      <w:bookmarkEnd w:id="0"/>
      <w:r w:rsidR="0010163F">
        <w:rPr>
          <w:rFonts w:eastAsiaTheme="minorEastAsia" w:hint="cs"/>
          <w:i/>
          <w:sz w:val="20"/>
          <w:szCs w:val="20"/>
          <w:rtl/>
          <w:lang w:val="en-IL" w:eastAsia="en-IL"/>
        </w:rPr>
        <w:t xml:space="preserve"> </w:t>
      </w:r>
    </w:p>
    <w:sectPr w:rsidR="00E26108" w:rsidRPr="00CA1F89" w:rsidSect="004873D3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82ADA" w14:textId="77777777" w:rsidR="00DD5B72" w:rsidRDefault="00DD5B72" w:rsidP="00326490">
      <w:pPr>
        <w:spacing w:after="0" w:line="240" w:lineRule="auto"/>
      </w:pPr>
      <w:r>
        <w:separator/>
      </w:r>
    </w:p>
  </w:endnote>
  <w:endnote w:type="continuationSeparator" w:id="0">
    <w:p w14:paraId="01FC35BE" w14:textId="77777777" w:rsidR="00DD5B72" w:rsidRDefault="00DD5B72" w:rsidP="00326490">
      <w:pPr>
        <w:spacing w:after="0" w:line="240" w:lineRule="auto"/>
      </w:pPr>
      <w:r>
        <w:continuationSeparator/>
      </w:r>
    </w:p>
  </w:endnote>
  <w:endnote w:type="continuationNotice" w:id="1">
    <w:p w14:paraId="64252944" w14:textId="77777777" w:rsidR="00DD5B72" w:rsidRDefault="00DD5B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D5B72" w:rsidRPr="000D0E6F" w:rsidRDefault="00DD5B72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C1749" w14:textId="77777777" w:rsidR="00DD5B72" w:rsidRDefault="00DD5B72" w:rsidP="00326490">
      <w:pPr>
        <w:spacing w:after="0" w:line="240" w:lineRule="auto"/>
      </w:pPr>
      <w:r>
        <w:separator/>
      </w:r>
    </w:p>
  </w:footnote>
  <w:footnote w:type="continuationSeparator" w:id="0">
    <w:p w14:paraId="0DD2D536" w14:textId="77777777" w:rsidR="00DD5B72" w:rsidRDefault="00DD5B72" w:rsidP="00326490">
      <w:pPr>
        <w:spacing w:after="0" w:line="240" w:lineRule="auto"/>
      </w:pPr>
      <w:r>
        <w:continuationSeparator/>
      </w:r>
    </w:p>
  </w:footnote>
  <w:footnote w:type="continuationNotice" w:id="1">
    <w:p w14:paraId="77CD70D1" w14:textId="77777777" w:rsidR="00DD5B72" w:rsidRDefault="00DD5B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DD5B72" w:rsidRPr="00326490" w:rsidRDefault="00DD5B72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1E96"/>
    <w:multiLevelType w:val="hybridMultilevel"/>
    <w:tmpl w:val="943E8AA6"/>
    <w:lvl w:ilvl="0" w:tplc="A514A36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D4062"/>
    <w:multiLevelType w:val="hybridMultilevel"/>
    <w:tmpl w:val="131C59A4"/>
    <w:lvl w:ilvl="0" w:tplc="9CB0B8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06DD3"/>
    <w:multiLevelType w:val="hybridMultilevel"/>
    <w:tmpl w:val="573056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8B6D08"/>
    <w:multiLevelType w:val="hybridMultilevel"/>
    <w:tmpl w:val="BFA0F1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15574"/>
    <w:multiLevelType w:val="hybridMultilevel"/>
    <w:tmpl w:val="12769FAE"/>
    <w:lvl w:ilvl="0" w:tplc="3E2EF6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D042E"/>
    <w:multiLevelType w:val="hybridMultilevel"/>
    <w:tmpl w:val="2E5CDBD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27B1E"/>
    <w:multiLevelType w:val="hybridMultilevel"/>
    <w:tmpl w:val="8EE0D094"/>
    <w:lvl w:ilvl="0" w:tplc="88E2ED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7193A"/>
    <w:multiLevelType w:val="hybridMultilevel"/>
    <w:tmpl w:val="34806F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F670F8"/>
    <w:multiLevelType w:val="hybridMultilevel"/>
    <w:tmpl w:val="B6A0C3DA"/>
    <w:lvl w:ilvl="0" w:tplc="863ADE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60CB8"/>
    <w:multiLevelType w:val="hybridMultilevel"/>
    <w:tmpl w:val="E9341D6C"/>
    <w:lvl w:ilvl="0" w:tplc="EB4C5C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71FEA"/>
    <w:multiLevelType w:val="hybridMultilevel"/>
    <w:tmpl w:val="359870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96417"/>
    <w:multiLevelType w:val="hybridMultilevel"/>
    <w:tmpl w:val="5B8686E6"/>
    <w:lvl w:ilvl="0" w:tplc="7DAE04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277AB"/>
    <w:multiLevelType w:val="hybridMultilevel"/>
    <w:tmpl w:val="06EE4690"/>
    <w:lvl w:ilvl="0" w:tplc="12C8D6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12187"/>
    <w:multiLevelType w:val="hybridMultilevel"/>
    <w:tmpl w:val="3F8655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72D97"/>
    <w:multiLevelType w:val="hybridMultilevel"/>
    <w:tmpl w:val="5E1CCF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C242B"/>
    <w:multiLevelType w:val="hybridMultilevel"/>
    <w:tmpl w:val="3F0AE578"/>
    <w:lvl w:ilvl="0" w:tplc="5AC486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11"/>
  </w:num>
  <w:num w:numId="8">
    <w:abstractNumId w:val="21"/>
  </w:num>
  <w:num w:numId="9">
    <w:abstractNumId w:val="9"/>
  </w:num>
  <w:num w:numId="10">
    <w:abstractNumId w:val="10"/>
  </w:num>
  <w:num w:numId="11">
    <w:abstractNumId w:val="19"/>
  </w:num>
  <w:num w:numId="12">
    <w:abstractNumId w:val="18"/>
  </w:num>
  <w:num w:numId="13">
    <w:abstractNumId w:val="0"/>
  </w:num>
  <w:num w:numId="14">
    <w:abstractNumId w:val="16"/>
  </w:num>
  <w:num w:numId="15">
    <w:abstractNumId w:val="5"/>
  </w:num>
  <w:num w:numId="16">
    <w:abstractNumId w:val="12"/>
  </w:num>
  <w:num w:numId="17">
    <w:abstractNumId w:val="6"/>
  </w:num>
  <w:num w:numId="18">
    <w:abstractNumId w:val="15"/>
  </w:num>
  <w:num w:numId="19">
    <w:abstractNumId w:val="17"/>
  </w:num>
  <w:num w:numId="20">
    <w:abstractNumId w:val="8"/>
  </w:num>
  <w:num w:numId="21">
    <w:abstractNumId w:val="2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0186"/>
    <w:rsid w:val="00001645"/>
    <w:rsid w:val="00001DF6"/>
    <w:rsid w:val="000049F3"/>
    <w:rsid w:val="00004F2B"/>
    <w:rsid w:val="000051FB"/>
    <w:rsid w:val="00006A82"/>
    <w:rsid w:val="00006CF0"/>
    <w:rsid w:val="00011247"/>
    <w:rsid w:val="00011393"/>
    <w:rsid w:val="00012687"/>
    <w:rsid w:val="00013567"/>
    <w:rsid w:val="00015548"/>
    <w:rsid w:val="0002478C"/>
    <w:rsid w:val="0002719A"/>
    <w:rsid w:val="000276BD"/>
    <w:rsid w:val="00027937"/>
    <w:rsid w:val="00030B63"/>
    <w:rsid w:val="00031A9F"/>
    <w:rsid w:val="00032936"/>
    <w:rsid w:val="00032FBB"/>
    <w:rsid w:val="000339A0"/>
    <w:rsid w:val="00033DD0"/>
    <w:rsid w:val="00034E86"/>
    <w:rsid w:val="000359F7"/>
    <w:rsid w:val="00035DFD"/>
    <w:rsid w:val="00037504"/>
    <w:rsid w:val="000377A5"/>
    <w:rsid w:val="00041D61"/>
    <w:rsid w:val="000427CB"/>
    <w:rsid w:val="00042A8D"/>
    <w:rsid w:val="00042C43"/>
    <w:rsid w:val="00044032"/>
    <w:rsid w:val="00044BB7"/>
    <w:rsid w:val="00045344"/>
    <w:rsid w:val="0004650B"/>
    <w:rsid w:val="00046B26"/>
    <w:rsid w:val="00047EFD"/>
    <w:rsid w:val="000506E8"/>
    <w:rsid w:val="00050DEE"/>
    <w:rsid w:val="000523E2"/>
    <w:rsid w:val="0005321B"/>
    <w:rsid w:val="00054674"/>
    <w:rsid w:val="000548A7"/>
    <w:rsid w:val="00060925"/>
    <w:rsid w:val="0006173F"/>
    <w:rsid w:val="00064754"/>
    <w:rsid w:val="000725A8"/>
    <w:rsid w:val="000736CD"/>
    <w:rsid w:val="000739D4"/>
    <w:rsid w:val="00075457"/>
    <w:rsid w:val="00075A1F"/>
    <w:rsid w:val="00077B42"/>
    <w:rsid w:val="0008181C"/>
    <w:rsid w:val="00086DA1"/>
    <w:rsid w:val="00092492"/>
    <w:rsid w:val="00094922"/>
    <w:rsid w:val="000961A9"/>
    <w:rsid w:val="00096343"/>
    <w:rsid w:val="0009655A"/>
    <w:rsid w:val="000966E0"/>
    <w:rsid w:val="000A097D"/>
    <w:rsid w:val="000A0B62"/>
    <w:rsid w:val="000A25A8"/>
    <w:rsid w:val="000A7413"/>
    <w:rsid w:val="000B1551"/>
    <w:rsid w:val="000B15B9"/>
    <w:rsid w:val="000B33F9"/>
    <w:rsid w:val="000B3E60"/>
    <w:rsid w:val="000B5F71"/>
    <w:rsid w:val="000C3944"/>
    <w:rsid w:val="000C422E"/>
    <w:rsid w:val="000C5863"/>
    <w:rsid w:val="000D0E6F"/>
    <w:rsid w:val="000D0F51"/>
    <w:rsid w:val="000D22CC"/>
    <w:rsid w:val="000D3D2A"/>
    <w:rsid w:val="000D3EBF"/>
    <w:rsid w:val="000D4000"/>
    <w:rsid w:val="000D58DA"/>
    <w:rsid w:val="000D59BD"/>
    <w:rsid w:val="000D6F66"/>
    <w:rsid w:val="000D7A89"/>
    <w:rsid w:val="000D7B97"/>
    <w:rsid w:val="000D7C21"/>
    <w:rsid w:val="000D7F59"/>
    <w:rsid w:val="000E2FBC"/>
    <w:rsid w:val="000E3ACB"/>
    <w:rsid w:val="000E5016"/>
    <w:rsid w:val="000E5680"/>
    <w:rsid w:val="000E7504"/>
    <w:rsid w:val="000F0625"/>
    <w:rsid w:val="000F0FA9"/>
    <w:rsid w:val="000F12C4"/>
    <w:rsid w:val="000F144D"/>
    <w:rsid w:val="000F5E34"/>
    <w:rsid w:val="000F63DD"/>
    <w:rsid w:val="000F6CC8"/>
    <w:rsid w:val="000F6F98"/>
    <w:rsid w:val="00100D10"/>
    <w:rsid w:val="0010163F"/>
    <w:rsid w:val="0010184D"/>
    <w:rsid w:val="00103311"/>
    <w:rsid w:val="0010333B"/>
    <w:rsid w:val="00107B87"/>
    <w:rsid w:val="0011053C"/>
    <w:rsid w:val="0011192C"/>
    <w:rsid w:val="00111D59"/>
    <w:rsid w:val="0011476C"/>
    <w:rsid w:val="00115186"/>
    <w:rsid w:val="001176DD"/>
    <w:rsid w:val="0011781A"/>
    <w:rsid w:val="00120844"/>
    <w:rsid w:val="00120E4F"/>
    <w:rsid w:val="00127312"/>
    <w:rsid w:val="00133982"/>
    <w:rsid w:val="001342FE"/>
    <w:rsid w:val="0013525F"/>
    <w:rsid w:val="001359B7"/>
    <w:rsid w:val="001407E2"/>
    <w:rsid w:val="0014137E"/>
    <w:rsid w:val="00142078"/>
    <w:rsid w:val="00142FB2"/>
    <w:rsid w:val="00143ED9"/>
    <w:rsid w:val="00144142"/>
    <w:rsid w:val="001441F2"/>
    <w:rsid w:val="00145E98"/>
    <w:rsid w:val="0014739D"/>
    <w:rsid w:val="00150369"/>
    <w:rsid w:val="001514BC"/>
    <w:rsid w:val="00153E48"/>
    <w:rsid w:val="00155167"/>
    <w:rsid w:val="001561F2"/>
    <w:rsid w:val="00160116"/>
    <w:rsid w:val="0016067E"/>
    <w:rsid w:val="00161879"/>
    <w:rsid w:val="00163F92"/>
    <w:rsid w:val="00170972"/>
    <w:rsid w:val="00171F5E"/>
    <w:rsid w:val="001746EB"/>
    <w:rsid w:val="00174F11"/>
    <w:rsid w:val="00180359"/>
    <w:rsid w:val="00181232"/>
    <w:rsid w:val="00182979"/>
    <w:rsid w:val="00182E8A"/>
    <w:rsid w:val="00185BC6"/>
    <w:rsid w:val="00185C06"/>
    <w:rsid w:val="00190274"/>
    <w:rsid w:val="00191922"/>
    <w:rsid w:val="00192B8F"/>
    <w:rsid w:val="001938AE"/>
    <w:rsid w:val="00193E51"/>
    <w:rsid w:val="0019509A"/>
    <w:rsid w:val="00195198"/>
    <w:rsid w:val="001957F3"/>
    <w:rsid w:val="00196EE8"/>
    <w:rsid w:val="001A0782"/>
    <w:rsid w:val="001A484F"/>
    <w:rsid w:val="001A5420"/>
    <w:rsid w:val="001A5B95"/>
    <w:rsid w:val="001A5E53"/>
    <w:rsid w:val="001A6C66"/>
    <w:rsid w:val="001A7F66"/>
    <w:rsid w:val="001B03AC"/>
    <w:rsid w:val="001B0613"/>
    <w:rsid w:val="001B1E5E"/>
    <w:rsid w:val="001B20D5"/>
    <w:rsid w:val="001B2930"/>
    <w:rsid w:val="001B3A7D"/>
    <w:rsid w:val="001B75F2"/>
    <w:rsid w:val="001B78A8"/>
    <w:rsid w:val="001B7AA4"/>
    <w:rsid w:val="001C4DB1"/>
    <w:rsid w:val="001C538E"/>
    <w:rsid w:val="001C5905"/>
    <w:rsid w:val="001C6103"/>
    <w:rsid w:val="001C7BA4"/>
    <w:rsid w:val="001D0CE3"/>
    <w:rsid w:val="001D19D4"/>
    <w:rsid w:val="001D2F9C"/>
    <w:rsid w:val="001D2FB9"/>
    <w:rsid w:val="001D410F"/>
    <w:rsid w:val="001D45E8"/>
    <w:rsid w:val="001D61C5"/>
    <w:rsid w:val="001D6D09"/>
    <w:rsid w:val="001D7019"/>
    <w:rsid w:val="001E0758"/>
    <w:rsid w:val="001E2067"/>
    <w:rsid w:val="001E5600"/>
    <w:rsid w:val="001E5649"/>
    <w:rsid w:val="001E56D1"/>
    <w:rsid w:val="001E5A12"/>
    <w:rsid w:val="001E5D59"/>
    <w:rsid w:val="001E69AE"/>
    <w:rsid w:val="001E6AA9"/>
    <w:rsid w:val="001E7D30"/>
    <w:rsid w:val="001E7FDE"/>
    <w:rsid w:val="001F0694"/>
    <w:rsid w:val="001F21F8"/>
    <w:rsid w:val="001F55C5"/>
    <w:rsid w:val="0020062D"/>
    <w:rsid w:val="00202003"/>
    <w:rsid w:val="00204A27"/>
    <w:rsid w:val="0020535D"/>
    <w:rsid w:val="00205E26"/>
    <w:rsid w:val="00206770"/>
    <w:rsid w:val="002109C7"/>
    <w:rsid w:val="00211569"/>
    <w:rsid w:val="00213057"/>
    <w:rsid w:val="002142B1"/>
    <w:rsid w:val="002149EF"/>
    <w:rsid w:val="00216D1E"/>
    <w:rsid w:val="002252A4"/>
    <w:rsid w:val="0022597C"/>
    <w:rsid w:val="0022685D"/>
    <w:rsid w:val="00226E5A"/>
    <w:rsid w:val="00230AFC"/>
    <w:rsid w:val="00231B43"/>
    <w:rsid w:val="00234F95"/>
    <w:rsid w:val="00236B5C"/>
    <w:rsid w:val="00236D98"/>
    <w:rsid w:val="00236DBC"/>
    <w:rsid w:val="002377AB"/>
    <w:rsid w:val="00237E97"/>
    <w:rsid w:val="0024003A"/>
    <w:rsid w:val="002402AC"/>
    <w:rsid w:val="00241CAB"/>
    <w:rsid w:val="00242340"/>
    <w:rsid w:val="00243057"/>
    <w:rsid w:val="00243DCC"/>
    <w:rsid w:val="00247542"/>
    <w:rsid w:val="0024780D"/>
    <w:rsid w:val="002478EA"/>
    <w:rsid w:val="00247C81"/>
    <w:rsid w:val="00250A86"/>
    <w:rsid w:val="002526D8"/>
    <w:rsid w:val="00254099"/>
    <w:rsid w:val="0025491C"/>
    <w:rsid w:val="00254FC7"/>
    <w:rsid w:val="00255BA8"/>
    <w:rsid w:val="00255EFB"/>
    <w:rsid w:val="00255F12"/>
    <w:rsid w:val="00256B44"/>
    <w:rsid w:val="00256C75"/>
    <w:rsid w:val="00260508"/>
    <w:rsid w:val="00260B8A"/>
    <w:rsid w:val="002617F9"/>
    <w:rsid w:val="002620E4"/>
    <w:rsid w:val="0026219C"/>
    <w:rsid w:val="00262E2C"/>
    <w:rsid w:val="002631A9"/>
    <w:rsid w:val="0026364F"/>
    <w:rsid w:val="00265813"/>
    <w:rsid w:val="00265C70"/>
    <w:rsid w:val="0026763D"/>
    <w:rsid w:val="00270E26"/>
    <w:rsid w:val="002718DC"/>
    <w:rsid w:val="00273148"/>
    <w:rsid w:val="002744E9"/>
    <w:rsid w:val="002777C6"/>
    <w:rsid w:val="00280D16"/>
    <w:rsid w:val="002813CA"/>
    <w:rsid w:val="0028199B"/>
    <w:rsid w:val="002841A0"/>
    <w:rsid w:val="00284A25"/>
    <w:rsid w:val="002948C9"/>
    <w:rsid w:val="002A062F"/>
    <w:rsid w:val="002A3D4D"/>
    <w:rsid w:val="002A5EEC"/>
    <w:rsid w:val="002A7A87"/>
    <w:rsid w:val="002B0239"/>
    <w:rsid w:val="002B0457"/>
    <w:rsid w:val="002B1640"/>
    <w:rsid w:val="002B1A42"/>
    <w:rsid w:val="002B1BC2"/>
    <w:rsid w:val="002B2F78"/>
    <w:rsid w:val="002B4EB3"/>
    <w:rsid w:val="002B5968"/>
    <w:rsid w:val="002B63B7"/>
    <w:rsid w:val="002C1C51"/>
    <w:rsid w:val="002C2A87"/>
    <w:rsid w:val="002C2AD1"/>
    <w:rsid w:val="002C3EF5"/>
    <w:rsid w:val="002C4477"/>
    <w:rsid w:val="002C7CB9"/>
    <w:rsid w:val="002D0CCE"/>
    <w:rsid w:val="002D1648"/>
    <w:rsid w:val="002D243A"/>
    <w:rsid w:val="002D32EF"/>
    <w:rsid w:val="002D3FA8"/>
    <w:rsid w:val="002D4F38"/>
    <w:rsid w:val="002D568B"/>
    <w:rsid w:val="002D674E"/>
    <w:rsid w:val="002D77C5"/>
    <w:rsid w:val="002E14AA"/>
    <w:rsid w:val="002E1C6E"/>
    <w:rsid w:val="002E32F6"/>
    <w:rsid w:val="002E57EA"/>
    <w:rsid w:val="002E7793"/>
    <w:rsid w:val="002E7F3B"/>
    <w:rsid w:val="002F4B23"/>
    <w:rsid w:val="00300A49"/>
    <w:rsid w:val="00301236"/>
    <w:rsid w:val="00301793"/>
    <w:rsid w:val="00303ADB"/>
    <w:rsid w:val="003062E6"/>
    <w:rsid w:val="00306516"/>
    <w:rsid w:val="003065DC"/>
    <w:rsid w:val="00306BA9"/>
    <w:rsid w:val="00307271"/>
    <w:rsid w:val="00307B76"/>
    <w:rsid w:val="00307EA0"/>
    <w:rsid w:val="0031170A"/>
    <w:rsid w:val="00312B88"/>
    <w:rsid w:val="00313CF6"/>
    <w:rsid w:val="00315F14"/>
    <w:rsid w:val="00316331"/>
    <w:rsid w:val="00316B4F"/>
    <w:rsid w:val="00316D53"/>
    <w:rsid w:val="00316F21"/>
    <w:rsid w:val="003177BE"/>
    <w:rsid w:val="00320805"/>
    <w:rsid w:val="00321E0B"/>
    <w:rsid w:val="00323CBF"/>
    <w:rsid w:val="00326490"/>
    <w:rsid w:val="00326E6F"/>
    <w:rsid w:val="00327A66"/>
    <w:rsid w:val="00327D6A"/>
    <w:rsid w:val="0033373A"/>
    <w:rsid w:val="003337AD"/>
    <w:rsid w:val="00334F23"/>
    <w:rsid w:val="0033666A"/>
    <w:rsid w:val="00342BE1"/>
    <w:rsid w:val="00344303"/>
    <w:rsid w:val="00347C08"/>
    <w:rsid w:val="00350132"/>
    <w:rsid w:val="003511F0"/>
    <w:rsid w:val="003514D9"/>
    <w:rsid w:val="0035163D"/>
    <w:rsid w:val="003518D4"/>
    <w:rsid w:val="003530CF"/>
    <w:rsid w:val="00354BF0"/>
    <w:rsid w:val="00354DE4"/>
    <w:rsid w:val="00355720"/>
    <w:rsid w:val="00355C05"/>
    <w:rsid w:val="00356AA9"/>
    <w:rsid w:val="00357BD2"/>
    <w:rsid w:val="00360D5D"/>
    <w:rsid w:val="0036119A"/>
    <w:rsid w:val="003612FB"/>
    <w:rsid w:val="003617F5"/>
    <w:rsid w:val="00361ECA"/>
    <w:rsid w:val="00362EBE"/>
    <w:rsid w:val="003643D0"/>
    <w:rsid w:val="00364A44"/>
    <w:rsid w:val="00364CE2"/>
    <w:rsid w:val="00364FCD"/>
    <w:rsid w:val="003653B7"/>
    <w:rsid w:val="00365D3F"/>
    <w:rsid w:val="00374510"/>
    <w:rsid w:val="0037583A"/>
    <w:rsid w:val="00376057"/>
    <w:rsid w:val="00376098"/>
    <w:rsid w:val="00376A81"/>
    <w:rsid w:val="003829F7"/>
    <w:rsid w:val="00382A5B"/>
    <w:rsid w:val="00383032"/>
    <w:rsid w:val="00385D86"/>
    <w:rsid w:val="00386B08"/>
    <w:rsid w:val="00393A09"/>
    <w:rsid w:val="003A6687"/>
    <w:rsid w:val="003A764A"/>
    <w:rsid w:val="003B0E1A"/>
    <w:rsid w:val="003B1562"/>
    <w:rsid w:val="003B2546"/>
    <w:rsid w:val="003B2811"/>
    <w:rsid w:val="003B3B38"/>
    <w:rsid w:val="003B4EC1"/>
    <w:rsid w:val="003B6CB9"/>
    <w:rsid w:val="003B7BF0"/>
    <w:rsid w:val="003C05EB"/>
    <w:rsid w:val="003C245E"/>
    <w:rsid w:val="003C533D"/>
    <w:rsid w:val="003C5A0E"/>
    <w:rsid w:val="003C5D01"/>
    <w:rsid w:val="003C65D2"/>
    <w:rsid w:val="003C6D6A"/>
    <w:rsid w:val="003C7254"/>
    <w:rsid w:val="003D1C50"/>
    <w:rsid w:val="003D387A"/>
    <w:rsid w:val="003D3D46"/>
    <w:rsid w:val="003D62CA"/>
    <w:rsid w:val="003D653A"/>
    <w:rsid w:val="003D7045"/>
    <w:rsid w:val="003E0A17"/>
    <w:rsid w:val="003E27A8"/>
    <w:rsid w:val="003E3DEB"/>
    <w:rsid w:val="003E42CB"/>
    <w:rsid w:val="003E6FBE"/>
    <w:rsid w:val="003F0591"/>
    <w:rsid w:val="003F2063"/>
    <w:rsid w:val="003F39F5"/>
    <w:rsid w:val="003F40B4"/>
    <w:rsid w:val="003F4485"/>
    <w:rsid w:val="003F5649"/>
    <w:rsid w:val="003F78BA"/>
    <w:rsid w:val="00400123"/>
    <w:rsid w:val="0040256D"/>
    <w:rsid w:val="00403AE1"/>
    <w:rsid w:val="004047F4"/>
    <w:rsid w:val="00404966"/>
    <w:rsid w:val="0041240D"/>
    <w:rsid w:val="00412B5A"/>
    <w:rsid w:val="004137FF"/>
    <w:rsid w:val="00414F09"/>
    <w:rsid w:val="004150FB"/>
    <w:rsid w:val="0041728E"/>
    <w:rsid w:val="004173E5"/>
    <w:rsid w:val="004202FB"/>
    <w:rsid w:val="004218E3"/>
    <w:rsid w:val="00425024"/>
    <w:rsid w:val="00425180"/>
    <w:rsid w:val="00425339"/>
    <w:rsid w:val="00425AFD"/>
    <w:rsid w:val="00425DDC"/>
    <w:rsid w:val="004275C7"/>
    <w:rsid w:val="004313E8"/>
    <w:rsid w:val="004317B3"/>
    <w:rsid w:val="004319C6"/>
    <w:rsid w:val="0043295B"/>
    <w:rsid w:val="00436DB0"/>
    <w:rsid w:val="00437A0A"/>
    <w:rsid w:val="004400C9"/>
    <w:rsid w:val="0044113D"/>
    <w:rsid w:val="004429B9"/>
    <w:rsid w:val="00444C6B"/>
    <w:rsid w:val="00445F2D"/>
    <w:rsid w:val="004520F4"/>
    <w:rsid w:val="004546EB"/>
    <w:rsid w:val="00457C1B"/>
    <w:rsid w:val="004612C1"/>
    <w:rsid w:val="0046230B"/>
    <w:rsid w:val="004625AE"/>
    <w:rsid w:val="00462F60"/>
    <w:rsid w:val="004634D5"/>
    <w:rsid w:val="00464763"/>
    <w:rsid w:val="004705FC"/>
    <w:rsid w:val="00471B9F"/>
    <w:rsid w:val="0047303F"/>
    <w:rsid w:val="004748E5"/>
    <w:rsid w:val="00477B3B"/>
    <w:rsid w:val="00480EFA"/>
    <w:rsid w:val="004845A2"/>
    <w:rsid w:val="004873D3"/>
    <w:rsid w:val="004908D4"/>
    <w:rsid w:val="00490B50"/>
    <w:rsid w:val="0049245B"/>
    <w:rsid w:val="00493FE5"/>
    <w:rsid w:val="00497820"/>
    <w:rsid w:val="004A0B72"/>
    <w:rsid w:val="004A1BFD"/>
    <w:rsid w:val="004A2048"/>
    <w:rsid w:val="004A2F84"/>
    <w:rsid w:val="004A35CA"/>
    <w:rsid w:val="004A4611"/>
    <w:rsid w:val="004A5424"/>
    <w:rsid w:val="004A7C44"/>
    <w:rsid w:val="004B0752"/>
    <w:rsid w:val="004B0D4B"/>
    <w:rsid w:val="004B17F7"/>
    <w:rsid w:val="004B2D02"/>
    <w:rsid w:val="004B37DE"/>
    <w:rsid w:val="004B38AD"/>
    <w:rsid w:val="004B5EC0"/>
    <w:rsid w:val="004C1660"/>
    <w:rsid w:val="004C4A73"/>
    <w:rsid w:val="004C54D0"/>
    <w:rsid w:val="004C7848"/>
    <w:rsid w:val="004D0856"/>
    <w:rsid w:val="004D104E"/>
    <w:rsid w:val="004D141B"/>
    <w:rsid w:val="004D1471"/>
    <w:rsid w:val="004D25FA"/>
    <w:rsid w:val="004D4C02"/>
    <w:rsid w:val="004D5EBA"/>
    <w:rsid w:val="004E1C3A"/>
    <w:rsid w:val="004E29D6"/>
    <w:rsid w:val="004E3456"/>
    <w:rsid w:val="004E3F67"/>
    <w:rsid w:val="004E4006"/>
    <w:rsid w:val="004E4C86"/>
    <w:rsid w:val="004E5267"/>
    <w:rsid w:val="004F04FF"/>
    <w:rsid w:val="004F1CBF"/>
    <w:rsid w:val="004F2B0E"/>
    <w:rsid w:val="004F3CAE"/>
    <w:rsid w:val="004F5403"/>
    <w:rsid w:val="004F561D"/>
    <w:rsid w:val="00500321"/>
    <w:rsid w:val="0050039D"/>
    <w:rsid w:val="0050083E"/>
    <w:rsid w:val="005047F2"/>
    <w:rsid w:val="00505386"/>
    <w:rsid w:val="005109FB"/>
    <w:rsid w:val="00510EAC"/>
    <w:rsid w:val="00517EEC"/>
    <w:rsid w:val="00520841"/>
    <w:rsid w:val="005228B0"/>
    <w:rsid w:val="005239D5"/>
    <w:rsid w:val="00525369"/>
    <w:rsid w:val="00526567"/>
    <w:rsid w:val="00527D1F"/>
    <w:rsid w:val="00530BD5"/>
    <w:rsid w:val="00531560"/>
    <w:rsid w:val="00531DE7"/>
    <w:rsid w:val="00532497"/>
    <w:rsid w:val="0053279E"/>
    <w:rsid w:val="00533722"/>
    <w:rsid w:val="00534D62"/>
    <w:rsid w:val="0053583B"/>
    <w:rsid w:val="005410C6"/>
    <w:rsid w:val="0054181B"/>
    <w:rsid w:val="005424DC"/>
    <w:rsid w:val="00543E3C"/>
    <w:rsid w:val="00544F7F"/>
    <w:rsid w:val="005508AB"/>
    <w:rsid w:val="00552696"/>
    <w:rsid w:val="005555D7"/>
    <w:rsid w:val="00556287"/>
    <w:rsid w:val="00557512"/>
    <w:rsid w:val="00562DA6"/>
    <w:rsid w:val="00563D3B"/>
    <w:rsid w:val="00563F80"/>
    <w:rsid w:val="0056716F"/>
    <w:rsid w:val="00571FED"/>
    <w:rsid w:val="00573803"/>
    <w:rsid w:val="005761C2"/>
    <w:rsid w:val="005779D2"/>
    <w:rsid w:val="00581565"/>
    <w:rsid w:val="00585A1A"/>
    <w:rsid w:val="00586532"/>
    <w:rsid w:val="00586653"/>
    <w:rsid w:val="00587526"/>
    <w:rsid w:val="00590255"/>
    <w:rsid w:val="0059177F"/>
    <w:rsid w:val="0059200C"/>
    <w:rsid w:val="0059234D"/>
    <w:rsid w:val="005926CF"/>
    <w:rsid w:val="00593250"/>
    <w:rsid w:val="005954B2"/>
    <w:rsid w:val="00596713"/>
    <w:rsid w:val="005A0DE9"/>
    <w:rsid w:val="005A364B"/>
    <w:rsid w:val="005A66E9"/>
    <w:rsid w:val="005B15F3"/>
    <w:rsid w:val="005B180B"/>
    <w:rsid w:val="005B2179"/>
    <w:rsid w:val="005B37C6"/>
    <w:rsid w:val="005C0E19"/>
    <w:rsid w:val="005C0E1E"/>
    <w:rsid w:val="005C1985"/>
    <w:rsid w:val="005C3EC6"/>
    <w:rsid w:val="005C599D"/>
    <w:rsid w:val="005C6AA6"/>
    <w:rsid w:val="005C6DE0"/>
    <w:rsid w:val="005C7355"/>
    <w:rsid w:val="005D0141"/>
    <w:rsid w:val="005D0E75"/>
    <w:rsid w:val="005D39CD"/>
    <w:rsid w:val="005D3BC5"/>
    <w:rsid w:val="005D4EA7"/>
    <w:rsid w:val="005D6396"/>
    <w:rsid w:val="005D6D14"/>
    <w:rsid w:val="005D6D1E"/>
    <w:rsid w:val="005D7564"/>
    <w:rsid w:val="005E3056"/>
    <w:rsid w:val="005E39EF"/>
    <w:rsid w:val="005E52C5"/>
    <w:rsid w:val="005E584F"/>
    <w:rsid w:val="005E662A"/>
    <w:rsid w:val="005E6C7A"/>
    <w:rsid w:val="005E7987"/>
    <w:rsid w:val="005F4173"/>
    <w:rsid w:val="005F4256"/>
    <w:rsid w:val="005F5C5C"/>
    <w:rsid w:val="00600D26"/>
    <w:rsid w:val="00602629"/>
    <w:rsid w:val="00607239"/>
    <w:rsid w:val="00611BCD"/>
    <w:rsid w:val="0061260A"/>
    <w:rsid w:val="00612BDB"/>
    <w:rsid w:val="00614A48"/>
    <w:rsid w:val="0061539C"/>
    <w:rsid w:val="00615B52"/>
    <w:rsid w:val="00616929"/>
    <w:rsid w:val="00617E48"/>
    <w:rsid w:val="0062031B"/>
    <w:rsid w:val="00622695"/>
    <w:rsid w:val="00622909"/>
    <w:rsid w:val="00624AB8"/>
    <w:rsid w:val="006270C7"/>
    <w:rsid w:val="00630CEF"/>
    <w:rsid w:val="006310D3"/>
    <w:rsid w:val="00632008"/>
    <w:rsid w:val="00632445"/>
    <w:rsid w:val="00633178"/>
    <w:rsid w:val="00634ECE"/>
    <w:rsid w:val="00635867"/>
    <w:rsid w:val="00635E4F"/>
    <w:rsid w:val="006362F8"/>
    <w:rsid w:val="00636E5E"/>
    <w:rsid w:val="00642A94"/>
    <w:rsid w:val="006433EE"/>
    <w:rsid w:val="00645487"/>
    <w:rsid w:val="006465AE"/>
    <w:rsid w:val="00650695"/>
    <w:rsid w:val="00650F92"/>
    <w:rsid w:val="0065254A"/>
    <w:rsid w:val="0065364C"/>
    <w:rsid w:val="0065413B"/>
    <w:rsid w:val="00655AF1"/>
    <w:rsid w:val="006562A4"/>
    <w:rsid w:val="00656642"/>
    <w:rsid w:val="00656F18"/>
    <w:rsid w:val="006577B3"/>
    <w:rsid w:val="006633B9"/>
    <w:rsid w:val="006643AB"/>
    <w:rsid w:val="00666E1E"/>
    <w:rsid w:val="00667B3D"/>
    <w:rsid w:val="006705FE"/>
    <w:rsid w:val="00672783"/>
    <w:rsid w:val="00672DF6"/>
    <w:rsid w:val="006742F2"/>
    <w:rsid w:val="00676155"/>
    <w:rsid w:val="00676657"/>
    <w:rsid w:val="0067769D"/>
    <w:rsid w:val="006817B6"/>
    <w:rsid w:val="00685787"/>
    <w:rsid w:val="00687D30"/>
    <w:rsid w:val="00690D5C"/>
    <w:rsid w:val="006915BC"/>
    <w:rsid w:val="00694AD3"/>
    <w:rsid w:val="006952B5"/>
    <w:rsid w:val="0069537C"/>
    <w:rsid w:val="006958AD"/>
    <w:rsid w:val="00697545"/>
    <w:rsid w:val="006976FE"/>
    <w:rsid w:val="006A0D56"/>
    <w:rsid w:val="006A6288"/>
    <w:rsid w:val="006B2A33"/>
    <w:rsid w:val="006B3084"/>
    <w:rsid w:val="006B5793"/>
    <w:rsid w:val="006B6220"/>
    <w:rsid w:val="006B7553"/>
    <w:rsid w:val="006C1E20"/>
    <w:rsid w:val="006C2813"/>
    <w:rsid w:val="006D16E0"/>
    <w:rsid w:val="006D1A49"/>
    <w:rsid w:val="006D20FD"/>
    <w:rsid w:val="006D4E06"/>
    <w:rsid w:val="006D5765"/>
    <w:rsid w:val="006D57D7"/>
    <w:rsid w:val="006D771C"/>
    <w:rsid w:val="006E0740"/>
    <w:rsid w:val="006E1413"/>
    <w:rsid w:val="006E35CC"/>
    <w:rsid w:val="006E57BF"/>
    <w:rsid w:val="006E7969"/>
    <w:rsid w:val="006F09AA"/>
    <w:rsid w:val="006F19AD"/>
    <w:rsid w:val="006F31C4"/>
    <w:rsid w:val="006F38C8"/>
    <w:rsid w:val="006F3992"/>
    <w:rsid w:val="006F3A92"/>
    <w:rsid w:val="006F5885"/>
    <w:rsid w:val="006F630D"/>
    <w:rsid w:val="006F6BB0"/>
    <w:rsid w:val="006F7E93"/>
    <w:rsid w:val="00701BB7"/>
    <w:rsid w:val="00701E7D"/>
    <w:rsid w:val="00706BC6"/>
    <w:rsid w:val="00707094"/>
    <w:rsid w:val="00707F11"/>
    <w:rsid w:val="00710003"/>
    <w:rsid w:val="00711EE1"/>
    <w:rsid w:val="0071494C"/>
    <w:rsid w:val="0071502D"/>
    <w:rsid w:val="007169A4"/>
    <w:rsid w:val="0072081F"/>
    <w:rsid w:val="00721BB8"/>
    <w:rsid w:val="007230EA"/>
    <w:rsid w:val="00723662"/>
    <w:rsid w:val="00723BC0"/>
    <w:rsid w:val="00723D5A"/>
    <w:rsid w:val="0072494C"/>
    <w:rsid w:val="007261E3"/>
    <w:rsid w:val="007262D1"/>
    <w:rsid w:val="00730155"/>
    <w:rsid w:val="0073026D"/>
    <w:rsid w:val="00732622"/>
    <w:rsid w:val="00734309"/>
    <w:rsid w:val="0073532E"/>
    <w:rsid w:val="00736CA5"/>
    <w:rsid w:val="00737594"/>
    <w:rsid w:val="0074021B"/>
    <w:rsid w:val="007435A2"/>
    <w:rsid w:val="00744DD6"/>
    <w:rsid w:val="007471CC"/>
    <w:rsid w:val="00747D6E"/>
    <w:rsid w:val="007525AD"/>
    <w:rsid w:val="00753037"/>
    <w:rsid w:val="00753127"/>
    <w:rsid w:val="007537E5"/>
    <w:rsid w:val="007639D8"/>
    <w:rsid w:val="00765841"/>
    <w:rsid w:val="007668FF"/>
    <w:rsid w:val="007677FE"/>
    <w:rsid w:val="00767B56"/>
    <w:rsid w:val="00771ED3"/>
    <w:rsid w:val="0077273D"/>
    <w:rsid w:val="007735B9"/>
    <w:rsid w:val="00775C66"/>
    <w:rsid w:val="00776942"/>
    <w:rsid w:val="007774AD"/>
    <w:rsid w:val="00780CF2"/>
    <w:rsid w:val="00781067"/>
    <w:rsid w:val="0078168F"/>
    <w:rsid w:val="00782DD4"/>
    <w:rsid w:val="007864DD"/>
    <w:rsid w:val="00787971"/>
    <w:rsid w:val="00790F99"/>
    <w:rsid w:val="00791854"/>
    <w:rsid w:val="00794DC4"/>
    <w:rsid w:val="00795FFE"/>
    <w:rsid w:val="007969E3"/>
    <w:rsid w:val="00796D09"/>
    <w:rsid w:val="00797747"/>
    <w:rsid w:val="007A1764"/>
    <w:rsid w:val="007A34A4"/>
    <w:rsid w:val="007A34CA"/>
    <w:rsid w:val="007A45BA"/>
    <w:rsid w:val="007A761C"/>
    <w:rsid w:val="007B28C3"/>
    <w:rsid w:val="007B439A"/>
    <w:rsid w:val="007B5593"/>
    <w:rsid w:val="007B5B14"/>
    <w:rsid w:val="007B5C9D"/>
    <w:rsid w:val="007C1A1D"/>
    <w:rsid w:val="007C23B3"/>
    <w:rsid w:val="007C46C4"/>
    <w:rsid w:val="007D005E"/>
    <w:rsid w:val="007D3F02"/>
    <w:rsid w:val="007D413C"/>
    <w:rsid w:val="007D6C10"/>
    <w:rsid w:val="007D6CD3"/>
    <w:rsid w:val="007D7720"/>
    <w:rsid w:val="007E1813"/>
    <w:rsid w:val="007E2C9B"/>
    <w:rsid w:val="007E2F02"/>
    <w:rsid w:val="007E33B7"/>
    <w:rsid w:val="007E3F50"/>
    <w:rsid w:val="007E5595"/>
    <w:rsid w:val="007E585D"/>
    <w:rsid w:val="007F10A1"/>
    <w:rsid w:val="007F2E14"/>
    <w:rsid w:val="007F356F"/>
    <w:rsid w:val="007F3964"/>
    <w:rsid w:val="007F3A7E"/>
    <w:rsid w:val="007F4770"/>
    <w:rsid w:val="007F4BDD"/>
    <w:rsid w:val="00801176"/>
    <w:rsid w:val="008025B6"/>
    <w:rsid w:val="008032EC"/>
    <w:rsid w:val="00803A23"/>
    <w:rsid w:val="00806E67"/>
    <w:rsid w:val="008105DE"/>
    <w:rsid w:val="00810848"/>
    <w:rsid w:val="00812904"/>
    <w:rsid w:val="008144B4"/>
    <w:rsid w:val="008144DD"/>
    <w:rsid w:val="008149F9"/>
    <w:rsid w:val="008153CF"/>
    <w:rsid w:val="00815C72"/>
    <w:rsid w:val="00817780"/>
    <w:rsid w:val="008201A2"/>
    <w:rsid w:val="00821215"/>
    <w:rsid w:val="008215A8"/>
    <w:rsid w:val="008237BB"/>
    <w:rsid w:val="00826A8E"/>
    <w:rsid w:val="008304C3"/>
    <w:rsid w:val="00830D6A"/>
    <w:rsid w:val="00831FC4"/>
    <w:rsid w:val="008327A1"/>
    <w:rsid w:val="008332EA"/>
    <w:rsid w:val="00833789"/>
    <w:rsid w:val="00834E3B"/>
    <w:rsid w:val="00835A5C"/>
    <w:rsid w:val="008367DD"/>
    <w:rsid w:val="00842042"/>
    <w:rsid w:val="00844542"/>
    <w:rsid w:val="00846980"/>
    <w:rsid w:val="008500BC"/>
    <w:rsid w:val="0085059E"/>
    <w:rsid w:val="00852059"/>
    <w:rsid w:val="00853822"/>
    <w:rsid w:val="00856C9A"/>
    <w:rsid w:val="008607C3"/>
    <w:rsid w:val="00860CDE"/>
    <w:rsid w:val="00862C50"/>
    <w:rsid w:val="0086350C"/>
    <w:rsid w:val="00864AC6"/>
    <w:rsid w:val="008667FC"/>
    <w:rsid w:val="00867CD4"/>
    <w:rsid w:val="00867F28"/>
    <w:rsid w:val="008708BD"/>
    <w:rsid w:val="00870BEE"/>
    <w:rsid w:val="0087593E"/>
    <w:rsid w:val="00880D13"/>
    <w:rsid w:val="00880FE5"/>
    <w:rsid w:val="00881181"/>
    <w:rsid w:val="00882608"/>
    <w:rsid w:val="00884D3C"/>
    <w:rsid w:val="008875F0"/>
    <w:rsid w:val="00887E0E"/>
    <w:rsid w:val="008905A6"/>
    <w:rsid w:val="0089171F"/>
    <w:rsid w:val="0089370D"/>
    <w:rsid w:val="00894A1D"/>
    <w:rsid w:val="00894BC0"/>
    <w:rsid w:val="00896148"/>
    <w:rsid w:val="00896392"/>
    <w:rsid w:val="00896937"/>
    <w:rsid w:val="00897B1D"/>
    <w:rsid w:val="008A44B4"/>
    <w:rsid w:val="008A4D8F"/>
    <w:rsid w:val="008A7092"/>
    <w:rsid w:val="008A7B67"/>
    <w:rsid w:val="008B0364"/>
    <w:rsid w:val="008B093B"/>
    <w:rsid w:val="008B1879"/>
    <w:rsid w:val="008B1B83"/>
    <w:rsid w:val="008B20C7"/>
    <w:rsid w:val="008B4CB1"/>
    <w:rsid w:val="008B5EE2"/>
    <w:rsid w:val="008B6135"/>
    <w:rsid w:val="008B7A3D"/>
    <w:rsid w:val="008C0481"/>
    <w:rsid w:val="008C113C"/>
    <w:rsid w:val="008C28E7"/>
    <w:rsid w:val="008C39E2"/>
    <w:rsid w:val="008D0B4E"/>
    <w:rsid w:val="008D0E13"/>
    <w:rsid w:val="008D37F1"/>
    <w:rsid w:val="008E17CE"/>
    <w:rsid w:val="008E25B0"/>
    <w:rsid w:val="008E4C17"/>
    <w:rsid w:val="008E638C"/>
    <w:rsid w:val="008E710A"/>
    <w:rsid w:val="008F0651"/>
    <w:rsid w:val="008F1462"/>
    <w:rsid w:val="008F32DD"/>
    <w:rsid w:val="008F42D6"/>
    <w:rsid w:val="008F63E1"/>
    <w:rsid w:val="008F63F5"/>
    <w:rsid w:val="00901490"/>
    <w:rsid w:val="00901BC2"/>
    <w:rsid w:val="0090250C"/>
    <w:rsid w:val="00903BC3"/>
    <w:rsid w:val="00906F8B"/>
    <w:rsid w:val="00907179"/>
    <w:rsid w:val="0090729D"/>
    <w:rsid w:val="00910668"/>
    <w:rsid w:val="00912AE0"/>
    <w:rsid w:val="00914919"/>
    <w:rsid w:val="00914EC0"/>
    <w:rsid w:val="009153C7"/>
    <w:rsid w:val="00915BC2"/>
    <w:rsid w:val="00915EDE"/>
    <w:rsid w:val="00916C17"/>
    <w:rsid w:val="0092069A"/>
    <w:rsid w:val="00922AD8"/>
    <w:rsid w:val="0092397E"/>
    <w:rsid w:val="00924B10"/>
    <w:rsid w:val="009267AB"/>
    <w:rsid w:val="009268D6"/>
    <w:rsid w:val="00926C95"/>
    <w:rsid w:val="0092734A"/>
    <w:rsid w:val="00927DAE"/>
    <w:rsid w:val="009313F2"/>
    <w:rsid w:val="009319B8"/>
    <w:rsid w:val="00932D2E"/>
    <w:rsid w:val="009376D3"/>
    <w:rsid w:val="00937D04"/>
    <w:rsid w:val="00937D6A"/>
    <w:rsid w:val="009414B2"/>
    <w:rsid w:val="00944959"/>
    <w:rsid w:val="00947B97"/>
    <w:rsid w:val="00947DCF"/>
    <w:rsid w:val="00950852"/>
    <w:rsid w:val="00951AA0"/>
    <w:rsid w:val="00957D56"/>
    <w:rsid w:val="0096035D"/>
    <w:rsid w:val="009609B0"/>
    <w:rsid w:val="00962443"/>
    <w:rsid w:val="00967349"/>
    <w:rsid w:val="009705B4"/>
    <w:rsid w:val="0097129C"/>
    <w:rsid w:val="009719DA"/>
    <w:rsid w:val="00971C6C"/>
    <w:rsid w:val="0097235E"/>
    <w:rsid w:val="00974A5F"/>
    <w:rsid w:val="00974A9B"/>
    <w:rsid w:val="00975C76"/>
    <w:rsid w:val="009808D2"/>
    <w:rsid w:val="00981322"/>
    <w:rsid w:val="00981DBC"/>
    <w:rsid w:val="009847AE"/>
    <w:rsid w:val="00985DD4"/>
    <w:rsid w:val="00985FC7"/>
    <w:rsid w:val="00990316"/>
    <w:rsid w:val="0099114F"/>
    <w:rsid w:val="0099364E"/>
    <w:rsid w:val="009938CF"/>
    <w:rsid w:val="0099544C"/>
    <w:rsid w:val="00995E64"/>
    <w:rsid w:val="0099764D"/>
    <w:rsid w:val="00997FC1"/>
    <w:rsid w:val="009A00CF"/>
    <w:rsid w:val="009A3298"/>
    <w:rsid w:val="009A3E96"/>
    <w:rsid w:val="009A445E"/>
    <w:rsid w:val="009A635F"/>
    <w:rsid w:val="009A71C0"/>
    <w:rsid w:val="009A75E1"/>
    <w:rsid w:val="009A7A2F"/>
    <w:rsid w:val="009B089D"/>
    <w:rsid w:val="009B2A97"/>
    <w:rsid w:val="009B2EA0"/>
    <w:rsid w:val="009B3162"/>
    <w:rsid w:val="009B46EA"/>
    <w:rsid w:val="009B548A"/>
    <w:rsid w:val="009B6A66"/>
    <w:rsid w:val="009C4157"/>
    <w:rsid w:val="009C576C"/>
    <w:rsid w:val="009C5C17"/>
    <w:rsid w:val="009D2495"/>
    <w:rsid w:val="009D28B6"/>
    <w:rsid w:val="009D70A0"/>
    <w:rsid w:val="009E2A33"/>
    <w:rsid w:val="009E4017"/>
    <w:rsid w:val="009E543A"/>
    <w:rsid w:val="009E7BEE"/>
    <w:rsid w:val="009F32A0"/>
    <w:rsid w:val="009F45A4"/>
    <w:rsid w:val="009F63CC"/>
    <w:rsid w:val="009F675D"/>
    <w:rsid w:val="009F68AB"/>
    <w:rsid w:val="009F77E6"/>
    <w:rsid w:val="009F7C91"/>
    <w:rsid w:val="00A009A0"/>
    <w:rsid w:val="00A00C12"/>
    <w:rsid w:val="00A04D26"/>
    <w:rsid w:val="00A1265E"/>
    <w:rsid w:val="00A156A0"/>
    <w:rsid w:val="00A164C9"/>
    <w:rsid w:val="00A169DD"/>
    <w:rsid w:val="00A16B6A"/>
    <w:rsid w:val="00A21234"/>
    <w:rsid w:val="00A21EB7"/>
    <w:rsid w:val="00A23F21"/>
    <w:rsid w:val="00A27654"/>
    <w:rsid w:val="00A307C2"/>
    <w:rsid w:val="00A31914"/>
    <w:rsid w:val="00A32785"/>
    <w:rsid w:val="00A32861"/>
    <w:rsid w:val="00A33CE3"/>
    <w:rsid w:val="00A34139"/>
    <w:rsid w:val="00A3534B"/>
    <w:rsid w:val="00A359CE"/>
    <w:rsid w:val="00A3716C"/>
    <w:rsid w:val="00A3721B"/>
    <w:rsid w:val="00A37380"/>
    <w:rsid w:val="00A40AB1"/>
    <w:rsid w:val="00A4371F"/>
    <w:rsid w:val="00A4552F"/>
    <w:rsid w:val="00A50498"/>
    <w:rsid w:val="00A52037"/>
    <w:rsid w:val="00A5346A"/>
    <w:rsid w:val="00A55F62"/>
    <w:rsid w:val="00A57B07"/>
    <w:rsid w:val="00A57BF5"/>
    <w:rsid w:val="00A61518"/>
    <w:rsid w:val="00A622E9"/>
    <w:rsid w:val="00A63712"/>
    <w:rsid w:val="00A64475"/>
    <w:rsid w:val="00A7530E"/>
    <w:rsid w:val="00A804B9"/>
    <w:rsid w:val="00A816A7"/>
    <w:rsid w:val="00A81A89"/>
    <w:rsid w:val="00A82069"/>
    <w:rsid w:val="00A85489"/>
    <w:rsid w:val="00A85B3A"/>
    <w:rsid w:val="00A8625F"/>
    <w:rsid w:val="00A864F1"/>
    <w:rsid w:val="00A86DFF"/>
    <w:rsid w:val="00A87907"/>
    <w:rsid w:val="00A90D83"/>
    <w:rsid w:val="00A90EA4"/>
    <w:rsid w:val="00A914B5"/>
    <w:rsid w:val="00A918BA"/>
    <w:rsid w:val="00A930F6"/>
    <w:rsid w:val="00A94C1B"/>
    <w:rsid w:val="00AA01DF"/>
    <w:rsid w:val="00AA028C"/>
    <w:rsid w:val="00AA07A8"/>
    <w:rsid w:val="00AA20F2"/>
    <w:rsid w:val="00AA40EA"/>
    <w:rsid w:val="00AA4593"/>
    <w:rsid w:val="00AA5257"/>
    <w:rsid w:val="00AA5D14"/>
    <w:rsid w:val="00AA6500"/>
    <w:rsid w:val="00AA6603"/>
    <w:rsid w:val="00AA6AD3"/>
    <w:rsid w:val="00AA70A5"/>
    <w:rsid w:val="00AA7992"/>
    <w:rsid w:val="00AB0690"/>
    <w:rsid w:val="00AB0E77"/>
    <w:rsid w:val="00AB25FA"/>
    <w:rsid w:val="00AB763E"/>
    <w:rsid w:val="00AC2393"/>
    <w:rsid w:val="00AC2E63"/>
    <w:rsid w:val="00AC5490"/>
    <w:rsid w:val="00AC7F72"/>
    <w:rsid w:val="00AD1EA5"/>
    <w:rsid w:val="00AD1EF4"/>
    <w:rsid w:val="00AD459E"/>
    <w:rsid w:val="00AD5028"/>
    <w:rsid w:val="00AD5DF4"/>
    <w:rsid w:val="00AD6605"/>
    <w:rsid w:val="00AD6BFF"/>
    <w:rsid w:val="00AE4078"/>
    <w:rsid w:val="00AE7695"/>
    <w:rsid w:val="00AE7E14"/>
    <w:rsid w:val="00AF0153"/>
    <w:rsid w:val="00AF283C"/>
    <w:rsid w:val="00AF2CFA"/>
    <w:rsid w:val="00AF3DF5"/>
    <w:rsid w:val="00AF3F94"/>
    <w:rsid w:val="00AF5B9B"/>
    <w:rsid w:val="00AF6258"/>
    <w:rsid w:val="00AF71A9"/>
    <w:rsid w:val="00AF72A0"/>
    <w:rsid w:val="00B00D37"/>
    <w:rsid w:val="00B00D4A"/>
    <w:rsid w:val="00B065D6"/>
    <w:rsid w:val="00B07087"/>
    <w:rsid w:val="00B103C1"/>
    <w:rsid w:val="00B106A3"/>
    <w:rsid w:val="00B117F9"/>
    <w:rsid w:val="00B1298C"/>
    <w:rsid w:val="00B17285"/>
    <w:rsid w:val="00B17D47"/>
    <w:rsid w:val="00B209AB"/>
    <w:rsid w:val="00B23EEE"/>
    <w:rsid w:val="00B2574D"/>
    <w:rsid w:val="00B25E42"/>
    <w:rsid w:val="00B26B17"/>
    <w:rsid w:val="00B27B47"/>
    <w:rsid w:val="00B30667"/>
    <w:rsid w:val="00B30E85"/>
    <w:rsid w:val="00B33CD6"/>
    <w:rsid w:val="00B43065"/>
    <w:rsid w:val="00B450EF"/>
    <w:rsid w:val="00B45704"/>
    <w:rsid w:val="00B47583"/>
    <w:rsid w:val="00B47CD6"/>
    <w:rsid w:val="00B511A3"/>
    <w:rsid w:val="00B518A9"/>
    <w:rsid w:val="00B52DA4"/>
    <w:rsid w:val="00B5491B"/>
    <w:rsid w:val="00B5534B"/>
    <w:rsid w:val="00B56A40"/>
    <w:rsid w:val="00B60942"/>
    <w:rsid w:val="00B61946"/>
    <w:rsid w:val="00B64A26"/>
    <w:rsid w:val="00B6559A"/>
    <w:rsid w:val="00B712DA"/>
    <w:rsid w:val="00B74BD3"/>
    <w:rsid w:val="00B7675F"/>
    <w:rsid w:val="00B772E5"/>
    <w:rsid w:val="00B81613"/>
    <w:rsid w:val="00B81B1B"/>
    <w:rsid w:val="00B82B8A"/>
    <w:rsid w:val="00B84B74"/>
    <w:rsid w:val="00B84F4A"/>
    <w:rsid w:val="00B85A89"/>
    <w:rsid w:val="00B85A8A"/>
    <w:rsid w:val="00B86AB8"/>
    <w:rsid w:val="00B87404"/>
    <w:rsid w:val="00B87455"/>
    <w:rsid w:val="00B87A61"/>
    <w:rsid w:val="00B9581A"/>
    <w:rsid w:val="00B9722B"/>
    <w:rsid w:val="00BA0C38"/>
    <w:rsid w:val="00BA2CA6"/>
    <w:rsid w:val="00BA3012"/>
    <w:rsid w:val="00BA3E7F"/>
    <w:rsid w:val="00BA7132"/>
    <w:rsid w:val="00BA7331"/>
    <w:rsid w:val="00BA7DFE"/>
    <w:rsid w:val="00BB0DB5"/>
    <w:rsid w:val="00BB26EC"/>
    <w:rsid w:val="00BB30E0"/>
    <w:rsid w:val="00BB4F69"/>
    <w:rsid w:val="00BB59CB"/>
    <w:rsid w:val="00BB654E"/>
    <w:rsid w:val="00BB78A8"/>
    <w:rsid w:val="00BC100D"/>
    <w:rsid w:val="00BC1E49"/>
    <w:rsid w:val="00BC2E30"/>
    <w:rsid w:val="00BC3680"/>
    <w:rsid w:val="00BC5604"/>
    <w:rsid w:val="00BD0B56"/>
    <w:rsid w:val="00BD7859"/>
    <w:rsid w:val="00BE2331"/>
    <w:rsid w:val="00BE4851"/>
    <w:rsid w:val="00BE54E8"/>
    <w:rsid w:val="00BE5992"/>
    <w:rsid w:val="00BE6101"/>
    <w:rsid w:val="00BE68B2"/>
    <w:rsid w:val="00BE69C1"/>
    <w:rsid w:val="00BE70B1"/>
    <w:rsid w:val="00BF0618"/>
    <w:rsid w:val="00BF0A0D"/>
    <w:rsid w:val="00BF0B52"/>
    <w:rsid w:val="00BF3EA2"/>
    <w:rsid w:val="00BF51B7"/>
    <w:rsid w:val="00BF7685"/>
    <w:rsid w:val="00BF7D60"/>
    <w:rsid w:val="00C01D6F"/>
    <w:rsid w:val="00C01DDC"/>
    <w:rsid w:val="00C02188"/>
    <w:rsid w:val="00C030AC"/>
    <w:rsid w:val="00C04AC1"/>
    <w:rsid w:val="00C04BA9"/>
    <w:rsid w:val="00C04F8C"/>
    <w:rsid w:val="00C06101"/>
    <w:rsid w:val="00C0645C"/>
    <w:rsid w:val="00C06CD2"/>
    <w:rsid w:val="00C10D37"/>
    <w:rsid w:val="00C11A34"/>
    <w:rsid w:val="00C11D86"/>
    <w:rsid w:val="00C12584"/>
    <w:rsid w:val="00C12D1D"/>
    <w:rsid w:val="00C136E2"/>
    <w:rsid w:val="00C1460A"/>
    <w:rsid w:val="00C16B59"/>
    <w:rsid w:val="00C21BA4"/>
    <w:rsid w:val="00C244E2"/>
    <w:rsid w:val="00C24F49"/>
    <w:rsid w:val="00C25E42"/>
    <w:rsid w:val="00C26954"/>
    <w:rsid w:val="00C27465"/>
    <w:rsid w:val="00C27842"/>
    <w:rsid w:val="00C31A3C"/>
    <w:rsid w:val="00C3253D"/>
    <w:rsid w:val="00C329A6"/>
    <w:rsid w:val="00C35063"/>
    <w:rsid w:val="00C357A6"/>
    <w:rsid w:val="00C35C19"/>
    <w:rsid w:val="00C360E3"/>
    <w:rsid w:val="00C3635F"/>
    <w:rsid w:val="00C40E0A"/>
    <w:rsid w:val="00C41CB3"/>
    <w:rsid w:val="00C42706"/>
    <w:rsid w:val="00C43551"/>
    <w:rsid w:val="00C46852"/>
    <w:rsid w:val="00C4771D"/>
    <w:rsid w:val="00C47E4F"/>
    <w:rsid w:val="00C5210E"/>
    <w:rsid w:val="00C52CBD"/>
    <w:rsid w:val="00C5640B"/>
    <w:rsid w:val="00C56AF2"/>
    <w:rsid w:val="00C56B99"/>
    <w:rsid w:val="00C633AF"/>
    <w:rsid w:val="00C63D29"/>
    <w:rsid w:val="00C64E55"/>
    <w:rsid w:val="00C64EEE"/>
    <w:rsid w:val="00C65924"/>
    <w:rsid w:val="00C66B85"/>
    <w:rsid w:val="00C70BD9"/>
    <w:rsid w:val="00C71316"/>
    <w:rsid w:val="00C75B12"/>
    <w:rsid w:val="00C77197"/>
    <w:rsid w:val="00C777B8"/>
    <w:rsid w:val="00C77D5E"/>
    <w:rsid w:val="00C8016D"/>
    <w:rsid w:val="00C806F5"/>
    <w:rsid w:val="00C82FFF"/>
    <w:rsid w:val="00C8305B"/>
    <w:rsid w:val="00C85747"/>
    <w:rsid w:val="00C90662"/>
    <w:rsid w:val="00C90B4B"/>
    <w:rsid w:val="00C91BE8"/>
    <w:rsid w:val="00C93F98"/>
    <w:rsid w:val="00C952CF"/>
    <w:rsid w:val="00C96061"/>
    <w:rsid w:val="00C9673E"/>
    <w:rsid w:val="00CA0C6D"/>
    <w:rsid w:val="00CA0DE0"/>
    <w:rsid w:val="00CA1F89"/>
    <w:rsid w:val="00CA3A56"/>
    <w:rsid w:val="00CB304E"/>
    <w:rsid w:val="00CB3C16"/>
    <w:rsid w:val="00CB5A0E"/>
    <w:rsid w:val="00CB7D9A"/>
    <w:rsid w:val="00CC18B7"/>
    <w:rsid w:val="00CC40DE"/>
    <w:rsid w:val="00CC59E7"/>
    <w:rsid w:val="00CC79AF"/>
    <w:rsid w:val="00CD044E"/>
    <w:rsid w:val="00CD1AE3"/>
    <w:rsid w:val="00CD1FB2"/>
    <w:rsid w:val="00CD5A66"/>
    <w:rsid w:val="00CD6462"/>
    <w:rsid w:val="00CE1FB4"/>
    <w:rsid w:val="00CE21BB"/>
    <w:rsid w:val="00CE42E2"/>
    <w:rsid w:val="00CF016D"/>
    <w:rsid w:val="00CF041B"/>
    <w:rsid w:val="00CF0C20"/>
    <w:rsid w:val="00CF124F"/>
    <w:rsid w:val="00CF157D"/>
    <w:rsid w:val="00CF17E4"/>
    <w:rsid w:val="00CF3AF9"/>
    <w:rsid w:val="00CF4AC9"/>
    <w:rsid w:val="00CF5BC5"/>
    <w:rsid w:val="00D00C53"/>
    <w:rsid w:val="00D00F44"/>
    <w:rsid w:val="00D00FC3"/>
    <w:rsid w:val="00D02BD0"/>
    <w:rsid w:val="00D06353"/>
    <w:rsid w:val="00D07229"/>
    <w:rsid w:val="00D07E0E"/>
    <w:rsid w:val="00D11AB6"/>
    <w:rsid w:val="00D11ABA"/>
    <w:rsid w:val="00D12779"/>
    <w:rsid w:val="00D12B60"/>
    <w:rsid w:val="00D20E55"/>
    <w:rsid w:val="00D21540"/>
    <w:rsid w:val="00D24465"/>
    <w:rsid w:val="00D24C61"/>
    <w:rsid w:val="00D2568E"/>
    <w:rsid w:val="00D258D9"/>
    <w:rsid w:val="00D25A8A"/>
    <w:rsid w:val="00D30663"/>
    <w:rsid w:val="00D3232B"/>
    <w:rsid w:val="00D32CDA"/>
    <w:rsid w:val="00D32E72"/>
    <w:rsid w:val="00D340C6"/>
    <w:rsid w:val="00D370A3"/>
    <w:rsid w:val="00D41612"/>
    <w:rsid w:val="00D41C3B"/>
    <w:rsid w:val="00D42F41"/>
    <w:rsid w:val="00D44590"/>
    <w:rsid w:val="00D44787"/>
    <w:rsid w:val="00D449AB"/>
    <w:rsid w:val="00D45F36"/>
    <w:rsid w:val="00D46207"/>
    <w:rsid w:val="00D51355"/>
    <w:rsid w:val="00D517B0"/>
    <w:rsid w:val="00D51F5D"/>
    <w:rsid w:val="00D536DC"/>
    <w:rsid w:val="00D550CB"/>
    <w:rsid w:val="00D56BA2"/>
    <w:rsid w:val="00D60284"/>
    <w:rsid w:val="00D612DE"/>
    <w:rsid w:val="00D62155"/>
    <w:rsid w:val="00D63306"/>
    <w:rsid w:val="00D75B3E"/>
    <w:rsid w:val="00D760AD"/>
    <w:rsid w:val="00D80CAB"/>
    <w:rsid w:val="00D81757"/>
    <w:rsid w:val="00D821C8"/>
    <w:rsid w:val="00D8356F"/>
    <w:rsid w:val="00D83FB3"/>
    <w:rsid w:val="00D85E37"/>
    <w:rsid w:val="00D861BF"/>
    <w:rsid w:val="00D863A5"/>
    <w:rsid w:val="00D869EB"/>
    <w:rsid w:val="00D908B9"/>
    <w:rsid w:val="00D91F57"/>
    <w:rsid w:val="00D92342"/>
    <w:rsid w:val="00D9285D"/>
    <w:rsid w:val="00D92C7B"/>
    <w:rsid w:val="00D95632"/>
    <w:rsid w:val="00D97326"/>
    <w:rsid w:val="00DA0F13"/>
    <w:rsid w:val="00DA1351"/>
    <w:rsid w:val="00DA2090"/>
    <w:rsid w:val="00DA388F"/>
    <w:rsid w:val="00DA3F77"/>
    <w:rsid w:val="00DA5A6D"/>
    <w:rsid w:val="00DA60FD"/>
    <w:rsid w:val="00DA6326"/>
    <w:rsid w:val="00DA65B4"/>
    <w:rsid w:val="00DA686E"/>
    <w:rsid w:val="00DA693E"/>
    <w:rsid w:val="00DA73EA"/>
    <w:rsid w:val="00DA79EF"/>
    <w:rsid w:val="00DB028A"/>
    <w:rsid w:val="00DB1387"/>
    <w:rsid w:val="00DB50A6"/>
    <w:rsid w:val="00DC025B"/>
    <w:rsid w:val="00DC07FA"/>
    <w:rsid w:val="00DC0A1C"/>
    <w:rsid w:val="00DC0E66"/>
    <w:rsid w:val="00DC5001"/>
    <w:rsid w:val="00DC5569"/>
    <w:rsid w:val="00DD0615"/>
    <w:rsid w:val="00DD11E8"/>
    <w:rsid w:val="00DD4124"/>
    <w:rsid w:val="00DD4DFE"/>
    <w:rsid w:val="00DD5B72"/>
    <w:rsid w:val="00DE091C"/>
    <w:rsid w:val="00DE225F"/>
    <w:rsid w:val="00DE22A6"/>
    <w:rsid w:val="00DE4870"/>
    <w:rsid w:val="00DE55BD"/>
    <w:rsid w:val="00DE56CD"/>
    <w:rsid w:val="00DE7117"/>
    <w:rsid w:val="00DF0F07"/>
    <w:rsid w:val="00DF50FB"/>
    <w:rsid w:val="00DF537C"/>
    <w:rsid w:val="00E00397"/>
    <w:rsid w:val="00E00D83"/>
    <w:rsid w:val="00E01C34"/>
    <w:rsid w:val="00E04AF8"/>
    <w:rsid w:val="00E10DB6"/>
    <w:rsid w:val="00E11168"/>
    <w:rsid w:val="00E128AC"/>
    <w:rsid w:val="00E13241"/>
    <w:rsid w:val="00E13320"/>
    <w:rsid w:val="00E146CD"/>
    <w:rsid w:val="00E14707"/>
    <w:rsid w:val="00E14932"/>
    <w:rsid w:val="00E158A1"/>
    <w:rsid w:val="00E20BEA"/>
    <w:rsid w:val="00E227BE"/>
    <w:rsid w:val="00E23617"/>
    <w:rsid w:val="00E26108"/>
    <w:rsid w:val="00E265D6"/>
    <w:rsid w:val="00E300C2"/>
    <w:rsid w:val="00E31261"/>
    <w:rsid w:val="00E313EE"/>
    <w:rsid w:val="00E316A1"/>
    <w:rsid w:val="00E3170B"/>
    <w:rsid w:val="00E325EA"/>
    <w:rsid w:val="00E3297C"/>
    <w:rsid w:val="00E332DE"/>
    <w:rsid w:val="00E33604"/>
    <w:rsid w:val="00E36095"/>
    <w:rsid w:val="00E37FDB"/>
    <w:rsid w:val="00E45B2A"/>
    <w:rsid w:val="00E45D14"/>
    <w:rsid w:val="00E46E12"/>
    <w:rsid w:val="00E47044"/>
    <w:rsid w:val="00E516AB"/>
    <w:rsid w:val="00E52D49"/>
    <w:rsid w:val="00E541AE"/>
    <w:rsid w:val="00E558AB"/>
    <w:rsid w:val="00E55CC0"/>
    <w:rsid w:val="00E6386E"/>
    <w:rsid w:val="00E664B4"/>
    <w:rsid w:val="00E66D2F"/>
    <w:rsid w:val="00E704F0"/>
    <w:rsid w:val="00E72429"/>
    <w:rsid w:val="00E7322B"/>
    <w:rsid w:val="00E7345E"/>
    <w:rsid w:val="00E73AF5"/>
    <w:rsid w:val="00E74E53"/>
    <w:rsid w:val="00E81109"/>
    <w:rsid w:val="00E81A87"/>
    <w:rsid w:val="00E82284"/>
    <w:rsid w:val="00E83064"/>
    <w:rsid w:val="00E84948"/>
    <w:rsid w:val="00E85005"/>
    <w:rsid w:val="00E85411"/>
    <w:rsid w:val="00E85413"/>
    <w:rsid w:val="00E87D08"/>
    <w:rsid w:val="00E9276D"/>
    <w:rsid w:val="00E92F79"/>
    <w:rsid w:val="00E945D5"/>
    <w:rsid w:val="00E964F4"/>
    <w:rsid w:val="00E979C2"/>
    <w:rsid w:val="00EA00E2"/>
    <w:rsid w:val="00EB0E60"/>
    <w:rsid w:val="00EB1075"/>
    <w:rsid w:val="00EB24D9"/>
    <w:rsid w:val="00EB2667"/>
    <w:rsid w:val="00EB3879"/>
    <w:rsid w:val="00EB39B9"/>
    <w:rsid w:val="00EB798A"/>
    <w:rsid w:val="00EB7B3C"/>
    <w:rsid w:val="00EC3400"/>
    <w:rsid w:val="00EC5907"/>
    <w:rsid w:val="00EC5E68"/>
    <w:rsid w:val="00EC651B"/>
    <w:rsid w:val="00EC779A"/>
    <w:rsid w:val="00ED0832"/>
    <w:rsid w:val="00ED1539"/>
    <w:rsid w:val="00ED17D6"/>
    <w:rsid w:val="00ED55B7"/>
    <w:rsid w:val="00ED55D0"/>
    <w:rsid w:val="00ED5777"/>
    <w:rsid w:val="00ED5D7C"/>
    <w:rsid w:val="00ED7EEB"/>
    <w:rsid w:val="00EE0066"/>
    <w:rsid w:val="00EE0537"/>
    <w:rsid w:val="00EE1C9C"/>
    <w:rsid w:val="00EE26A2"/>
    <w:rsid w:val="00EE3663"/>
    <w:rsid w:val="00EE410B"/>
    <w:rsid w:val="00EE568A"/>
    <w:rsid w:val="00EE6AD5"/>
    <w:rsid w:val="00EF0A18"/>
    <w:rsid w:val="00EF1B8F"/>
    <w:rsid w:val="00EF3037"/>
    <w:rsid w:val="00EF35B1"/>
    <w:rsid w:val="00EF5B6D"/>
    <w:rsid w:val="00EF66D8"/>
    <w:rsid w:val="00EF716C"/>
    <w:rsid w:val="00EF7383"/>
    <w:rsid w:val="00F00BDB"/>
    <w:rsid w:val="00F037C5"/>
    <w:rsid w:val="00F04CB7"/>
    <w:rsid w:val="00F04F53"/>
    <w:rsid w:val="00F0745E"/>
    <w:rsid w:val="00F12C61"/>
    <w:rsid w:val="00F13E2A"/>
    <w:rsid w:val="00F1492A"/>
    <w:rsid w:val="00F1507F"/>
    <w:rsid w:val="00F207AB"/>
    <w:rsid w:val="00F2098F"/>
    <w:rsid w:val="00F20AED"/>
    <w:rsid w:val="00F2174A"/>
    <w:rsid w:val="00F260F9"/>
    <w:rsid w:val="00F2640B"/>
    <w:rsid w:val="00F26EC1"/>
    <w:rsid w:val="00F30A07"/>
    <w:rsid w:val="00F33251"/>
    <w:rsid w:val="00F3491C"/>
    <w:rsid w:val="00F41DD1"/>
    <w:rsid w:val="00F421AD"/>
    <w:rsid w:val="00F42987"/>
    <w:rsid w:val="00F42F1E"/>
    <w:rsid w:val="00F42F33"/>
    <w:rsid w:val="00F42F6A"/>
    <w:rsid w:val="00F44F47"/>
    <w:rsid w:val="00F460A3"/>
    <w:rsid w:val="00F5146D"/>
    <w:rsid w:val="00F51B1F"/>
    <w:rsid w:val="00F51E6E"/>
    <w:rsid w:val="00F52A65"/>
    <w:rsid w:val="00F534DA"/>
    <w:rsid w:val="00F54802"/>
    <w:rsid w:val="00F5565C"/>
    <w:rsid w:val="00F55FD2"/>
    <w:rsid w:val="00F56679"/>
    <w:rsid w:val="00F6211C"/>
    <w:rsid w:val="00F63587"/>
    <w:rsid w:val="00F65312"/>
    <w:rsid w:val="00F67397"/>
    <w:rsid w:val="00F7013F"/>
    <w:rsid w:val="00F71C10"/>
    <w:rsid w:val="00F74D91"/>
    <w:rsid w:val="00F75C0D"/>
    <w:rsid w:val="00F76F71"/>
    <w:rsid w:val="00F80A11"/>
    <w:rsid w:val="00F80BD5"/>
    <w:rsid w:val="00F824FC"/>
    <w:rsid w:val="00F826A7"/>
    <w:rsid w:val="00F861A6"/>
    <w:rsid w:val="00F9303C"/>
    <w:rsid w:val="00F93076"/>
    <w:rsid w:val="00F936A0"/>
    <w:rsid w:val="00F93E2E"/>
    <w:rsid w:val="00F9594D"/>
    <w:rsid w:val="00F95B2C"/>
    <w:rsid w:val="00F96451"/>
    <w:rsid w:val="00F966EB"/>
    <w:rsid w:val="00FA1244"/>
    <w:rsid w:val="00FA1724"/>
    <w:rsid w:val="00FA2C02"/>
    <w:rsid w:val="00FA50A2"/>
    <w:rsid w:val="00FA620C"/>
    <w:rsid w:val="00FA77D0"/>
    <w:rsid w:val="00FB09C1"/>
    <w:rsid w:val="00FB333B"/>
    <w:rsid w:val="00FB4087"/>
    <w:rsid w:val="00FB5E7D"/>
    <w:rsid w:val="00FB6FCD"/>
    <w:rsid w:val="00FC1456"/>
    <w:rsid w:val="00FC1FFC"/>
    <w:rsid w:val="00FC2176"/>
    <w:rsid w:val="00FC26EB"/>
    <w:rsid w:val="00FC3991"/>
    <w:rsid w:val="00FC3F9D"/>
    <w:rsid w:val="00FC6E82"/>
    <w:rsid w:val="00FC7898"/>
    <w:rsid w:val="00FD0B48"/>
    <w:rsid w:val="00FD3BF5"/>
    <w:rsid w:val="00FD4C62"/>
    <w:rsid w:val="00FD4D29"/>
    <w:rsid w:val="00FD4D81"/>
    <w:rsid w:val="00FD5E61"/>
    <w:rsid w:val="00FD6137"/>
    <w:rsid w:val="00FD6B66"/>
    <w:rsid w:val="00FD6DC6"/>
    <w:rsid w:val="00FD6E12"/>
    <w:rsid w:val="00FE18A4"/>
    <w:rsid w:val="00FE1B8F"/>
    <w:rsid w:val="00FE2E22"/>
    <w:rsid w:val="00FE3CE3"/>
    <w:rsid w:val="00FE43E7"/>
    <w:rsid w:val="00FE758E"/>
    <w:rsid w:val="00FF2E7C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176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C75717-0FF3-43BB-B776-8660944EB746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F4CFB9B8-718A-488C-A0F7-289878DA80EB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pPr algn="ctr"/>
          <a:r>
            <a:rPr lang="en-IL" sz="1200"/>
            <a:t>a</a:t>
          </a:r>
        </a:p>
      </dgm:t>
    </dgm:pt>
    <dgm:pt modelId="{CFD37AAD-142F-4B09-8E49-27568B6E8E4F}" type="parTrans" cxnId="{442EBAC4-0E0E-4B4E-852D-2DCA8400CBCB}">
      <dgm:prSet/>
      <dgm:spPr/>
      <dgm:t>
        <a:bodyPr/>
        <a:lstStyle/>
        <a:p>
          <a:pPr algn="ctr"/>
          <a:endParaRPr lang="en-IL"/>
        </a:p>
      </dgm:t>
    </dgm:pt>
    <dgm:pt modelId="{1651FF69-B296-467B-A18C-510D8E6A8563}" type="sibTrans" cxnId="{442EBAC4-0E0E-4B4E-852D-2DCA8400CBCB}">
      <dgm:prSet/>
      <dgm:spPr/>
      <dgm:t>
        <a:bodyPr/>
        <a:lstStyle/>
        <a:p>
          <a:pPr algn="ctr"/>
          <a:endParaRPr lang="en-IL"/>
        </a:p>
      </dgm:t>
    </dgm:pt>
    <dgm:pt modelId="{65AE3AE9-CCB1-4CF0-9940-876B0E9EE5B5}">
      <dgm:prSet phldrT="[Text]" custT="1"/>
      <dgm:spPr>
        <a:solidFill>
          <a:schemeClr val="tx2">
            <a:lumMod val="75000"/>
          </a:schemeClr>
        </a:solidFill>
      </dgm:spPr>
      <dgm:t>
        <a:bodyPr/>
        <a:lstStyle/>
        <a:p>
          <a:pPr algn="ctr"/>
          <a:r>
            <a:rPr lang="en-IL" sz="1200"/>
            <a:t>b</a:t>
          </a:r>
        </a:p>
      </dgm:t>
    </dgm:pt>
    <dgm:pt modelId="{4B4D865A-28D7-4BCC-B71A-FA867A83A02F}" type="parTrans" cxnId="{75008AB4-A439-4720-9002-85DDE2308ADC}">
      <dgm:prSet/>
      <dgm:spPr>
        <a:ln>
          <a:solidFill>
            <a:schemeClr val="tx2">
              <a:lumMod val="75000"/>
            </a:schemeClr>
          </a:solidFill>
        </a:ln>
      </dgm:spPr>
      <dgm:t>
        <a:bodyPr/>
        <a:lstStyle/>
        <a:p>
          <a:pPr algn="ctr"/>
          <a:endParaRPr lang="en-IL"/>
        </a:p>
      </dgm:t>
    </dgm:pt>
    <dgm:pt modelId="{A7E0DC03-6895-4039-99CF-449943ED846D}" type="sibTrans" cxnId="{75008AB4-A439-4720-9002-85DDE2308ADC}">
      <dgm:prSet/>
      <dgm:spPr/>
      <dgm:t>
        <a:bodyPr/>
        <a:lstStyle/>
        <a:p>
          <a:pPr algn="ctr"/>
          <a:endParaRPr lang="en-IL"/>
        </a:p>
      </dgm:t>
    </dgm:pt>
    <dgm:pt modelId="{2F87AD67-B293-4E98-81D7-9A61B937E3AE}" type="pres">
      <dgm:prSet presAssocID="{F1C75717-0FF3-43BB-B776-8660944EB746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AD14B91-E6FE-4092-A93F-5879597008EF}" type="pres">
      <dgm:prSet presAssocID="{F4CFB9B8-718A-488C-A0F7-289878DA80EB}" presName="centerShape" presStyleLbl="node0" presStyleIdx="0" presStyleCnt="1" custScaleX="43459" custScaleY="43459"/>
      <dgm:spPr/>
    </dgm:pt>
    <dgm:pt modelId="{432C1E19-AFB0-4EDC-8A15-8EF5B13E4A63}" type="pres">
      <dgm:prSet presAssocID="{4B4D865A-28D7-4BCC-B71A-FA867A83A02F}" presName="Name9" presStyleLbl="parChTrans1D2" presStyleIdx="0" presStyleCnt="1"/>
      <dgm:spPr/>
    </dgm:pt>
    <dgm:pt modelId="{281F9787-BD0B-407E-9DBA-73A1CA5E476A}" type="pres">
      <dgm:prSet presAssocID="{4B4D865A-28D7-4BCC-B71A-FA867A83A02F}" presName="connTx" presStyleLbl="parChTrans1D2" presStyleIdx="0" presStyleCnt="1"/>
      <dgm:spPr/>
    </dgm:pt>
    <dgm:pt modelId="{5245122F-2032-4D56-9E77-1090B0989FB7}" type="pres">
      <dgm:prSet presAssocID="{65AE3AE9-CCB1-4CF0-9940-876B0E9EE5B5}" presName="node" presStyleLbl="node1" presStyleIdx="0" presStyleCnt="1" custScaleX="43459" custScaleY="43459">
        <dgm:presLayoutVars>
          <dgm:bulletEnabled val="1"/>
        </dgm:presLayoutVars>
      </dgm:prSet>
      <dgm:spPr/>
    </dgm:pt>
  </dgm:ptLst>
  <dgm:cxnLst>
    <dgm:cxn modelId="{6003590A-18E4-4B13-965A-5152C61A40D6}" type="presOf" srcId="{65AE3AE9-CCB1-4CF0-9940-876B0E9EE5B5}" destId="{5245122F-2032-4D56-9E77-1090B0989FB7}" srcOrd="0" destOrd="0" presId="urn:microsoft.com/office/officeart/2005/8/layout/radial1"/>
    <dgm:cxn modelId="{F53F3846-AC1F-4897-8D3B-DAB5FE4E5924}" type="presOf" srcId="{F1C75717-0FF3-43BB-B776-8660944EB746}" destId="{2F87AD67-B293-4E98-81D7-9A61B937E3AE}" srcOrd="0" destOrd="0" presId="urn:microsoft.com/office/officeart/2005/8/layout/radial1"/>
    <dgm:cxn modelId="{D13A5A46-94F4-40C4-89D5-0D77654B4AB2}" type="presOf" srcId="{4B4D865A-28D7-4BCC-B71A-FA867A83A02F}" destId="{281F9787-BD0B-407E-9DBA-73A1CA5E476A}" srcOrd="1" destOrd="0" presId="urn:microsoft.com/office/officeart/2005/8/layout/radial1"/>
    <dgm:cxn modelId="{F1DAF26B-0A3A-48DC-ACD0-8FEFFB3A62A4}" type="presOf" srcId="{F4CFB9B8-718A-488C-A0F7-289878DA80EB}" destId="{FAD14B91-E6FE-4092-A93F-5879597008EF}" srcOrd="0" destOrd="0" presId="urn:microsoft.com/office/officeart/2005/8/layout/radial1"/>
    <dgm:cxn modelId="{75008AB4-A439-4720-9002-85DDE2308ADC}" srcId="{F4CFB9B8-718A-488C-A0F7-289878DA80EB}" destId="{65AE3AE9-CCB1-4CF0-9940-876B0E9EE5B5}" srcOrd="0" destOrd="0" parTransId="{4B4D865A-28D7-4BCC-B71A-FA867A83A02F}" sibTransId="{A7E0DC03-6895-4039-99CF-449943ED846D}"/>
    <dgm:cxn modelId="{442EBAC4-0E0E-4B4E-852D-2DCA8400CBCB}" srcId="{F1C75717-0FF3-43BB-B776-8660944EB746}" destId="{F4CFB9B8-718A-488C-A0F7-289878DA80EB}" srcOrd="0" destOrd="0" parTransId="{CFD37AAD-142F-4B09-8E49-27568B6E8E4F}" sibTransId="{1651FF69-B296-467B-A18C-510D8E6A8563}"/>
    <dgm:cxn modelId="{9EC151ED-C68A-4396-BC21-33E388032828}" type="presOf" srcId="{4B4D865A-28D7-4BCC-B71A-FA867A83A02F}" destId="{432C1E19-AFB0-4EDC-8A15-8EF5B13E4A63}" srcOrd="0" destOrd="0" presId="urn:microsoft.com/office/officeart/2005/8/layout/radial1"/>
    <dgm:cxn modelId="{74CE3905-4715-48F3-9D69-0EAC40C1066E}" type="presParOf" srcId="{2F87AD67-B293-4E98-81D7-9A61B937E3AE}" destId="{FAD14B91-E6FE-4092-A93F-5879597008EF}" srcOrd="0" destOrd="0" presId="urn:microsoft.com/office/officeart/2005/8/layout/radial1"/>
    <dgm:cxn modelId="{27BCBD6A-54E4-4C89-AA82-458B7EB53133}" type="presParOf" srcId="{2F87AD67-B293-4E98-81D7-9A61B937E3AE}" destId="{432C1E19-AFB0-4EDC-8A15-8EF5B13E4A63}" srcOrd="1" destOrd="0" presId="urn:microsoft.com/office/officeart/2005/8/layout/radial1"/>
    <dgm:cxn modelId="{A9C4B788-0B94-4F99-962B-3A9D3A4B3736}" type="presParOf" srcId="{432C1E19-AFB0-4EDC-8A15-8EF5B13E4A63}" destId="{281F9787-BD0B-407E-9DBA-73A1CA5E476A}" srcOrd="0" destOrd="0" presId="urn:microsoft.com/office/officeart/2005/8/layout/radial1"/>
    <dgm:cxn modelId="{694D03A8-30B6-473C-BF21-39E6A0FB600A}" type="presParOf" srcId="{2F87AD67-B293-4E98-81D7-9A61B937E3AE}" destId="{5245122F-2032-4D56-9E77-1090B0989FB7}" srcOrd="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9CFE7BF-16CA-4D55-AB73-AC6EA019D4C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675F582B-7435-421C-BF38-2AC29D6D10CB}">
      <dgm:prSet phldrT="[Text]" custT="1"/>
      <dgm:spPr/>
      <dgm:t>
        <a:bodyPr/>
        <a:lstStyle/>
        <a:p>
          <a:r>
            <a:rPr lang="he-IL" sz="1000"/>
            <a:t>6</a:t>
          </a:r>
          <a:endParaRPr lang="en-IL" sz="1000"/>
        </a:p>
      </dgm:t>
    </dgm:pt>
    <dgm:pt modelId="{97F74F56-8640-4A8D-9342-A675D3C512B4}" type="parTrans" cxnId="{F535A7FC-3A14-4513-9F6B-87163D81A64E}">
      <dgm:prSet/>
      <dgm:spPr/>
      <dgm:t>
        <a:bodyPr/>
        <a:lstStyle/>
        <a:p>
          <a:endParaRPr lang="en-IL"/>
        </a:p>
      </dgm:t>
    </dgm:pt>
    <dgm:pt modelId="{D95A8633-5985-4D84-A5FB-41025B666225}" type="sibTrans" cxnId="{F535A7FC-3A14-4513-9F6B-87163D81A64E}">
      <dgm:prSet/>
      <dgm:spPr/>
      <dgm:t>
        <a:bodyPr/>
        <a:lstStyle/>
        <a:p>
          <a:endParaRPr lang="en-IL"/>
        </a:p>
      </dgm:t>
    </dgm:pt>
    <dgm:pt modelId="{87B1EA80-0F27-4F9A-89D6-77A3BA2D89E0}">
      <dgm:prSet phldrT="[Text]" custT="1"/>
      <dgm:spPr/>
      <dgm:t>
        <a:bodyPr/>
        <a:lstStyle/>
        <a:p>
          <a:r>
            <a:rPr lang="en-IL" sz="1000"/>
            <a:t>8</a:t>
          </a:r>
        </a:p>
      </dgm:t>
    </dgm:pt>
    <dgm:pt modelId="{2107AC4A-0D41-43B1-96A4-58EA22428A59}" type="parTrans" cxnId="{F74992D5-EA03-4C4B-B356-034C432EDDCE}">
      <dgm:prSet/>
      <dgm:spPr/>
      <dgm:t>
        <a:bodyPr/>
        <a:lstStyle/>
        <a:p>
          <a:endParaRPr lang="en-IL"/>
        </a:p>
      </dgm:t>
    </dgm:pt>
    <dgm:pt modelId="{AD9756AF-0172-4D80-B95A-F4D11982C798}" type="sibTrans" cxnId="{F74992D5-EA03-4C4B-B356-034C432EDDCE}">
      <dgm:prSet/>
      <dgm:spPr/>
      <dgm:t>
        <a:bodyPr/>
        <a:lstStyle/>
        <a:p>
          <a:endParaRPr lang="en-IL"/>
        </a:p>
      </dgm:t>
    </dgm:pt>
    <dgm:pt modelId="{D36D223D-C138-4C0E-9E75-AE382AFD948F}">
      <dgm:prSet phldrT="[Text]" custT="1"/>
      <dgm:spPr/>
      <dgm:t>
        <a:bodyPr/>
        <a:lstStyle/>
        <a:p>
          <a:r>
            <a:rPr lang="en-IL" sz="1000"/>
            <a:t>9</a:t>
          </a:r>
        </a:p>
      </dgm:t>
    </dgm:pt>
    <dgm:pt modelId="{684DE6ED-D5D8-44CF-9F67-54DB65CB4C59}" type="parTrans" cxnId="{9EED91DD-EA6F-42B4-BDFC-C157A5683B88}">
      <dgm:prSet/>
      <dgm:spPr/>
      <dgm:t>
        <a:bodyPr/>
        <a:lstStyle/>
        <a:p>
          <a:endParaRPr lang="en-IL"/>
        </a:p>
      </dgm:t>
    </dgm:pt>
    <dgm:pt modelId="{08BB2732-FBDC-4326-9B39-E02201573334}" type="sibTrans" cxnId="{9EED91DD-EA6F-42B4-BDFC-C157A5683B88}">
      <dgm:prSet/>
      <dgm:spPr/>
      <dgm:t>
        <a:bodyPr/>
        <a:lstStyle/>
        <a:p>
          <a:endParaRPr lang="en-IL"/>
        </a:p>
      </dgm:t>
    </dgm:pt>
    <dgm:pt modelId="{2DE285CA-E88E-40AC-A19A-5F3F1CA760E4}">
      <dgm:prSet phldrT="[Text]" custT="1"/>
      <dgm:spPr/>
      <dgm:t>
        <a:bodyPr/>
        <a:lstStyle/>
        <a:p>
          <a:r>
            <a:rPr lang="en-IL" sz="1000"/>
            <a:t>7</a:t>
          </a:r>
        </a:p>
      </dgm:t>
    </dgm:pt>
    <dgm:pt modelId="{D597B180-1942-401E-BDA7-DCB9241B65DA}" type="parTrans" cxnId="{619EBF5F-A869-40FF-AF93-689F34B2A3B0}">
      <dgm:prSet/>
      <dgm:spPr/>
      <dgm:t>
        <a:bodyPr/>
        <a:lstStyle/>
        <a:p>
          <a:endParaRPr lang="en-IL"/>
        </a:p>
      </dgm:t>
    </dgm:pt>
    <dgm:pt modelId="{92281A56-C5EE-4078-9B89-149FA7581DF3}" type="sibTrans" cxnId="{619EBF5F-A869-40FF-AF93-689F34B2A3B0}">
      <dgm:prSet/>
      <dgm:spPr/>
      <dgm:t>
        <a:bodyPr/>
        <a:lstStyle/>
        <a:p>
          <a:endParaRPr lang="en-IL"/>
        </a:p>
      </dgm:t>
    </dgm:pt>
    <dgm:pt modelId="{6CE236C7-4B7C-496B-8C17-A554605595BB}">
      <dgm:prSet phldrT="[Text]" custT="1"/>
      <dgm:spPr/>
      <dgm:t>
        <a:bodyPr/>
        <a:lstStyle/>
        <a:p>
          <a:r>
            <a:rPr lang="en-IL" sz="1000"/>
            <a:t>2</a:t>
          </a:r>
        </a:p>
      </dgm:t>
    </dgm:pt>
    <dgm:pt modelId="{44C55B54-B8E9-43C2-B734-3326DCC27825}" type="parTrans" cxnId="{CEE98F50-E7FF-4D17-870B-E81C7314F443}">
      <dgm:prSet/>
      <dgm:spPr/>
      <dgm:t>
        <a:bodyPr/>
        <a:lstStyle/>
        <a:p>
          <a:endParaRPr lang="en-IL"/>
        </a:p>
      </dgm:t>
    </dgm:pt>
    <dgm:pt modelId="{EDD04BF4-0CBD-474E-95B9-813E903F6D16}" type="sibTrans" cxnId="{CEE98F50-E7FF-4D17-870B-E81C7314F443}">
      <dgm:prSet/>
      <dgm:spPr/>
      <dgm:t>
        <a:bodyPr/>
        <a:lstStyle/>
        <a:p>
          <a:endParaRPr lang="en-IL"/>
        </a:p>
      </dgm:t>
    </dgm:pt>
    <dgm:pt modelId="{041B2CF8-2678-43FB-B593-7E74373AC843}">
      <dgm:prSet phldrT="[Text]" custT="1"/>
      <dgm:spPr/>
      <dgm:t>
        <a:bodyPr/>
        <a:lstStyle/>
        <a:p>
          <a:r>
            <a:rPr lang="en-IL" sz="1000"/>
            <a:t>4</a:t>
          </a:r>
        </a:p>
      </dgm:t>
    </dgm:pt>
    <dgm:pt modelId="{B117650B-4BFF-453A-8AF2-23417C1BD767}" type="parTrans" cxnId="{9A7BC1D8-F6D2-4BB7-8972-9D92DBD515B1}">
      <dgm:prSet/>
      <dgm:spPr/>
      <dgm:t>
        <a:bodyPr/>
        <a:lstStyle/>
        <a:p>
          <a:endParaRPr lang="en-IL"/>
        </a:p>
      </dgm:t>
    </dgm:pt>
    <dgm:pt modelId="{01086F25-0977-47A2-930F-2E856C7ABFCB}" type="sibTrans" cxnId="{9A7BC1D8-F6D2-4BB7-8972-9D92DBD515B1}">
      <dgm:prSet/>
      <dgm:spPr/>
      <dgm:t>
        <a:bodyPr/>
        <a:lstStyle/>
        <a:p>
          <a:endParaRPr lang="en-IL"/>
        </a:p>
      </dgm:t>
    </dgm:pt>
    <dgm:pt modelId="{45B34253-DCE2-43B3-B8F4-D9BF4B343B2E}">
      <dgm:prSet phldrT="[Text]" custT="1"/>
      <dgm:spPr/>
      <dgm:t>
        <a:bodyPr/>
        <a:lstStyle/>
        <a:p>
          <a:r>
            <a:rPr lang="en-IL" sz="1000"/>
            <a:t>1</a:t>
          </a:r>
        </a:p>
      </dgm:t>
    </dgm:pt>
    <dgm:pt modelId="{F58F366E-13B0-4EC1-822C-D23CFDCD4560}" type="parTrans" cxnId="{D05D3322-B086-4954-A2D8-7309B30A68AE}">
      <dgm:prSet/>
      <dgm:spPr/>
      <dgm:t>
        <a:bodyPr/>
        <a:lstStyle/>
        <a:p>
          <a:endParaRPr lang="en-IL"/>
        </a:p>
      </dgm:t>
    </dgm:pt>
    <dgm:pt modelId="{2A8E85EC-560B-4D82-9A92-B7AD638A52E3}" type="sibTrans" cxnId="{D05D3322-B086-4954-A2D8-7309B30A68AE}">
      <dgm:prSet/>
      <dgm:spPr/>
      <dgm:t>
        <a:bodyPr/>
        <a:lstStyle/>
        <a:p>
          <a:endParaRPr lang="en-IL"/>
        </a:p>
      </dgm:t>
    </dgm:pt>
    <dgm:pt modelId="{83FDCBCC-137F-474F-8C6F-A6D3A4E55240}">
      <dgm:prSet phldrT="[Text]" custT="1"/>
      <dgm:spPr/>
      <dgm:t>
        <a:bodyPr/>
        <a:lstStyle/>
        <a:p>
          <a:r>
            <a:rPr lang="en-IL" sz="1000"/>
            <a:t>5</a:t>
          </a:r>
        </a:p>
      </dgm:t>
    </dgm:pt>
    <dgm:pt modelId="{439360EC-F111-4F2B-92BB-5A90148F1326}" type="parTrans" cxnId="{ADB873E6-43C2-4AF2-ADAE-01597F3D2C9A}">
      <dgm:prSet/>
      <dgm:spPr/>
      <dgm:t>
        <a:bodyPr/>
        <a:lstStyle/>
        <a:p>
          <a:endParaRPr lang="en-IL"/>
        </a:p>
      </dgm:t>
    </dgm:pt>
    <dgm:pt modelId="{E5F81818-91D5-409F-9B45-3BAC0CF9941E}" type="sibTrans" cxnId="{ADB873E6-43C2-4AF2-ADAE-01597F3D2C9A}">
      <dgm:prSet/>
      <dgm:spPr/>
      <dgm:t>
        <a:bodyPr/>
        <a:lstStyle/>
        <a:p>
          <a:endParaRPr lang="en-IL"/>
        </a:p>
      </dgm:t>
    </dgm:pt>
    <dgm:pt modelId="{5C0F5DD4-445E-42E7-AF68-4B1FCEFF2611}">
      <dgm:prSet phldrT="[Text]" custT="1"/>
      <dgm:spPr/>
      <dgm:t>
        <a:bodyPr/>
        <a:lstStyle/>
        <a:p>
          <a:r>
            <a:rPr lang="en-IL" sz="1000"/>
            <a:t>3</a:t>
          </a:r>
        </a:p>
      </dgm:t>
    </dgm:pt>
    <dgm:pt modelId="{BD43A1CF-72BD-4FA8-ACB9-4C35A9E6C5DC}" type="parTrans" cxnId="{3CA0487F-3582-443E-A4B7-9B3946189FD0}">
      <dgm:prSet/>
      <dgm:spPr/>
      <dgm:t>
        <a:bodyPr/>
        <a:lstStyle/>
        <a:p>
          <a:endParaRPr lang="en-IL"/>
        </a:p>
      </dgm:t>
    </dgm:pt>
    <dgm:pt modelId="{EFC1C474-B4F8-4038-AD4D-4AA7CE8257BB}" type="sibTrans" cxnId="{3CA0487F-3582-443E-A4B7-9B3946189FD0}">
      <dgm:prSet/>
      <dgm:spPr/>
      <dgm:t>
        <a:bodyPr/>
        <a:lstStyle/>
        <a:p>
          <a:endParaRPr lang="en-IL"/>
        </a:p>
      </dgm:t>
    </dgm:pt>
    <dgm:pt modelId="{7CB14689-BF40-483A-876C-DE377B4B4AD8}" type="pres">
      <dgm:prSet presAssocID="{79CFE7BF-16CA-4D55-AB73-AC6EA019D4C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3C22710-A044-4CA8-AFBE-E14F70B489C2}" type="pres">
      <dgm:prSet presAssocID="{675F582B-7435-421C-BF38-2AC29D6D10CB}" presName="root1" presStyleCnt="0"/>
      <dgm:spPr/>
    </dgm:pt>
    <dgm:pt modelId="{82758D85-45B5-413E-B0AA-21AF9D674002}" type="pres">
      <dgm:prSet presAssocID="{675F582B-7435-421C-BF38-2AC29D6D10CB}" presName="LevelOneTextNode" presStyleLbl="node0" presStyleIdx="0" presStyleCnt="1">
        <dgm:presLayoutVars>
          <dgm:chPref val="3"/>
        </dgm:presLayoutVars>
      </dgm:prSet>
      <dgm:spPr/>
    </dgm:pt>
    <dgm:pt modelId="{31B4F37E-0B96-4CAC-9E16-12C80545C8E6}" type="pres">
      <dgm:prSet presAssocID="{675F582B-7435-421C-BF38-2AC29D6D10CB}" presName="level2hierChild" presStyleCnt="0"/>
      <dgm:spPr/>
    </dgm:pt>
    <dgm:pt modelId="{D11C6730-ED09-4383-8D18-54F7D6DD9F59}" type="pres">
      <dgm:prSet presAssocID="{2107AC4A-0D41-43B1-96A4-58EA22428A59}" presName="conn2-1" presStyleLbl="parChTrans1D2" presStyleIdx="0" presStyleCnt="2"/>
      <dgm:spPr/>
    </dgm:pt>
    <dgm:pt modelId="{B0687878-1C4C-44FC-9571-0062DA50EF40}" type="pres">
      <dgm:prSet presAssocID="{2107AC4A-0D41-43B1-96A4-58EA22428A59}" presName="connTx" presStyleLbl="parChTrans1D2" presStyleIdx="0" presStyleCnt="2"/>
      <dgm:spPr/>
    </dgm:pt>
    <dgm:pt modelId="{079B8ECA-D7D7-49F8-8C87-33587E96908E}" type="pres">
      <dgm:prSet presAssocID="{87B1EA80-0F27-4F9A-89D6-77A3BA2D89E0}" presName="root2" presStyleCnt="0"/>
      <dgm:spPr/>
    </dgm:pt>
    <dgm:pt modelId="{E137DE1A-E2FD-4595-A3D1-F948C94E5EFA}" type="pres">
      <dgm:prSet presAssocID="{87B1EA80-0F27-4F9A-89D6-77A3BA2D89E0}" presName="LevelTwoTextNode" presStyleLbl="node2" presStyleIdx="0" presStyleCnt="2">
        <dgm:presLayoutVars>
          <dgm:chPref val="3"/>
        </dgm:presLayoutVars>
      </dgm:prSet>
      <dgm:spPr/>
    </dgm:pt>
    <dgm:pt modelId="{364E5BF7-D01B-4806-BB57-93B3F5354410}" type="pres">
      <dgm:prSet presAssocID="{87B1EA80-0F27-4F9A-89D6-77A3BA2D89E0}" presName="level3hierChild" presStyleCnt="0"/>
      <dgm:spPr/>
    </dgm:pt>
    <dgm:pt modelId="{C93A190F-4281-4A7F-B223-FA30A67467B6}" type="pres">
      <dgm:prSet presAssocID="{684DE6ED-D5D8-44CF-9F67-54DB65CB4C59}" presName="conn2-1" presStyleLbl="parChTrans1D3" presStyleIdx="0" presStyleCnt="4"/>
      <dgm:spPr/>
    </dgm:pt>
    <dgm:pt modelId="{8F024E62-5A30-4453-BF73-6ED5BFAD1B7B}" type="pres">
      <dgm:prSet presAssocID="{684DE6ED-D5D8-44CF-9F67-54DB65CB4C59}" presName="connTx" presStyleLbl="parChTrans1D3" presStyleIdx="0" presStyleCnt="4"/>
      <dgm:spPr/>
    </dgm:pt>
    <dgm:pt modelId="{932F6E62-4AD6-4570-9840-5DF8D0A4AAA2}" type="pres">
      <dgm:prSet presAssocID="{D36D223D-C138-4C0E-9E75-AE382AFD948F}" presName="root2" presStyleCnt="0"/>
      <dgm:spPr/>
    </dgm:pt>
    <dgm:pt modelId="{59684735-A24C-43D8-AC65-7022A34481E1}" type="pres">
      <dgm:prSet presAssocID="{D36D223D-C138-4C0E-9E75-AE382AFD948F}" presName="LevelTwoTextNode" presStyleLbl="node3" presStyleIdx="0" presStyleCnt="4">
        <dgm:presLayoutVars>
          <dgm:chPref val="3"/>
        </dgm:presLayoutVars>
      </dgm:prSet>
      <dgm:spPr/>
    </dgm:pt>
    <dgm:pt modelId="{BB13F1C1-65B4-4A56-BDDE-3D94802E79CC}" type="pres">
      <dgm:prSet presAssocID="{D36D223D-C138-4C0E-9E75-AE382AFD948F}" presName="level3hierChild" presStyleCnt="0"/>
      <dgm:spPr/>
    </dgm:pt>
    <dgm:pt modelId="{317AA21C-539D-4C27-8BDF-82199A10EE3F}" type="pres">
      <dgm:prSet presAssocID="{D597B180-1942-401E-BDA7-DCB9241B65DA}" presName="conn2-1" presStyleLbl="parChTrans1D3" presStyleIdx="1" presStyleCnt="4"/>
      <dgm:spPr/>
    </dgm:pt>
    <dgm:pt modelId="{1AD9FB7C-F1AF-4BCD-85DC-A423A3BF2390}" type="pres">
      <dgm:prSet presAssocID="{D597B180-1942-401E-BDA7-DCB9241B65DA}" presName="connTx" presStyleLbl="parChTrans1D3" presStyleIdx="1" presStyleCnt="4"/>
      <dgm:spPr/>
    </dgm:pt>
    <dgm:pt modelId="{C25FCD5D-6BF6-4416-B73B-D0130B627433}" type="pres">
      <dgm:prSet presAssocID="{2DE285CA-E88E-40AC-A19A-5F3F1CA760E4}" presName="root2" presStyleCnt="0"/>
      <dgm:spPr/>
    </dgm:pt>
    <dgm:pt modelId="{66C746E4-1141-4935-9A7B-4B2A8921EB47}" type="pres">
      <dgm:prSet presAssocID="{2DE285CA-E88E-40AC-A19A-5F3F1CA760E4}" presName="LevelTwoTextNode" presStyleLbl="node3" presStyleIdx="1" presStyleCnt="4">
        <dgm:presLayoutVars>
          <dgm:chPref val="3"/>
        </dgm:presLayoutVars>
      </dgm:prSet>
      <dgm:spPr/>
    </dgm:pt>
    <dgm:pt modelId="{CF31C2C4-E4CC-4AB9-A731-416BE582753B}" type="pres">
      <dgm:prSet presAssocID="{2DE285CA-E88E-40AC-A19A-5F3F1CA760E4}" presName="level3hierChild" presStyleCnt="0"/>
      <dgm:spPr/>
    </dgm:pt>
    <dgm:pt modelId="{1C87444C-9012-4C8C-BFEA-693F75079FFC}" type="pres">
      <dgm:prSet presAssocID="{44C55B54-B8E9-43C2-B734-3326DCC27825}" presName="conn2-1" presStyleLbl="parChTrans1D2" presStyleIdx="1" presStyleCnt="2"/>
      <dgm:spPr/>
    </dgm:pt>
    <dgm:pt modelId="{09F90106-2F1F-48A9-A7C0-6DE7B32D5B95}" type="pres">
      <dgm:prSet presAssocID="{44C55B54-B8E9-43C2-B734-3326DCC27825}" presName="connTx" presStyleLbl="parChTrans1D2" presStyleIdx="1" presStyleCnt="2"/>
      <dgm:spPr/>
    </dgm:pt>
    <dgm:pt modelId="{97AF46EB-380A-472F-8949-A5852DE7EE58}" type="pres">
      <dgm:prSet presAssocID="{6CE236C7-4B7C-496B-8C17-A554605595BB}" presName="root2" presStyleCnt="0"/>
      <dgm:spPr/>
    </dgm:pt>
    <dgm:pt modelId="{BBF294DA-2758-436C-9084-DF77256E0BD8}" type="pres">
      <dgm:prSet presAssocID="{6CE236C7-4B7C-496B-8C17-A554605595BB}" presName="LevelTwoTextNode" presStyleLbl="node2" presStyleIdx="1" presStyleCnt="2">
        <dgm:presLayoutVars>
          <dgm:chPref val="3"/>
        </dgm:presLayoutVars>
      </dgm:prSet>
      <dgm:spPr/>
    </dgm:pt>
    <dgm:pt modelId="{BDB88C91-F3A7-42EF-925B-FEEDAAF55DA9}" type="pres">
      <dgm:prSet presAssocID="{6CE236C7-4B7C-496B-8C17-A554605595BB}" presName="level3hierChild" presStyleCnt="0"/>
      <dgm:spPr/>
    </dgm:pt>
    <dgm:pt modelId="{17C2387C-CB0C-4771-BB37-FEE920E753FC}" type="pres">
      <dgm:prSet presAssocID="{B117650B-4BFF-453A-8AF2-23417C1BD767}" presName="conn2-1" presStyleLbl="parChTrans1D3" presStyleIdx="2" presStyleCnt="4"/>
      <dgm:spPr/>
    </dgm:pt>
    <dgm:pt modelId="{11C9F9FF-0DEE-4F23-B00E-CF0E1A233061}" type="pres">
      <dgm:prSet presAssocID="{B117650B-4BFF-453A-8AF2-23417C1BD767}" presName="connTx" presStyleLbl="parChTrans1D3" presStyleIdx="2" presStyleCnt="4"/>
      <dgm:spPr/>
    </dgm:pt>
    <dgm:pt modelId="{73ECCF87-2197-4C26-9E00-EE2D5299014C}" type="pres">
      <dgm:prSet presAssocID="{041B2CF8-2678-43FB-B593-7E74373AC843}" presName="root2" presStyleCnt="0"/>
      <dgm:spPr/>
    </dgm:pt>
    <dgm:pt modelId="{20174D8E-D17B-4B3D-953D-8A7B175383CC}" type="pres">
      <dgm:prSet presAssocID="{041B2CF8-2678-43FB-B593-7E74373AC843}" presName="LevelTwoTextNode" presStyleLbl="node3" presStyleIdx="2" presStyleCnt="4">
        <dgm:presLayoutVars>
          <dgm:chPref val="3"/>
        </dgm:presLayoutVars>
      </dgm:prSet>
      <dgm:spPr/>
    </dgm:pt>
    <dgm:pt modelId="{53FCF9A3-F148-4580-B54F-CD09CBDF178C}" type="pres">
      <dgm:prSet presAssocID="{041B2CF8-2678-43FB-B593-7E74373AC843}" presName="level3hierChild" presStyleCnt="0"/>
      <dgm:spPr/>
    </dgm:pt>
    <dgm:pt modelId="{01B742CA-AA0C-4CE4-9E51-4F4AC2D3CC50}" type="pres">
      <dgm:prSet presAssocID="{439360EC-F111-4F2B-92BB-5A90148F1326}" presName="conn2-1" presStyleLbl="parChTrans1D4" presStyleIdx="0" presStyleCnt="2"/>
      <dgm:spPr/>
    </dgm:pt>
    <dgm:pt modelId="{10E3EB36-9ABD-403A-B389-DAFEF27D8625}" type="pres">
      <dgm:prSet presAssocID="{439360EC-F111-4F2B-92BB-5A90148F1326}" presName="connTx" presStyleLbl="parChTrans1D4" presStyleIdx="0" presStyleCnt="2"/>
      <dgm:spPr/>
    </dgm:pt>
    <dgm:pt modelId="{32E90A7E-E41D-4763-A6F5-B2930F631B9A}" type="pres">
      <dgm:prSet presAssocID="{83FDCBCC-137F-474F-8C6F-A6D3A4E55240}" presName="root2" presStyleCnt="0"/>
      <dgm:spPr/>
    </dgm:pt>
    <dgm:pt modelId="{46EB84FC-4AD4-4D0F-90E3-7AE1881AACF4}" type="pres">
      <dgm:prSet presAssocID="{83FDCBCC-137F-474F-8C6F-A6D3A4E55240}" presName="LevelTwoTextNode" presStyleLbl="node4" presStyleIdx="0" presStyleCnt="2">
        <dgm:presLayoutVars>
          <dgm:chPref val="3"/>
        </dgm:presLayoutVars>
      </dgm:prSet>
      <dgm:spPr/>
    </dgm:pt>
    <dgm:pt modelId="{D4C4E771-DCC1-4F8C-B5F3-0792CFBDBE5E}" type="pres">
      <dgm:prSet presAssocID="{83FDCBCC-137F-474F-8C6F-A6D3A4E55240}" presName="level3hierChild" presStyleCnt="0"/>
      <dgm:spPr/>
    </dgm:pt>
    <dgm:pt modelId="{456302DF-2742-4D75-89AE-8AF8536E6532}" type="pres">
      <dgm:prSet presAssocID="{BD43A1CF-72BD-4FA8-ACB9-4C35A9E6C5DC}" presName="conn2-1" presStyleLbl="parChTrans1D4" presStyleIdx="1" presStyleCnt="2"/>
      <dgm:spPr/>
    </dgm:pt>
    <dgm:pt modelId="{8A270D2E-5C1B-49D7-B228-2B28C832FF44}" type="pres">
      <dgm:prSet presAssocID="{BD43A1CF-72BD-4FA8-ACB9-4C35A9E6C5DC}" presName="connTx" presStyleLbl="parChTrans1D4" presStyleIdx="1" presStyleCnt="2"/>
      <dgm:spPr/>
    </dgm:pt>
    <dgm:pt modelId="{7F7A4341-7D38-4E19-9084-AFF37D175FCD}" type="pres">
      <dgm:prSet presAssocID="{5C0F5DD4-445E-42E7-AF68-4B1FCEFF2611}" presName="root2" presStyleCnt="0"/>
      <dgm:spPr/>
    </dgm:pt>
    <dgm:pt modelId="{C151767C-DBD6-4F8F-B4C7-C46EC9ED44C5}" type="pres">
      <dgm:prSet presAssocID="{5C0F5DD4-445E-42E7-AF68-4B1FCEFF2611}" presName="LevelTwoTextNode" presStyleLbl="node4" presStyleIdx="1" presStyleCnt="2">
        <dgm:presLayoutVars>
          <dgm:chPref val="3"/>
        </dgm:presLayoutVars>
      </dgm:prSet>
      <dgm:spPr/>
    </dgm:pt>
    <dgm:pt modelId="{53753422-F93D-4A1A-BC51-B912B0E95E98}" type="pres">
      <dgm:prSet presAssocID="{5C0F5DD4-445E-42E7-AF68-4B1FCEFF2611}" presName="level3hierChild" presStyleCnt="0"/>
      <dgm:spPr/>
    </dgm:pt>
    <dgm:pt modelId="{612E9D18-EB82-446B-BD21-35E09DE21EDF}" type="pres">
      <dgm:prSet presAssocID="{F58F366E-13B0-4EC1-822C-D23CFDCD4560}" presName="conn2-1" presStyleLbl="parChTrans1D3" presStyleIdx="3" presStyleCnt="4"/>
      <dgm:spPr/>
    </dgm:pt>
    <dgm:pt modelId="{2A14759C-E541-4D8E-AE0B-163B31E1A603}" type="pres">
      <dgm:prSet presAssocID="{F58F366E-13B0-4EC1-822C-D23CFDCD4560}" presName="connTx" presStyleLbl="parChTrans1D3" presStyleIdx="3" presStyleCnt="4"/>
      <dgm:spPr/>
    </dgm:pt>
    <dgm:pt modelId="{DED05797-08E5-4782-80DA-8D4E5A58ABBA}" type="pres">
      <dgm:prSet presAssocID="{45B34253-DCE2-43B3-B8F4-D9BF4B343B2E}" presName="root2" presStyleCnt="0"/>
      <dgm:spPr/>
    </dgm:pt>
    <dgm:pt modelId="{7B6A7569-3281-4BC0-8023-51A9D386D9D8}" type="pres">
      <dgm:prSet presAssocID="{45B34253-DCE2-43B3-B8F4-D9BF4B343B2E}" presName="LevelTwoTextNode" presStyleLbl="node3" presStyleIdx="3" presStyleCnt="4">
        <dgm:presLayoutVars>
          <dgm:chPref val="3"/>
        </dgm:presLayoutVars>
      </dgm:prSet>
      <dgm:spPr/>
    </dgm:pt>
    <dgm:pt modelId="{34DCC079-8593-46F8-9E66-39D9067165D6}" type="pres">
      <dgm:prSet presAssocID="{45B34253-DCE2-43B3-B8F4-D9BF4B343B2E}" presName="level3hierChild" presStyleCnt="0"/>
      <dgm:spPr/>
    </dgm:pt>
  </dgm:ptLst>
  <dgm:cxnLst>
    <dgm:cxn modelId="{7D3AE608-C102-4582-8C9B-90793B192175}" type="presOf" srcId="{F58F366E-13B0-4EC1-822C-D23CFDCD4560}" destId="{612E9D18-EB82-446B-BD21-35E09DE21EDF}" srcOrd="0" destOrd="0" presId="urn:microsoft.com/office/officeart/2005/8/layout/hierarchy2"/>
    <dgm:cxn modelId="{4D59DD0F-83D8-408C-95AA-F624057678C2}" type="presOf" srcId="{44C55B54-B8E9-43C2-B734-3326DCC27825}" destId="{09F90106-2F1F-48A9-A7C0-6DE7B32D5B95}" srcOrd="1" destOrd="0" presId="urn:microsoft.com/office/officeart/2005/8/layout/hierarchy2"/>
    <dgm:cxn modelId="{4B9BA610-C73E-498E-AA03-D358AA0DBFD7}" type="presOf" srcId="{2DE285CA-E88E-40AC-A19A-5F3F1CA760E4}" destId="{66C746E4-1141-4935-9A7B-4B2A8921EB47}" srcOrd="0" destOrd="0" presId="urn:microsoft.com/office/officeart/2005/8/layout/hierarchy2"/>
    <dgm:cxn modelId="{D05D3322-B086-4954-A2D8-7309B30A68AE}" srcId="{6CE236C7-4B7C-496B-8C17-A554605595BB}" destId="{45B34253-DCE2-43B3-B8F4-D9BF4B343B2E}" srcOrd="1" destOrd="0" parTransId="{F58F366E-13B0-4EC1-822C-D23CFDCD4560}" sibTransId="{2A8E85EC-560B-4D82-9A92-B7AD638A52E3}"/>
    <dgm:cxn modelId="{17B9C531-5CFF-4E3C-8C8C-E61987FB080C}" type="presOf" srcId="{675F582B-7435-421C-BF38-2AC29D6D10CB}" destId="{82758D85-45B5-413E-B0AA-21AF9D674002}" srcOrd="0" destOrd="0" presId="urn:microsoft.com/office/officeart/2005/8/layout/hierarchy2"/>
    <dgm:cxn modelId="{B7569836-8253-4081-9A30-73CCC901B0E2}" type="presOf" srcId="{684DE6ED-D5D8-44CF-9F67-54DB65CB4C59}" destId="{C93A190F-4281-4A7F-B223-FA30A67467B6}" srcOrd="0" destOrd="0" presId="urn:microsoft.com/office/officeart/2005/8/layout/hierarchy2"/>
    <dgm:cxn modelId="{E378755B-6639-4B82-8D73-2427510DFFD1}" type="presOf" srcId="{439360EC-F111-4F2B-92BB-5A90148F1326}" destId="{01B742CA-AA0C-4CE4-9E51-4F4AC2D3CC50}" srcOrd="0" destOrd="0" presId="urn:microsoft.com/office/officeart/2005/8/layout/hierarchy2"/>
    <dgm:cxn modelId="{619EBF5F-A869-40FF-AF93-689F34B2A3B0}" srcId="{87B1EA80-0F27-4F9A-89D6-77A3BA2D89E0}" destId="{2DE285CA-E88E-40AC-A19A-5F3F1CA760E4}" srcOrd="1" destOrd="0" parTransId="{D597B180-1942-401E-BDA7-DCB9241B65DA}" sibTransId="{92281A56-C5EE-4078-9B89-149FA7581DF3}"/>
    <dgm:cxn modelId="{FC06D162-0B70-4BD1-9776-12FF25A613FA}" type="presOf" srcId="{BD43A1CF-72BD-4FA8-ACB9-4C35A9E6C5DC}" destId="{456302DF-2742-4D75-89AE-8AF8536E6532}" srcOrd="0" destOrd="0" presId="urn:microsoft.com/office/officeart/2005/8/layout/hierarchy2"/>
    <dgm:cxn modelId="{4790E863-2AD7-4EF3-8A2E-493082BA2248}" type="presOf" srcId="{D597B180-1942-401E-BDA7-DCB9241B65DA}" destId="{1AD9FB7C-F1AF-4BCD-85DC-A423A3BF2390}" srcOrd="1" destOrd="0" presId="urn:microsoft.com/office/officeart/2005/8/layout/hierarchy2"/>
    <dgm:cxn modelId="{CEE98F50-E7FF-4D17-870B-E81C7314F443}" srcId="{675F582B-7435-421C-BF38-2AC29D6D10CB}" destId="{6CE236C7-4B7C-496B-8C17-A554605595BB}" srcOrd="1" destOrd="0" parTransId="{44C55B54-B8E9-43C2-B734-3326DCC27825}" sibTransId="{EDD04BF4-0CBD-474E-95B9-813E903F6D16}"/>
    <dgm:cxn modelId="{BC449172-6569-4160-990B-12393B105DEE}" type="presOf" srcId="{BD43A1CF-72BD-4FA8-ACB9-4C35A9E6C5DC}" destId="{8A270D2E-5C1B-49D7-B228-2B28C832FF44}" srcOrd="1" destOrd="0" presId="urn:microsoft.com/office/officeart/2005/8/layout/hierarchy2"/>
    <dgm:cxn modelId="{6D1E2D55-6316-41C7-8DEA-38C62F0EC4E9}" type="presOf" srcId="{D597B180-1942-401E-BDA7-DCB9241B65DA}" destId="{317AA21C-539D-4C27-8BDF-82199A10EE3F}" srcOrd="0" destOrd="0" presId="urn:microsoft.com/office/officeart/2005/8/layout/hierarchy2"/>
    <dgm:cxn modelId="{587CC075-1865-4255-A367-13353D0F232D}" type="presOf" srcId="{5C0F5DD4-445E-42E7-AF68-4B1FCEFF2611}" destId="{C151767C-DBD6-4F8F-B4C7-C46EC9ED44C5}" srcOrd="0" destOrd="0" presId="urn:microsoft.com/office/officeart/2005/8/layout/hierarchy2"/>
    <dgm:cxn modelId="{3CA0487F-3582-443E-A4B7-9B3946189FD0}" srcId="{041B2CF8-2678-43FB-B593-7E74373AC843}" destId="{5C0F5DD4-445E-42E7-AF68-4B1FCEFF2611}" srcOrd="1" destOrd="0" parTransId="{BD43A1CF-72BD-4FA8-ACB9-4C35A9E6C5DC}" sibTransId="{EFC1C474-B4F8-4038-AD4D-4AA7CE8257BB}"/>
    <dgm:cxn modelId="{6DFCE781-5D23-4F44-8410-555172F81FC5}" type="presOf" srcId="{83FDCBCC-137F-474F-8C6F-A6D3A4E55240}" destId="{46EB84FC-4AD4-4D0F-90E3-7AE1881AACF4}" srcOrd="0" destOrd="0" presId="urn:microsoft.com/office/officeart/2005/8/layout/hierarchy2"/>
    <dgm:cxn modelId="{4908B987-1C35-41D4-8063-D2E08C976C29}" type="presOf" srcId="{D36D223D-C138-4C0E-9E75-AE382AFD948F}" destId="{59684735-A24C-43D8-AC65-7022A34481E1}" srcOrd="0" destOrd="0" presId="urn:microsoft.com/office/officeart/2005/8/layout/hierarchy2"/>
    <dgm:cxn modelId="{A9F748BF-F3CD-4F90-B1E4-B294ADB24290}" type="presOf" srcId="{2107AC4A-0D41-43B1-96A4-58EA22428A59}" destId="{D11C6730-ED09-4383-8D18-54F7D6DD9F59}" srcOrd="0" destOrd="0" presId="urn:microsoft.com/office/officeart/2005/8/layout/hierarchy2"/>
    <dgm:cxn modelId="{40CBA6CC-04AC-4680-802C-529ADDC5CD93}" type="presOf" srcId="{6CE236C7-4B7C-496B-8C17-A554605595BB}" destId="{BBF294DA-2758-436C-9084-DF77256E0BD8}" srcOrd="0" destOrd="0" presId="urn:microsoft.com/office/officeart/2005/8/layout/hierarchy2"/>
    <dgm:cxn modelId="{323B77D4-65B9-4ED3-B11D-A1376E4475DC}" type="presOf" srcId="{684DE6ED-D5D8-44CF-9F67-54DB65CB4C59}" destId="{8F024E62-5A30-4453-BF73-6ED5BFAD1B7B}" srcOrd="1" destOrd="0" presId="urn:microsoft.com/office/officeart/2005/8/layout/hierarchy2"/>
    <dgm:cxn modelId="{F74992D5-EA03-4C4B-B356-034C432EDDCE}" srcId="{675F582B-7435-421C-BF38-2AC29D6D10CB}" destId="{87B1EA80-0F27-4F9A-89D6-77A3BA2D89E0}" srcOrd="0" destOrd="0" parTransId="{2107AC4A-0D41-43B1-96A4-58EA22428A59}" sibTransId="{AD9756AF-0172-4D80-B95A-F4D11982C798}"/>
    <dgm:cxn modelId="{9A7BC1D8-F6D2-4BB7-8972-9D92DBD515B1}" srcId="{6CE236C7-4B7C-496B-8C17-A554605595BB}" destId="{041B2CF8-2678-43FB-B593-7E74373AC843}" srcOrd="0" destOrd="0" parTransId="{B117650B-4BFF-453A-8AF2-23417C1BD767}" sibTransId="{01086F25-0977-47A2-930F-2E856C7ABFCB}"/>
    <dgm:cxn modelId="{A2E4F2D9-320C-4A4D-B64A-3111B830EF96}" type="presOf" srcId="{B117650B-4BFF-453A-8AF2-23417C1BD767}" destId="{11C9F9FF-0DEE-4F23-B00E-CF0E1A233061}" srcOrd="1" destOrd="0" presId="urn:microsoft.com/office/officeart/2005/8/layout/hierarchy2"/>
    <dgm:cxn modelId="{682C88DA-8D14-4EAE-AA74-E62EE8DF2480}" type="presOf" srcId="{F58F366E-13B0-4EC1-822C-D23CFDCD4560}" destId="{2A14759C-E541-4D8E-AE0B-163B31E1A603}" srcOrd="1" destOrd="0" presId="urn:microsoft.com/office/officeart/2005/8/layout/hierarchy2"/>
    <dgm:cxn modelId="{D4C12ADD-460A-44F7-A390-0ACD2523D18F}" type="presOf" srcId="{439360EC-F111-4F2B-92BB-5A90148F1326}" destId="{10E3EB36-9ABD-403A-B389-DAFEF27D8625}" srcOrd="1" destOrd="0" presId="urn:microsoft.com/office/officeart/2005/8/layout/hierarchy2"/>
    <dgm:cxn modelId="{9EED91DD-EA6F-42B4-BDFC-C157A5683B88}" srcId="{87B1EA80-0F27-4F9A-89D6-77A3BA2D89E0}" destId="{D36D223D-C138-4C0E-9E75-AE382AFD948F}" srcOrd="0" destOrd="0" parTransId="{684DE6ED-D5D8-44CF-9F67-54DB65CB4C59}" sibTransId="{08BB2732-FBDC-4326-9B39-E02201573334}"/>
    <dgm:cxn modelId="{9761BDDE-005B-4F19-BFB4-A838D146C357}" type="presOf" srcId="{44C55B54-B8E9-43C2-B734-3326DCC27825}" destId="{1C87444C-9012-4C8C-BFEA-693F75079FFC}" srcOrd="0" destOrd="0" presId="urn:microsoft.com/office/officeart/2005/8/layout/hierarchy2"/>
    <dgm:cxn modelId="{936FC0E5-CD11-46DE-A2C4-7E365851B950}" type="presOf" srcId="{2107AC4A-0D41-43B1-96A4-58EA22428A59}" destId="{B0687878-1C4C-44FC-9571-0062DA50EF40}" srcOrd="1" destOrd="0" presId="urn:microsoft.com/office/officeart/2005/8/layout/hierarchy2"/>
    <dgm:cxn modelId="{ADB873E6-43C2-4AF2-ADAE-01597F3D2C9A}" srcId="{041B2CF8-2678-43FB-B593-7E74373AC843}" destId="{83FDCBCC-137F-474F-8C6F-A6D3A4E55240}" srcOrd="0" destOrd="0" parTransId="{439360EC-F111-4F2B-92BB-5A90148F1326}" sibTransId="{E5F81818-91D5-409F-9B45-3BAC0CF9941E}"/>
    <dgm:cxn modelId="{A77450E7-7F39-4C31-BE42-6A469936EE5C}" type="presOf" srcId="{87B1EA80-0F27-4F9A-89D6-77A3BA2D89E0}" destId="{E137DE1A-E2FD-4595-A3D1-F948C94E5EFA}" srcOrd="0" destOrd="0" presId="urn:microsoft.com/office/officeart/2005/8/layout/hierarchy2"/>
    <dgm:cxn modelId="{463E80F0-8DDC-4A19-AD0E-69FF8D46FCCE}" type="presOf" srcId="{B117650B-4BFF-453A-8AF2-23417C1BD767}" destId="{17C2387C-CB0C-4771-BB37-FEE920E753FC}" srcOrd="0" destOrd="0" presId="urn:microsoft.com/office/officeart/2005/8/layout/hierarchy2"/>
    <dgm:cxn modelId="{5893C8F0-02F0-42DA-985C-1169E87309AC}" type="presOf" srcId="{45B34253-DCE2-43B3-B8F4-D9BF4B343B2E}" destId="{7B6A7569-3281-4BC0-8023-51A9D386D9D8}" srcOrd="0" destOrd="0" presId="urn:microsoft.com/office/officeart/2005/8/layout/hierarchy2"/>
    <dgm:cxn modelId="{46727CF3-BDD3-4F24-9F41-6BBB9FF30FE3}" type="presOf" srcId="{041B2CF8-2678-43FB-B593-7E74373AC843}" destId="{20174D8E-D17B-4B3D-953D-8A7B175383CC}" srcOrd="0" destOrd="0" presId="urn:microsoft.com/office/officeart/2005/8/layout/hierarchy2"/>
    <dgm:cxn modelId="{586E7EF3-04A5-44D2-9F29-D04FD077FDEC}" type="presOf" srcId="{79CFE7BF-16CA-4D55-AB73-AC6EA019D4C6}" destId="{7CB14689-BF40-483A-876C-DE377B4B4AD8}" srcOrd="0" destOrd="0" presId="urn:microsoft.com/office/officeart/2005/8/layout/hierarchy2"/>
    <dgm:cxn modelId="{F535A7FC-3A14-4513-9F6B-87163D81A64E}" srcId="{79CFE7BF-16CA-4D55-AB73-AC6EA019D4C6}" destId="{675F582B-7435-421C-BF38-2AC29D6D10CB}" srcOrd="0" destOrd="0" parTransId="{97F74F56-8640-4A8D-9342-A675D3C512B4}" sibTransId="{D95A8633-5985-4D84-A5FB-41025B666225}"/>
    <dgm:cxn modelId="{5EF966C1-80A0-4588-B454-A255F04CCAE4}" type="presParOf" srcId="{7CB14689-BF40-483A-876C-DE377B4B4AD8}" destId="{A3C22710-A044-4CA8-AFBE-E14F70B489C2}" srcOrd="0" destOrd="0" presId="urn:microsoft.com/office/officeart/2005/8/layout/hierarchy2"/>
    <dgm:cxn modelId="{EBDD72CD-ECED-4631-8200-DBA25DA63E01}" type="presParOf" srcId="{A3C22710-A044-4CA8-AFBE-E14F70B489C2}" destId="{82758D85-45B5-413E-B0AA-21AF9D674002}" srcOrd="0" destOrd="0" presId="urn:microsoft.com/office/officeart/2005/8/layout/hierarchy2"/>
    <dgm:cxn modelId="{8E08CDD8-42BD-4DE7-92AE-7C711325760C}" type="presParOf" srcId="{A3C22710-A044-4CA8-AFBE-E14F70B489C2}" destId="{31B4F37E-0B96-4CAC-9E16-12C80545C8E6}" srcOrd="1" destOrd="0" presId="urn:microsoft.com/office/officeart/2005/8/layout/hierarchy2"/>
    <dgm:cxn modelId="{7B1A56FD-F196-4600-8FBD-D74CED8CCD71}" type="presParOf" srcId="{31B4F37E-0B96-4CAC-9E16-12C80545C8E6}" destId="{D11C6730-ED09-4383-8D18-54F7D6DD9F59}" srcOrd="0" destOrd="0" presId="urn:microsoft.com/office/officeart/2005/8/layout/hierarchy2"/>
    <dgm:cxn modelId="{CF6F47EF-FF1E-49F7-9B9A-D45EF7E3DA24}" type="presParOf" srcId="{D11C6730-ED09-4383-8D18-54F7D6DD9F59}" destId="{B0687878-1C4C-44FC-9571-0062DA50EF40}" srcOrd="0" destOrd="0" presId="urn:microsoft.com/office/officeart/2005/8/layout/hierarchy2"/>
    <dgm:cxn modelId="{785927F6-AEB5-4AAA-B4C5-9CE71C800321}" type="presParOf" srcId="{31B4F37E-0B96-4CAC-9E16-12C80545C8E6}" destId="{079B8ECA-D7D7-49F8-8C87-33587E96908E}" srcOrd="1" destOrd="0" presId="urn:microsoft.com/office/officeart/2005/8/layout/hierarchy2"/>
    <dgm:cxn modelId="{033D3F34-7FDD-4CF7-80B9-483079D2B26D}" type="presParOf" srcId="{079B8ECA-D7D7-49F8-8C87-33587E96908E}" destId="{E137DE1A-E2FD-4595-A3D1-F948C94E5EFA}" srcOrd="0" destOrd="0" presId="urn:microsoft.com/office/officeart/2005/8/layout/hierarchy2"/>
    <dgm:cxn modelId="{6039766C-363F-4BED-B977-A229D0365665}" type="presParOf" srcId="{079B8ECA-D7D7-49F8-8C87-33587E96908E}" destId="{364E5BF7-D01B-4806-BB57-93B3F5354410}" srcOrd="1" destOrd="0" presId="urn:microsoft.com/office/officeart/2005/8/layout/hierarchy2"/>
    <dgm:cxn modelId="{D9488B54-9D44-430B-9375-1966BF156CC6}" type="presParOf" srcId="{364E5BF7-D01B-4806-BB57-93B3F5354410}" destId="{C93A190F-4281-4A7F-B223-FA30A67467B6}" srcOrd="0" destOrd="0" presId="urn:microsoft.com/office/officeart/2005/8/layout/hierarchy2"/>
    <dgm:cxn modelId="{F747CD77-F0BE-4C31-A63F-8A1D2D455C38}" type="presParOf" srcId="{C93A190F-4281-4A7F-B223-FA30A67467B6}" destId="{8F024E62-5A30-4453-BF73-6ED5BFAD1B7B}" srcOrd="0" destOrd="0" presId="urn:microsoft.com/office/officeart/2005/8/layout/hierarchy2"/>
    <dgm:cxn modelId="{42A8A7DE-290D-4791-B800-EC65129D9244}" type="presParOf" srcId="{364E5BF7-D01B-4806-BB57-93B3F5354410}" destId="{932F6E62-4AD6-4570-9840-5DF8D0A4AAA2}" srcOrd="1" destOrd="0" presId="urn:microsoft.com/office/officeart/2005/8/layout/hierarchy2"/>
    <dgm:cxn modelId="{5EADB3F2-4F6E-4BC9-9970-4F890232C2EC}" type="presParOf" srcId="{932F6E62-4AD6-4570-9840-5DF8D0A4AAA2}" destId="{59684735-A24C-43D8-AC65-7022A34481E1}" srcOrd="0" destOrd="0" presId="urn:microsoft.com/office/officeart/2005/8/layout/hierarchy2"/>
    <dgm:cxn modelId="{33053976-C113-4659-9CDF-321EF9046555}" type="presParOf" srcId="{932F6E62-4AD6-4570-9840-5DF8D0A4AAA2}" destId="{BB13F1C1-65B4-4A56-BDDE-3D94802E79CC}" srcOrd="1" destOrd="0" presId="urn:microsoft.com/office/officeart/2005/8/layout/hierarchy2"/>
    <dgm:cxn modelId="{2BBE6EB9-826D-452B-8608-89E51600E09F}" type="presParOf" srcId="{364E5BF7-D01B-4806-BB57-93B3F5354410}" destId="{317AA21C-539D-4C27-8BDF-82199A10EE3F}" srcOrd="2" destOrd="0" presId="urn:microsoft.com/office/officeart/2005/8/layout/hierarchy2"/>
    <dgm:cxn modelId="{6928C96C-4351-44BB-AE13-A08D8DFB890D}" type="presParOf" srcId="{317AA21C-539D-4C27-8BDF-82199A10EE3F}" destId="{1AD9FB7C-F1AF-4BCD-85DC-A423A3BF2390}" srcOrd="0" destOrd="0" presId="urn:microsoft.com/office/officeart/2005/8/layout/hierarchy2"/>
    <dgm:cxn modelId="{6676C31E-8410-4D8E-8FFC-25D375369EA9}" type="presParOf" srcId="{364E5BF7-D01B-4806-BB57-93B3F5354410}" destId="{C25FCD5D-6BF6-4416-B73B-D0130B627433}" srcOrd="3" destOrd="0" presId="urn:microsoft.com/office/officeart/2005/8/layout/hierarchy2"/>
    <dgm:cxn modelId="{52784909-43E2-42B7-89BD-D2F26F565B3D}" type="presParOf" srcId="{C25FCD5D-6BF6-4416-B73B-D0130B627433}" destId="{66C746E4-1141-4935-9A7B-4B2A8921EB47}" srcOrd="0" destOrd="0" presId="urn:microsoft.com/office/officeart/2005/8/layout/hierarchy2"/>
    <dgm:cxn modelId="{7AA95657-ADE2-4EAD-8093-66FDA7A29841}" type="presParOf" srcId="{C25FCD5D-6BF6-4416-B73B-D0130B627433}" destId="{CF31C2C4-E4CC-4AB9-A731-416BE582753B}" srcOrd="1" destOrd="0" presId="urn:microsoft.com/office/officeart/2005/8/layout/hierarchy2"/>
    <dgm:cxn modelId="{BF398A14-8BBA-4D82-9592-1C9CD9CE1D97}" type="presParOf" srcId="{31B4F37E-0B96-4CAC-9E16-12C80545C8E6}" destId="{1C87444C-9012-4C8C-BFEA-693F75079FFC}" srcOrd="2" destOrd="0" presId="urn:microsoft.com/office/officeart/2005/8/layout/hierarchy2"/>
    <dgm:cxn modelId="{8DFC8AD9-9247-4CBF-93EB-1D6DDD4F80F9}" type="presParOf" srcId="{1C87444C-9012-4C8C-BFEA-693F75079FFC}" destId="{09F90106-2F1F-48A9-A7C0-6DE7B32D5B95}" srcOrd="0" destOrd="0" presId="urn:microsoft.com/office/officeart/2005/8/layout/hierarchy2"/>
    <dgm:cxn modelId="{BE684B1B-EE3B-4E0E-99A2-9602A9618140}" type="presParOf" srcId="{31B4F37E-0B96-4CAC-9E16-12C80545C8E6}" destId="{97AF46EB-380A-472F-8949-A5852DE7EE58}" srcOrd="3" destOrd="0" presId="urn:microsoft.com/office/officeart/2005/8/layout/hierarchy2"/>
    <dgm:cxn modelId="{CC340F1C-FC90-4460-9ACD-48DFCD689DEC}" type="presParOf" srcId="{97AF46EB-380A-472F-8949-A5852DE7EE58}" destId="{BBF294DA-2758-436C-9084-DF77256E0BD8}" srcOrd="0" destOrd="0" presId="urn:microsoft.com/office/officeart/2005/8/layout/hierarchy2"/>
    <dgm:cxn modelId="{5179635F-5135-4CBA-8D63-19B59F46DEFC}" type="presParOf" srcId="{97AF46EB-380A-472F-8949-A5852DE7EE58}" destId="{BDB88C91-F3A7-42EF-925B-FEEDAAF55DA9}" srcOrd="1" destOrd="0" presId="urn:microsoft.com/office/officeart/2005/8/layout/hierarchy2"/>
    <dgm:cxn modelId="{459FBD0B-B86A-4499-B0EB-DFFB65777933}" type="presParOf" srcId="{BDB88C91-F3A7-42EF-925B-FEEDAAF55DA9}" destId="{17C2387C-CB0C-4771-BB37-FEE920E753FC}" srcOrd="0" destOrd="0" presId="urn:microsoft.com/office/officeart/2005/8/layout/hierarchy2"/>
    <dgm:cxn modelId="{5E0BBA29-2AEB-4870-8340-B14EE87A7855}" type="presParOf" srcId="{17C2387C-CB0C-4771-BB37-FEE920E753FC}" destId="{11C9F9FF-0DEE-4F23-B00E-CF0E1A233061}" srcOrd="0" destOrd="0" presId="urn:microsoft.com/office/officeart/2005/8/layout/hierarchy2"/>
    <dgm:cxn modelId="{C6AEB8A3-B421-4D71-8BE8-D396C02318F3}" type="presParOf" srcId="{BDB88C91-F3A7-42EF-925B-FEEDAAF55DA9}" destId="{73ECCF87-2197-4C26-9E00-EE2D5299014C}" srcOrd="1" destOrd="0" presId="urn:microsoft.com/office/officeart/2005/8/layout/hierarchy2"/>
    <dgm:cxn modelId="{0D154D9D-B758-411A-9366-30538D6BF6C7}" type="presParOf" srcId="{73ECCF87-2197-4C26-9E00-EE2D5299014C}" destId="{20174D8E-D17B-4B3D-953D-8A7B175383CC}" srcOrd="0" destOrd="0" presId="urn:microsoft.com/office/officeart/2005/8/layout/hierarchy2"/>
    <dgm:cxn modelId="{2C9BE0C6-284B-4EF8-A327-EEBD5C036D73}" type="presParOf" srcId="{73ECCF87-2197-4C26-9E00-EE2D5299014C}" destId="{53FCF9A3-F148-4580-B54F-CD09CBDF178C}" srcOrd="1" destOrd="0" presId="urn:microsoft.com/office/officeart/2005/8/layout/hierarchy2"/>
    <dgm:cxn modelId="{2F7631EB-2339-4EAF-BA32-8F023FA8BA56}" type="presParOf" srcId="{53FCF9A3-F148-4580-B54F-CD09CBDF178C}" destId="{01B742CA-AA0C-4CE4-9E51-4F4AC2D3CC50}" srcOrd="0" destOrd="0" presId="urn:microsoft.com/office/officeart/2005/8/layout/hierarchy2"/>
    <dgm:cxn modelId="{A2720553-4B1F-4288-92D3-E6359D299881}" type="presParOf" srcId="{01B742CA-AA0C-4CE4-9E51-4F4AC2D3CC50}" destId="{10E3EB36-9ABD-403A-B389-DAFEF27D8625}" srcOrd="0" destOrd="0" presId="urn:microsoft.com/office/officeart/2005/8/layout/hierarchy2"/>
    <dgm:cxn modelId="{DC7DED42-6035-4D22-9D64-244738E9DF6E}" type="presParOf" srcId="{53FCF9A3-F148-4580-B54F-CD09CBDF178C}" destId="{32E90A7E-E41D-4763-A6F5-B2930F631B9A}" srcOrd="1" destOrd="0" presId="urn:microsoft.com/office/officeart/2005/8/layout/hierarchy2"/>
    <dgm:cxn modelId="{334BA8C7-9733-4024-95FB-0EB33FAF33C8}" type="presParOf" srcId="{32E90A7E-E41D-4763-A6F5-B2930F631B9A}" destId="{46EB84FC-4AD4-4D0F-90E3-7AE1881AACF4}" srcOrd="0" destOrd="0" presId="urn:microsoft.com/office/officeart/2005/8/layout/hierarchy2"/>
    <dgm:cxn modelId="{D4D811ED-A8CE-42F8-BB1E-86A0E29AD172}" type="presParOf" srcId="{32E90A7E-E41D-4763-A6F5-B2930F631B9A}" destId="{D4C4E771-DCC1-4F8C-B5F3-0792CFBDBE5E}" srcOrd="1" destOrd="0" presId="urn:microsoft.com/office/officeart/2005/8/layout/hierarchy2"/>
    <dgm:cxn modelId="{417F62DE-38DC-4C67-BB46-E142B565B7CF}" type="presParOf" srcId="{53FCF9A3-F148-4580-B54F-CD09CBDF178C}" destId="{456302DF-2742-4D75-89AE-8AF8536E6532}" srcOrd="2" destOrd="0" presId="urn:microsoft.com/office/officeart/2005/8/layout/hierarchy2"/>
    <dgm:cxn modelId="{A2B54E07-87FA-4F52-9151-3C0A0F99CBBD}" type="presParOf" srcId="{456302DF-2742-4D75-89AE-8AF8536E6532}" destId="{8A270D2E-5C1B-49D7-B228-2B28C832FF44}" srcOrd="0" destOrd="0" presId="urn:microsoft.com/office/officeart/2005/8/layout/hierarchy2"/>
    <dgm:cxn modelId="{66945BCA-C916-48C3-853E-44AF87FACE3F}" type="presParOf" srcId="{53FCF9A3-F148-4580-B54F-CD09CBDF178C}" destId="{7F7A4341-7D38-4E19-9084-AFF37D175FCD}" srcOrd="3" destOrd="0" presId="urn:microsoft.com/office/officeart/2005/8/layout/hierarchy2"/>
    <dgm:cxn modelId="{A2790524-865D-4072-AEC6-DD014F51255A}" type="presParOf" srcId="{7F7A4341-7D38-4E19-9084-AFF37D175FCD}" destId="{C151767C-DBD6-4F8F-B4C7-C46EC9ED44C5}" srcOrd="0" destOrd="0" presId="urn:microsoft.com/office/officeart/2005/8/layout/hierarchy2"/>
    <dgm:cxn modelId="{17366CEE-C73B-4555-82C5-9D5F293472A8}" type="presParOf" srcId="{7F7A4341-7D38-4E19-9084-AFF37D175FCD}" destId="{53753422-F93D-4A1A-BC51-B912B0E95E98}" srcOrd="1" destOrd="0" presId="urn:microsoft.com/office/officeart/2005/8/layout/hierarchy2"/>
    <dgm:cxn modelId="{B6047BB7-2D69-4777-B7BD-B04DB15481ED}" type="presParOf" srcId="{BDB88C91-F3A7-42EF-925B-FEEDAAF55DA9}" destId="{612E9D18-EB82-446B-BD21-35E09DE21EDF}" srcOrd="2" destOrd="0" presId="urn:microsoft.com/office/officeart/2005/8/layout/hierarchy2"/>
    <dgm:cxn modelId="{E50499F4-0332-430A-8306-A4D125401918}" type="presParOf" srcId="{612E9D18-EB82-446B-BD21-35E09DE21EDF}" destId="{2A14759C-E541-4D8E-AE0B-163B31E1A603}" srcOrd="0" destOrd="0" presId="urn:microsoft.com/office/officeart/2005/8/layout/hierarchy2"/>
    <dgm:cxn modelId="{8257DBCE-A966-4976-98A0-DA16B1CF5780}" type="presParOf" srcId="{BDB88C91-F3A7-42EF-925B-FEEDAAF55DA9}" destId="{DED05797-08E5-4782-80DA-8D4E5A58ABBA}" srcOrd="3" destOrd="0" presId="urn:microsoft.com/office/officeart/2005/8/layout/hierarchy2"/>
    <dgm:cxn modelId="{77617BFE-CBEA-4153-B573-A4FD54638130}" type="presParOf" srcId="{DED05797-08E5-4782-80DA-8D4E5A58ABBA}" destId="{7B6A7569-3281-4BC0-8023-51A9D386D9D8}" srcOrd="0" destOrd="0" presId="urn:microsoft.com/office/officeart/2005/8/layout/hierarchy2"/>
    <dgm:cxn modelId="{804493A6-C2C5-4F98-B5FB-7BC57E648137}" type="presParOf" srcId="{DED05797-08E5-4782-80DA-8D4E5A58ABBA}" destId="{34DCC079-8593-46F8-9E66-39D9067165D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D14B91-E6FE-4092-A93F-5879597008EF}">
      <dsp:nvSpPr>
        <dsp:cNvPr id="0" name=""/>
        <dsp:cNvSpPr/>
      </dsp:nvSpPr>
      <dsp:spPr>
        <a:xfrm>
          <a:off x="191346" y="301203"/>
          <a:ext cx="285157" cy="285157"/>
        </a:xfrm>
        <a:prstGeom prst="ellipse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200" kern="1200"/>
            <a:t>a</a:t>
          </a:r>
        </a:p>
      </dsp:txBody>
      <dsp:txXfrm>
        <a:off x="233106" y="342963"/>
        <a:ext cx="201637" cy="201637"/>
      </dsp:txXfrm>
    </dsp:sp>
    <dsp:sp modelId="{432C1E19-AFB0-4EDC-8A15-8EF5B13E4A63}">
      <dsp:nvSpPr>
        <dsp:cNvPr id="0" name=""/>
        <dsp:cNvSpPr/>
      </dsp:nvSpPr>
      <dsp:spPr>
        <a:xfrm>
          <a:off x="476504" y="404976"/>
          <a:ext cx="568769" cy="77611"/>
        </a:xfrm>
        <a:custGeom>
          <a:avLst/>
          <a:gdLst/>
          <a:ahLst/>
          <a:cxnLst/>
          <a:rect l="0" t="0" r="0" b="0"/>
          <a:pathLst>
            <a:path>
              <a:moveTo>
                <a:pt x="0" y="38805"/>
              </a:moveTo>
              <a:lnTo>
                <a:pt x="568769" y="38805"/>
              </a:lnTo>
            </a:path>
          </a:pathLst>
        </a:custGeom>
        <a:noFill/>
        <a:ln w="12700" cap="flat" cmpd="sng" algn="ctr">
          <a:solidFill>
            <a:schemeClr val="tx2">
              <a:lumMod val="75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746669" y="429563"/>
        <a:ext cx="28438" cy="28438"/>
      </dsp:txXfrm>
    </dsp:sp>
    <dsp:sp modelId="{5245122F-2032-4D56-9E77-1090B0989FB7}">
      <dsp:nvSpPr>
        <dsp:cNvPr id="0" name=""/>
        <dsp:cNvSpPr/>
      </dsp:nvSpPr>
      <dsp:spPr>
        <a:xfrm>
          <a:off x="1045273" y="301203"/>
          <a:ext cx="285157" cy="285157"/>
        </a:xfrm>
        <a:prstGeom prst="ellipse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200" kern="1200"/>
            <a:t>b</a:t>
          </a:r>
        </a:p>
      </dsp:txBody>
      <dsp:txXfrm>
        <a:off x="1087033" y="342963"/>
        <a:ext cx="201637" cy="20163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758D85-45B5-413E-B0AA-21AF9D674002}">
      <dsp:nvSpPr>
        <dsp:cNvPr id="0" name=""/>
        <dsp:cNvSpPr/>
      </dsp:nvSpPr>
      <dsp:spPr>
        <a:xfrm>
          <a:off x="548" y="675139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e-IL" sz="1000" kern="1200"/>
            <a:t>6</a:t>
          </a:r>
          <a:endParaRPr lang="en-IL" sz="1000" kern="1200"/>
        </a:p>
      </dsp:txBody>
      <dsp:txXfrm>
        <a:off x="8351" y="682942"/>
        <a:ext cx="517243" cy="250818"/>
      </dsp:txXfrm>
    </dsp:sp>
    <dsp:sp modelId="{D11C6730-ED09-4383-8D18-54F7D6DD9F59}">
      <dsp:nvSpPr>
        <dsp:cNvPr id="0" name=""/>
        <dsp:cNvSpPr/>
      </dsp:nvSpPr>
      <dsp:spPr>
        <a:xfrm rot="17945813">
          <a:off x="420817" y="602027"/>
          <a:ext cx="438299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38299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629009" y="605901"/>
        <a:ext cx="21914" cy="21914"/>
      </dsp:txXfrm>
    </dsp:sp>
    <dsp:sp modelId="{E137DE1A-E2FD-4595-A3D1-F948C94E5EFA}">
      <dsp:nvSpPr>
        <dsp:cNvPr id="0" name=""/>
        <dsp:cNvSpPr/>
      </dsp:nvSpPr>
      <dsp:spPr>
        <a:xfrm>
          <a:off x="746536" y="292154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8</a:t>
          </a:r>
        </a:p>
      </dsp:txBody>
      <dsp:txXfrm>
        <a:off x="754339" y="299957"/>
        <a:ext cx="517243" cy="250818"/>
      </dsp:txXfrm>
    </dsp:sp>
    <dsp:sp modelId="{C93A190F-4281-4A7F-B223-FA30A67467B6}">
      <dsp:nvSpPr>
        <dsp:cNvPr id="0" name=""/>
        <dsp:cNvSpPr/>
      </dsp:nvSpPr>
      <dsp:spPr>
        <a:xfrm rot="19457599">
          <a:off x="1254714" y="333938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79393" y="342207"/>
        <a:ext cx="13124" cy="13124"/>
      </dsp:txXfrm>
    </dsp:sp>
    <dsp:sp modelId="{59684735-A24C-43D8-AC65-7022A34481E1}">
      <dsp:nvSpPr>
        <dsp:cNvPr id="0" name=""/>
        <dsp:cNvSpPr/>
      </dsp:nvSpPr>
      <dsp:spPr>
        <a:xfrm>
          <a:off x="1492525" y="138960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9</a:t>
          </a:r>
        </a:p>
      </dsp:txBody>
      <dsp:txXfrm>
        <a:off x="1500328" y="146763"/>
        <a:ext cx="517243" cy="250818"/>
      </dsp:txXfrm>
    </dsp:sp>
    <dsp:sp modelId="{317AA21C-539D-4C27-8BDF-82199A10EE3F}">
      <dsp:nvSpPr>
        <dsp:cNvPr id="0" name=""/>
        <dsp:cNvSpPr/>
      </dsp:nvSpPr>
      <dsp:spPr>
        <a:xfrm rot="2142401">
          <a:off x="1254714" y="487132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79393" y="495401"/>
        <a:ext cx="13124" cy="13124"/>
      </dsp:txXfrm>
    </dsp:sp>
    <dsp:sp modelId="{66C746E4-1141-4935-9A7B-4B2A8921EB47}">
      <dsp:nvSpPr>
        <dsp:cNvPr id="0" name=""/>
        <dsp:cNvSpPr/>
      </dsp:nvSpPr>
      <dsp:spPr>
        <a:xfrm>
          <a:off x="1492525" y="445348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7</a:t>
          </a:r>
        </a:p>
      </dsp:txBody>
      <dsp:txXfrm>
        <a:off x="1500328" y="453151"/>
        <a:ext cx="517243" cy="250818"/>
      </dsp:txXfrm>
    </dsp:sp>
    <dsp:sp modelId="{1C87444C-9012-4C8C-BFEA-693F75079FFC}">
      <dsp:nvSpPr>
        <dsp:cNvPr id="0" name=""/>
        <dsp:cNvSpPr/>
      </dsp:nvSpPr>
      <dsp:spPr>
        <a:xfrm rot="3654187">
          <a:off x="420817" y="985013"/>
          <a:ext cx="438299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438299" y="148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629009" y="988887"/>
        <a:ext cx="21914" cy="21914"/>
      </dsp:txXfrm>
    </dsp:sp>
    <dsp:sp modelId="{BBF294DA-2758-436C-9084-DF77256E0BD8}">
      <dsp:nvSpPr>
        <dsp:cNvPr id="0" name=""/>
        <dsp:cNvSpPr/>
      </dsp:nvSpPr>
      <dsp:spPr>
        <a:xfrm>
          <a:off x="746536" y="1058125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2</a:t>
          </a:r>
        </a:p>
      </dsp:txBody>
      <dsp:txXfrm>
        <a:off x="754339" y="1065928"/>
        <a:ext cx="517243" cy="250818"/>
      </dsp:txXfrm>
    </dsp:sp>
    <dsp:sp modelId="{17C2387C-CB0C-4771-BB37-FEE920E753FC}">
      <dsp:nvSpPr>
        <dsp:cNvPr id="0" name=""/>
        <dsp:cNvSpPr/>
      </dsp:nvSpPr>
      <dsp:spPr>
        <a:xfrm rot="19457599">
          <a:off x="1254714" y="1099908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79393" y="1108178"/>
        <a:ext cx="13124" cy="13124"/>
      </dsp:txXfrm>
    </dsp:sp>
    <dsp:sp modelId="{20174D8E-D17B-4B3D-953D-8A7B175383CC}">
      <dsp:nvSpPr>
        <dsp:cNvPr id="0" name=""/>
        <dsp:cNvSpPr/>
      </dsp:nvSpPr>
      <dsp:spPr>
        <a:xfrm>
          <a:off x="1492525" y="904930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4</a:t>
          </a:r>
        </a:p>
      </dsp:txBody>
      <dsp:txXfrm>
        <a:off x="1500328" y="912733"/>
        <a:ext cx="517243" cy="250818"/>
      </dsp:txXfrm>
    </dsp:sp>
    <dsp:sp modelId="{01B742CA-AA0C-4CE4-9E51-4F4AC2D3CC50}">
      <dsp:nvSpPr>
        <dsp:cNvPr id="0" name=""/>
        <dsp:cNvSpPr/>
      </dsp:nvSpPr>
      <dsp:spPr>
        <a:xfrm rot="19457599">
          <a:off x="2000703" y="946714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125382" y="954984"/>
        <a:ext cx="13124" cy="13124"/>
      </dsp:txXfrm>
    </dsp:sp>
    <dsp:sp modelId="{46EB84FC-4AD4-4D0F-90E3-7AE1881AACF4}">
      <dsp:nvSpPr>
        <dsp:cNvPr id="0" name=""/>
        <dsp:cNvSpPr/>
      </dsp:nvSpPr>
      <dsp:spPr>
        <a:xfrm>
          <a:off x="2238514" y="751736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5</a:t>
          </a:r>
        </a:p>
      </dsp:txBody>
      <dsp:txXfrm>
        <a:off x="2246317" y="759539"/>
        <a:ext cx="517243" cy="250818"/>
      </dsp:txXfrm>
    </dsp:sp>
    <dsp:sp modelId="{456302DF-2742-4D75-89AE-8AF8536E6532}">
      <dsp:nvSpPr>
        <dsp:cNvPr id="0" name=""/>
        <dsp:cNvSpPr/>
      </dsp:nvSpPr>
      <dsp:spPr>
        <a:xfrm rot="2142401">
          <a:off x="2000703" y="1099908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2125382" y="1108178"/>
        <a:ext cx="13124" cy="13124"/>
      </dsp:txXfrm>
    </dsp:sp>
    <dsp:sp modelId="{C151767C-DBD6-4F8F-B4C7-C46EC9ED44C5}">
      <dsp:nvSpPr>
        <dsp:cNvPr id="0" name=""/>
        <dsp:cNvSpPr/>
      </dsp:nvSpPr>
      <dsp:spPr>
        <a:xfrm>
          <a:off x="2238514" y="1058125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3</a:t>
          </a:r>
        </a:p>
      </dsp:txBody>
      <dsp:txXfrm>
        <a:off x="2246317" y="1065928"/>
        <a:ext cx="517243" cy="250818"/>
      </dsp:txXfrm>
    </dsp:sp>
    <dsp:sp modelId="{612E9D18-EB82-446B-BD21-35E09DE21EDF}">
      <dsp:nvSpPr>
        <dsp:cNvPr id="0" name=""/>
        <dsp:cNvSpPr/>
      </dsp:nvSpPr>
      <dsp:spPr>
        <a:xfrm rot="2142401">
          <a:off x="1254714" y="1253102"/>
          <a:ext cx="262482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262482" y="148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L" sz="500" kern="1200"/>
        </a:p>
      </dsp:txBody>
      <dsp:txXfrm>
        <a:off x="1379393" y="1261372"/>
        <a:ext cx="13124" cy="13124"/>
      </dsp:txXfrm>
    </dsp:sp>
    <dsp:sp modelId="{7B6A7569-3281-4BC0-8023-51A9D386D9D8}">
      <dsp:nvSpPr>
        <dsp:cNvPr id="0" name=""/>
        <dsp:cNvSpPr/>
      </dsp:nvSpPr>
      <dsp:spPr>
        <a:xfrm>
          <a:off x="1492525" y="1211319"/>
          <a:ext cx="532849" cy="26642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L" sz="1000" kern="1200"/>
            <a:t>1</a:t>
          </a:r>
        </a:p>
      </dsp:txBody>
      <dsp:txXfrm>
        <a:off x="1500328" y="1219122"/>
        <a:ext cx="517243" cy="250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E6FDCB-6BE0-4EFA-9304-8B5D65ED5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1287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1728</cp:revision>
  <dcterms:created xsi:type="dcterms:W3CDTF">2020-08-07T05:48:00Z</dcterms:created>
  <dcterms:modified xsi:type="dcterms:W3CDTF">2020-08-31T14:58:00Z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