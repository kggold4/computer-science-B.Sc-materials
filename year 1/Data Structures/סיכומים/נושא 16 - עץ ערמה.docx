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778B" w14:textId="6841693E" w:rsidR="00047F30" w:rsidRPr="0003475C" w:rsidRDefault="0040256D" w:rsidP="00A14D4D">
      <w:pPr>
        <w:bidi/>
        <w:spacing w:line="360" w:lineRule="auto"/>
        <w:jc w:val="center"/>
        <w:rPr>
          <w:rFonts w:hint="cs"/>
          <w:b/>
          <w:bCs/>
          <w:color w:val="2F5496" w:themeColor="accent1" w:themeShade="BF"/>
          <w:sz w:val="24"/>
          <w:szCs w:val="24"/>
          <w:rtl/>
          <w:lang w:val="en-IL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>1</w:t>
      </w:r>
      <w:r w:rsidR="0090694B">
        <w:rPr>
          <w:rFonts w:hint="cs"/>
          <w:b/>
          <w:bCs/>
          <w:color w:val="2F5496" w:themeColor="accent1" w:themeShade="BF"/>
          <w:sz w:val="24"/>
          <w:szCs w:val="24"/>
          <w:rtl/>
        </w:rPr>
        <w:t>6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EC41F2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9B1B9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306D3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עץ </w:t>
      </w:r>
      <w:r w:rsidR="0090694B">
        <w:rPr>
          <w:rFonts w:hint="cs"/>
          <w:b/>
          <w:bCs/>
          <w:color w:val="2F5496" w:themeColor="accent1" w:themeShade="BF"/>
          <w:sz w:val="24"/>
          <w:szCs w:val="24"/>
          <w:rtl/>
        </w:rPr>
        <w:t>ערמה</w:t>
      </w:r>
      <w:r w:rsidR="0003475C">
        <w:rPr>
          <w:b/>
          <w:bCs/>
          <w:color w:val="2F5496" w:themeColor="accent1" w:themeShade="BF"/>
          <w:sz w:val="24"/>
          <w:szCs w:val="24"/>
          <w:lang w:val="en-IL"/>
        </w:rPr>
        <w:t xml:space="preserve"> </w:t>
      </w:r>
      <w:r w:rsidR="0003475C">
        <w:rPr>
          <w:rFonts w:hint="cs"/>
          <w:b/>
          <w:bCs/>
          <w:color w:val="2F5496" w:themeColor="accent1" w:themeShade="BF"/>
          <w:sz w:val="24"/>
          <w:szCs w:val="24"/>
          <w:rtl/>
          <w:lang w:val="en-IL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  <w:lang w:val="en-IL"/>
          </w:rPr>
          <m:t>heap</m:t>
        </m:r>
      </m:oMath>
    </w:p>
    <w:p w14:paraId="7B1FD13C" w14:textId="4438D422" w:rsidR="007E3C26" w:rsidRPr="00D31481" w:rsidRDefault="00F73F3E" w:rsidP="007E3C26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ערמה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(min-heap)</m:t>
        </m:r>
      </m:oMath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</w:t>
      </w:r>
      <w:r w:rsidR="0040225A">
        <w:rPr>
          <w:rFonts w:eastAsiaTheme="minorEastAsia"/>
          <w:b/>
          <w:bCs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40225A">
        <w:rPr>
          <w:rFonts w:eastAsiaTheme="minorEastAsia" w:hint="cs"/>
          <w:i/>
          <w:sz w:val="20"/>
          <w:szCs w:val="20"/>
          <w:rtl/>
          <w:lang w:eastAsia="en-IL"/>
        </w:rPr>
        <w:t xml:space="preserve">הוא עץ בינארי כמעט שלם, שבו כל צומת קטן שמני בניו, אין חשיבות לסדר </w:t>
      </w:r>
      <w:r w:rsidR="00A70287">
        <w:rPr>
          <w:rFonts w:eastAsiaTheme="minorEastAsia" w:hint="cs"/>
          <w:i/>
          <w:sz w:val="20"/>
          <w:szCs w:val="20"/>
          <w:rtl/>
          <w:lang w:eastAsia="en-IL"/>
        </w:rPr>
        <w:t>הבנים</w:t>
      </w:r>
      <w:r w:rsidR="00F40FCE">
        <w:rPr>
          <w:rFonts w:eastAsiaTheme="minorEastAsia" w:hint="cs"/>
          <w:i/>
          <w:sz w:val="20"/>
          <w:szCs w:val="20"/>
          <w:rtl/>
          <w:lang w:eastAsia="en-IL"/>
        </w:rPr>
        <w:t xml:space="preserve"> (ימין-שמאל)</w:t>
      </w:r>
      <w:r w:rsidR="007E3C26">
        <w:rPr>
          <w:rFonts w:eastAsiaTheme="minorEastAsia" w:hint="cs"/>
          <w:i/>
          <w:sz w:val="20"/>
          <w:szCs w:val="20"/>
          <w:rtl/>
          <w:lang w:eastAsia="en-IL"/>
        </w:rPr>
        <w:t>,</w:t>
      </w:r>
    </w:p>
    <w:p w14:paraId="532EEA20" w14:textId="661D8C22" w:rsidR="007E3C26" w:rsidRDefault="00D23A31" w:rsidP="007E3C2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D31481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עץ בינארי כמעט שלם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(nearly 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IL" w:eastAsia="en-IL"/>
          </w:rPr>
          <m:t>complete binary tree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Pr="00D31481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</w:t>
      </w:r>
      <w:r w:rsidR="00A72A02">
        <w:rPr>
          <w:rFonts w:eastAsiaTheme="minorEastAsia"/>
          <w:b/>
          <w:bCs/>
          <w:i/>
          <w:sz w:val="20"/>
          <w:szCs w:val="20"/>
          <w:rtl/>
          <w:lang w:eastAsia="en-IL"/>
        </w:rPr>
        <w:t>–</w:t>
      </w:r>
      <w:r w:rsidRPr="00D31481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</w:t>
      </w:r>
      <w:r w:rsidR="00A72A02">
        <w:rPr>
          <w:rFonts w:eastAsiaTheme="minorEastAsia" w:hint="cs"/>
          <w:i/>
          <w:sz w:val="20"/>
          <w:szCs w:val="20"/>
          <w:rtl/>
          <w:lang w:eastAsia="en-IL"/>
        </w:rPr>
        <w:t>הוא עץ שבו צריכיםלהתקיים שלושה תנאים:</w:t>
      </w:r>
    </w:p>
    <w:p w14:paraId="1695E51F" w14:textId="7E9BA245" w:rsidR="00A72A02" w:rsidRDefault="00CA3978" w:rsidP="00CA3978">
      <w:pPr>
        <w:pStyle w:val="ListParagraph"/>
        <w:numPr>
          <w:ilvl w:val="0"/>
          <w:numId w:val="4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לכל הצמתים של גובה העץ פחות 2 יש בדיוק שני בנים.</w:t>
      </w:r>
    </w:p>
    <w:p w14:paraId="33AD2DD3" w14:textId="166ECB1D" w:rsidR="00CA3978" w:rsidRDefault="007B1511" w:rsidP="00CA3978">
      <w:pPr>
        <w:pStyle w:val="ListParagraph"/>
        <w:numPr>
          <w:ilvl w:val="0"/>
          <w:numId w:val="4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אם לצומת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ברמת גובה העץ פחות 1 יש בן שמאלי אז לכל</w:t>
      </w:r>
      <w:r w:rsidR="00590FCF">
        <w:rPr>
          <w:rFonts w:eastAsiaTheme="minorEastAsia" w:hint="cs"/>
          <w:i/>
          <w:sz w:val="20"/>
          <w:szCs w:val="20"/>
          <w:rtl/>
          <w:lang w:eastAsia="en-IL"/>
        </w:rPr>
        <w:t xml:space="preserve"> צומת שמשמאל יש 2 בנים.</w:t>
      </w:r>
    </w:p>
    <w:p w14:paraId="3372D3DB" w14:textId="31FAFC5A" w:rsidR="00883CD9" w:rsidRPr="00615279" w:rsidRDefault="00883CD9" w:rsidP="00883CD9">
      <w:pPr>
        <w:pStyle w:val="ListParagraph"/>
        <w:numPr>
          <w:ilvl w:val="0"/>
          <w:numId w:val="4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אם לצומת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ברמ</w:t>
      </w:r>
      <w:r w:rsidR="00267A3F">
        <w:rPr>
          <w:rFonts w:eastAsiaTheme="minorEastAsia" w:hint="cs"/>
          <w:i/>
          <w:sz w:val="20"/>
          <w:szCs w:val="20"/>
          <w:rtl/>
          <w:lang w:val="en-IL" w:eastAsia="en-IL"/>
        </w:rPr>
        <w:t>ת גובה העץ פחות 1 יש בן ימני אז גם יש לו בן שמאלי.</w:t>
      </w:r>
    </w:p>
    <w:p w14:paraId="04AFD68D" w14:textId="6A46378A" w:rsidR="00615279" w:rsidRDefault="00615279" w:rsidP="0061527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2CDA25E" w14:textId="228C0CFC" w:rsidR="005E419D" w:rsidRDefault="004D07B4" w:rsidP="00256206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6C502287" wp14:editId="6D56E11B">
            <wp:extent cx="1891553" cy="1103406"/>
            <wp:effectExtent l="0" t="0" r="0" b="19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251603D" w14:textId="147B25B8" w:rsidR="00256206" w:rsidRDefault="00256206" w:rsidP="0025620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362B48C" w14:textId="1C0D939F" w:rsidR="00DF1811" w:rsidRDefault="00DF1811" w:rsidP="00DF181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מקובל לממש ערמה באמצעות מערך, מכיוון שאין חשיבות לסדר הבנים (עץ כמעט שלם), ולכן גם איברי המערך יתמלאו באופן סדרתי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ללא מקומות ריקים.</w:t>
      </w:r>
    </w:p>
    <w:p w14:paraId="4FE4F761" w14:textId="6ECA0B58" w:rsidR="00DF1811" w:rsidRDefault="006A3CDB" w:rsidP="00DF181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במימוש באמצעות מערך, נשתמש בכלל הבא:</w:t>
      </w:r>
    </w:p>
    <w:p w14:paraId="582216E5" w14:textId="45EF5B67" w:rsidR="00E518D6" w:rsidRDefault="001D562A" w:rsidP="00E518D6">
      <w:pPr>
        <w:pStyle w:val="ListParagraph"/>
        <w:numPr>
          <w:ilvl w:val="0"/>
          <w:numId w:val="4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כאשר אינדקס של קודקוד האב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, אינדקס של הבן השמאלי שלו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left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p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=2∙p+1</m:t>
        </m:r>
      </m:oMath>
      <w:r w:rsidR="00D4576F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0A92673F" w14:textId="729D59A6" w:rsidR="00D4576F" w:rsidRDefault="00002A38" w:rsidP="00D4576F">
      <w:pPr>
        <w:pStyle w:val="ListParagraph"/>
        <w:numPr>
          <w:ilvl w:val="0"/>
          <w:numId w:val="4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אינדקס של הבן הימני של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הוא: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right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p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=2∙p+2</m:t>
        </m:r>
      </m:oMath>
      <w:r w:rsidR="00B5612C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198537AF" w14:textId="7894714E" w:rsidR="0073460C" w:rsidRDefault="0073460C" w:rsidP="0073460C">
      <w:pPr>
        <w:pStyle w:val="ListParagraph"/>
        <w:numPr>
          <w:ilvl w:val="0"/>
          <w:numId w:val="41"/>
        </w:num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כאשר אינדקס של אחד הבנים (לא משנה שמאלי או ימני)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i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, אינדקס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של קודקוד האב הוא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p=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IL" w:eastAsia="en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i-1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IL" w:eastAsia="en-IL"/>
                  </w:rPr>
                  <m:t>2</m:t>
                </m:r>
              </m:den>
            </m:f>
          </m:e>
        </m:d>
      </m:oMath>
      <w:r w:rsidR="003B07B6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60C22FA9" w14:textId="79FA022B" w:rsidR="003B07B6" w:rsidRDefault="003B07B6" w:rsidP="003B07B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073218B8" w14:textId="189B256B" w:rsidR="003B07B6" w:rsidRDefault="00494194" w:rsidP="003B07B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למשל</w:t>
      </w:r>
      <w:r w:rsidR="00615F2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המערך של העץ בדוגמה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20EEE" w14:paraId="3B176D8E" w14:textId="77777777" w:rsidTr="001A2FF1">
        <w:tc>
          <w:tcPr>
            <w:tcW w:w="901" w:type="dxa"/>
            <w:shd w:val="clear" w:color="auto" w:fill="D9E2F3" w:themeFill="accent1" w:themeFillTint="33"/>
          </w:tcPr>
          <w:p w14:paraId="72C72DAB" w14:textId="6F97C4D6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9</m:t>
                </m:r>
              </m:oMath>
            </m:oMathPara>
          </w:p>
        </w:tc>
        <w:tc>
          <w:tcPr>
            <w:tcW w:w="901" w:type="dxa"/>
            <w:shd w:val="clear" w:color="auto" w:fill="D9E2F3" w:themeFill="accent1" w:themeFillTint="33"/>
          </w:tcPr>
          <w:p w14:paraId="5E2FDD26" w14:textId="10FBC65A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8</m:t>
                </m:r>
              </m:oMath>
            </m:oMathPara>
          </w:p>
        </w:tc>
        <w:tc>
          <w:tcPr>
            <w:tcW w:w="901" w:type="dxa"/>
            <w:shd w:val="clear" w:color="auto" w:fill="D9E2F3" w:themeFill="accent1" w:themeFillTint="33"/>
          </w:tcPr>
          <w:p w14:paraId="6D43E786" w14:textId="47BE6DB7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7</m:t>
                </m:r>
              </m:oMath>
            </m:oMathPara>
          </w:p>
        </w:tc>
        <w:tc>
          <w:tcPr>
            <w:tcW w:w="901" w:type="dxa"/>
            <w:shd w:val="clear" w:color="auto" w:fill="D9E2F3" w:themeFill="accent1" w:themeFillTint="33"/>
          </w:tcPr>
          <w:p w14:paraId="6115EF05" w14:textId="3345E581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6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217F9006" w14:textId="6F59FF34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5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35C4FDAA" w14:textId="2692AD24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4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6144212C" w14:textId="4A29D817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3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0DB97A97" w14:textId="2086BBC3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2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1FA0B206" w14:textId="3E272B11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1</m:t>
                </m:r>
              </m:oMath>
            </m:oMathPara>
          </w:p>
        </w:tc>
        <w:tc>
          <w:tcPr>
            <w:tcW w:w="902" w:type="dxa"/>
            <w:shd w:val="clear" w:color="auto" w:fill="D9E2F3" w:themeFill="accent1" w:themeFillTint="33"/>
          </w:tcPr>
          <w:p w14:paraId="72DA4860" w14:textId="0315D57A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0</m:t>
                </m:r>
              </m:oMath>
            </m:oMathPara>
          </w:p>
        </w:tc>
      </w:tr>
      <w:tr w:rsidR="00320EEE" w14:paraId="7F08DDE3" w14:textId="77777777" w:rsidTr="00320EEE">
        <w:tc>
          <w:tcPr>
            <w:tcW w:w="901" w:type="dxa"/>
          </w:tcPr>
          <w:p w14:paraId="0CD2C2F8" w14:textId="0458CCAF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8</m:t>
                </m:r>
              </m:oMath>
            </m:oMathPara>
          </w:p>
        </w:tc>
        <w:tc>
          <w:tcPr>
            <w:tcW w:w="901" w:type="dxa"/>
          </w:tcPr>
          <w:p w14:paraId="0C8E6A88" w14:textId="6BC6489E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9</m:t>
                </m:r>
              </m:oMath>
            </m:oMathPara>
          </w:p>
        </w:tc>
        <w:tc>
          <w:tcPr>
            <w:tcW w:w="901" w:type="dxa"/>
          </w:tcPr>
          <w:p w14:paraId="4E998CFE" w14:textId="1F357226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7</m:t>
                </m:r>
              </m:oMath>
            </m:oMathPara>
          </w:p>
        </w:tc>
        <w:tc>
          <w:tcPr>
            <w:tcW w:w="901" w:type="dxa"/>
          </w:tcPr>
          <w:p w14:paraId="73C2BED7" w14:textId="3168DD5F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13</m:t>
                </m:r>
              </m:oMath>
            </m:oMathPara>
          </w:p>
        </w:tc>
        <w:tc>
          <w:tcPr>
            <w:tcW w:w="902" w:type="dxa"/>
          </w:tcPr>
          <w:p w14:paraId="112044C1" w14:textId="0FBFD362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16</m:t>
                </m:r>
              </m:oMath>
            </m:oMathPara>
          </w:p>
        </w:tc>
        <w:tc>
          <w:tcPr>
            <w:tcW w:w="902" w:type="dxa"/>
          </w:tcPr>
          <w:p w14:paraId="1DFA6354" w14:textId="6F7A0307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6</m:t>
                </m:r>
              </m:oMath>
            </m:oMathPara>
          </w:p>
        </w:tc>
        <w:tc>
          <w:tcPr>
            <w:tcW w:w="902" w:type="dxa"/>
          </w:tcPr>
          <w:p w14:paraId="29C13E5F" w14:textId="5BC496EE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4</m:t>
                </m:r>
              </m:oMath>
            </m:oMathPara>
          </w:p>
        </w:tc>
        <w:tc>
          <w:tcPr>
            <w:tcW w:w="902" w:type="dxa"/>
          </w:tcPr>
          <w:p w14:paraId="75828678" w14:textId="4B5F1F03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10</m:t>
                </m:r>
              </m:oMath>
            </m:oMathPara>
          </w:p>
        </w:tc>
        <w:tc>
          <w:tcPr>
            <w:tcW w:w="902" w:type="dxa"/>
          </w:tcPr>
          <w:p w14:paraId="2B6DA022" w14:textId="71F64296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2</m:t>
                </m:r>
              </m:oMath>
            </m:oMathPara>
          </w:p>
        </w:tc>
        <w:tc>
          <w:tcPr>
            <w:tcW w:w="902" w:type="dxa"/>
          </w:tcPr>
          <w:p w14:paraId="27A4F99E" w14:textId="3FBF5F11" w:rsidR="00320EEE" w:rsidRPr="00896263" w:rsidRDefault="00896263" w:rsidP="000F0E4E">
            <w:pPr>
              <w:bidi/>
              <w:spacing w:line="360" w:lineRule="auto"/>
              <w:jc w:val="center"/>
              <w:rPr>
                <w:rFonts w:ascii="Cambria Math" w:eastAsiaTheme="minorEastAsia" w:hAnsi="Cambria Math" w:hint="cs"/>
                <w:sz w:val="20"/>
                <w:szCs w:val="20"/>
                <w:rtl/>
                <w:lang w:val="en-IL" w:eastAsia="en-IL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hint="cs"/>
                    <w:sz w:val="20"/>
                    <w:szCs w:val="20"/>
                    <w:rtl/>
                    <w:lang w:val="en-IL" w:eastAsia="en-IL"/>
                  </w:rPr>
                  <m:t>1</m:t>
                </m:r>
              </m:oMath>
            </m:oMathPara>
          </w:p>
        </w:tc>
      </w:tr>
    </w:tbl>
    <w:p w14:paraId="75508EDD" w14:textId="0E893BCA" w:rsidR="00494194" w:rsidRDefault="00494194" w:rsidP="000F0E4E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41C76F47" w14:textId="45AC7079" w:rsidR="0014045D" w:rsidRDefault="000C289C" w:rsidP="000C289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כאשר </w:t>
      </w:r>
      <w:r w:rsidR="001133D1">
        <w:rPr>
          <w:rFonts w:eastAsiaTheme="minorEastAsia" w:hint="cs"/>
          <w:i/>
          <w:sz w:val="20"/>
          <w:szCs w:val="20"/>
          <w:rtl/>
          <w:lang w:val="en-IL" w:eastAsia="en-IL"/>
        </w:rPr>
        <w:t>מוסיפים איבר לערמה או שמוחקים ממנה איבר, יש לשמור על תקינות</w:t>
      </w:r>
      <w:r w:rsidR="003766E3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הערמה הנקרא:</w:t>
      </w:r>
    </w:p>
    <w:p w14:paraId="0363B039" w14:textId="7B32FEC3" w:rsidR="003766E3" w:rsidRDefault="00110564" w:rsidP="003766E3">
      <w:pPr>
        <w:bidi/>
        <w:spacing w:after="0" w:line="360" w:lineRule="auto"/>
        <w:rPr>
          <w:rtl/>
        </w:rPr>
      </w:pP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min-heap property</m:t>
        </m:r>
      </m:oMath>
      <w:r>
        <w:rPr>
          <w:rFonts w:hint="cs"/>
          <w:rtl/>
        </w:rPr>
        <w:t xml:space="preserve"> </w:t>
      </w:r>
      <w:r w:rsidR="008A7C3E">
        <w:rPr>
          <w:rtl/>
        </w:rPr>
        <w:t>–</w:t>
      </w:r>
      <w:r w:rsidR="0010682C">
        <w:rPr>
          <w:rFonts w:hint="cs"/>
          <w:rtl/>
        </w:rPr>
        <w:t xml:space="preserve"> </w:t>
      </w:r>
      <w:r w:rsidR="008A7C3E">
        <w:rPr>
          <w:rFonts w:hint="cs"/>
          <w:rtl/>
        </w:rPr>
        <w:t>דהיינו שכל צומתיהיה קטן משני בניו.</w:t>
      </w:r>
    </w:p>
    <w:p w14:paraId="6E647393" w14:textId="76659158" w:rsidR="008A7C3E" w:rsidRPr="002C285B" w:rsidRDefault="00681D1B" w:rsidP="00681D1B">
      <w:pPr>
        <w:pStyle w:val="ListParagraph"/>
        <w:numPr>
          <w:ilvl w:val="0"/>
          <w:numId w:val="41"/>
        </w:numPr>
        <w:bidi/>
        <w:spacing w:after="0" w:line="360" w:lineRule="auto"/>
        <w:rPr>
          <w:lang w:val="en-IL" w:eastAsia="en-IL"/>
        </w:rPr>
      </w:pPr>
      <w:r>
        <w:rPr>
          <w:rFonts w:hint="cs"/>
          <w:rtl/>
          <w:lang w:val="en-IL" w:eastAsia="en-IL"/>
        </w:rPr>
        <w:t xml:space="preserve">פונקציה  </w:t>
      </w:r>
      <m:oMath>
        <m:r>
          <w:rPr>
            <w:rFonts w:ascii="Cambria Math" w:hAnsi="Cambria Math"/>
            <w:lang w:val="en-IL" w:eastAsia="en-IL"/>
          </w:rPr>
          <m:t>minHeapify(a[],v, heapSize)</m:t>
        </m:r>
      </m:oMath>
      <w:r w:rsidR="00A14A42">
        <w:rPr>
          <w:rFonts w:eastAsiaTheme="minorEastAsia" w:hint="cs"/>
          <w:rtl/>
          <w:lang w:val="en-IL" w:eastAsia="en-IL"/>
        </w:rPr>
        <w:t xml:space="preserve"> שומרת על תקינות הערמה.</w:t>
      </w:r>
    </w:p>
    <w:p w14:paraId="3185DAD9" w14:textId="4BCD93A6" w:rsidR="002C285B" w:rsidRDefault="002C285B" w:rsidP="002C285B">
      <w:pPr>
        <w:pStyle w:val="ListParagraph"/>
        <w:bidi/>
        <w:spacing w:after="0" w:line="360" w:lineRule="auto"/>
        <w:rPr>
          <w:rFonts w:eastAsiaTheme="minorEastAsia"/>
          <w:rtl/>
          <w:lang w:val="en-IL" w:eastAsia="en-IL"/>
        </w:rPr>
      </w:pPr>
      <w:r>
        <w:rPr>
          <w:rFonts w:eastAsiaTheme="minorEastAsia" w:hint="cs"/>
          <w:rtl/>
          <w:lang w:val="en-IL" w:eastAsia="en-IL"/>
        </w:rPr>
        <w:t>הארגומנים הם:</w:t>
      </w:r>
    </w:p>
    <w:p w14:paraId="28A632AE" w14:textId="781175C2" w:rsidR="00F06ECF" w:rsidRDefault="00F06ECF" w:rsidP="00F06ECF">
      <w:pPr>
        <w:pStyle w:val="ListParagraph"/>
        <w:bidi/>
        <w:spacing w:after="0" w:line="360" w:lineRule="auto"/>
        <w:rPr>
          <w:rFonts w:eastAsiaTheme="minorEastAsia"/>
          <w:rtl/>
          <w:lang w:val="en-IL" w:eastAsia="en-IL"/>
        </w:rPr>
      </w:pPr>
      <m:oMath>
        <m:r>
          <w:rPr>
            <w:rFonts w:ascii="Cambria Math" w:hAnsi="Cambria Math"/>
            <w:lang w:val="en-IL" w:eastAsia="en-IL"/>
          </w:rPr>
          <m:t>v</m:t>
        </m:r>
      </m:oMath>
      <w:r>
        <w:rPr>
          <w:rFonts w:eastAsiaTheme="minorEastAsia" w:hint="cs"/>
          <w:rtl/>
          <w:lang w:val="en-IL" w:eastAsia="en-IL"/>
        </w:rPr>
        <w:t xml:space="preserve"> </w:t>
      </w:r>
      <w:r w:rsidR="003B772F">
        <w:rPr>
          <w:rFonts w:eastAsiaTheme="minorEastAsia"/>
          <w:rtl/>
          <w:lang w:val="en-IL" w:eastAsia="en-IL"/>
        </w:rPr>
        <w:t>–</w:t>
      </w:r>
      <w:r>
        <w:rPr>
          <w:rFonts w:eastAsiaTheme="minorEastAsia" w:hint="cs"/>
          <w:rtl/>
          <w:lang w:val="en-IL" w:eastAsia="en-IL"/>
        </w:rPr>
        <w:t xml:space="preserve"> </w:t>
      </w:r>
      <w:r w:rsidR="003B772F">
        <w:rPr>
          <w:rFonts w:eastAsiaTheme="minorEastAsia" w:hint="cs"/>
          <w:rtl/>
          <w:lang w:val="en-IL" w:eastAsia="en-IL"/>
        </w:rPr>
        <w:t>אינדקס של קודקוד ו-</w:t>
      </w:r>
      <m:oMath>
        <m:r>
          <w:rPr>
            <w:rFonts w:ascii="Cambria Math" w:eastAsiaTheme="minorEastAsia" w:hAnsi="Cambria Math"/>
            <w:lang w:val="en-IL" w:eastAsia="en-IL"/>
          </w:rPr>
          <m:t>heapSize</m:t>
        </m:r>
      </m:oMath>
      <w:r w:rsidR="00846290">
        <w:rPr>
          <w:rFonts w:eastAsiaTheme="minorEastAsia" w:hint="cs"/>
          <w:rtl/>
          <w:lang w:val="en-IL" w:eastAsia="en-IL"/>
        </w:rPr>
        <w:t xml:space="preserve"> הוא גודל הערמה. תנאי קדם לקריאת הפוקנציה הוא:</w:t>
      </w:r>
    </w:p>
    <w:p w14:paraId="50DF83A5" w14:textId="70C0B371" w:rsidR="00337F11" w:rsidRDefault="00337F11" w:rsidP="00337F11">
      <w:pPr>
        <w:pStyle w:val="ListParagraph"/>
        <w:bidi/>
        <w:spacing w:after="0" w:line="360" w:lineRule="auto"/>
        <w:rPr>
          <w:rFonts w:eastAsiaTheme="minorEastAsia"/>
          <w:rtl/>
          <w:lang w:val="en-IL" w:eastAsia="en-IL"/>
        </w:rPr>
      </w:pPr>
      <m:oMath>
        <m:r>
          <w:rPr>
            <w:rFonts w:ascii="Cambria Math" w:hAnsi="Cambria Math" w:hint="cs"/>
            <w:rtl/>
            <w:lang w:val="en-IL" w:eastAsia="en-IL"/>
          </w:rPr>
          <m:t>התת</m:t>
        </m:r>
      </m:oMath>
      <w:r w:rsidRPr="00337F11">
        <w:rPr>
          <w:rFonts w:ascii="Cambria Math" w:hAnsi="Cambria Math"/>
          <w:lang w:val="en-IL" w:eastAsia="en-IL"/>
        </w:rPr>
        <w:t>−</w:t>
      </w:r>
      <w:r>
        <w:rPr>
          <w:rFonts w:hint="cs"/>
          <w:rtl/>
          <w:lang w:val="en-IL" w:eastAsia="en-IL"/>
        </w:rPr>
        <w:t xml:space="preserve">עץ השמאלי של צומת </w:t>
      </w:r>
      <m:oMath>
        <m:r>
          <w:rPr>
            <w:rFonts w:ascii="Cambria Math" w:hAnsi="Cambria Math"/>
            <w:lang w:val="en-IL" w:eastAsia="en-IL"/>
          </w:rPr>
          <m:t>v</m:t>
        </m:r>
      </m:oMath>
      <w:r>
        <w:rPr>
          <w:rFonts w:eastAsiaTheme="minorEastAsia" w:hint="cs"/>
          <w:rtl/>
          <w:lang w:val="en-IL" w:eastAsia="en-IL"/>
        </w:rPr>
        <w:t xml:space="preserve"> והתת-עץ הימני שלו מקיימים את </w:t>
      </w:r>
      <m:oMath>
        <m:r>
          <w:rPr>
            <w:rFonts w:ascii="Cambria Math" w:eastAsiaTheme="minorEastAsia" w:hAnsi="Cambria Math"/>
            <w:lang w:val="en-IL" w:eastAsia="en-IL"/>
          </w:rPr>
          <m:t>min-heap pr</m:t>
        </m:r>
        <m:r>
          <w:rPr>
            <w:rFonts w:ascii="Cambria Math" w:eastAsiaTheme="minorEastAsia" w:hAnsi="Cambria Math"/>
            <w:lang w:val="en-IL" w:eastAsia="en-IL"/>
          </w:rPr>
          <m:t>o</m:t>
        </m:r>
        <m:r>
          <w:rPr>
            <w:rFonts w:ascii="Cambria Math" w:eastAsiaTheme="minorEastAsia" w:hAnsi="Cambria Math"/>
            <w:lang w:val="en-IL" w:eastAsia="en-IL"/>
          </w:rPr>
          <m:t>perty</m:t>
        </m:r>
      </m:oMath>
      <w:r w:rsidR="001005CB">
        <w:rPr>
          <w:rFonts w:eastAsiaTheme="minorEastAsia" w:hint="cs"/>
          <w:rtl/>
          <w:lang w:val="en-IL" w:eastAsia="en-IL"/>
        </w:rPr>
        <w:t xml:space="preserve"> אבל קודקוד </w:t>
      </w:r>
      <m:oMath>
        <m:r>
          <w:rPr>
            <w:rFonts w:ascii="Cambria Math" w:eastAsiaTheme="minorEastAsia" w:hAnsi="Cambria Math"/>
            <w:lang w:val="en-IL" w:eastAsia="en-IL"/>
          </w:rPr>
          <m:t>v</m:t>
        </m:r>
      </m:oMath>
      <w:r w:rsidR="001005CB">
        <w:rPr>
          <w:rFonts w:eastAsiaTheme="minorEastAsia" w:hint="cs"/>
          <w:rtl/>
          <w:lang w:val="en-IL" w:eastAsia="en-IL"/>
        </w:rPr>
        <w:t xml:space="preserve"> יכול להיות </w:t>
      </w:r>
      <w:proofErr w:type="gramStart"/>
      <w:r w:rsidR="001005CB">
        <w:rPr>
          <w:rFonts w:eastAsiaTheme="minorEastAsia" w:hint="cs"/>
          <w:rtl/>
          <w:lang w:val="en-IL" w:eastAsia="en-IL"/>
        </w:rPr>
        <w:t>גדול  מבניו</w:t>
      </w:r>
      <w:proofErr w:type="gramEnd"/>
      <w:r w:rsidR="001005CB">
        <w:rPr>
          <w:rFonts w:eastAsiaTheme="minorEastAsia" w:hint="cs"/>
          <w:rtl/>
          <w:lang w:val="en-IL" w:eastAsia="en-IL"/>
        </w:rPr>
        <w:t>.</w:t>
      </w:r>
    </w:p>
    <w:p w14:paraId="2BB0FC2D" w14:textId="34F24CF9" w:rsidR="00D51D01" w:rsidRDefault="00D51D01" w:rsidP="00D51D01">
      <w:pPr>
        <w:pStyle w:val="ListParagraph"/>
        <w:bidi/>
        <w:spacing w:after="0" w:line="360" w:lineRule="auto"/>
        <w:rPr>
          <w:rFonts w:eastAsiaTheme="minorEastAsia"/>
          <w:rtl/>
          <w:lang w:val="en-IL" w:eastAsia="en-IL"/>
        </w:rPr>
      </w:pPr>
      <w:r>
        <w:rPr>
          <w:rFonts w:eastAsiaTheme="minorEastAsia" w:hint="cs"/>
          <w:rtl/>
          <w:lang w:val="en-IL" w:eastAsia="en-IL"/>
        </w:rPr>
        <w:t>דוגמה:</w:t>
      </w:r>
    </w:p>
    <w:p w14:paraId="4E7FBF2E" w14:textId="77777777" w:rsidR="00D51D01" w:rsidRPr="001005CB" w:rsidRDefault="00D51D01" w:rsidP="00D51D01">
      <w:pPr>
        <w:pStyle w:val="ListParagraph"/>
        <w:bidi/>
        <w:spacing w:after="0" w:line="360" w:lineRule="auto"/>
        <w:rPr>
          <w:rFonts w:hint="cs"/>
          <w:i/>
          <w:rtl/>
          <w:lang w:val="en-IL" w:eastAsia="en-IL"/>
        </w:rPr>
      </w:pPr>
      <w:bookmarkStart w:id="0" w:name="_GoBack"/>
      <w:bookmarkEnd w:id="0"/>
    </w:p>
    <w:sectPr w:rsidR="00D51D01" w:rsidRPr="001005CB" w:rsidSect="004873D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A3BB5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D3A96B2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5C80B237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 xml:space="preserve">כפיר </w:t>
    </w:r>
    <w:r w:rsidRPr="000D0E6F">
      <w:rPr>
        <w:rFonts w:hint="cs"/>
        <w:i/>
        <w:iCs/>
        <w:sz w:val="18"/>
        <w:szCs w:val="18"/>
        <w:rtl/>
      </w:rPr>
      <w:t>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C8574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6110041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185EC522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4F92"/>
    <w:multiLevelType w:val="hybridMultilevel"/>
    <w:tmpl w:val="737A6808"/>
    <w:lvl w:ilvl="0" w:tplc="3964146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330C1"/>
    <w:multiLevelType w:val="hybridMultilevel"/>
    <w:tmpl w:val="E4DA2CB0"/>
    <w:lvl w:ilvl="0" w:tplc="C63ED9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C02B5"/>
    <w:multiLevelType w:val="hybridMultilevel"/>
    <w:tmpl w:val="26864C0A"/>
    <w:lvl w:ilvl="0" w:tplc="95568C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521D3"/>
    <w:multiLevelType w:val="hybridMultilevel"/>
    <w:tmpl w:val="9588F222"/>
    <w:lvl w:ilvl="0" w:tplc="A8FEA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F7F5C"/>
    <w:multiLevelType w:val="hybridMultilevel"/>
    <w:tmpl w:val="158851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7192A"/>
    <w:multiLevelType w:val="hybridMultilevel"/>
    <w:tmpl w:val="06007340"/>
    <w:lvl w:ilvl="0" w:tplc="2A1CB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82F81"/>
    <w:multiLevelType w:val="hybridMultilevel"/>
    <w:tmpl w:val="1DA6C1A8"/>
    <w:lvl w:ilvl="0" w:tplc="584CC1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61899"/>
    <w:multiLevelType w:val="hybridMultilevel"/>
    <w:tmpl w:val="B9DE2950"/>
    <w:lvl w:ilvl="0" w:tplc="486A7A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760C8"/>
    <w:multiLevelType w:val="hybridMultilevel"/>
    <w:tmpl w:val="ED28C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892BB5"/>
    <w:multiLevelType w:val="hybridMultilevel"/>
    <w:tmpl w:val="BB60CED0"/>
    <w:lvl w:ilvl="0" w:tplc="08CA9F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22D01"/>
    <w:multiLevelType w:val="hybridMultilevel"/>
    <w:tmpl w:val="670EF068"/>
    <w:lvl w:ilvl="0" w:tplc="0CCE8F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77557"/>
    <w:multiLevelType w:val="hybridMultilevel"/>
    <w:tmpl w:val="CBBEF402"/>
    <w:lvl w:ilvl="0" w:tplc="C1E619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470BBC"/>
    <w:multiLevelType w:val="hybridMultilevel"/>
    <w:tmpl w:val="C0287190"/>
    <w:lvl w:ilvl="0" w:tplc="F74CC75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061140"/>
    <w:multiLevelType w:val="hybridMultilevel"/>
    <w:tmpl w:val="FBCEB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D5FE1"/>
    <w:multiLevelType w:val="hybridMultilevel"/>
    <w:tmpl w:val="92E62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66AAB"/>
    <w:multiLevelType w:val="hybridMultilevel"/>
    <w:tmpl w:val="673E1A42"/>
    <w:lvl w:ilvl="0" w:tplc="B4DAA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67F70"/>
    <w:multiLevelType w:val="hybridMultilevel"/>
    <w:tmpl w:val="3998F8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B90D19"/>
    <w:multiLevelType w:val="hybridMultilevel"/>
    <w:tmpl w:val="3D020768"/>
    <w:lvl w:ilvl="0" w:tplc="E2D477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6"/>
  </w:num>
  <w:num w:numId="8">
    <w:abstractNumId w:val="36"/>
  </w:num>
  <w:num w:numId="9">
    <w:abstractNumId w:val="13"/>
  </w:num>
  <w:num w:numId="10">
    <w:abstractNumId w:val="14"/>
  </w:num>
  <w:num w:numId="11">
    <w:abstractNumId w:val="33"/>
  </w:num>
  <w:num w:numId="12">
    <w:abstractNumId w:val="32"/>
  </w:num>
  <w:num w:numId="13">
    <w:abstractNumId w:val="1"/>
  </w:num>
  <w:num w:numId="14">
    <w:abstractNumId w:val="26"/>
  </w:num>
  <w:num w:numId="15">
    <w:abstractNumId w:val="6"/>
  </w:num>
  <w:num w:numId="16">
    <w:abstractNumId w:val="17"/>
  </w:num>
  <w:num w:numId="17">
    <w:abstractNumId w:val="7"/>
  </w:num>
  <w:num w:numId="18">
    <w:abstractNumId w:val="25"/>
  </w:num>
  <w:num w:numId="19">
    <w:abstractNumId w:val="28"/>
  </w:num>
  <w:num w:numId="20">
    <w:abstractNumId w:val="12"/>
  </w:num>
  <w:num w:numId="21">
    <w:abstractNumId w:val="3"/>
  </w:num>
  <w:num w:numId="22">
    <w:abstractNumId w:val="35"/>
  </w:num>
  <w:num w:numId="23">
    <w:abstractNumId w:val="19"/>
  </w:num>
  <w:num w:numId="24">
    <w:abstractNumId w:val="18"/>
  </w:num>
  <w:num w:numId="25">
    <w:abstractNumId w:val="31"/>
  </w:num>
  <w:num w:numId="26">
    <w:abstractNumId w:val="38"/>
  </w:num>
  <w:num w:numId="27">
    <w:abstractNumId w:val="39"/>
  </w:num>
  <w:num w:numId="28">
    <w:abstractNumId w:val="34"/>
  </w:num>
  <w:num w:numId="29">
    <w:abstractNumId w:val="29"/>
  </w:num>
  <w:num w:numId="30">
    <w:abstractNumId w:val="10"/>
  </w:num>
  <w:num w:numId="31">
    <w:abstractNumId w:val="24"/>
  </w:num>
  <w:num w:numId="32">
    <w:abstractNumId w:val="23"/>
  </w:num>
  <w:num w:numId="33">
    <w:abstractNumId w:val="27"/>
  </w:num>
  <w:num w:numId="34">
    <w:abstractNumId w:val="20"/>
  </w:num>
  <w:num w:numId="35">
    <w:abstractNumId w:val="21"/>
  </w:num>
  <w:num w:numId="36">
    <w:abstractNumId w:val="30"/>
  </w:num>
  <w:num w:numId="37">
    <w:abstractNumId w:val="9"/>
  </w:num>
  <w:num w:numId="38">
    <w:abstractNumId w:val="0"/>
  </w:num>
  <w:num w:numId="39">
    <w:abstractNumId w:val="15"/>
  </w:num>
  <w:num w:numId="40">
    <w:abstractNumId w:val="3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2A38"/>
    <w:rsid w:val="0000494A"/>
    <w:rsid w:val="000049F3"/>
    <w:rsid w:val="00004F2B"/>
    <w:rsid w:val="000051FB"/>
    <w:rsid w:val="00006A82"/>
    <w:rsid w:val="00006BED"/>
    <w:rsid w:val="00006CF0"/>
    <w:rsid w:val="00007EBB"/>
    <w:rsid w:val="00010F5A"/>
    <w:rsid w:val="00011247"/>
    <w:rsid w:val="00011393"/>
    <w:rsid w:val="00012687"/>
    <w:rsid w:val="00013567"/>
    <w:rsid w:val="00014DDD"/>
    <w:rsid w:val="000154E0"/>
    <w:rsid w:val="00015548"/>
    <w:rsid w:val="000200DC"/>
    <w:rsid w:val="00020CAA"/>
    <w:rsid w:val="000214EC"/>
    <w:rsid w:val="0002478C"/>
    <w:rsid w:val="000269C5"/>
    <w:rsid w:val="0002719A"/>
    <w:rsid w:val="000276BD"/>
    <w:rsid w:val="00027937"/>
    <w:rsid w:val="00030B63"/>
    <w:rsid w:val="00031A9F"/>
    <w:rsid w:val="00032936"/>
    <w:rsid w:val="00032FBB"/>
    <w:rsid w:val="000339A0"/>
    <w:rsid w:val="00033DD0"/>
    <w:rsid w:val="0003475C"/>
    <w:rsid w:val="00034E86"/>
    <w:rsid w:val="000359F7"/>
    <w:rsid w:val="00035DFD"/>
    <w:rsid w:val="00037504"/>
    <w:rsid w:val="000377A5"/>
    <w:rsid w:val="00040EDE"/>
    <w:rsid w:val="00041D61"/>
    <w:rsid w:val="000426DF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47F30"/>
    <w:rsid w:val="000506E8"/>
    <w:rsid w:val="00050DEE"/>
    <w:rsid w:val="000523E2"/>
    <w:rsid w:val="0005321B"/>
    <w:rsid w:val="00054674"/>
    <w:rsid w:val="000548A7"/>
    <w:rsid w:val="0005776A"/>
    <w:rsid w:val="00060711"/>
    <w:rsid w:val="00060925"/>
    <w:rsid w:val="00060C5A"/>
    <w:rsid w:val="00060F6C"/>
    <w:rsid w:val="000614CB"/>
    <w:rsid w:val="0006173F"/>
    <w:rsid w:val="00063471"/>
    <w:rsid w:val="00064739"/>
    <w:rsid w:val="00064754"/>
    <w:rsid w:val="000677D5"/>
    <w:rsid w:val="000708CE"/>
    <w:rsid w:val="00070C50"/>
    <w:rsid w:val="00071C0A"/>
    <w:rsid w:val="000725A8"/>
    <w:rsid w:val="000736CD"/>
    <w:rsid w:val="000739D4"/>
    <w:rsid w:val="00074D71"/>
    <w:rsid w:val="00075457"/>
    <w:rsid w:val="00075A1F"/>
    <w:rsid w:val="00075CEF"/>
    <w:rsid w:val="00077B42"/>
    <w:rsid w:val="00077BA7"/>
    <w:rsid w:val="0008181C"/>
    <w:rsid w:val="00082135"/>
    <w:rsid w:val="00084D33"/>
    <w:rsid w:val="00086DA1"/>
    <w:rsid w:val="0008784D"/>
    <w:rsid w:val="000878BC"/>
    <w:rsid w:val="0009052D"/>
    <w:rsid w:val="00091062"/>
    <w:rsid w:val="00092492"/>
    <w:rsid w:val="0009292B"/>
    <w:rsid w:val="00094922"/>
    <w:rsid w:val="000961A9"/>
    <w:rsid w:val="00096343"/>
    <w:rsid w:val="0009655A"/>
    <w:rsid w:val="000966E0"/>
    <w:rsid w:val="0009718A"/>
    <w:rsid w:val="00097323"/>
    <w:rsid w:val="000A097D"/>
    <w:rsid w:val="000A0B62"/>
    <w:rsid w:val="000A25A8"/>
    <w:rsid w:val="000A3D43"/>
    <w:rsid w:val="000A41A2"/>
    <w:rsid w:val="000A42B4"/>
    <w:rsid w:val="000A4665"/>
    <w:rsid w:val="000A7413"/>
    <w:rsid w:val="000B1551"/>
    <w:rsid w:val="000B15B9"/>
    <w:rsid w:val="000B33F9"/>
    <w:rsid w:val="000B33FA"/>
    <w:rsid w:val="000B3E60"/>
    <w:rsid w:val="000B5852"/>
    <w:rsid w:val="000B5F71"/>
    <w:rsid w:val="000B678F"/>
    <w:rsid w:val="000B7B09"/>
    <w:rsid w:val="000B7F91"/>
    <w:rsid w:val="000C212D"/>
    <w:rsid w:val="000C289C"/>
    <w:rsid w:val="000C3944"/>
    <w:rsid w:val="000C422E"/>
    <w:rsid w:val="000C5863"/>
    <w:rsid w:val="000C592E"/>
    <w:rsid w:val="000C61BE"/>
    <w:rsid w:val="000D0E6F"/>
    <w:rsid w:val="000D0F51"/>
    <w:rsid w:val="000D22CC"/>
    <w:rsid w:val="000D386D"/>
    <w:rsid w:val="000D3D2A"/>
    <w:rsid w:val="000D3EBF"/>
    <w:rsid w:val="000D4000"/>
    <w:rsid w:val="000D4E38"/>
    <w:rsid w:val="000D54B5"/>
    <w:rsid w:val="000D58DA"/>
    <w:rsid w:val="000D59BD"/>
    <w:rsid w:val="000D6F66"/>
    <w:rsid w:val="000D7A89"/>
    <w:rsid w:val="000D7B97"/>
    <w:rsid w:val="000D7C21"/>
    <w:rsid w:val="000D7F59"/>
    <w:rsid w:val="000E0BF3"/>
    <w:rsid w:val="000E1982"/>
    <w:rsid w:val="000E2FBC"/>
    <w:rsid w:val="000E3ACB"/>
    <w:rsid w:val="000E5016"/>
    <w:rsid w:val="000E5680"/>
    <w:rsid w:val="000E5B87"/>
    <w:rsid w:val="000E6459"/>
    <w:rsid w:val="000E6A49"/>
    <w:rsid w:val="000E7298"/>
    <w:rsid w:val="000E7504"/>
    <w:rsid w:val="000F0625"/>
    <w:rsid w:val="000F0E4E"/>
    <w:rsid w:val="000F0FA9"/>
    <w:rsid w:val="000F12C4"/>
    <w:rsid w:val="000F144D"/>
    <w:rsid w:val="000F2046"/>
    <w:rsid w:val="000F243F"/>
    <w:rsid w:val="000F3E8C"/>
    <w:rsid w:val="000F59DC"/>
    <w:rsid w:val="000F5E34"/>
    <w:rsid w:val="000F63DD"/>
    <w:rsid w:val="000F6827"/>
    <w:rsid w:val="000F68B9"/>
    <w:rsid w:val="000F6CC8"/>
    <w:rsid w:val="000F6F98"/>
    <w:rsid w:val="001005CB"/>
    <w:rsid w:val="00100D10"/>
    <w:rsid w:val="00100DAC"/>
    <w:rsid w:val="0010163D"/>
    <w:rsid w:val="0010184D"/>
    <w:rsid w:val="00101979"/>
    <w:rsid w:val="00103311"/>
    <w:rsid w:val="0010333B"/>
    <w:rsid w:val="00105D8F"/>
    <w:rsid w:val="001060EB"/>
    <w:rsid w:val="0010682C"/>
    <w:rsid w:val="00107B87"/>
    <w:rsid w:val="0011053C"/>
    <w:rsid w:val="00110564"/>
    <w:rsid w:val="0011192C"/>
    <w:rsid w:val="00111B6B"/>
    <w:rsid w:val="00111D59"/>
    <w:rsid w:val="001133D1"/>
    <w:rsid w:val="001142CA"/>
    <w:rsid w:val="0011476C"/>
    <w:rsid w:val="00115186"/>
    <w:rsid w:val="00115E0D"/>
    <w:rsid w:val="00115EB9"/>
    <w:rsid w:val="001176DD"/>
    <w:rsid w:val="0011781A"/>
    <w:rsid w:val="00120844"/>
    <w:rsid w:val="00120E4F"/>
    <w:rsid w:val="001232C2"/>
    <w:rsid w:val="0012574D"/>
    <w:rsid w:val="00125D97"/>
    <w:rsid w:val="00127312"/>
    <w:rsid w:val="00130F8C"/>
    <w:rsid w:val="00132F04"/>
    <w:rsid w:val="00133982"/>
    <w:rsid w:val="001342FE"/>
    <w:rsid w:val="001350E3"/>
    <w:rsid w:val="0013525F"/>
    <w:rsid w:val="001359B7"/>
    <w:rsid w:val="0014045D"/>
    <w:rsid w:val="001407E2"/>
    <w:rsid w:val="0014117D"/>
    <w:rsid w:val="0014137E"/>
    <w:rsid w:val="00142078"/>
    <w:rsid w:val="00142FB2"/>
    <w:rsid w:val="00143ED9"/>
    <w:rsid w:val="00144142"/>
    <w:rsid w:val="001441F2"/>
    <w:rsid w:val="00145E98"/>
    <w:rsid w:val="0014739D"/>
    <w:rsid w:val="001479E6"/>
    <w:rsid w:val="00150369"/>
    <w:rsid w:val="0015088D"/>
    <w:rsid w:val="001514BC"/>
    <w:rsid w:val="001527C9"/>
    <w:rsid w:val="00153C95"/>
    <w:rsid w:val="00153E48"/>
    <w:rsid w:val="00155167"/>
    <w:rsid w:val="001561F2"/>
    <w:rsid w:val="001567B7"/>
    <w:rsid w:val="00156DEB"/>
    <w:rsid w:val="00160116"/>
    <w:rsid w:val="0016067E"/>
    <w:rsid w:val="00161091"/>
    <w:rsid w:val="00161879"/>
    <w:rsid w:val="00163A2C"/>
    <w:rsid w:val="00163D18"/>
    <w:rsid w:val="00163F92"/>
    <w:rsid w:val="001647C3"/>
    <w:rsid w:val="00165110"/>
    <w:rsid w:val="00165369"/>
    <w:rsid w:val="00166756"/>
    <w:rsid w:val="00170972"/>
    <w:rsid w:val="00170F65"/>
    <w:rsid w:val="00171F5E"/>
    <w:rsid w:val="001746EB"/>
    <w:rsid w:val="00174F11"/>
    <w:rsid w:val="0017520F"/>
    <w:rsid w:val="001758B2"/>
    <w:rsid w:val="001759F5"/>
    <w:rsid w:val="00180359"/>
    <w:rsid w:val="00181232"/>
    <w:rsid w:val="001814A7"/>
    <w:rsid w:val="00182979"/>
    <w:rsid w:val="00182B12"/>
    <w:rsid w:val="00182E8A"/>
    <w:rsid w:val="001842D2"/>
    <w:rsid w:val="0018431C"/>
    <w:rsid w:val="00185BC6"/>
    <w:rsid w:val="00185C06"/>
    <w:rsid w:val="00186674"/>
    <w:rsid w:val="00190274"/>
    <w:rsid w:val="0019187C"/>
    <w:rsid w:val="00191922"/>
    <w:rsid w:val="001938AE"/>
    <w:rsid w:val="00193E51"/>
    <w:rsid w:val="00193F97"/>
    <w:rsid w:val="0019509A"/>
    <w:rsid w:val="00195198"/>
    <w:rsid w:val="001957F3"/>
    <w:rsid w:val="0019698D"/>
    <w:rsid w:val="00196AC6"/>
    <w:rsid w:val="00196BCE"/>
    <w:rsid w:val="00196EE8"/>
    <w:rsid w:val="0019766B"/>
    <w:rsid w:val="001976AB"/>
    <w:rsid w:val="001A0782"/>
    <w:rsid w:val="001A0BB7"/>
    <w:rsid w:val="001A2212"/>
    <w:rsid w:val="001A2FF1"/>
    <w:rsid w:val="001A3700"/>
    <w:rsid w:val="001A484F"/>
    <w:rsid w:val="001A5420"/>
    <w:rsid w:val="001A5A5D"/>
    <w:rsid w:val="001A5B95"/>
    <w:rsid w:val="001A5C80"/>
    <w:rsid w:val="001A5E53"/>
    <w:rsid w:val="001A635B"/>
    <w:rsid w:val="001A694F"/>
    <w:rsid w:val="001A6C66"/>
    <w:rsid w:val="001A7F66"/>
    <w:rsid w:val="001B03AC"/>
    <w:rsid w:val="001B0613"/>
    <w:rsid w:val="001B09C0"/>
    <w:rsid w:val="001B1E5E"/>
    <w:rsid w:val="001B20D5"/>
    <w:rsid w:val="001B273E"/>
    <w:rsid w:val="001B2930"/>
    <w:rsid w:val="001B3A7D"/>
    <w:rsid w:val="001B75F2"/>
    <w:rsid w:val="001B78A8"/>
    <w:rsid w:val="001B7AA4"/>
    <w:rsid w:val="001C0580"/>
    <w:rsid w:val="001C33B3"/>
    <w:rsid w:val="001C4DB1"/>
    <w:rsid w:val="001C538E"/>
    <w:rsid w:val="001C5642"/>
    <w:rsid w:val="001C56D2"/>
    <w:rsid w:val="001C5905"/>
    <w:rsid w:val="001C6103"/>
    <w:rsid w:val="001C68DD"/>
    <w:rsid w:val="001C6B99"/>
    <w:rsid w:val="001C7BA4"/>
    <w:rsid w:val="001D0CE3"/>
    <w:rsid w:val="001D19D4"/>
    <w:rsid w:val="001D2111"/>
    <w:rsid w:val="001D2F9C"/>
    <w:rsid w:val="001D2FB9"/>
    <w:rsid w:val="001D410F"/>
    <w:rsid w:val="001D45E8"/>
    <w:rsid w:val="001D562A"/>
    <w:rsid w:val="001D61C5"/>
    <w:rsid w:val="001D6B0F"/>
    <w:rsid w:val="001D6D09"/>
    <w:rsid w:val="001D7019"/>
    <w:rsid w:val="001D743C"/>
    <w:rsid w:val="001D7A56"/>
    <w:rsid w:val="001E02AF"/>
    <w:rsid w:val="001E0758"/>
    <w:rsid w:val="001E1C55"/>
    <w:rsid w:val="001E1CCE"/>
    <w:rsid w:val="001E2067"/>
    <w:rsid w:val="001E5600"/>
    <w:rsid w:val="001E5649"/>
    <w:rsid w:val="001E56D1"/>
    <w:rsid w:val="001E5A12"/>
    <w:rsid w:val="001E5D59"/>
    <w:rsid w:val="001E619B"/>
    <w:rsid w:val="001E69AE"/>
    <w:rsid w:val="001E6AA9"/>
    <w:rsid w:val="001E7D30"/>
    <w:rsid w:val="001E7FDE"/>
    <w:rsid w:val="001F0694"/>
    <w:rsid w:val="001F14A7"/>
    <w:rsid w:val="001F21F8"/>
    <w:rsid w:val="001F23E4"/>
    <w:rsid w:val="001F26CA"/>
    <w:rsid w:val="001F4B13"/>
    <w:rsid w:val="001F55C5"/>
    <w:rsid w:val="001F5908"/>
    <w:rsid w:val="001F628E"/>
    <w:rsid w:val="0020062D"/>
    <w:rsid w:val="00202003"/>
    <w:rsid w:val="002030D9"/>
    <w:rsid w:val="00204A27"/>
    <w:rsid w:val="0020535D"/>
    <w:rsid w:val="002059C0"/>
    <w:rsid w:val="00205E26"/>
    <w:rsid w:val="00206770"/>
    <w:rsid w:val="002109C7"/>
    <w:rsid w:val="00211569"/>
    <w:rsid w:val="002123FB"/>
    <w:rsid w:val="0021262B"/>
    <w:rsid w:val="00213057"/>
    <w:rsid w:val="002142B1"/>
    <w:rsid w:val="002149EF"/>
    <w:rsid w:val="0021558A"/>
    <w:rsid w:val="0021587B"/>
    <w:rsid w:val="00216D1E"/>
    <w:rsid w:val="002224EE"/>
    <w:rsid w:val="002252A4"/>
    <w:rsid w:val="002255AA"/>
    <w:rsid w:val="0022597C"/>
    <w:rsid w:val="002259A3"/>
    <w:rsid w:val="0022685D"/>
    <w:rsid w:val="002269BF"/>
    <w:rsid w:val="00226E5A"/>
    <w:rsid w:val="00227E24"/>
    <w:rsid w:val="00230785"/>
    <w:rsid w:val="00230AFC"/>
    <w:rsid w:val="002311B2"/>
    <w:rsid w:val="00231B43"/>
    <w:rsid w:val="00231EFF"/>
    <w:rsid w:val="00234F95"/>
    <w:rsid w:val="0023592C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2647"/>
    <w:rsid w:val="00243057"/>
    <w:rsid w:val="00243DCC"/>
    <w:rsid w:val="0024473F"/>
    <w:rsid w:val="00247542"/>
    <w:rsid w:val="0024780D"/>
    <w:rsid w:val="002478EA"/>
    <w:rsid w:val="00247C81"/>
    <w:rsid w:val="00247CB4"/>
    <w:rsid w:val="00250A86"/>
    <w:rsid w:val="00251ADF"/>
    <w:rsid w:val="002526D8"/>
    <w:rsid w:val="00252CB5"/>
    <w:rsid w:val="00254099"/>
    <w:rsid w:val="0025491C"/>
    <w:rsid w:val="00254FC7"/>
    <w:rsid w:val="00255BA8"/>
    <w:rsid w:val="00255EFB"/>
    <w:rsid w:val="00255F12"/>
    <w:rsid w:val="00255FF1"/>
    <w:rsid w:val="00256206"/>
    <w:rsid w:val="00256B44"/>
    <w:rsid w:val="00256C75"/>
    <w:rsid w:val="00257C86"/>
    <w:rsid w:val="00260508"/>
    <w:rsid w:val="00260B8A"/>
    <w:rsid w:val="002617F9"/>
    <w:rsid w:val="002620E4"/>
    <w:rsid w:val="0026219C"/>
    <w:rsid w:val="00262E2C"/>
    <w:rsid w:val="002631A9"/>
    <w:rsid w:val="002633EE"/>
    <w:rsid w:val="0026364F"/>
    <w:rsid w:val="002650FF"/>
    <w:rsid w:val="00265813"/>
    <w:rsid w:val="00265C70"/>
    <w:rsid w:val="0026763D"/>
    <w:rsid w:val="00267731"/>
    <w:rsid w:val="00267A3F"/>
    <w:rsid w:val="00267BA8"/>
    <w:rsid w:val="00270E26"/>
    <w:rsid w:val="002718DC"/>
    <w:rsid w:val="00271E0A"/>
    <w:rsid w:val="00273148"/>
    <w:rsid w:val="002744E9"/>
    <w:rsid w:val="00274BAE"/>
    <w:rsid w:val="002777C6"/>
    <w:rsid w:val="00280D16"/>
    <w:rsid w:val="002813CA"/>
    <w:rsid w:val="0028199B"/>
    <w:rsid w:val="002838C1"/>
    <w:rsid w:val="002841A0"/>
    <w:rsid w:val="00284A25"/>
    <w:rsid w:val="00286100"/>
    <w:rsid w:val="00286F9D"/>
    <w:rsid w:val="00290420"/>
    <w:rsid w:val="002948C9"/>
    <w:rsid w:val="002956EE"/>
    <w:rsid w:val="00297295"/>
    <w:rsid w:val="002A062F"/>
    <w:rsid w:val="002A0A76"/>
    <w:rsid w:val="002A1694"/>
    <w:rsid w:val="002A1CF2"/>
    <w:rsid w:val="002A3D4D"/>
    <w:rsid w:val="002A471E"/>
    <w:rsid w:val="002A5425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6BD"/>
    <w:rsid w:val="002B5968"/>
    <w:rsid w:val="002B63B7"/>
    <w:rsid w:val="002C0FF7"/>
    <w:rsid w:val="002C18EF"/>
    <w:rsid w:val="002C1C51"/>
    <w:rsid w:val="002C285B"/>
    <w:rsid w:val="002C2A87"/>
    <w:rsid w:val="002C2AD1"/>
    <w:rsid w:val="002C3159"/>
    <w:rsid w:val="002C3EF5"/>
    <w:rsid w:val="002C4477"/>
    <w:rsid w:val="002C74A2"/>
    <w:rsid w:val="002C7CB9"/>
    <w:rsid w:val="002D0CCE"/>
    <w:rsid w:val="002D1648"/>
    <w:rsid w:val="002D243A"/>
    <w:rsid w:val="002D2CC7"/>
    <w:rsid w:val="002D32EF"/>
    <w:rsid w:val="002D3FA8"/>
    <w:rsid w:val="002D4F38"/>
    <w:rsid w:val="002D568B"/>
    <w:rsid w:val="002D5C74"/>
    <w:rsid w:val="002D674E"/>
    <w:rsid w:val="002D77C5"/>
    <w:rsid w:val="002D7D7E"/>
    <w:rsid w:val="002D7E40"/>
    <w:rsid w:val="002E114F"/>
    <w:rsid w:val="002E14AA"/>
    <w:rsid w:val="002E1C6E"/>
    <w:rsid w:val="002E23AE"/>
    <w:rsid w:val="002E2E89"/>
    <w:rsid w:val="002E32F6"/>
    <w:rsid w:val="002E57EA"/>
    <w:rsid w:val="002E630B"/>
    <w:rsid w:val="002E71E5"/>
    <w:rsid w:val="002E7793"/>
    <w:rsid w:val="002E7F3B"/>
    <w:rsid w:val="002F14C2"/>
    <w:rsid w:val="002F4874"/>
    <w:rsid w:val="002F4B23"/>
    <w:rsid w:val="002F7C89"/>
    <w:rsid w:val="00300A49"/>
    <w:rsid w:val="00301236"/>
    <w:rsid w:val="00301793"/>
    <w:rsid w:val="00303ADB"/>
    <w:rsid w:val="003062E6"/>
    <w:rsid w:val="00306516"/>
    <w:rsid w:val="003065DC"/>
    <w:rsid w:val="00306BA9"/>
    <w:rsid w:val="00306CBA"/>
    <w:rsid w:val="00307271"/>
    <w:rsid w:val="00307811"/>
    <w:rsid w:val="00307838"/>
    <w:rsid w:val="00307B76"/>
    <w:rsid w:val="00307C15"/>
    <w:rsid w:val="00307EA0"/>
    <w:rsid w:val="0031170A"/>
    <w:rsid w:val="00312B88"/>
    <w:rsid w:val="00312DF5"/>
    <w:rsid w:val="00313CF6"/>
    <w:rsid w:val="0031442C"/>
    <w:rsid w:val="003147DD"/>
    <w:rsid w:val="00315F14"/>
    <w:rsid w:val="00316331"/>
    <w:rsid w:val="00316B4F"/>
    <w:rsid w:val="00316D53"/>
    <w:rsid w:val="00316F21"/>
    <w:rsid w:val="00317543"/>
    <w:rsid w:val="003177BE"/>
    <w:rsid w:val="00320805"/>
    <w:rsid w:val="00320EEE"/>
    <w:rsid w:val="00321E0B"/>
    <w:rsid w:val="00323780"/>
    <w:rsid w:val="00323CBF"/>
    <w:rsid w:val="00325FCA"/>
    <w:rsid w:val="00326280"/>
    <w:rsid w:val="00326490"/>
    <w:rsid w:val="00326E6F"/>
    <w:rsid w:val="00327A66"/>
    <w:rsid w:val="00327D6A"/>
    <w:rsid w:val="0033109D"/>
    <w:rsid w:val="0033373A"/>
    <w:rsid w:val="003337AD"/>
    <w:rsid w:val="00334895"/>
    <w:rsid w:val="00334CBF"/>
    <w:rsid w:val="00334F23"/>
    <w:rsid w:val="0033666A"/>
    <w:rsid w:val="00337F11"/>
    <w:rsid w:val="00342BE1"/>
    <w:rsid w:val="003435D0"/>
    <w:rsid w:val="00343D79"/>
    <w:rsid w:val="00344303"/>
    <w:rsid w:val="00346A61"/>
    <w:rsid w:val="00347C08"/>
    <w:rsid w:val="00350132"/>
    <w:rsid w:val="003511F0"/>
    <w:rsid w:val="003514D9"/>
    <w:rsid w:val="0035163D"/>
    <w:rsid w:val="003518D4"/>
    <w:rsid w:val="00352746"/>
    <w:rsid w:val="003530CF"/>
    <w:rsid w:val="00354BDA"/>
    <w:rsid w:val="00354BF0"/>
    <w:rsid w:val="00354DE4"/>
    <w:rsid w:val="003556B8"/>
    <w:rsid w:val="00355720"/>
    <w:rsid w:val="003559C0"/>
    <w:rsid w:val="00355C05"/>
    <w:rsid w:val="00356AA9"/>
    <w:rsid w:val="00356BBB"/>
    <w:rsid w:val="00357BD2"/>
    <w:rsid w:val="003605B4"/>
    <w:rsid w:val="00360D14"/>
    <w:rsid w:val="00360D5D"/>
    <w:rsid w:val="0036119A"/>
    <w:rsid w:val="003612FB"/>
    <w:rsid w:val="003617F5"/>
    <w:rsid w:val="003619A0"/>
    <w:rsid w:val="00361A5C"/>
    <w:rsid w:val="00361ECA"/>
    <w:rsid w:val="00362419"/>
    <w:rsid w:val="00362EBE"/>
    <w:rsid w:val="003643D0"/>
    <w:rsid w:val="00364A44"/>
    <w:rsid w:val="00364CE2"/>
    <w:rsid w:val="00364FCD"/>
    <w:rsid w:val="0036517A"/>
    <w:rsid w:val="003653B7"/>
    <w:rsid w:val="00365D3F"/>
    <w:rsid w:val="00366C42"/>
    <w:rsid w:val="00370E4D"/>
    <w:rsid w:val="00374510"/>
    <w:rsid w:val="0037583A"/>
    <w:rsid w:val="00375C6A"/>
    <w:rsid w:val="00376057"/>
    <w:rsid w:val="00376098"/>
    <w:rsid w:val="0037611A"/>
    <w:rsid w:val="003766E3"/>
    <w:rsid w:val="00376A81"/>
    <w:rsid w:val="00381D2A"/>
    <w:rsid w:val="003829F7"/>
    <w:rsid w:val="00382A5B"/>
    <w:rsid w:val="00383032"/>
    <w:rsid w:val="00385D86"/>
    <w:rsid w:val="00386B08"/>
    <w:rsid w:val="00392F59"/>
    <w:rsid w:val="00393A09"/>
    <w:rsid w:val="0039755C"/>
    <w:rsid w:val="003A1D08"/>
    <w:rsid w:val="003A419C"/>
    <w:rsid w:val="003A56D2"/>
    <w:rsid w:val="003A587C"/>
    <w:rsid w:val="003A6687"/>
    <w:rsid w:val="003A764A"/>
    <w:rsid w:val="003B07B6"/>
    <w:rsid w:val="003B0E1A"/>
    <w:rsid w:val="003B1562"/>
    <w:rsid w:val="003B2546"/>
    <w:rsid w:val="003B2811"/>
    <w:rsid w:val="003B3B38"/>
    <w:rsid w:val="003B4EC1"/>
    <w:rsid w:val="003B4EF0"/>
    <w:rsid w:val="003B6CB9"/>
    <w:rsid w:val="003B73ED"/>
    <w:rsid w:val="003B772F"/>
    <w:rsid w:val="003B7BF0"/>
    <w:rsid w:val="003C05EB"/>
    <w:rsid w:val="003C245E"/>
    <w:rsid w:val="003C533D"/>
    <w:rsid w:val="003C5A0E"/>
    <w:rsid w:val="003C5D01"/>
    <w:rsid w:val="003C6594"/>
    <w:rsid w:val="003C65D2"/>
    <w:rsid w:val="003C6D6A"/>
    <w:rsid w:val="003C7254"/>
    <w:rsid w:val="003D1C50"/>
    <w:rsid w:val="003D1D17"/>
    <w:rsid w:val="003D2475"/>
    <w:rsid w:val="003D387A"/>
    <w:rsid w:val="003D3907"/>
    <w:rsid w:val="003D3D46"/>
    <w:rsid w:val="003D4297"/>
    <w:rsid w:val="003D5C75"/>
    <w:rsid w:val="003D62CA"/>
    <w:rsid w:val="003D653A"/>
    <w:rsid w:val="003D7045"/>
    <w:rsid w:val="003D7918"/>
    <w:rsid w:val="003E0A17"/>
    <w:rsid w:val="003E27A8"/>
    <w:rsid w:val="003E3DEB"/>
    <w:rsid w:val="003E3FC7"/>
    <w:rsid w:val="003E42CB"/>
    <w:rsid w:val="003E4D79"/>
    <w:rsid w:val="003E68B4"/>
    <w:rsid w:val="003E6FBE"/>
    <w:rsid w:val="003E7A64"/>
    <w:rsid w:val="003E7C77"/>
    <w:rsid w:val="003F0471"/>
    <w:rsid w:val="003F0591"/>
    <w:rsid w:val="003F2063"/>
    <w:rsid w:val="003F39F5"/>
    <w:rsid w:val="003F40B4"/>
    <w:rsid w:val="003F4485"/>
    <w:rsid w:val="003F5649"/>
    <w:rsid w:val="003F78BA"/>
    <w:rsid w:val="00400123"/>
    <w:rsid w:val="00400484"/>
    <w:rsid w:val="0040093C"/>
    <w:rsid w:val="00401C7B"/>
    <w:rsid w:val="0040225A"/>
    <w:rsid w:val="0040256D"/>
    <w:rsid w:val="00403AE1"/>
    <w:rsid w:val="004047F4"/>
    <w:rsid w:val="00404966"/>
    <w:rsid w:val="00406C8B"/>
    <w:rsid w:val="0040718D"/>
    <w:rsid w:val="00412181"/>
    <w:rsid w:val="00412235"/>
    <w:rsid w:val="0041240D"/>
    <w:rsid w:val="00412B5A"/>
    <w:rsid w:val="004137FF"/>
    <w:rsid w:val="00414752"/>
    <w:rsid w:val="00414F09"/>
    <w:rsid w:val="004150FB"/>
    <w:rsid w:val="004153AE"/>
    <w:rsid w:val="00415AFF"/>
    <w:rsid w:val="0041728E"/>
    <w:rsid w:val="004173E5"/>
    <w:rsid w:val="004202FB"/>
    <w:rsid w:val="00420BDA"/>
    <w:rsid w:val="004218E3"/>
    <w:rsid w:val="004238FA"/>
    <w:rsid w:val="00425024"/>
    <w:rsid w:val="00425180"/>
    <w:rsid w:val="00425339"/>
    <w:rsid w:val="00425AFD"/>
    <w:rsid w:val="00425D1F"/>
    <w:rsid w:val="00425DDC"/>
    <w:rsid w:val="00426D16"/>
    <w:rsid w:val="0042733D"/>
    <w:rsid w:val="00427414"/>
    <w:rsid w:val="004275C7"/>
    <w:rsid w:val="004313E8"/>
    <w:rsid w:val="004317B3"/>
    <w:rsid w:val="004319C6"/>
    <w:rsid w:val="004320F4"/>
    <w:rsid w:val="00432832"/>
    <w:rsid w:val="0043295B"/>
    <w:rsid w:val="004334F0"/>
    <w:rsid w:val="00433D01"/>
    <w:rsid w:val="00436DB0"/>
    <w:rsid w:val="00437A0A"/>
    <w:rsid w:val="004400C9"/>
    <w:rsid w:val="0044113D"/>
    <w:rsid w:val="0044266B"/>
    <w:rsid w:val="004429B9"/>
    <w:rsid w:val="00444BFB"/>
    <w:rsid w:val="00444C6B"/>
    <w:rsid w:val="00445F2D"/>
    <w:rsid w:val="004511A8"/>
    <w:rsid w:val="004520F4"/>
    <w:rsid w:val="00453DF9"/>
    <w:rsid w:val="004546EB"/>
    <w:rsid w:val="0045685F"/>
    <w:rsid w:val="004570C7"/>
    <w:rsid w:val="00457C1B"/>
    <w:rsid w:val="004612C1"/>
    <w:rsid w:val="0046214B"/>
    <w:rsid w:val="0046230B"/>
    <w:rsid w:val="004625AE"/>
    <w:rsid w:val="004628CE"/>
    <w:rsid w:val="00462F60"/>
    <w:rsid w:val="004634D5"/>
    <w:rsid w:val="00463786"/>
    <w:rsid w:val="00463B59"/>
    <w:rsid w:val="00463F1A"/>
    <w:rsid w:val="00464763"/>
    <w:rsid w:val="00465372"/>
    <w:rsid w:val="004705FC"/>
    <w:rsid w:val="00471B9F"/>
    <w:rsid w:val="0047303F"/>
    <w:rsid w:val="00474507"/>
    <w:rsid w:val="004748E5"/>
    <w:rsid w:val="00477B3B"/>
    <w:rsid w:val="00480EFA"/>
    <w:rsid w:val="00482BD6"/>
    <w:rsid w:val="004845A2"/>
    <w:rsid w:val="004873D3"/>
    <w:rsid w:val="004908D4"/>
    <w:rsid w:val="00490B50"/>
    <w:rsid w:val="0049245B"/>
    <w:rsid w:val="00492C63"/>
    <w:rsid w:val="00493FE5"/>
    <w:rsid w:val="00494194"/>
    <w:rsid w:val="004952BD"/>
    <w:rsid w:val="00497820"/>
    <w:rsid w:val="004A05C3"/>
    <w:rsid w:val="004A0A78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784"/>
    <w:rsid w:val="004B5EC0"/>
    <w:rsid w:val="004B7979"/>
    <w:rsid w:val="004C1660"/>
    <w:rsid w:val="004C1E6E"/>
    <w:rsid w:val="004C2EC2"/>
    <w:rsid w:val="004C4A73"/>
    <w:rsid w:val="004C54D0"/>
    <w:rsid w:val="004C6C2F"/>
    <w:rsid w:val="004C7848"/>
    <w:rsid w:val="004D07B4"/>
    <w:rsid w:val="004D0856"/>
    <w:rsid w:val="004D104E"/>
    <w:rsid w:val="004D141B"/>
    <w:rsid w:val="004D1471"/>
    <w:rsid w:val="004D1F45"/>
    <w:rsid w:val="004D25FA"/>
    <w:rsid w:val="004D357E"/>
    <w:rsid w:val="004D40C2"/>
    <w:rsid w:val="004D4C02"/>
    <w:rsid w:val="004D4E9F"/>
    <w:rsid w:val="004D5EBA"/>
    <w:rsid w:val="004E1C3A"/>
    <w:rsid w:val="004E2100"/>
    <w:rsid w:val="004E29D6"/>
    <w:rsid w:val="004E3236"/>
    <w:rsid w:val="004E33A8"/>
    <w:rsid w:val="004E3456"/>
    <w:rsid w:val="004E3B5E"/>
    <w:rsid w:val="004E3F67"/>
    <w:rsid w:val="004E3F81"/>
    <w:rsid w:val="004E4006"/>
    <w:rsid w:val="004E4C86"/>
    <w:rsid w:val="004E5267"/>
    <w:rsid w:val="004E5688"/>
    <w:rsid w:val="004E6B4F"/>
    <w:rsid w:val="004E73DA"/>
    <w:rsid w:val="004F0C7A"/>
    <w:rsid w:val="004F14CA"/>
    <w:rsid w:val="004F1CBF"/>
    <w:rsid w:val="004F2B0E"/>
    <w:rsid w:val="004F3CAE"/>
    <w:rsid w:val="004F4F31"/>
    <w:rsid w:val="004F5403"/>
    <w:rsid w:val="004F561D"/>
    <w:rsid w:val="004F5DB6"/>
    <w:rsid w:val="00500321"/>
    <w:rsid w:val="0050039D"/>
    <w:rsid w:val="0050083E"/>
    <w:rsid w:val="00501FA6"/>
    <w:rsid w:val="0050291B"/>
    <w:rsid w:val="005047F2"/>
    <w:rsid w:val="00505386"/>
    <w:rsid w:val="005053FD"/>
    <w:rsid w:val="00507590"/>
    <w:rsid w:val="00507B07"/>
    <w:rsid w:val="005109FB"/>
    <w:rsid w:val="00510A91"/>
    <w:rsid w:val="00510EAC"/>
    <w:rsid w:val="0051160E"/>
    <w:rsid w:val="00511B9F"/>
    <w:rsid w:val="00513E0B"/>
    <w:rsid w:val="00517EEC"/>
    <w:rsid w:val="00520841"/>
    <w:rsid w:val="005228B0"/>
    <w:rsid w:val="005234A7"/>
    <w:rsid w:val="005239D5"/>
    <w:rsid w:val="005247AE"/>
    <w:rsid w:val="00525369"/>
    <w:rsid w:val="00525E6D"/>
    <w:rsid w:val="00526567"/>
    <w:rsid w:val="00526E97"/>
    <w:rsid w:val="00527D1F"/>
    <w:rsid w:val="00530BD5"/>
    <w:rsid w:val="005313BF"/>
    <w:rsid w:val="00531560"/>
    <w:rsid w:val="00531DE7"/>
    <w:rsid w:val="00532497"/>
    <w:rsid w:val="0053279E"/>
    <w:rsid w:val="00533722"/>
    <w:rsid w:val="00534D62"/>
    <w:rsid w:val="0053583B"/>
    <w:rsid w:val="0053627C"/>
    <w:rsid w:val="0053692B"/>
    <w:rsid w:val="005410C6"/>
    <w:rsid w:val="0054181B"/>
    <w:rsid w:val="005424DC"/>
    <w:rsid w:val="00543E3C"/>
    <w:rsid w:val="00544F7F"/>
    <w:rsid w:val="0054645D"/>
    <w:rsid w:val="005508AB"/>
    <w:rsid w:val="00552696"/>
    <w:rsid w:val="005555D7"/>
    <w:rsid w:val="00556287"/>
    <w:rsid w:val="005569A7"/>
    <w:rsid w:val="00557512"/>
    <w:rsid w:val="00562810"/>
    <w:rsid w:val="00562DA6"/>
    <w:rsid w:val="00563D3B"/>
    <w:rsid w:val="00563F80"/>
    <w:rsid w:val="00567169"/>
    <w:rsid w:val="0056716F"/>
    <w:rsid w:val="00567F9E"/>
    <w:rsid w:val="00570CC1"/>
    <w:rsid w:val="00571FED"/>
    <w:rsid w:val="005720A3"/>
    <w:rsid w:val="00573803"/>
    <w:rsid w:val="005761C2"/>
    <w:rsid w:val="0057685B"/>
    <w:rsid w:val="005779D2"/>
    <w:rsid w:val="00581449"/>
    <w:rsid w:val="00581565"/>
    <w:rsid w:val="005815A2"/>
    <w:rsid w:val="00585A1A"/>
    <w:rsid w:val="00586532"/>
    <w:rsid w:val="00586653"/>
    <w:rsid w:val="00587526"/>
    <w:rsid w:val="0058797E"/>
    <w:rsid w:val="00587C90"/>
    <w:rsid w:val="00590255"/>
    <w:rsid w:val="00590FCF"/>
    <w:rsid w:val="0059177F"/>
    <w:rsid w:val="0059200C"/>
    <w:rsid w:val="0059234D"/>
    <w:rsid w:val="005926CF"/>
    <w:rsid w:val="00593250"/>
    <w:rsid w:val="0059458F"/>
    <w:rsid w:val="005954B2"/>
    <w:rsid w:val="00596713"/>
    <w:rsid w:val="005A0D80"/>
    <w:rsid w:val="005A0DE9"/>
    <w:rsid w:val="005A0E3E"/>
    <w:rsid w:val="005A3549"/>
    <w:rsid w:val="005A364B"/>
    <w:rsid w:val="005A418C"/>
    <w:rsid w:val="005A42A3"/>
    <w:rsid w:val="005A4EA3"/>
    <w:rsid w:val="005A5C48"/>
    <w:rsid w:val="005A66E9"/>
    <w:rsid w:val="005B0C3F"/>
    <w:rsid w:val="005B15F3"/>
    <w:rsid w:val="005B180B"/>
    <w:rsid w:val="005B2179"/>
    <w:rsid w:val="005B37C6"/>
    <w:rsid w:val="005B37E6"/>
    <w:rsid w:val="005B76BC"/>
    <w:rsid w:val="005C0E19"/>
    <w:rsid w:val="005C0E1E"/>
    <w:rsid w:val="005C1985"/>
    <w:rsid w:val="005C28E1"/>
    <w:rsid w:val="005C2E77"/>
    <w:rsid w:val="005C3EC6"/>
    <w:rsid w:val="005C599D"/>
    <w:rsid w:val="005C6AA6"/>
    <w:rsid w:val="005C6BD9"/>
    <w:rsid w:val="005C6DE0"/>
    <w:rsid w:val="005C7355"/>
    <w:rsid w:val="005C78FE"/>
    <w:rsid w:val="005D0141"/>
    <w:rsid w:val="005D0E75"/>
    <w:rsid w:val="005D39CD"/>
    <w:rsid w:val="005D3AD3"/>
    <w:rsid w:val="005D3BC5"/>
    <w:rsid w:val="005D43C4"/>
    <w:rsid w:val="005D4EA7"/>
    <w:rsid w:val="005D6396"/>
    <w:rsid w:val="005D6D14"/>
    <w:rsid w:val="005D6D1E"/>
    <w:rsid w:val="005D7564"/>
    <w:rsid w:val="005E1F93"/>
    <w:rsid w:val="005E3056"/>
    <w:rsid w:val="005E39EF"/>
    <w:rsid w:val="005E419D"/>
    <w:rsid w:val="005E52C5"/>
    <w:rsid w:val="005E584F"/>
    <w:rsid w:val="005E5B91"/>
    <w:rsid w:val="005E662A"/>
    <w:rsid w:val="005E6C7A"/>
    <w:rsid w:val="005E7987"/>
    <w:rsid w:val="005F0B38"/>
    <w:rsid w:val="005F1353"/>
    <w:rsid w:val="005F2F2C"/>
    <w:rsid w:val="005F4173"/>
    <w:rsid w:val="005F4256"/>
    <w:rsid w:val="005F4D93"/>
    <w:rsid w:val="005F59CC"/>
    <w:rsid w:val="005F5C5C"/>
    <w:rsid w:val="005F7DE1"/>
    <w:rsid w:val="0060075F"/>
    <w:rsid w:val="00600D26"/>
    <w:rsid w:val="00602629"/>
    <w:rsid w:val="00607239"/>
    <w:rsid w:val="00607AEE"/>
    <w:rsid w:val="00611BCD"/>
    <w:rsid w:val="0061260A"/>
    <w:rsid w:val="006126BA"/>
    <w:rsid w:val="00612BDB"/>
    <w:rsid w:val="00614A48"/>
    <w:rsid w:val="006150B7"/>
    <w:rsid w:val="00615279"/>
    <w:rsid w:val="0061539C"/>
    <w:rsid w:val="0061599E"/>
    <w:rsid w:val="00615B52"/>
    <w:rsid w:val="00615F23"/>
    <w:rsid w:val="00616929"/>
    <w:rsid w:val="00617E48"/>
    <w:rsid w:val="0062031B"/>
    <w:rsid w:val="006217B2"/>
    <w:rsid w:val="00622695"/>
    <w:rsid w:val="00622909"/>
    <w:rsid w:val="00623C7E"/>
    <w:rsid w:val="00624AB8"/>
    <w:rsid w:val="006257D8"/>
    <w:rsid w:val="006261DB"/>
    <w:rsid w:val="006270C7"/>
    <w:rsid w:val="00630CEF"/>
    <w:rsid w:val="006310D3"/>
    <w:rsid w:val="00632008"/>
    <w:rsid w:val="00632445"/>
    <w:rsid w:val="00632870"/>
    <w:rsid w:val="00633178"/>
    <w:rsid w:val="006338DC"/>
    <w:rsid w:val="00634ECE"/>
    <w:rsid w:val="00635867"/>
    <w:rsid w:val="00635E4F"/>
    <w:rsid w:val="00636178"/>
    <w:rsid w:val="006362F8"/>
    <w:rsid w:val="00636E5E"/>
    <w:rsid w:val="00642A94"/>
    <w:rsid w:val="006433EE"/>
    <w:rsid w:val="00643415"/>
    <w:rsid w:val="00644798"/>
    <w:rsid w:val="00645487"/>
    <w:rsid w:val="006465AE"/>
    <w:rsid w:val="00646AA0"/>
    <w:rsid w:val="00650695"/>
    <w:rsid w:val="00650F92"/>
    <w:rsid w:val="0065254A"/>
    <w:rsid w:val="00653529"/>
    <w:rsid w:val="0065364C"/>
    <w:rsid w:val="0065413B"/>
    <w:rsid w:val="00654629"/>
    <w:rsid w:val="00655AF1"/>
    <w:rsid w:val="006562A4"/>
    <w:rsid w:val="00656642"/>
    <w:rsid w:val="00656F18"/>
    <w:rsid w:val="006577B3"/>
    <w:rsid w:val="0065793D"/>
    <w:rsid w:val="006633B9"/>
    <w:rsid w:val="006642FC"/>
    <w:rsid w:val="006643AB"/>
    <w:rsid w:val="00666E1E"/>
    <w:rsid w:val="0066708F"/>
    <w:rsid w:val="00667B3D"/>
    <w:rsid w:val="006705FE"/>
    <w:rsid w:val="00672783"/>
    <w:rsid w:val="00672DF6"/>
    <w:rsid w:val="006740A6"/>
    <w:rsid w:val="006742F2"/>
    <w:rsid w:val="00674398"/>
    <w:rsid w:val="00676155"/>
    <w:rsid w:val="00676657"/>
    <w:rsid w:val="0067769D"/>
    <w:rsid w:val="00681552"/>
    <w:rsid w:val="006817B6"/>
    <w:rsid w:val="00681D1B"/>
    <w:rsid w:val="00685787"/>
    <w:rsid w:val="0068638C"/>
    <w:rsid w:val="00687D30"/>
    <w:rsid w:val="00690349"/>
    <w:rsid w:val="00690D5C"/>
    <w:rsid w:val="006915BC"/>
    <w:rsid w:val="00694AD3"/>
    <w:rsid w:val="006952B5"/>
    <w:rsid w:val="0069537C"/>
    <w:rsid w:val="006958AD"/>
    <w:rsid w:val="00695F6C"/>
    <w:rsid w:val="00697545"/>
    <w:rsid w:val="006976FE"/>
    <w:rsid w:val="006A0D56"/>
    <w:rsid w:val="006A13CD"/>
    <w:rsid w:val="006A2DC3"/>
    <w:rsid w:val="006A3CDB"/>
    <w:rsid w:val="006A6288"/>
    <w:rsid w:val="006A6A3B"/>
    <w:rsid w:val="006A781C"/>
    <w:rsid w:val="006B0CFE"/>
    <w:rsid w:val="006B0D17"/>
    <w:rsid w:val="006B0D56"/>
    <w:rsid w:val="006B2A33"/>
    <w:rsid w:val="006B3084"/>
    <w:rsid w:val="006B5793"/>
    <w:rsid w:val="006B6220"/>
    <w:rsid w:val="006B7553"/>
    <w:rsid w:val="006B77E5"/>
    <w:rsid w:val="006C1E20"/>
    <w:rsid w:val="006C2813"/>
    <w:rsid w:val="006C4AC9"/>
    <w:rsid w:val="006D0B07"/>
    <w:rsid w:val="006D16E0"/>
    <w:rsid w:val="006D1A49"/>
    <w:rsid w:val="006D20FD"/>
    <w:rsid w:val="006D22B9"/>
    <w:rsid w:val="006D2E9F"/>
    <w:rsid w:val="006D4E06"/>
    <w:rsid w:val="006D5765"/>
    <w:rsid w:val="006D57D7"/>
    <w:rsid w:val="006D6466"/>
    <w:rsid w:val="006D722C"/>
    <w:rsid w:val="006D771C"/>
    <w:rsid w:val="006E0740"/>
    <w:rsid w:val="006E1413"/>
    <w:rsid w:val="006E3155"/>
    <w:rsid w:val="006E35CC"/>
    <w:rsid w:val="006E3E46"/>
    <w:rsid w:val="006E57BF"/>
    <w:rsid w:val="006E60CD"/>
    <w:rsid w:val="006E7969"/>
    <w:rsid w:val="006F07DA"/>
    <w:rsid w:val="006F09AA"/>
    <w:rsid w:val="006F13BE"/>
    <w:rsid w:val="006F19AD"/>
    <w:rsid w:val="006F2AC8"/>
    <w:rsid w:val="006F31C4"/>
    <w:rsid w:val="006F38C8"/>
    <w:rsid w:val="006F3992"/>
    <w:rsid w:val="006F3A92"/>
    <w:rsid w:val="006F5885"/>
    <w:rsid w:val="006F630D"/>
    <w:rsid w:val="006F6928"/>
    <w:rsid w:val="006F6BB0"/>
    <w:rsid w:val="006F7AE9"/>
    <w:rsid w:val="006F7E93"/>
    <w:rsid w:val="00701BB7"/>
    <w:rsid w:val="00701E7D"/>
    <w:rsid w:val="00702EA6"/>
    <w:rsid w:val="007053CC"/>
    <w:rsid w:val="00706BC6"/>
    <w:rsid w:val="00707094"/>
    <w:rsid w:val="00707503"/>
    <w:rsid w:val="00707F11"/>
    <w:rsid w:val="00710003"/>
    <w:rsid w:val="0071131E"/>
    <w:rsid w:val="00711EE1"/>
    <w:rsid w:val="00713073"/>
    <w:rsid w:val="007138FE"/>
    <w:rsid w:val="00713A8F"/>
    <w:rsid w:val="0071494C"/>
    <w:rsid w:val="00714A52"/>
    <w:rsid w:val="0071502D"/>
    <w:rsid w:val="007157E0"/>
    <w:rsid w:val="00715982"/>
    <w:rsid w:val="007169A4"/>
    <w:rsid w:val="00716AE4"/>
    <w:rsid w:val="007170B4"/>
    <w:rsid w:val="007201A1"/>
    <w:rsid w:val="0072081F"/>
    <w:rsid w:val="007210EA"/>
    <w:rsid w:val="00721BB8"/>
    <w:rsid w:val="007230EA"/>
    <w:rsid w:val="00723662"/>
    <w:rsid w:val="00723BC0"/>
    <w:rsid w:val="00723D5A"/>
    <w:rsid w:val="0072494C"/>
    <w:rsid w:val="007261E3"/>
    <w:rsid w:val="007262D1"/>
    <w:rsid w:val="00726965"/>
    <w:rsid w:val="00730155"/>
    <w:rsid w:val="0073026D"/>
    <w:rsid w:val="00732622"/>
    <w:rsid w:val="00734059"/>
    <w:rsid w:val="00734309"/>
    <w:rsid w:val="0073460C"/>
    <w:rsid w:val="0073532E"/>
    <w:rsid w:val="00735C25"/>
    <w:rsid w:val="00736CA5"/>
    <w:rsid w:val="007370FA"/>
    <w:rsid w:val="00737594"/>
    <w:rsid w:val="0074021B"/>
    <w:rsid w:val="007435A2"/>
    <w:rsid w:val="0074469B"/>
    <w:rsid w:val="00744DD6"/>
    <w:rsid w:val="00746121"/>
    <w:rsid w:val="007471CC"/>
    <w:rsid w:val="0074780E"/>
    <w:rsid w:val="00747D6E"/>
    <w:rsid w:val="007525AD"/>
    <w:rsid w:val="00753037"/>
    <w:rsid w:val="00753127"/>
    <w:rsid w:val="00753464"/>
    <w:rsid w:val="007537E5"/>
    <w:rsid w:val="007539E3"/>
    <w:rsid w:val="00754BEE"/>
    <w:rsid w:val="00755569"/>
    <w:rsid w:val="00757142"/>
    <w:rsid w:val="00760B3B"/>
    <w:rsid w:val="00761861"/>
    <w:rsid w:val="007639D8"/>
    <w:rsid w:val="007650B9"/>
    <w:rsid w:val="00765841"/>
    <w:rsid w:val="00766248"/>
    <w:rsid w:val="007668FF"/>
    <w:rsid w:val="007677FE"/>
    <w:rsid w:val="00767B56"/>
    <w:rsid w:val="00767B8B"/>
    <w:rsid w:val="00770391"/>
    <w:rsid w:val="00771ED3"/>
    <w:rsid w:val="0077273D"/>
    <w:rsid w:val="007735B9"/>
    <w:rsid w:val="00775C66"/>
    <w:rsid w:val="00776942"/>
    <w:rsid w:val="007774AD"/>
    <w:rsid w:val="0077768C"/>
    <w:rsid w:val="00780CF2"/>
    <w:rsid w:val="00781067"/>
    <w:rsid w:val="0078168F"/>
    <w:rsid w:val="00782DD4"/>
    <w:rsid w:val="00783140"/>
    <w:rsid w:val="00784FF5"/>
    <w:rsid w:val="007864DD"/>
    <w:rsid w:val="00787971"/>
    <w:rsid w:val="007879D8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1511"/>
    <w:rsid w:val="007B28C3"/>
    <w:rsid w:val="007B3179"/>
    <w:rsid w:val="007B439A"/>
    <w:rsid w:val="007B5593"/>
    <w:rsid w:val="007B5B14"/>
    <w:rsid w:val="007B5C9D"/>
    <w:rsid w:val="007C0566"/>
    <w:rsid w:val="007C1A1D"/>
    <w:rsid w:val="007C23B3"/>
    <w:rsid w:val="007C3634"/>
    <w:rsid w:val="007C46C4"/>
    <w:rsid w:val="007C57CB"/>
    <w:rsid w:val="007C6243"/>
    <w:rsid w:val="007D005E"/>
    <w:rsid w:val="007D3F02"/>
    <w:rsid w:val="007D413C"/>
    <w:rsid w:val="007D5905"/>
    <w:rsid w:val="007D6C10"/>
    <w:rsid w:val="007D6CD3"/>
    <w:rsid w:val="007D75F4"/>
    <w:rsid w:val="007D7720"/>
    <w:rsid w:val="007E1813"/>
    <w:rsid w:val="007E1B6D"/>
    <w:rsid w:val="007E231E"/>
    <w:rsid w:val="007E2C9B"/>
    <w:rsid w:val="007E2F02"/>
    <w:rsid w:val="007E32FE"/>
    <w:rsid w:val="007E33B7"/>
    <w:rsid w:val="007E3C26"/>
    <w:rsid w:val="007E3F50"/>
    <w:rsid w:val="007E4840"/>
    <w:rsid w:val="007E5595"/>
    <w:rsid w:val="007E585D"/>
    <w:rsid w:val="007E652D"/>
    <w:rsid w:val="007F10A1"/>
    <w:rsid w:val="007F2E14"/>
    <w:rsid w:val="007F356F"/>
    <w:rsid w:val="007F35AE"/>
    <w:rsid w:val="007F3964"/>
    <w:rsid w:val="007F3A7E"/>
    <w:rsid w:val="007F4770"/>
    <w:rsid w:val="007F4BDD"/>
    <w:rsid w:val="007F78FC"/>
    <w:rsid w:val="00801176"/>
    <w:rsid w:val="008014D1"/>
    <w:rsid w:val="008025B6"/>
    <w:rsid w:val="008032EC"/>
    <w:rsid w:val="00803A23"/>
    <w:rsid w:val="00803A3C"/>
    <w:rsid w:val="0080411D"/>
    <w:rsid w:val="0080549C"/>
    <w:rsid w:val="00805877"/>
    <w:rsid w:val="00806E67"/>
    <w:rsid w:val="008105DE"/>
    <w:rsid w:val="00810848"/>
    <w:rsid w:val="00812904"/>
    <w:rsid w:val="008144B4"/>
    <w:rsid w:val="008144DD"/>
    <w:rsid w:val="008149F9"/>
    <w:rsid w:val="008153CF"/>
    <w:rsid w:val="00815988"/>
    <w:rsid w:val="00815C3A"/>
    <w:rsid w:val="00815C56"/>
    <w:rsid w:val="00815C72"/>
    <w:rsid w:val="00816068"/>
    <w:rsid w:val="00817027"/>
    <w:rsid w:val="00817780"/>
    <w:rsid w:val="00820038"/>
    <w:rsid w:val="008201A2"/>
    <w:rsid w:val="00821215"/>
    <w:rsid w:val="008215A8"/>
    <w:rsid w:val="00822713"/>
    <w:rsid w:val="008237BB"/>
    <w:rsid w:val="00823CE3"/>
    <w:rsid w:val="00824833"/>
    <w:rsid w:val="00826A8E"/>
    <w:rsid w:val="00827D8F"/>
    <w:rsid w:val="008304C3"/>
    <w:rsid w:val="008306D3"/>
    <w:rsid w:val="00830D6A"/>
    <w:rsid w:val="00831FC4"/>
    <w:rsid w:val="008327A1"/>
    <w:rsid w:val="008332EA"/>
    <w:rsid w:val="00833789"/>
    <w:rsid w:val="00833B19"/>
    <w:rsid w:val="008341E8"/>
    <w:rsid w:val="00834E3B"/>
    <w:rsid w:val="00835A5C"/>
    <w:rsid w:val="008365E2"/>
    <w:rsid w:val="00836712"/>
    <w:rsid w:val="008367DD"/>
    <w:rsid w:val="00842042"/>
    <w:rsid w:val="008423C3"/>
    <w:rsid w:val="00842EDC"/>
    <w:rsid w:val="00844542"/>
    <w:rsid w:val="008457DE"/>
    <w:rsid w:val="0084606B"/>
    <w:rsid w:val="00846290"/>
    <w:rsid w:val="00846980"/>
    <w:rsid w:val="0084783F"/>
    <w:rsid w:val="008500AE"/>
    <w:rsid w:val="008500BC"/>
    <w:rsid w:val="0085059E"/>
    <w:rsid w:val="00852059"/>
    <w:rsid w:val="00852738"/>
    <w:rsid w:val="00853822"/>
    <w:rsid w:val="00854128"/>
    <w:rsid w:val="00854424"/>
    <w:rsid w:val="008558BE"/>
    <w:rsid w:val="00856C9A"/>
    <w:rsid w:val="00856F3D"/>
    <w:rsid w:val="00857FC4"/>
    <w:rsid w:val="008607C3"/>
    <w:rsid w:val="00860CDE"/>
    <w:rsid w:val="0086298D"/>
    <w:rsid w:val="00862C50"/>
    <w:rsid w:val="00862EF0"/>
    <w:rsid w:val="0086350C"/>
    <w:rsid w:val="0086354B"/>
    <w:rsid w:val="00864AC6"/>
    <w:rsid w:val="008657FB"/>
    <w:rsid w:val="00866044"/>
    <w:rsid w:val="008664FE"/>
    <w:rsid w:val="008667FC"/>
    <w:rsid w:val="00867CD4"/>
    <w:rsid w:val="00867F28"/>
    <w:rsid w:val="008708BD"/>
    <w:rsid w:val="00870BEE"/>
    <w:rsid w:val="00871A01"/>
    <w:rsid w:val="0087379C"/>
    <w:rsid w:val="0087593E"/>
    <w:rsid w:val="00876976"/>
    <w:rsid w:val="00880D13"/>
    <w:rsid w:val="00880FE5"/>
    <w:rsid w:val="00881181"/>
    <w:rsid w:val="00882608"/>
    <w:rsid w:val="00883B8D"/>
    <w:rsid w:val="00883CD9"/>
    <w:rsid w:val="00884D3C"/>
    <w:rsid w:val="008869DC"/>
    <w:rsid w:val="008875F0"/>
    <w:rsid w:val="00887E0E"/>
    <w:rsid w:val="008905A6"/>
    <w:rsid w:val="0089171F"/>
    <w:rsid w:val="0089370D"/>
    <w:rsid w:val="00894A1D"/>
    <w:rsid w:val="00894BC0"/>
    <w:rsid w:val="0089539A"/>
    <w:rsid w:val="00896148"/>
    <w:rsid w:val="00896263"/>
    <w:rsid w:val="00896392"/>
    <w:rsid w:val="00896937"/>
    <w:rsid w:val="00897277"/>
    <w:rsid w:val="00897B1D"/>
    <w:rsid w:val="008A12CE"/>
    <w:rsid w:val="008A44B4"/>
    <w:rsid w:val="008A4D8F"/>
    <w:rsid w:val="008A5E0E"/>
    <w:rsid w:val="008A6B05"/>
    <w:rsid w:val="008A7092"/>
    <w:rsid w:val="008A7B67"/>
    <w:rsid w:val="008A7C3E"/>
    <w:rsid w:val="008B0364"/>
    <w:rsid w:val="008B093B"/>
    <w:rsid w:val="008B1879"/>
    <w:rsid w:val="008B1B83"/>
    <w:rsid w:val="008B20C7"/>
    <w:rsid w:val="008B3219"/>
    <w:rsid w:val="008B4CB1"/>
    <w:rsid w:val="008B5EE2"/>
    <w:rsid w:val="008B5F09"/>
    <w:rsid w:val="008B6135"/>
    <w:rsid w:val="008B7308"/>
    <w:rsid w:val="008B7413"/>
    <w:rsid w:val="008B7A3D"/>
    <w:rsid w:val="008C01C5"/>
    <w:rsid w:val="008C0481"/>
    <w:rsid w:val="008C113C"/>
    <w:rsid w:val="008C21CE"/>
    <w:rsid w:val="008C2852"/>
    <w:rsid w:val="008C28E7"/>
    <w:rsid w:val="008C39E2"/>
    <w:rsid w:val="008C7368"/>
    <w:rsid w:val="008D0B4E"/>
    <w:rsid w:val="008D0E13"/>
    <w:rsid w:val="008D37F1"/>
    <w:rsid w:val="008D3C6D"/>
    <w:rsid w:val="008E17CE"/>
    <w:rsid w:val="008E25B0"/>
    <w:rsid w:val="008E2C54"/>
    <w:rsid w:val="008E4C17"/>
    <w:rsid w:val="008E4C7F"/>
    <w:rsid w:val="008E506F"/>
    <w:rsid w:val="008E638C"/>
    <w:rsid w:val="008E710A"/>
    <w:rsid w:val="008E72EB"/>
    <w:rsid w:val="008F0651"/>
    <w:rsid w:val="008F1462"/>
    <w:rsid w:val="008F3081"/>
    <w:rsid w:val="008F32DD"/>
    <w:rsid w:val="008F42D6"/>
    <w:rsid w:val="008F43AE"/>
    <w:rsid w:val="008F55CF"/>
    <w:rsid w:val="008F63E1"/>
    <w:rsid w:val="008F63F5"/>
    <w:rsid w:val="008F6A60"/>
    <w:rsid w:val="00901490"/>
    <w:rsid w:val="00901B22"/>
    <w:rsid w:val="00901BC2"/>
    <w:rsid w:val="0090250C"/>
    <w:rsid w:val="00903A84"/>
    <w:rsid w:val="00903BC3"/>
    <w:rsid w:val="0090694B"/>
    <w:rsid w:val="00906F70"/>
    <w:rsid w:val="00906F8B"/>
    <w:rsid w:val="00907179"/>
    <w:rsid w:val="0090729D"/>
    <w:rsid w:val="00910668"/>
    <w:rsid w:val="00912818"/>
    <w:rsid w:val="00912AE0"/>
    <w:rsid w:val="00912D28"/>
    <w:rsid w:val="00914919"/>
    <w:rsid w:val="00914EC0"/>
    <w:rsid w:val="009153C7"/>
    <w:rsid w:val="00915BC2"/>
    <w:rsid w:val="00915EDE"/>
    <w:rsid w:val="009169C6"/>
    <w:rsid w:val="00916C17"/>
    <w:rsid w:val="00917EBC"/>
    <w:rsid w:val="00917F3B"/>
    <w:rsid w:val="0092069A"/>
    <w:rsid w:val="009223AE"/>
    <w:rsid w:val="009223E8"/>
    <w:rsid w:val="00922AD8"/>
    <w:rsid w:val="0092397E"/>
    <w:rsid w:val="00924B10"/>
    <w:rsid w:val="009267AB"/>
    <w:rsid w:val="009268D6"/>
    <w:rsid w:val="00926C95"/>
    <w:rsid w:val="0092734A"/>
    <w:rsid w:val="00927DAE"/>
    <w:rsid w:val="009309F4"/>
    <w:rsid w:val="00930A49"/>
    <w:rsid w:val="00930F4B"/>
    <w:rsid w:val="009313F2"/>
    <w:rsid w:val="009319B8"/>
    <w:rsid w:val="00932D2E"/>
    <w:rsid w:val="009333E0"/>
    <w:rsid w:val="009376D3"/>
    <w:rsid w:val="00937D04"/>
    <w:rsid w:val="00937D6A"/>
    <w:rsid w:val="009414B2"/>
    <w:rsid w:val="00942879"/>
    <w:rsid w:val="0094420C"/>
    <w:rsid w:val="00944959"/>
    <w:rsid w:val="0094757B"/>
    <w:rsid w:val="00947B97"/>
    <w:rsid w:val="00947DCF"/>
    <w:rsid w:val="00950852"/>
    <w:rsid w:val="009508E4"/>
    <w:rsid w:val="00950A77"/>
    <w:rsid w:val="00951935"/>
    <w:rsid w:val="00951AA0"/>
    <w:rsid w:val="00952003"/>
    <w:rsid w:val="009543B7"/>
    <w:rsid w:val="00957D56"/>
    <w:rsid w:val="0096035D"/>
    <w:rsid w:val="009609B0"/>
    <w:rsid w:val="00960ABC"/>
    <w:rsid w:val="00962443"/>
    <w:rsid w:val="00962C93"/>
    <w:rsid w:val="009652DC"/>
    <w:rsid w:val="0096548A"/>
    <w:rsid w:val="00967349"/>
    <w:rsid w:val="009705B4"/>
    <w:rsid w:val="00970611"/>
    <w:rsid w:val="0097129C"/>
    <w:rsid w:val="009717B6"/>
    <w:rsid w:val="009719DA"/>
    <w:rsid w:val="00971C6C"/>
    <w:rsid w:val="0097235E"/>
    <w:rsid w:val="0097267E"/>
    <w:rsid w:val="00973D9F"/>
    <w:rsid w:val="009745F6"/>
    <w:rsid w:val="00974A5F"/>
    <w:rsid w:val="00974A9B"/>
    <w:rsid w:val="00974F1B"/>
    <w:rsid w:val="00975C76"/>
    <w:rsid w:val="00977B58"/>
    <w:rsid w:val="009808D2"/>
    <w:rsid w:val="00981322"/>
    <w:rsid w:val="009819F2"/>
    <w:rsid w:val="00981DBC"/>
    <w:rsid w:val="00983F3D"/>
    <w:rsid w:val="009847AE"/>
    <w:rsid w:val="00985C5B"/>
    <w:rsid w:val="00985DD4"/>
    <w:rsid w:val="00985FC7"/>
    <w:rsid w:val="0098679E"/>
    <w:rsid w:val="00986DF0"/>
    <w:rsid w:val="00990316"/>
    <w:rsid w:val="0099114F"/>
    <w:rsid w:val="009912E6"/>
    <w:rsid w:val="0099364E"/>
    <w:rsid w:val="009938CF"/>
    <w:rsid w:val="00993B4F"/>
    <w:rsid w:val="009952DF"/>
    <w:rsid w:val="0099544C"/>
    <w:rsid w:val="00995E64"/>
    <w:rsid w:val="009963E9"/>
    <w:rsid w:val="0099764D"/>
    <w:rsid w:val="009979D4"/>
    <w:rsid w:val="00997FC1"/>
    <w:rsid w:val="00997FCF"/>
    <w:rsid w:val="009A00CF"/>
    <w:rsid w:val="009A090D"/>
    <w:rsid w:val="009A3298"/>
    <w:rsid w:val="009A34DD"/>
    <w:rsid w:val="009A3E96"/>
    <w:rsid w:val="009A445E"/>
    <w:rsid w:val="009A635F"/>
    <w:rsid w:val="009A71C0"/>
    <w:rsid w:val="009A720C"/>
    <w:rsid w:val="009A75E1"/>
    <w:rsid w:val="009A7A2F"/>
    <w:rsid w:val="009A7D88"/>
    <w:rsid w:val="009B089D"/>
    <w:rsid w:val="009B1B94"/>
    <w:rsid w:val="009B2A97"/>
    <w:rsid w:val="009B2D98"/>
    <w:rsid w:val="009B2EA0"/>
    <w:rsid w:val="009B3162"/>
    <w:rsid w:val="009B46EA"/>
    <w:rsid w:val="009B548A"/>
    <w:rsid w:val="009B66B7"/>
    <w:rsid w:val="009B6A66"/>
    <w:rsid w:val="009B6B62"/>
    <w:rsid w:val="009B7891"/>
    <w:rsid w:val="009C4157"/>
    <w:rsid w:val="009C576C"/>
    <w:rsid w:val="009C5C17"/>
    <w:rsid w:val="009C7337"/>
    <w:rsid w:val="009D23CB"/>
    <w:rsid w:val="009D2495"/>
    <w:rsid w:val="009D28B6"/>
    <w:rsid w:val="009D57A0"/>
    <w:rsid w:val="009D70A0"/>
    <w:rsid w:val="009E1BA7"/>
    <w:rsid w:val="009E2A33"/>
    <w:rsid w:val="009E2B96"/>
    <w:rsid w:val="009E4017"/>
    <w:rsid w:val="009E42F4"/>
    <w:rsid w:val="009E522B"/>
    <w:rsid w:val="009E543A"/>
    <w:rsid w:val="009E7BEE"/>
    <w:rsid w:val="009F0CEC"/>
    <w:rsid w:val="009F32A0"/>
    <w:rsid w:val="009F362E"/>
    <w:rsid w:val="009F45A4"/>
    <w:rsid w:val="009F4AC4"/>
    <w:rsid w:val="009F63CC"/>
    <w:rsid w:val="009F675D"/>
    <w:rsid w:val="009F68AB"/>
    <w:rsid w:val="009F6B0B"/>
    <w:rsid w:val="009F77E6"/>
    <w:rsid w:val="009F7C91"/>
    <w:rsid w:val="00A009A0"/>
    <w:rsid w:val="00A00C12"/>
    <w:rsid w:val="00A020CA"/>
    <w:rsid w:val="00A04D26"/>
    <w:rsid w:val="00A06D51"/>
    <w:rsid w:val="00A10034"/>
    <w:rsid w:val="00A10789"/>
    <w:rsid w:val="00A1265E"/>
    <w:rsid w:val="00A12C05"/>
    <w:rsid w:val="00A14A42"/>
    <w:rsid w:val="00A14B84"/>
    <w:rsid w:val="00A14D4D"/>
    <w:rsid w:val="00A156A0"/>
    <w:rsid w:val="00A1629A"/>
    <w:rsid w:val="00A164C9"/>
    <w:rsid w:val="00A169DD"/>
    <w:rsid w:val="00A169F6"/>
    <w:rsid w:val="00A16B6A"/>
    <w:rsid w:val="00A176D0"/>
    <w:rsid w:val="00A21234"/>
    <w:rsid w:val="00A21EB7"/>
    <w:rsid w:val="00A22E95"/>
    <w:rsid w:val="00A23F21"/>
    <w:rsid w:val="00A24524"/>
    <w:rsid w:val="00A27654"/>
    <w:rsid w:val="00A306A9"/>
    <w:rsid w:val="00A307C2"/>
    <w:rsid w:val="00A31914"/>
    <w:rsid w:val="00A32785"/>
    <w:rsid w:val="00A32861"/>
    <w:rsid w:val="00A33CE3"/>
    <w:rsid w:val="00A34139"/>
    <w:rsid w:val="00A3459E"/>
    <w:rsid w:val="00A3534B"/>
    <w:rsid w:val="00A359B9"/>
    <w:rsid w:val="00A359CE"/>
    <w:rsid w:val="00A3716C"/>
    <w:rsid w:val="00A3721B"/>
    <w:rsid w:val="00A37380"/>
    <w:rsid w:val="00A375BD"/>
    <w:rsid w:val="00A40AB1"/>
    <w:rsid w:val="00A4371F"/>
    <w:rsid w:val="00A45519"/>
    <w:rsid w:val="00A4552F"/>
    <w:rsid w:val="00A4707A"/>
    <w:rsid w:val="00A50498"/>
    <w:rsid w:val="00A5121B"/>
    <w:rsid w:val="00A52037"/>
    <w:rsid w:val="00A5346A"/>
    <w:rsid w:val="00A53793"/>
    <w:rsid w:val="00A55763"/>
    <w:rsid w:val="00A55DE8"/>
    <w:rsid w:val="00A55F62"/>
    <w:rsid w:val="00A55FBD"/>
    <w:rsid w:val="00A57B07"/>
    <w:rsid w:val="00A57BF5"/>
    <w:rsid w:val="00A60E54"/>
    <w:rsid w:val="00A61518"/>
    <w:rsid w:val="00A622E9"/>
    <w:rsid w:val="00A62E5B"/>
    <w:rsid w:val="00A63712"/>
    <w:rsid w:val="00A64475"/>
    <w:rsid w:val="00A64E16"/>
    <w:rsid w:val="00A6798A"/>
    <w:rsid w:val="00A70287"/>
    <w:rsid w:val="00A71987"/>
    <w:rsid w:val="00A72172"/>
    <w:rsid w:val="00A728A1"/>
    <w:rsid w:val="00A72A02"/>
    <w:rsid w:val="00A73F88"/>
    <w:rsid w:val="00A7530E"/>
    <w:rsid w:val="00A804B9"/>
    <w:rsid w:val="00A80656"/>
    <w:rsid w:val="00A80E1F"/>
    <w:rsid w:val="00A816A7"/>
    <w:rsid w:val="00A816E8"/>
    <w:rsid w:val="00A81A89"/>
    <w:rsid w:val="00A82069"/>
    <w:rsid w:val="00A85489"/>
    <w:rsid w:val="00A85B3A"/>
    <w:rsid w:val="00A85F56"/>
    <w:rsid w:val="00A8625F"/>
    <w:rsid w:val="00A864F1"/>
    <w:rsid w:val="00A86DFF"/>
    <w:rsid w:val="00A87907"/>
    <w:rsid w:val="00A90258"/>
    <w:rsid w:val="00A90D83"/>
    <w:rsid w:val="00A90EA4"/>
    <w:rsid w:val="00A914B5"/>
    <w:rsid w:val="00A918BA"/>
    <w:rsid w:val="00A930F6"/>
    <w:rsid w:val="00A94C1B"/>
    <w:rsid w:val="00A95034"/>
    <w:rsid w:val="00A95A0F"/>
    <w:rsid w:val="00AA01DF"/>
    <w:rsid w:val="00AA028C"/>
    <w:rsid w:val="00AA07A8"/>
    <w:rsid w:val="00AA1B5A"/>
    <w:rsid w:val="00AA20F2"/>
    <w:rsid w:val="00AA23B8"/>
    <w:rsid w:val="00AA3E2B"/>
    <w:rsid w:val="00AA40EA"/>
    <w:rsid w:val="00AA43FB"/>
    <w:rsid w:val="00AA4593"/>
    <w:rsid w:val="00AA5257"/>
    <w:rsid w:val="00AA5D14"/>
    <w:rsid w:val="00AA5F61"/>
    <w:rsid w:val="00AA6500"/>
    <w:rsid w:val="00AA6603"/>
    <w:rsid w:val="00AA6A2D"/>
    <w:rsid w:val="00AA6AD3"/>
    <w:rsid w:val="00AA70A5"/>
    <w:rsid w:val="00AA7992"/>
    <w:rsid w:val="00AB0690"/>
    <w:rsid w:val="00AB0E77"/>
    <w:rsid w:val="00AB25FA"/>
    <w:rsid w:val="00AB425B"/>
    <w:rsid w:val="00AB685A"/>
    <w:rsid w:val="00AB763E"/>
    <w:rsid w:val="00AB777C"/>
    <w:rsid w:val="00AB77DF"/>
    <w:rsid w:val="00AB77F9"/>
    <w:rsid w:val="00AC20F5"/>
    <w:rsid w:val="00AC2393"/>
    <w:rsid w:val="00AC2E63"/>
    <w:rsid w:val="00AC5490"/>
    <w:rsid w:val="00AC6D11"/>
    <w:rsid w:val="00AC7137"/>
    <w:rsid w:val="00AC7F72"/>
    <w:rsid w:val="00AD0BC4"/>
    <w:rsid w:val="00AD1EA5"/>
    <w:rsid w:val="00AD1EF4"/>
    <w:rsid w:val="00AD35EF"/>
    <w:rsid w:val="00AD3E8F"/>
    <w:rsid w:val="00AD459E"/>
    <w:rsid w:val="00AD48F0"/>
    <w:rsid w:val="00AD4FDB"/>
    <w:rsid w:val="00AD5028"/>
    <w:rsid w:val="00AD58F8"/>
    <w:rsid w:val="00AD5DF4"/>
    <w:rsid w:val="00AD6605"/>
    <w:rsid w:val="00AD6BFF"/>
    <w:rsid w:val="00AE0C1A"/>
    <w:rsid w:val="00AE29A0"/>
    <w:rsid w:val="00AE4078"/>
    <w:rsid w:val="00AE4A9C"/>
    <w:rsid w:val="00AE7695"/>
    <w:rsid w:val="00AE794B"/>
    <w:rsid w:val="00AE7E14"/>
    <w:rsid w:val="00AF0153"/>
    <w:rsid w:val="00AF111D"/>
    <w:rsid w:val="00AF1C1D"/>
    <w:rsid w:val="00AF1C27"/>
    <w:rsid w:val="00AF1D35"/>
    <w:rsid w:val="00AF283C"/>
    <w:rsid w:val="00AF2CFA"/>
    <w:rsid w:val="00AF3DF5"/>
    <w:rsid w:val="00AF3F94"/>
    <w:rsid w:val="00AF4F7F"/>
    <w:rsid w:val="00AF52D7"/>
    <w:rsid w:val="00AF553B"/>
    <w:rsid w:val="00AF5B9B"/>
    <w:rsid w:val="00AF6258"/>
    <w:rsid w:val="00AF71A9"/>
    <w:rsid w:val="00AF72A0"/>
    <w:rsid w:val="00B00D37"/>
    <w:rsid w:val="00B00D4A"/>
    <w:rsid w:val="00B04807"/>
    <w:rsid w:val="00B04BA2"/>
    <w:rsid w:val="00B065D6"/>
    <w:rsid w:val="00B07087"/>
    <w:rsid w:val="00B103C1"/>
    <w:rsid w:val="00B106A3"/>
    <w:rsid w:val="00B117F9"/>
    <w:rsid w:val="00B1298C"/>
    <w:rsid w:val="00B1424A"/>
    <w:rsid w:val="00B1680D"/>
    <w:rsid w:val="00B17285"/>
    <w:rsid w:val="00B17D47"/>
    <w:rsid w:val="00B209AB"/>
    <w:rsid w:val="00B2201B"/>
    <w:rsid w:val="00B23EEE"/>
    <w:rsid w:val="00B24F6D"/>
    <w:rsid w:val="00B250F0"/>
    <w:rsid w:val="00B2574D"/>
    <w:rsid w:val="00B25E42"/>
    <w:rsid w:val="00B26B17"/>
    <w:rsid w:val="00B26FF0"/>
    <w:rsid w:val="00B27B47"/>
    <w:rsid w:val="00B27C50"/>
    <w:rsid w:val="00B30667"/>
    <w:rsid w:val="00B30AAA"/>
    <w:rsid w:val="00B30D6F"/>
    <w:rsid w:val="00B30E85"/>
    <w:rsid w:val="00B3269B"/>
    <w:rsid w:val="00B33CD6"/>
    <w:rsid w:val="00B366E6"/>
    <w:rsid w:val="00B369A7"/>
    <w:rsid w:val="00B40119"/>
    <w:rsid w:val="00B415C0"/>
    <w:rsid w:val="00B43065"/>
    <w:rsid w:val="00B4505C"/>
    <w:rsid w:val="00B450EF"/>
    <w:rsid w:val="00B45704"/>
    <w:rsid w:val="00B46A4A"/>
    <w:rsid w:val="00B47583"/>
    <w:rsid w:val="00B47CD6"/>
    <w:rsid w:val="00B50CA5"/>
    <w:rsid w:val="00B511A3"/>
    <w:rsid w:val="00B518A9"/>
    <w:rsid w:val="00B52DA4"/>
    <w:rsid w:val="00B52FF5"/>
    <w:rsid w:val="00B53FA5"/>
    <w:rsid w:val="00B54370"/>
    <w:rsid w:val="00B5491B"/>
    <w:rsid w:val="00B5534B"/>
    <w:rsid w:val="00B5612C"/>
    <w:rsid w:val="00B56A40"/>
    <w:rsid w:val="00B56FDE"/>
    <w:rsid w:val="00B6032F"/>
    <w:rsid w:val="00B60942"/>
    <w:rsid w:val="00B61946"/>
    <w:rsid w:val="00B641C7"/>
    <w:rsid w:val="00B642D0"/>
    <w:rsid w:val="00B64A26"/>
    <w:rsid w:val="00B6559A"/>
    <w:rsid w:val="00B709A1"/>
    <w:rsid w:val="00B712DA"/>
    <w:rsid w:val="00B71D77"/>
    <w:rsid w:val="00B71E50"/>
    <w:rsid w:val="00B7297B"/>
    <w:rsid w:val="00B74467"/>
    <w:rsid w:val="00B74BD3"/>
    <w:rsid w:val="00B75BF6"/>
    <w:rsid w:val="00B7675F"/>
    <w:rsid w:val="00B76B08"/>
    <w:rsid w:val="00B772E5"/>
    <w:rsid w:val="00B7766A"/>
    <w:rsid w:val="00B77739"/>
    <w:rsid w:val="00B80291"/>
    <w:rsid w:val="00B81613"/>
    <w:rsid w:val="00B81B1B"/>
    <w:rsid w:val="00B82521"/>
    <w:rsid w:val="00B82B8A"/>
    <w:rsid w:val="00B82FE6"/>
    <w:rsid w:val="00B83A53"/>
    <w:rsid w:val="00B8429F"/>
    <w:rsid w:val="00B84B74"/>
    <w:rsid w:val="00B84F4A"/>
    <w:rsid w:val="00B85A89"/>
    <w:rsid w:val="00B85A8A"/>
    <w:rsid w:val="00B86AB8"/>
    <w:rsid w:val="00B87404"/>
    <w:rsid w:val="00B87455"/>
    <w:rsid w:val="00B87A61"/>
    <w:rsid w:val="00B90A31"/>
    <w:rsid w:val="00B94985"/>
    <w:rsid w:val="00B9581A"/>
    <w:rsid w:val="00B95D73"/>
    <w:rsid w:val="00B9722B"/>
    <w:rsid w:val="00B97659"/>
    <w:rsid w:val="00BA0C38"/>
    <w:rsid w:val="00BA26BE"/>
    <w:rsid w:val="00BA2CA6"/>
    <w:rsid w:val="00BA3012"/>
    <w:rsid w:val="00BA3E7F"/>
    <w:rsid w:val="00BA54E8"/>
    <w:rsid w:val="00BA7132"/>
    <w:rsid w:val="00BA7331"/>
    <w:rsid w:val="00BA7DFE"/>
    <w:rsid w:val="00BB07BD"/>
    <w:rsid w:val="00BB0926"/>
    <w:rsid w:val="00BB0DB5"/>
    <w:rsid w:val="00BB1EFC"/>
    <w:rsid w:val="00BB2514"/>
    <w:rsid w:val="00BB26EC"/>
    <w:rsid w:val="00BB29A6"/>
    <w:rsid w:val="00BB30E0"/>
    <w:rsid w:val="00BB3A39"/>
    <w:rsid w:val="00BB42AC"/>
    <w:rsid w:val="00BB4BAD"/>
    <w:rsid w:val="00BB4F69"/>
    <w:rsid w:val="00BB59CB"/>
    <w:rsid w:val="00BB654E"/>
    <w:rsid w:val="00BB78A8"/>
    <w:rsid w:val="00BC100D"/>
    <w:rsid w:val="00BC1E49"/>
    <w:rsid w:val="00BC2E30"/>
    <w:rsid w:val="00BC3680"/>
    <w:rsid w:val="00BC5367"/>
    <w:rsid w:val="00BC5604"/>
    <w:rsid w:val="00BC723C"/>
    <w:rsid w:val="00BD0B56"/>
    <w:rsid w:val="00BD0D19"/>
    <w:rsid w:val="00BD43CF"/>
    <w:rsid w:val="00BD46B3"/>
    <w:rsid w:val="00BD7859"/>
    <w:rsid w:val="00BE2331"/>
    <w:rsid w:val="00BE34E2"/>
    <w:rsid w:val="00BE4494"/>
    <w:rsid w:val="00BE4851"/>
    <w:rsid w:val="00BE54E8"/>
    <w:rsid w:val="00BE5792"/>
    <w:rsid w:val="00BE5992"/>
    <w:rsid w:val="00BE6101"/>
    <w:rsid w:val="00BE68B2"/>
    <w:rsid w:val="00BE68F4"/>
    <w:rsid w:val="00BE69C1"/>
    <w:rsid w:val="00BE70B1"/>
    <w:rsid w:val="00BF0618"/>
    <w:rsid w:val="00BF0A0D"/>
    <w:rsid w:val="00BF0B52"/>
    <w:rsid w:val="00BF1493"/>
    <w:rsid w:val="00BF1C55"/>
    <w:rsid w:val="00BF2E7D"/>
    <w:rsid w:val="00BF3EA2"/>
    <w:rsid w:val="00BF51B7"/>
    <w:rsid w:val="00BF63BD"/>
    <w:rsid w:val="00BF7685"/>
    <w:rsid w:val="00BF7D60"/>
    <w:rsid w:val="00C00094"/>
    <w:rsid w:val="00C01D6F"/>
    <w:rsid w:val="00C01DDC"/>
    <w:rsid w:val="00C02188"/>
    <w:rsid w:val="00C0255B"/>
    <w:rsid w:val="00C030AC"/>
    <w:rsid w:val="00C04AC1"/>
    <w:rsid w:val="00C04BA9"/>
    <w:rsid w:val="00C04EEA"/>
    <w:rsid w:val="00C04F8C"/>
    <w:rsid w:val="00C050C6"/>
    <w:rsid w:val="00C06101"/>
    <w:rsid w:val="00C0645C"/>
    <w:rsid w:val="00C065B3"/>
    <w:rsid w:val="00C06859"/>
    <w:rsid w:val="00C06CD2"/>
    <w:rsid w:val="00C07B11"/>
    <w:rsid w:val="00C10D37"/>
    <w:rsid w:val="00C11837"/>
    <w:rsid w:val="00C11A34"/>
    <w:rsid w:val="00C11D86"/>
    <w:rsid w:val="00C12584"/>
    <w:rsid w:val="00C12D1D"/>
    <w:rsid w:val="00C136E2"/>
    <w:rsid w:val="00C1460A"/>
    <w:rsid w:val="00C14E8E"/>
    <w:rsid w:val="00C15142"/>
    <w:rsid w:val="00C15606"/>
    <w:rsid w:val="00C16B59"/>
    <w:rsid w:val="00C21BA4"/>
    <w:rsid w:val="00C226CA"/>
    <w:rsid w:val="00C244E2"/>
    <w:rsid w:val="00C24F49"/>
    <w:rsid w:val="00C25E42"/>
    <w:rsid w:val="00C265BD"/>
    <w:rsid w:val="00C26954"/>
    <w:rsid w:val="00C27465"/>
    <w:rsid w:val="00C27625"/>
    <w:rsid w:val="00C27842"/>
    <w:rsid w:val="00C315E2"/>
    <w:rsid w:val="00C31A3C"/>
    <w:rsid w:val="00C31D9A"/>
    <w:rsid w:val="00C321CB"/>
    <w:rsid w:val="00C3253D"/>
    <w:rsid w:val="00C329A6"/>
    <w:rsid w:val="00C33091"/>
    <w:rsid w:val="00C33488"/>
    <w:rsid w:val="00C35063"/>
    <w:rsid w:val="00C357A6"/>
    <w:rsid w:val="00C35C19"/>
    <w:rsid w:val="00C360E3"/>
    <w:rsid w:val="00C3635F"/>
    <w:rsid w:val="00C4076E"/>
    <w:rsid w:val="00C40E0A"/>
    <w:rsid w:val="00C41CB3"/>
    <w:rsid w:val="00C42706"/>
    <w:rsid w:val="00C43551"/>
    <w:rsid w:val="00C439DD"/>
    <w:rsid w:val="00C4510F"/>
    <w:rsid w:val="00C46852"/>
    <w:rsid w:val="00C4771D"/>
    <w:rsid w:val="00C47E4F"/>
    <w:rsid w:val="00C5210E"/>
    <w:rsid w:val="00C52CBD"/>
    <w:rsid w:val="00C54516"/>
    <w:rsid w:val="00C5640B"/>
    <w:rsid w:val="00C56A8D"/>
    <w:rsid w:val="00C56AF2"/>
    <w:rsid w:val="00C56B99"/>
    <w:rsid w:val="00C570E6"/>
    <w:rsid w:val="00C61D6A"/>
    <w:rsid w:val="00C62ED3"/>
    <w:rsid w:val="00C633AF"/>
    <w:rsid w:val="00C633CD"/>
    <w:rsid w:val="00C63D29"/>
    <w:rsid w:val="00C64E55"/>
    <w:rsid w:val="00C64EEE"/>
    <w:rsid w:val="00C65924"/>
    <w:rsid w:val="00C65CD0"/>
    <w:rsid w:val="00C66B85"/>
    <w:rsid w:val="00C70BD9"/>
    <w:rsid w:val="00C711BD"/>
    <w:rsid w:val="00C71316"/>
    <w:rsid w:val="00C73E97"/>
    <w:rsid w:val="00C75336"/>
    <w:rsid w:val="00C75B12"/>
    <w:rsid w:val="00C77197"/>
    <w:rsid w:val="00C777B8"/>
    <w:rsid w:val="00C77D5E"/>
    <w:rsid w:val="00C8016D"/>
    <w:rsid w:val="00C806F5"/>
    <w:rsid w:val="00C80F1C"/>
    <w:rsid w:val="00C82FD2"/>
    <w:rsid w:val="00C82FFF"/>
    <w:rsid w:val="00C8305B"/>
    <w:rsid w:val="00C85747"/>
    <w:rsid w:val="00C85F59"/>
    <w:rsid w:val="00C86AC1"/>
    <w:rsid w:val="00C9051D"/>
    <w:rsid w:val="00C90662"/>
    <w:rsid w:val="00C90B4B"/>
    <w:rsid w:val="00C91BE8"/>
    <w:rsid w:val="00C93F98"/>
    <w:rsid w:val="00C952CF"/>
    <w:rsid w:val="00C9544C"/>
    <w:rsid w:val="00C96061"/>
    <w:rsid w:val="00C9673E"/>
    <w:rsid w:val="00CA0C6D"/>
    <w:rsid w:val="00CA0DE0"/>
    <w:rsid w:val="00CA198F"/>
    <w:rsid w:val="00CA2181"/>
    <w:rsid w:val="00CA3506"/>
    <w:rsid w:val="00CA3978"/>
    <w:rsid w:val="00CA3A56"/>
    <w:rsid w:val="00CA6D33"/>
    <w:rsid w:val="00CB206F"/>
    <w:rsid w:val="00CB304E"/>
    <w:rsid w:val="00CB3841"/>
    <w:rsid w:val="00CB3C16"/>
    <w:rsid w:val="00CB3E2A"/>
    <w:rsid w:val="00CB5689"/>
    <w:rsid w:val="00CB5A0E"/>
    <w:rsid w:val="00CB74C9"/>
    <w:rsid w:val="00CB7D9A"/>
    <w:rsid w:val="00CC18B7"/>
    <w:rsid w:val="00CC40DE"/>
    <w:rsid w:val="00CC59E7"/>
    <w:rsid w:val="00CC6FC4"/>
    <w:rsid w:val="00CC79AF"/>
    <w:rsid w:val="00CD044E"/>
    <w:rsid w:val="00CD1AC4"/>
    <w:rsid w:val="00CD1AE3"/>
    <w:rsid w:val="00CD1FB2"/>
    <w:rsid w:val="00CD25DF"/>
    <w:rsid w:val="00CD5A66"/>
    <w:rsid w:val="00CD6462"/>
    <w:rsid w:val="00CD66EC"/>
    <w:rsid w:val="00CE1FB4"/>
    <w:rsid w:val="00CE21BB"/>
    <w:rsid w:val="00CE2F8F"/>
    <w:rsid w:val="00CE42E2"/>
    <w:rsid w:val="00CE52D8"/>
    <w:rsid w:val="00CE5C31"/>
    <w:rsid w:val="00CE7032"/>
    <w:rsid w:val="00CF016D"/>
    <w:rsid w:val="00CF041B"/>
    <w:rsid w:val="00CF0C20"/>
    <w:rsid w:val="00CF124F"/>
    <w:rsid w:val="00CF157D"/>
    <w:rsid w:val="00CF17E4"/>
    <w:rsid w:val="00CF3AF9"/>
    <w:rsid w:val="00CF4AC9"/>
    <w:rsid w:val="00CF4E24"/>
    <w:rsid w:val="00CF5BC5"/>
    <w:rsid w:val="00CF6417"/>
    <w:rsid w:val="00D0012A"/>
    <w:rsid w:val="00D00936"/>
    <w:rsid w:val="00D00C53"/>
    <w:rsid w:val="00D00F44"/>
    <w:rsid w:val="00D00FC3"/>
    <w:rsid w:val="00D02BD0"/>
    <w:rsid w:val="00D06353"/>
    <w:rsid w:val="00D06818"/>
    <w:rsid w:val="00D07229"/>
    <w:rsid w:val="00D07E0E"/>
    <w:rsid w:val="00D115AD"/>
    <w:rsid w:val="00D11AB6"/>
    <w:rsid w:val="00D11ABA"/>
    <w:rsid w:val="00D11B4A"/>
    <w:rsid w:val="00D12779"/>
    <w:rsid w:val="00D12B60"/>
    <w:rsid w:val="00D15FD7"/>
    <w:rsid w:val="00D174A5"/>
    <w:rsid w:val="00D178AC"/>
    <w:rsid w:val="00D202A3"/>
    <w:rsid w:val="00D20E55"/>
    <w:rsid w:val="00D21540"/>
    <w:rsid w:val="00D229ED"/>
    <w:rsid w:val="00D23A31"/>
    <w:rsid w:val="00D24465"/>
    <w:rsid w:val="00D24C61"/>
    <w:rsid w:val="00D25440"/>
    <w:rsid w:val="00D2568E"/>
    <w:rsid w:val="00D258D9"/>
    <w:rsid w:val="00D25A8A"/>
    <w:rsid w:val="00D2707B"/>
    <w:rsid w:val="00D30663"/>
    <w:rsid w:val="00D31481"/>
    <w:rsid w:val="00D319FD"/>
    <w:rsid w:val="00D31DB6"/>
    <w:rsid w:val="00D3232B"/>
    <w:rsid w:val="00D32CDA"/>
    <w:rsid w:val="00D32E72"/>
    <w:rsid w:val="00D340C6"/>
    <w:rsid w:val="00D36ECD"/>
    <w:rsid w:val="00D370A3"/>
    <w:rsid w:val="00D41612"/>
    <w:rsid w:val="00D41C3B"/>
    <w:rsid w:val="00D42F41"/>
    <w:rsid w:val="00D44590"/>
    <w:rsid w:val="00D44787"/>
    <w:rsid w:val="00D449AB"/>
    <w:rsid w:val="00D4576F"/>
    <w:rsid w:val="00D45F36"/>
    <w:rsid w:val="00D46207"/>
    <w:rsid w:val="00D46D4E"/>
    <w:rsid w:val="00D50430"/>
    <w:rsid w:val="00D505B8"/>
    <w:rsid w:val="00D51355"/>
    <w:rsid w:val="00D517B0"/>
    <w:rsid w:val="00D51D01"/>
    <w:rsid w:val="00D51F5D"/>
    <w:rsid w:val="00D536DC"/>
    <w:rsid w:val="00D550CB"/>
    <w:rsid w:val="00D56A71"/>
    <w:rsid w:val="00D56BA2"/>
    <w:rsid w:val="00D60284"/>
    <w:rsid w:val="00D612DE"/>
    <w:rsid w:val="00D620B3"/>
    <w:rsid w:val="00D62155"/>
    <w:rsid w:val="00D62C63"/>
    <w:rsid w:val="00D63306"/>
    <w:rsid w:val="00D65808"/>
    <w:rsid w:val="00D67468"/>
    <w:rsid w:val="00D71CEC"/>
    <w:rsid w:val="00D7219C"/>
    <w:rsid w:val="00D75B3E"/>
    <w:rsid w:val="00D760AD"/>
    <w:rsid w:val="00D80CAB"/>
    <w:rsid w:val="00D81125"/>
    <w:rsid w:val="00D81757"/>
    <w:rsid w:val="00D821C8"/>
    <w:rsid w:val="00D8240C"/>
    <w:rsid w:val="00D82BBF"/>
    <w:rsid w:val="00D8356F"/>
    <w:rsid w:val="00D83FB3"/>
    <w:rsid w:val="00D84A95"/>
    <w:rsid w:val="00D85E37"/>
    <w:rsid w:val="00D861BF"/>
    <w:rsid w:val="00D863A5"/>
    <w:rsid w:val="00D869EB"/>
    <w:rsid w:val="00D908B9"/>
    <w:rsid w:val="00D90C92"/>
    <w:rsid w:val="00D91F57"/>
    <w:rsid w:val="00D92342"/>
    <w:rsid w:val="00D9285D"/>
    <w:rsid w:val="00D92C7B"/>
    <w:rsid w:val="00D94734"/>
    <w:rsid w:val="00D95632"/>
    <w:rsid w:val="00D97326"/>
    <w:rsid w:val="00DA0F13"/>
    <w:rsid w:val="00DA1351"/>
    <w:rsid w:val="00DA13A5"/>
    <w:rsid w:val="00DA168A"/>
    <w:rsid w:val="00DA2090"/>
    <w:rsid w:val="00DA2F29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0EC1"/>
    <w:rsid w:val="00DB1387"/>
    <w:rsid w:val="00DB1725"/>
    <w:rsid w:val="00DB50A6"/>
    <w:rsid w:val="00DB51D5"/>
    <w:rsid w:val="00DB5877"/>
    <w:rsid w:val="00DB6149"/>
    <w:rsid w:val="00DB7D1B"/>
    <w:rsid w:val="00DC025B"/>
    <w:rsid w:val="00DC07FA"/>
    <w:rsid w:val="00DC0A1C"/>
    <w:rsid w:val="00DC0E66"/>
    <w:rsid w:val="00DC14E1"/>
    <w:rsid w:val="00DC5001"/>
    <w:rsid w:val="00DC5569"/>
    <w:rsid w:val="00DC609F"/>
    <w:rsid w:val="00DC6FAF"/>
    <w:rsid w:val="00DC7CE3"/>
    <w:rsid w:val="00DD0615"/>
    <w:rsid w:val="00DD0BE0"/>
    <w:rsid w:val="00DD11E8"/>
    <w:rsid w:val="00DD1BD0"/>
    <w:rsid w:val="00DD3EF8"/>
    <w:rsid w:val="00DD4124"/>
    <w:rsid w:val="00DD4DFE"/>
    <w:rsid w:val="00DD67A8"/>
    <w:rsid w:val="00DD7F35"/>
    <w:rsid w:val="00DE091C"/>
    <w:rsid w:val="00DE225F"/>
    <w:rsid w:val="00DE22A6"/>
    <w:rsid w:val="00DE4870"/>
    <w:rsid w:val="00DE55BD"/>
    <w:rsid w:val="00DE56CD"/>
    <w:rsid w:val="00DE6AEF"/>
    <w:rsid w:val="00DE7117"/>
    <w:rsid w:val="00DF0F07"/>
    <w:rsid w:val="00DF1811"/>
    <w:rsid w:val="00DF3799"/>
    <w:rsid w:val="00DF381E"/>
    <w:rsid w:val="00DF4591"/>
    <w:rsid w:val="00DF50FB"/>
    <w:rsid w:val="00DF537C"/>
    <w:rsid w:val="00DF70CC"/>
    <w:rsid w:val="00E00397"/>
    <w:rsid w:val="00E00D83"/>
    <w:rsid w:val="00E01C34"/>
    <w:rsid w:val="00E04056"/>
    <w:rsid w:val="00E04AF8"/>
    <w:rsid w:val="00E07D01"/>
    <w:rsid w:val="00E10DB6"/>
    <w:rsid w:val="00E11168"/>
    <w:rsid w:val="00E1118A"/>
    <w:rsid w:val="00E128AC"/>
    <w:rsid w:val="00E13241"/>
    <w:rsid w:val="00E13320"/>
    <w:rsid w:val="00E13979"/>
    <w:rsid w:val="00E146CD"/>
    <w:rsid w:val="00E14707"/>
    <w:rsid w:val="00E147F3"/>
    <w:rsid w:val="00E14932"/>
    <w:rsid w:val="00E149ED"/>
    <w:rsid w:val="00E158A1"/>
    <w:rsid w:val="00E17622"/>
    <w:rsid w:val="00E17E57"/>
    <w:rsid w:val="00E20940"/>
    <w:rsid w:val="00E20BEA"/>
    <w:rsid w:val="00E2200B"/>
    <w:rsid w:val="00E227BE"/>
    <w:rsid w:val="00E23267"/>
    <w:rsid w:val="00E23617"/>
    <w:rsid w:val="00E25CCB"/>
    <w:rsid w:val="00E265D6"/>
    <w:rsid w:val="00E27690"/>
    <w:rsid w:val="00E300C2"/>
    <w:rsid w:val="00E30337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8BE"/>
    <w:rsid w:val="00E37FDB"/>
    <w:rsid w:val="00E4587F"/>
    <w:rsid w:val="00E45B2A"/>
    <w:rsid w:val="00E45D14"/>
    <w:rsid w:val="00E46E12"/>
    <w:rsid w:val="00E47044"/>
    <w:rsid w:val="00E50F9A"/>
    <w:rsid w:val="00E513CB"/>
    <w:rsid w:val="00E516AB"/>
    <w:rsid w:val="00E518D6"/>
    <w:rsid w:val="00E51BBF"/>
    <w:rsid w:val="00E52D49"/>
    <w:rsid w:val="00E541AE"/>
    <w:rsid w:val="00E558AB"/>
    <w:rsid w:val="00E55CC0"/>
    <w:rsid w:val="00E57F91"/>
    <w:rsid w:val="00E6044E"/>
    <w:rsid w:val="00E62AE4"/>
    <w:rsid w:val="00E6365D"/>
    <w:rsid w:val="00E6386E"/>
    <w:rsid w:val="00E664B4"/>
    <w:rsid w:val="00E66D2F"/>
    <w:rsid w:val="00E67099"/>
    <w:rsid w:val="00E704F0"/>
    <w:rsid w:val="00E72429"/>
    <w:rsid w:val="00E7322B"/>
    <w:rsid w:val="00E7345E"/>
    <w:rsid w:val="00E734A5"/>
    <w:rsid w:val="00E73863"/>
    <w:rsid w:val="00E73AF5"/>
    <w:rsid w:val="00E73DA4"/>
    <w:rsid w:val="00E74E53"/>
    <w:rsid w:val="00E81109"/>
    <w:rsid w:val="00E817B0"/>
    <w:rsid w:val="00E81A87"/>
    <w:rsid w:val="00E81F2E"/>
    <w:rsid w:val="00E82284"/>
    <w:rsid w:val="00E83064"/>
    <w:rsid w:val="00E84948"/>
    <w:rsid w:val="00E84FC7"/>
    <w:rsid w:val="00E85005"/>
    <w:rsid w:val="00E85411"/>
    <w:rsid w:val="00E85413"/>
    <w:rsid w:val="00E85A4E"/>
    <w:rsid w:val="00E87D08"/>
    <w:rsid w:val="00E90B73"/>
    <w:rsid w:val="00E90D92"/>
    <w:rsid w:val="00E91003"/>
    <w:rsid w:val="00E9276D"/>
    <w:rsid w:val="00E92F79"/>
    <w:rsid w:val="00E93084"/>
    <w:rsid w:val="00E945D5"/>
    <w:rsid w:val="00E964F4"/>
    <w:rsid w:val="00E979C2"/>
    <w:rsid w:val="00EA00E2"/>
    <w:rsid w:val="00EA2B85"/>
    <w:rsid w:val="00EA3F12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408B"/>
    <w:rsid w:val="00EC41F2"/>
    <w:rsid w:val="00EC5907"/>
    <w:rsid w:val="00EC5E68"/>
    <w:rsid w:val="00EC651B"/>
    <w:rsid w:val="00EC6E36"/>
    <w:rsid w:val="00EC779A"/>
    <w:rsid w:val="00ED0151"/>
    <w:rsid w:val="00ED05D2"/>
    <w:rsid w:val="00ED0832"/>
    <w:rsid w:val="00ED1539"/>
    <w:rsid w:val="00ED17D6"/>
    <w:rsid w:val="00ED19CA"/>
    <w:rsid w:val="00ED55B7"/>
    <w:rsid w:val="00ED55D0"/>
    <w:rsid w:val="00ED5777"/>
    <w:rsid w:val="00ED5BAB"/>
    <w:rsid w:val="00ED5D7C"/>
    <w:rsid w:val="00ED7EEB"/>
    <w:rsid w:val="00EE0066"/>
    <w:rsid w:val="00EE0537"/>
    <w:rsid w:val="00EE0B92"/>
    <w:rsid w:val="00EE1C9C"/>
    <w:rsid w:val="00EE26A2"/>
    <w:rsid w:val="00EE2C4E"/>
    <w:rsid w:val="00EE3663"/>
    <w:rsid w:val="00EE410B"/>
    <w:rsid w:val="00EE5582"/>
    <w:rsid w:val="00EE568A"/>
    <w:rsid w:val="00EE5D71"/>
    <w:rsid w:val="00EE6AD5"/>
    <w:rsid w:val="00EF0A18"/>
    <w:rsid w:val="00EF1B8F"/>
    <w:rsid w:val="00EF3037"/>
    <w:rsid w:val="00EF35B1"/>
    <w:rsid w:val="00EF4035"/>
    <w:rsid w:val="00EF55CC"/>
    <w:rsid w:val="00EF5B6D"/>
    <w:rsid w:val="00EF66D8"/>
    <w:rsid w:val="00EF716C"/>
    <w:rsid w:val="00EF7383"/>
    <w:rsid w:val="00F0023A"/>
    <w:rsid w:val="00F00440"/>
    <w:rsid w:val="00F00BDB"/>
    <w:rsid w:val="00F021A7"/>
    <w:rsid w:val="00F037C5"/>
    <w:rsid w:val="00F04CB7"/>
    <w:rsid w:val="00F04F53"/>
    <w:rsid w:val="00F06ECF"/>
    <w:rsid w:val="00F0745E"/>
    <w:rsid w:val="00F07AD8"/>
    <w:rsid w:val="00F10AAE"/>
    <w:rsid w:val="00F12C61"/>
    <w:rsid w:val="00F12ECF"/>
    <w:rsid w:val="00F136C3"/>
    <w:rsid w:val="00F13E2A"/>
    <w:rsid w:val="00F1492A"/>
    <w:rsid w:val="00F1507F"/>
    <w:rsid w:val="00F15AB3"/>
    <w:rsid w:val="00F207AB"/>
    <w:rsid w:val="00F2098F"/>
    <w:rsid w:val="00F20AED"/>
    <w:rsid w:val="00F2174A"/>
    <w:rsid w:val="00F2599F"/>
    <w:rsid w:val="00F260F9"/>
    <w:rsid w:val="00F2640B"/>
    <w:rsid w:val="00F26EC1"/>
    <w:rsid w:val="00F27263"/>
    <w:rsid w:val="00F30A07"/>
    <w:rsid w:val="00F31500"/>
    <w:rsid w:val="00F324F7"/>
    <w:rsid w:val="00F33251"/>
    <w:rsid w:val="00F33E08"/>
    <w:rsid w:val="00F34621"/>
    <w:rsid w:val="00F3491C"/>
    <w:rsid w:val="00F3656A"/>
    <w:rsid w:val="00F37FC7"/>
    <w:rsid w:val="00F405D0"/>
    <w:rsid w:val="00F40CF1"/>
    <w:rsid w:val="00F40FCE"/>
    <w:rsid w:val="00F4100D"/>
    <w:rsid w:val="00F413F5"/>
    <w:rsid w:val="00F41DD1"/>
    <w:rsid w:val="00F421AD"/>
    <w:rsid w:val="00F42987"/>
    <w:rsid w:val="00F42F1E"/>
    <w:rsid w:val="00F42F33"/>
    <w:rsid w:val="00F42F6A"/>
    <w:rsid w:val="00F44F47"/>
    <w:rsid w:val="00F45B13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05A8"/>
    <w:rsid w:val="00F61D99"/>
    <w:rsid w:val="00F6211C"/>
    <w:rsid w:val="00F63587"/>
    <w:rsid w:val="00F65312"/>
    <w:rsid w:val="00F67397"/>
    <w:rsid w:val="00F7013F"/>
    <w:rsid w:val="00F70C2D"/>
    <w:rsid w:val="00F71C10"/>
    <w:rsid w:val="00F73F3E"/>
    <w:rsid w:val="00F74D91"/>
    <w:rsid w:val="00F75C0D"/>
    <w:rsid w:val="00F76663"/>
    <w:rsid w:val="00F76F71"/>
    <w:rsid w:val="00F774CD"/>
    <w:rsid w:val="00F80113"/>
    <w:rsid w:val="00F80A11"/>
    <w:rsid w:val="00F80BD5"/>
    <w:rsid w:val="00F80E54"/>
    <w:rsid w:val="00F824FC"/>
    <w:rsid w:val="00F826A7"/>
    <w:rsid w:val="00F8526C"/>
    <w:rsid w:val="00F85A3B"/>
    <w:rsid w:val="00F861A6"/>
    <w:rsid w:val="00F908AB"/>
    <w:rsid w:val="00F915DB"/>
    <w:rsid w:val="00F9303C"/>
    <w:rsid w:val="00F93076"/>
    <w:rsid w:val="00F9316F"/>
    <w:rsid w:val="00F936A0"/>
    <w:rsid w:val="00F936C3"/>
    <w:rsid w:val="00F93E2E"/>
    <w:rsid w:val="00F9594D"/>
    <w:rsid w:val="00F95B2C"/>
    <w:rsid w:val="00F96451"/>
    <w:rsid w:val="00F966EB"/>
    <w:rsid w:val="00F969EC"/>
    <w:rsid w:val="00FA05A8"/>
    <w:rsid w:val="00FA1244"/>
    <w:rsid w:val="00FA1724"/>
    <w:rsid w:val="00FA2C02"/>
    <w:rsid w:val="00FA2F49"/>
    <w:rsid w:val="00FA3160"/>
    <w:rsid w:val="00FA4F7E"/>
    <w:rsid w:val="00FA50A2"/>
    <w:rsid w:val="00FA620C"/>
    <w:rsid w:val="00FA6A90"/>
    <w:rsid w:val="00FA77D0"/>
    <w:rsid w:val="00FB0507"/>
    <w:rsid w:val="00FB09C1"/>
    <w:rsid w:val="00FB0F0E"/>
    <w:rsid w:val="00FB11F4"/>
    <w:rsid w:val="00FB2E4B"/>
    <w:rsid w:val="00FB333B"/>
    <w:rsid w:val="00FB4087"/>
    <w:rsid w:val="00FB5E7D"/>
    <w:rsid w:val="00FB6AD9"/>
    <w:rsid w:val="00FB6C53"/>
    <w:rsid w:val="00FB6FCD"/>
    <w:rsid w:val="00FC0EFC"/>
    <w:rsid w:val="00FC1456"/>
    <w:rsid w:val="00FC17DA"/>
    <w:rsid w:val="00FC18EB"/>
    <w:rsid w:val="00FC1FFC"/>
    <w:rsid w:val="00FC2176"/>
    <w:rsid w:val="00FC26EB"/>
    <w:rsid w:val="00FC2C7F"/>
    <w:rsid w:val="00FC3991"/>
    <w:rsid w:val="00FC3F9D"/>
    <w:rsid w:val="00FC6E82"/>
    <w:rsid w:val="00FC7898"/>
    <w:rsid w:val="00FC7F8E"/>
    <w:rsid w:val="00FD0B48"/>
    <w:rsid w:val="00FD2AFB"/>
    <w:rsid w:val="00FD30B4"/>
    <w:rsid w:val="00FD3BF5"/>
    <w:rsid w:val="00FD4B3C"/>
    <w:rsid w:val="00FD4C62"/>
    <w:rsid w:val="00FD4D29"/>
    <w:rsid w:val="00FD4D81"/>
    <w:rsid w:val="00FD55B8"/>
    <w:rsid w:val="00FD5E61"/>
    <w:rsid w:val="00FD6137"/>
    <w:rsid w:val="00FD6B66"/>
    <w:rsid w:val="00FD6DC6"/>
    <w:rsid w:val="00FD6E12"/>
    <w:rsid w:val="00FE0965"/>
    <w:rsid w:val="00FE18A4"/>
    <w:rsid w:val="00FE1B8F"/>
    <w:rsid w:val="00FE2E22"/>
    <w:rsid w:val="00FE3CE3"/>
    <w:rsid w:val="00FE43E7"/>
    <w:rsid w:val="00FE758E"/>
    <w:rsid w:val="00FF1607"/>
    <w:rsid w:val="00FF2AC8"/>
    <w:rsid w:val="00FF2E7C"/>
    <w:rsid w:val="00FF33E9"/>
    <w:rsid w:val="00FF6012"/>
    <w:rsid w:val="00FF624D"/>
    <w:rsid w:val="00FF6336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D823EC1C-5E99-4A70-84B6-7E6CBA587A6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</a:t>
          </a:r>
        </a:p>
      </dgm:t>
    </dgm:pt>
    <dgm:pt modelId="{814ADD7F-1740-4DFF-98F4-86A7E73FDEA6}" type="parTrans" cxnId="{A1681FF4-49D7-4E65-82BA-E2D63CE2EE95}">
      <dgm:prSet/>
      <dgm:spPr/>
      <dgm:t>
        <a:bodyPr/>
        <a:lstStyle/>
        <a:p>
          <a:endParaRPr lang="en-IL"/>
        </a:p>
      </dgm:t>
    </dgm:pt>
    <dgm:pt modelId="{FE2FF6CA-47BA-4F91-AB6C-38C4A5D58992}" type="sibTrans" cxnId="{A1681FF4-49D7-4E65-82BA-E2D63CE2EE95}">
      <dgm:prSet/>
      <dgm:spPr/>
      <dgm:t>
        <a:bodyPr/>
        <a:lstStyle/>
        <a:p>
          <a:endParaRPr lang="en-IL"/>
        </a:p>
      </dgm:t>
    </dgm:pt>
    <dgm:pt modelId="{A6D9DBFB-016B-418E-B60F-9A82370D3C8E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10</a:t>
          </a:r>
        </a:p>
      </dgm:t>
    </dgm:pt>
    <dgm:pt modelId="{EF8CBC98-0E2A-410E-8798-15051C6D0FF2}" type="parTrans" cxnId="{68735543-4342-4DF6-93AC-34CEEA80006A}">
      <dgm:prSet/>
      <dgm:spPr/>
    </dgm:pt>
    <dgm:pt modelId="{FE0C31C4-CC10-4732-B1D4-4685DA6DB04F}" type="sibTrans" cxnId="{68735543-4342-4DF6-93AC-34CEEA80006A}">
      <dgm:prSet/>
      <dgm:spPr/>
    </dgm:pt>
    <dgm:pt modelId="{E1744C8B-FBDF-499A-804D-A1DC7FE12B5C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2</a:t>
          </a:r>
        </a:p>
      </dgm:t>
    </dgm:pt>
    <dgm:pt modelId="{7250B794-BCE5-4D91-A53C-ABA447CAF73F}" type="parTrans" cxnId="{6AAE505F-3628-4735-9368-0AF72997FD19}">
      <dgm:prSet/>
      <dgm:spPr/>
    </dgm:pt>
    <dgm:pt modelId="{8C7BECB3-34BD-4EBC-8648-BA9480444C0B}" type="sibTrans" cxnId="{6AAE505F-3628-4735-9368-0AF72997FD19}">
      <dgm:prSet/>
      <dgm:spPr/>
    </dgm:pt>
    <dgm:pt modelId="{94F93BBD-58FF-44F3-8184-A2B6A0018143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4</a:t>
          </a:r>
        </a:p>
      </dgm:t>
    </dgm:pt>
    <dgm:pt modelId="{471331BA-3C93-41D4-87E3-CC8035D6957D}" type="parTrans" cxnId="{CCA8C0E6-1859-4B6D-A691-125F5E133933}">
      <dgm:prSet/>
      <dgm:spPr/>
    </dgm:pt>
    <dgm:pt modelId="{C6891334-A299-465F-AF86-29E243BC7B2D}" type="sibTrans" cxnId="{CCA8C0E6-1859-4B6D-A691-125F5E133933}">
      <dgm:prSet/>
      <dgm:spPr/>
    </dgm:pt>
    <dgm:pt modelId="{F03D3EBE-695E-4C38-A841-CAB351A7EF95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6</a:t>
          </a:r>
        </a:p>
      </dgm:t>
    </dgm:pt>
    <dgm:pt modelId="{2B93A2FF-F11F-49D6-9186-C54E4D6F5C00}" type="parTrans" cxnId="{57592881-B646-44D4-81B5-9F849906643A}">
      <dgm:prSet/>
      <dgm:spPr/>
    </dgm:pt>
    <dgm:pt modelId="{B5F79371-8CE0-493D-8D64-80C4607BF924}" type="sibTrans" cxnId="{57592881-B646-44D4-81B5-9F849906643A}">
      <dgm:prSet/>
      <dgm:spPr/>
    </dgm:pt>
    <dgm:pt modelId="{4DB2590A-98C1-4C5F-BA24-F30D02D08EE9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7</a:t>
          </a:r>
        </a:p>
      </dgm:t>
    </dgm:pt>
    <dgm:pt modelId="{27A926E5-D122-4E97-A0E6-5CC4140BE513}" type="parTrans" cxnId="{8BC03529-14C6-43A1-AA90-E2F78F49F4F6}">
      <dgm:prSet/>
      <dgm:spPr/>
    </dgm:pt>
    <dgm:pt modelId="{36167B4D-DD27-43C3-A64C-4B9C9E3FB374}" type="sibTrans" cxnId="{8BC03529-14C6-43A1-AA90-E2F78F49F4F6}">
      <dgm:prSet/>
      <dgm:spPr/>
    </dgm:pt>
    <dgm:pt modelId="{6965211C-544D-4FA2-949C-26EB226ED0A8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9</a:t>
          </a:r>
        </a:p>
      </dgm:t>
    </dgm:pt>
    <dgm:pt modelId="{A9DEB49D-4E3D-4B6F-B9A6-1E5300DE76AF}" type="parTrans" cxnId="{D28DE1AB-C5B3-4EDF-8471-E2908113838D}">
      <dgm:prSet/>
      <dgm:spPr/>
    </dgm:pt>
    <dgm:pt modelId="{E15AEEAD-CA76-41F6-BA35-102E24D1A05A}" type="sibTrans" cxnId="{D28DE1AB-C5B3-4EDF-8471-E2908113838D}">
      <dgm:prSet/>
      <dgm:spPr/>
    </dgm:pt>
    <dgm:pt modelId="{09EAAA77-90BE-4076-977B-56C8D97720F7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8</a:t>
          </a:r>
        </a:p>
      </dgm:t>
    </dgm:pt>
    <dgm:pt modelId="{340CEE2F-6262-4488-BCDA-CF62C25BA46C}" type="parTrans" cxnId="{988155E8-3027-4703-92D6-408C20FE7DBF}">
      <dgm:prSet/>
      <dgm:spPr/>
    </dgm:pt>
    <dgm:pt modelId="{01EE4CE5-95AF-417A-8013-D30A7EDA6069}" type="sibTrans" cxnId="{988155E8-3027-4703-92D6-408C20FE7DBF}">
      <dgm:prSet/>
      <dgm:spPr/>
    </dgm:pt>
    <dgm:pt modelId="{8A8D828E-9A25-4565-B0A1-F00144DC9FEC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16</a:t>
          </a:r>
        </a:p>
      </dgm:t>
    </dgm:pt>
    <dgm:pt modelId="{E77541D2-575E-48C8-B7BE-000F515AF901}" type="parTrans" cxnId="{E459A8DF-E1F7-47D8-9655-AC64CAA25C5A}">
      <dgm:prSet/>
      <dgm:spPr/>
    </dgm:pt>
    <dgm:pt modelId="{6B567A56-F2F5-40FB-905F-0FFA2A150F0B}" type="sibTrans" cxnId="{E459A8DF-E1F7-47D8-9655-AC64CAA25C5A}">
      <dgm:prSet/>
      <dgm:spPr/>
    </dgm:pt>
    <dgm:pt modelId="{A9607AB2-0A6B-4396-BBAB-CEEF6E2B329B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en-IL"/>
            <a:t>13</a:t>
          </a:r>
        </a:p>
      </dgm:t>
    </dgm:pt>
    <dgm:pt modelId="{8E05883A-191F-4675-9635-5424C888C0C1}" type="parTrans" cxnId="{4C424849-EB33-41FE-ADFF-2BBA308150D8}">
      <dgm:prSet/>
      <dgm:spPr/>
    </dgm:pt>
    <dgm:pt modelId="{55F67A24-F238-43BF-AA4B-2E96839FC57A}" type="sibTrans" cxnId="{4C424849-EB33-41FE-ADFF-2BBA308150D8}">
      <dgm:prSet/>
      <dgm:spPr/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62565C-4243-4E99-9E36-8F97D5A2B66F}" type="pres">
      <dgm:prSet presAssocID="{D823EC1C-5E99-4A70-84B6-7E6CBA587A64}" presName="Name14" presStyleCnt="0"/>
      <dgm:spPr/>
    </dgm:pt>
    <dgm:pt modelId="{F4CF0E75-2CFE-4689-897C-C9AC1B925327}" type="pres">
      <dgm:prSet presAssocID="{D823EC1C-5E99-4A70-84B6-7E6CBA587A64}" presName="level1Shape" presStyleLbl="node0" presStyleIdx="0" presStyleCnt="1">
        <dgm:presLayoutVars>
          <dgm:chPref val="3"/>
        </dgm:presLayoutVars>
      </dgm:prSet>
      <dgm:spPr/>
    </dgm:pt>
    <dgm:pt modelId="{B7469AC1-3C6C-4E39-9657-B2900F4137BC}" type="pres">
      <dgm:prSet presAssocID="{D823EC1C-5E99-4A70-84B6-7E6CBA587A64}" presName="hierChild2" presStyleCnt="0"/>
      <dgm:spPr/>
    </dgm:pt>
    <dgm:pt modelId="{A584D949-D02F-4805-952F-8E5363BBDED8}" type="pres">
      <dgm:prSet presAssocID="{7250B794-BCE5-4D91-A53C-ABA447CAF73F}" presName="Name19" presStyleLbl="parChTrans1D2" presStyleIdx="0" presStyleCnt="2"/>
      <dgm:spPr/>
    </dgm:pt>
    <dgm:pt modelId="{3D6A05F3-5046-4D2D-BFED-3FE5F1B6BE0B}" type="pres">
      <dgm:prSet presAssocID="{E1744C8B-FBDF-499A-804D-A1DC7FE12B5C}" presName="Name21" presStyleCnt="0"/>
      <dgm:spPr/>
    </dgm:pt>
    <dgm:pt modelId="{EF22833E-A4A6-4948-8B25-91C0715A9D29}" type="pres">
      <dgm:prSet presAssocID="{E1744C8B-FBDF-499A-804D-A1DC7FE12B5C}" presName="level2Shape" presStyleLbl="node2" presStyleIdx="0" presStyleCnt="2"/>
      <dgm:spPr/>
    </dgm:pt>
    <dgm:pt modelId="{5FF7E088-3F8D-40AD-89C3-4445EE950872}" type="pres">
      <dgm:prSet presAssocID="{E1744C8B-FBDF-499A-804D-A1DC7FE12B5C}" presName="hierChild3" presStyleCnt="0"/>
      <dgm:spPr/>
    </dgm:pt>
    <dgm:pt modelId="{0C5FCC8E-BEFA-4D5A-B68E-3F61D68A08EE}" type="pres">
      <dgm:prSet presAssocID="{471331BA-3C93-41D4-87E3-CC8035D6957D}" presName="Name19" presStyleLbl="parChTrans1D3" presStyleIdx="0" presStyleCnt="4"/>
      <dgm:spPr/>
    </dgm:pt>
    <dgm:pt modelId="{A52235E9-2E8A-465C-BBCD-65669F39C4C2}" type="pres">
      <dgm:prSet presAssocID="{94F93BBD-58FF-44F3-8184-A2B6A0018143}" presName="Name21" presStyleCnt="0"/>
      <dgm:spPr/>
    </dgm:pt>
    <dgm:pt modelId="{5C88CF00-48CC-4215-A3CD-B9F7726AC4A4}" type="pres">
      <dgm:prSet presAssocID="{94F93BBD-58FF-44F3-8184-A2B6A0018143}" presName="level2Shape" presStyleLbl="node3" presStyleIdx="0" presStyleCnt="4"/>
      <dgm:spPr/>
    </dgm:pt>
    <dgm:pt modelId="{58980E2B-32D1-460D-A513-553721EBD94B}" type="pres">
      <dgm:prSet presAssocID="{94F93BBD-58FF-44F3-8184-A2B6A0018143}" presName="hierChild3" presStyleCnt="0"/>
      <dgm:spPr/>
    </dgm:pt>
    <dgm:pt modelId="{C0F34884-92D2-4E42-BB0E-76093D0BC3D1}" type="pres">
      <dgm:prSet presAssocID="{27A926E5-D122-4E97-A0E6-5CC4140BE513}" presName="Name19" presStyleLbl="parChTrans1D4" presStyleIdx="0" presStyleCnt="3"/>
      <dgm:spPr/>
    </dgm:pt>
    <dgm:pt modelId="{4D7B3A11-40E2-486F-92F2-DAC5B20EAE3A}" type="pres">
      <dgm:prSet presAssocID="{4DB2590A-98C1-4C5F-BA24-F30D02D08EE9}" presName="Name21" presStyleCnt="0"/>
      <dgm:spPr/>
    </dgm:pt>
    <dgm:pt modelId="{35C675CA-7566-464D-83D0-9BA79BE76DD7}" type="pres">
      <dgm:prSet presAssocID="{4DB2590A-98C1-4C5F-BA24-F30D02D08EE9}" presName="level2Shape" presStyleLbl="node4" presStyleIdx="0" presStyleCnt="3"/>
      <dgm:spPr/>
    </dgm:pt>
    <dgm:pt modelId="{55CE0CFF-9913-4AA8-A76E-BC72BF9E6EAE}" type="pres">
      <dgm:prSet presAssocID="{4DB2590A-98C1-4C5F-BA24-F30D02D08EE9}" presName="hierChild3" presStyleCnt="0"/>
      <dgm:spPr/>
    </dgm:pt>
    <dgm:pt modelId="{D3756D2E-24E7-4AE6-8983-EC852E004823}" type="pres">
      <dgm:prSet presAssocID="{A9DEB49D-4E3D-4B6F-B9A6-1E5300DE76AF}" presName="Name19" presStyleLbl="parChTrans1D4" presStyleIdx="1" presStyleCnt="3"/>
      <dgm:spPr/>
    </dgm:pt>
    <dgm:pt modelId="{C0682DB0-3223-4E63-BF2A-93797ABEC0C6}" type="pres">
      <dgm:prSet presAssocID="{6965211C-544D-4FA2-949C-26EB226ED0A8}" presName="Name21" presStyleCnt="0"/>
      <dgm:spPr/>
    </dgm:pt>
    <dgm:pt modelId="{5DF4C226-4796-4442-8CF8-7B6C234E5BFB}" type="pres">
      <dgm:prSet presAssocID="{6965211C-544D-4FA2-949C-26EB226ED0A8}" presName="level2Shape" presStyleLbl="node4" presStyleIdx="1" presStyleCnt="3"/>
      <dgm:spPr/>
    </dgm:pt>
    <dgm:pt modelId="{F2F5E0A4-58A9-452E-9B9B-F3042C7E1A64}" type="pres">
      <dgm:prSet presAssocID="{6965211C-544D-4FA2-949C-26EB226ED0A8}" presName="hierChild3" presStyleCnt="0"/>
      <dgm:spPr/>
    </dgm:pt>
    <dgm:pt modelId="{1030B378-8696-41CF-9426-A47A1B7536D9}" type="pres">
      <dgm:prSet presAssocID="{2B93A2FF-F11F-49D6-9186-C54E4D6F5C00}" presName="Name19" presStyleLbl="parChTrans1D3" presStyleIdx="1" presStyleCnt="4"/>
      <dgm:spPr/>
    </dgm:pt>
    <dgm:pt modelId="{B825D514-DF31-441A-8B0B-4A762E312606}" type="pres">
      <dgm:prSet presAssocID="{F03D3EBE-695E-4C38-A841-CAB351A7EF95}" presName="Name21" presStyleCnt="0"/>
      <dgm:spPr/>
    </dgm:pt>
    <dgm:pt modelId="{520E59F8-00CF-4BE8-995E-61B3A0922A8F}" type="pres">
      <dgm:prSet presAssocID="{F03D3EBE-695E-4C38-A841-CAB351A7EF95}" presName="level2Shape" presStyleLbl="node3" presStyleIdx="1" presStyleCnt="4"/>
      <dgm:spPr/>
    </dgm:pt>
    <dgm:pt modelId="{A426994C-0367-4AC4-9E1A-5D20E23DD99E}" type="pres">
      <dgm:prSet presAssocID="{F03D3EBE-695E-4C38-A841-CAB351A7EF95}" presName="hierChild3" presStyleCnt="0"/>
      <dgm:spPr/>
    </dgm:pt>
    <dgm:pt modelId="{2062B8E7-583D-43F2-9B10-27E8D97E853A}" type="pres">
      <dgm:prSet presAssocID="{340CEE2F-6262-4488-BCDA-CF62C25BA46C}" presName="Name19" presStyleLbl="parChTrans1D4" presStyleIdx="2" presStyleCnt="3"/>
      <dgm:spPr/>
    </dgm:pt>
    <dgm:pt modelId="{6F2B02CF-CFB3-497C-90E0-2198E6B94F69}" type="pres">
      <dgm:prSet presAssocID="{09EAAA77-90BE-4076-977B-56C8D97720F7}" presName="Name21" presStyleCnt="0"/>
      <dgm:spPr/>
    </dgm:pt>
    <dgm:pt modelId="{E2CC14B7-6568-41B9-BF6B-B321B585E1F5}" type="pres">
      <dgm:prSet presAssocID="{09EAAA77-90BE-4076-977B-56C8D97720F7}" presName="level2Shape" presStyleLbl="node4" presStyleIdx="2" presStyleCnt="3"/>
      <dgm:spPr/>
    </dgm:pt>
    <dgm:pt modelId="{F94FF0CE-FB13-4328-A3EF-8847D00A971D}" type="pres">
      <dgm:prSet presAssocID="{09EAAA77-90BE-4076-977B-56C8D97720F7}" presName="hierChild3" presStyleCnt="0"/>
      <dgm:spPr/>
    </dgm:pt>
    <dgm:pt modelId="{E5B10A00-1879-4AB7-9BD4-21CEA8F3C43F}" type="pres">
      <dgm:prSet presAssocID="{EF8CBC98-0E2A-410E-8798-15051C6D0FF2}" presName="Name19" presStyleLbl="parChTrans1D2" presStyleIdx="1" presStyleCnt="2"/>
      <dgm:spPr/>
    </dgm:pt>
    <dgm:pt modelId="{F8A55293-96B9-4E61-91EC-1560E8F5FB2C}" type="pres">
      <dgm:prSet presAssocID="{A6D9DBFB-016B-418E-B60F-9A82370D3C8E}" presName="Name21" presStyleCnt="0"/>
      <dgm:spPr/>
    </dgm:pt>
    <dgm:pt modelId="{EF7BEB59-122D-4E29-9A6F-B58E27C9300D}" type="pres">
      <dgm:prSet presAssocID="{A6D9DBFB-016B-418E-B60F-9A82370D3C8E}" presName="level2Shape" presStyleLbl="node2" presStyleIdx="1" presStyleCnt="2"/>
      <dgm:spPr/>
    </dgm:pt>
    <dgm:pt modelId="{10727019-583D-4340-A3DB-149D98DD6FA4}" type="pres">
      <dgm:prSet presAssocID="{A6D9DBFB-016B-418E-B60F-9A82370D3C8E}" presName="hierChild3" presStyleCnt="0"/>
      <dgm:spPr/>
    </dgm:pt>
    <dgm:pt modelId="{96D9C297-2E6E-4C11-8770-3764AAEF5FBB}" type="pres">
      <dgm:prSet presAssocID="{E77541D2-575E-48C8-B7BE-000F515AF901}" presName="Name19" presStyleLbl="parChTrans1D3" presStyleIdx="2" presStyleCnt="4"/>
      <dgm:spPr/>
    </dgm:pt>
    <dgm:pt modelId="{A856AFDC-1AEC-4A81-AC7A-8552C830236C}" type="pres">
      <dgm:prSet presAssocID="{8A8D828E-9A25-4565-B0A1-F00144DC9FEC}" presName="Name21" presStyleCnt="0"/>
      <dgm:spPr/>
    </dgm:pt>
    <dgm:pt modelId="{D3DD42ED-80DA-4313-A305-AC90AEB3D215}" type="pres">
      <dgm:prSet presAssocID="{8A8D828E-9A25-4565-B0A1-F00144DC9FEC}" presName="level2Shape" presStyleLbl="node3" presStyleIdx="2" presStyleCnt="4"/>
      <dgm:spPr/>
    </dgm:pt>
    <dgm:pt modelId="{203782D6-6BC1-4766-8CD6-827857D4B3F2}" type="pres">
      <dgm:prSet presAssocID="{8A8D828E-9A25-4565-B0A1-F00144DC9FEC}" presName="hierChild3" presStyleCnt="0"/>
      <dgm:spPr/>
    </dgm:pt>
    <dgm:pt modelId="{A15AD792-11C1-4774-A59B-C883CDABD180}" type="pres">
      <dgm:prSet presAssocID="{8E05883A-191F-4675-9635-5424C888C0C1}" presName="Name19" presStyleLbl="parChTrans1D3" presStyleIdx="3" presStyleCnt="4"/>
      <dgm:spPr/>
    </dgm:pt>
    <dgm:pt modelId="{FEF1DCA1-8A54-4AAD-973C-D7F4D2E16E1A}" type="pres">
      <dgm:prSet presAssocID="{A9607AB2-0A6B-4396-BBAB-CEEF6E2B329B}" presName="Name21" presStyleCnt="0"/>
      <dgm:spPr/>
    </dgm:pt>
    <dgm:pt modelId="{DF0A4830-389C-4E26-83EA-D924442DB1D8}" type="pres">
      <dgm:prSet presAssocID="{A9607AB2-0A6B-4396-BBAB-CEEF6E2B329B}" presName="level2Shape" presStyleLbl="node3" presStyleIdx="3" presStyleCnt="4"/>
      <dgm:spPr/>
    </dgm:pt>
    <dgm:pt modelId="{3A926812-3717-4F61-B880-BCD1374A6921}" type="pres">
      <dgm:prSet presAssocID="{A9607AB2-0A6B-4396-BBAB-CEEF6E2B329B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C90C3710-2C60-4531-BABE-17552FD46A88}" type="presOf" srcId="{E77541D2-575E-48C8-B7BE-000F515AF901}" destId="{96D9C297-2E6E-4C11-8770-3764AAEF5FBB}" srcOrd="0" destOrd="0" presId="urn:microsoft.com/office/officeart/2005/8/layout/hierarchy6"/>
    <dgm:cxn modelId="{803E2713-DEA7-4176-A5B9-1DF7523E1F5D}" type="presOf" srcId="{A9607AB2-0A6B-4396-BBAB-CEEF6E2B329B}" destId="{DF0A4830-389C-4E26-83EA-D924442DB1D8}" srcOrd="0" destOrd="0" presId="urn:microsoft.com/office/officeart/2005/8/layout/hierarchy6"/>
    <dgm:cxn modelId="{778D1422-620A-41AB-843A-98E122C70645}" type="presOf" srcId="{8A8D828E-9A25-4565-B0A1-F00144DC9FEC}" destId="{D3DD42ED-80DA-4313-A305-AC90AEB3D215}" srcOrd="0" destOrd="0" presId="urn:microsoft.com/office/officeart/2005/8/layout/hierarchy6"/>
    <dgm:cxn modelId="{AA80BF24-B267-4A91-BCF4-0112B9D20391}" type="presOf" srcId="{471331BA-3C93-41D4-87E3-CC8035D6957D}" destId="{0C5FCC8E-BEFA-4D5A-B68E-3F61D68A08EE}" srcOrd="0" destOrd="0" presId="urn:microsoft.com/office/officeart/2005/8/layout/hierarchy6"/>
    <dgm:cxn modelId="{8BC03529-14C6-43A1-AA90-E2F78F49F4F6}" srcId="{94F93BBD-58FF-44F3-8184-A2B6A0018143}" destId="{4DB2590A-98C1-4C5F-BA24-F30D02D08EE9}" srcOrd="0" destOrd="0" parTransId="{27A926E5-D122-4E97-A0E6-5CC4140BE513}" sibTransId="{36167B4D-DD27-43C3-A64C-4B9C9E3FB374}"/>
    <dgm:cxn modelId="{DB845E35-BB15-4A43-AA95-3953EDA5FD57}" type="presOf" srcId="{8E05883A-191F-4675-9635-5424C888C0C1}" destId="{A15AD792-11C1-4774-A59B-C883CDABD180}" srcOrd="0" destOrd="0" presId="urn:microsoft.com/office/officeart/2005/8/layout/hierarchy6"/>
    <dgm:cxn modelId="{6AAE505F-3628-4735-9368-0AF72997FD19}" srcId="{D823EC1C-5E99-4A70-84B6-7E6CBA587A64}" destId="{E1744C8B-FBDF-499A-804D-A1DC7FE12B5C}" srcOrd="0" destOrd="0" parTransId="{7250B794-BCE5-4D91-A53C-ABA447CAF73F}" sibTransId="{8C7BECB3-34BD-4EBC-8648-BA9480444C0B}"/>
    <dgm:cxn modelId="{68735543-4342-4DF6-93AC-34CEEA80006A}" srcId="{D823EC1C-5E99-4A70-84B6-7E6CBA587A64}" destId="{A6D9DBFB-016B-418E-B60F-9A82370D3C8E}" srcOrd="1" destOrd="0" parTransId="{EF8CBC98-0E2A-410E-8798-15051C6D0FF2}" sibTransId="{FE0C31C4-CC10-4732-B1D4-4685DA6DB04F}"/>
    <dgm:cxn modelId="{4C424849-EB33-41FE-ADFF-2BBA308150D8}" srcId="{A6D9DBFB-016B-418E-B60F-9A82370D3C8E}" destId="{A9607AB2-0A6B-4396-BBAB-CEEF6E2B329B}" srcOrd="1" destOrd="0" parTransId="{8E05883A-191F-4675-9635-5424C888C0C1}" sibTransId="{55F67A24-F238-43BF-AA4B-2E96839FC57A}"/>
    <dgm:cxn modelId="{A225486F-504C-4B0C-A8E2-90810962105B}" type="presOf" srcId="{EF8CBC98-0E2A-410E-8798-15051C6D0FF2}" destId="{E5B10A00-1879-4AB7-9BD4-21CEA8F3C43F}" srcOrd="0" destOrd="0" presId="urn:microsoft.com/office/officeart/2005/8/layout/hierarchy6"/>
    <dgm:cxn modelId="{99148175-1372-49FA-86EC-F2E83D410926}" type="presOf" srcId="{A6D9DBFB-016B-418E-B60F-9A82370D3C8E}" destId="{EF7BEB59-122D-4E29-9A6F-B58E27C9300D}" srcOrd="0" destOrd="0" presId="urn:microsoft.com/office/officeart/2005/8/layout/hierarchy6"/>
    <dgm:cxn modelId="{2A44B657-A4E3-497E-9D80-898D6808EF44}" type="presOf" srcId="{94F93BBD-58FF-44F3-8184-A2B6A0018143}" destId="{5C88CF00-48CC-4215-A3CD-B9F7726AC4A4}" srcOrd="0" destOrd="0" presId="urn:microsoft.com/office/officeart/2005/8/layout/hierarchy6"/>
    <dgm:cxn modelId="{57592881-B646-44D4-81B5-9F849906643A}" srcId="{E1744C8B-FBDF-499A-804D-A1DC7FE12B5C}" destId="{F03D3EBE-695E-4C38-A841-CAB351A7EF95}" srcOrd="1" destOrd="0" parTransId="{2B93A2FF-F11F-49D6-9186-C54E4D6F5C00}" sibTransId="{B5F79371-8CE0-493D-8D64-80C4607BF924}"/>
    <dgm:cxn modelId="{3C856083-F0DD-48CE-BBBA-7AA58581B215}" type="presOf" srcId="{F03D3EBE-695E-4C38-A841-CAB351A7EF95}" destId="{520E59F8-00CF-4BE8-995E-61B3A0922A8F}" srcOrd="0" destOrd="0" presId="urn:microsoft.com/office/officeart/2005/8/layout/hierarchy6"/>
    <dgm:cxn modelId="{AD117D8F-EBA8-4CC9-8428-870DE7ADC1F6}" type="presOf" srcId="{6965211C-544D-4FA2-949C-26EB226ED0A8}" destId="{5DF4C226-4796-4442-8CF8-7B6C234E5BFB}" srcOrd="0" destOrd="0" presId="urn:microsoft.com/office/officeart/2005/8/layout/hierarchy6"/>
    <dgm:cxn modelId="{2885B698-928B-46CE-9AE0-C057D9760A18}" type="presOf" srcId="{09EAAA77-90BE-4076-977B-56C8D97720F7}" destId="{E2CC14B7-6568-41B9-BF6B-B321B585E1F5}" srcOrd="0" destOrd="0" presId="urn:microsoft.com/office/officeart/2005/8/layout/hierarchy6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5142879D-159D-4115-8EAE-8A2E5871CC57}" type="presOf" srcId="{4DB2590A-98C1-4C5F-BA24-F30D02D08EE9}" destId="{35C675CA-7566-464D-83D0-9BA79BE76DD7}" srcOrd="0" destOrd="0" presId="urn:microsoft.com/office/officeart/2005/8/layout/hierarchy6"/>
    <dgm:cxn modelId="{E99DFB9D-F70C-4D04-9ADA-73FAC2A7101B}" type="presOf" srcId="{E1744C8B-FBDF-499A-804D-A1DC7FE12B5C}" destId="{EF22833E-A4A6-4948-8B25-91C0715A9D29}" srcOrd="0" destOrd="0" presId="urn:microsoft.com/office/officeart/2005/8/layout/hierarchy6"/>
    <dgm:cxn modelId="{E3F2899E-B518-49DC-892C-33E82FAF7F47}" type="presOf" srcId="{27A926E5-D122-4E97-A0E6-5CC4140BE513}" destId="{C0F34884-92D2-4E42-BB0E-76093D0BC3D1}" srcOrd="0" destOrd="0" presId="urn:microsoft.com/office/officeart/2005/8/layout/hierarchy6"/>
    <dgm:cxn modelId="{EE3E44A8-CC45-4993-92E1-7D1A22B5A646}" type="presOf" srcId="{2B93A2FF-F11F-49D6-9186-C54E4D6F5C00}" destId="{1030B378-8696-41CF-9426-A47A1B7536D9}" srcOrd="0" destOrd="0" presId="urn:microsoft.com/office/officeart/2005/8/layout/hierarchy6"/>
    <dgm:cxn modelId="{D28DE1AB-C5B3-4EDF-8471-E2908113838D}" srcId="{94F93BBD-58FF-44F3-8184-A2B6A0018143}" destId="{6965211C-544D-4FA2-949C-26EB226ED0A8}" srcOrd="1" destOrd="0" parTransId="{A9DEB49D-4E3D-4B6F-B9A6-1E5300DE76AF}" sibTransId="{E15AEEAD-CA76-41F6-BA35-102E24D1A05A}"/>
    <dgm:cxn modelId="{B5851CAD-ABB9-4F3C-982C-A7010DE4F26E}" type="presOf" srcId="{340CEE2F-6262-4488-BCDA-CF62C25BA46C}" destId="{2062B8E7-583D-43F2-9B10-27E8D97E853A}" srcOrd="0" destOrd="0" presId="urn:microsoft.com/office/officeart/2005/8/layout/hierarchy6"/>
    <dgm:cxn modelId="{5E680EAF-5233-4DE6-94E3-CE038727D93B}" type="presOf" srcId="{7250B794-BCE5-4D91-A53C-ABA447CAF73F}" destId="{A584D949-D02F-4805-952F-8E5363BBDED8}" srcOrd="0" destOrd="0" presId="urn:microsoft.com/office/officeart/2005/8/layout/hierarchy6"/>
    <dgm:cxn modelId="{444292D7-6ED0-4E41-A188-6874DD7ABE03}" type="presOf" srcId="{A9DEB49D-4E3D-4B6F-B9A6-1E5300DE76AF}" destId="{D3756D2E-24E7-4AE6-8983-EC852E004823}" srcOrd="0" destOrd="0" presId="urn:microsoft.com/office/officeart/2005/8/layout/hierarchy6"/>
    <dgm:cxn modelId="{E459A8DF-E1F7-47D8-9655-AC64CAA25C5A}" srcId="{A6D9DBFB-016B-418E-B60F-9A82370D3C8E}" destId="{8A8D828E-9A25-4565-B0A1-F00144DC9FEC}" srcOrd="0" destOrd="0" parTransId="{E77541D2-575E-48C8-B7BE-000F515AF901}" sibTransId="{6B567A56-F2F5-40FB-905F-0FFA2A150F0B}"/>
    <dgm:cxn modelId="{CCA8C0E6-1859-4B6D-A691-125F5E133933}" srcId="{E1744C8B-FBDF-499A-804D-A1DC7FE12B5C}" destId="{94F93BBD-58FF-44F3-8184-A2B6A0018143}" srcOrd="0" destOrd="0" parTransId="{471331BA-3C93-41D4-87E3-CC8035D6957D}" sibTransId="{C6891334-A299-465F-AF86-29E243BC7B2D}"/>
    <dgm:cxn modelId="{988155E8-3027-4703-92D6-408C20FE7DBF}" srcId="{F03D3EBE-695E-4C38-A841-CAB351A7EF95}" destId="{09EAAA77-90BE-4076-977B-56C8D97720F7}" srcOrd="0" destOrd="0" parTransId="{340CEE2F-6262-4488-BCDA-CF62C25BA46C}" sibTransId="{01EE4CE5-95AF-417A-8013-D30A7EDA6069}"/>
    <dgm:cxn modelId="{C1C307F2-3354-4AB3-8E57-439EF851BCA3}" type="presOf" srcId="{D823EC1C-5E99-4A70-84B6-7E6CBA587A64}" destId="{F4CF0E75-2CFE-4689-897C-C9AC1B925327}" srcOrd="0" destOrd="0" presId="urn:microsoft.com/office/officeart/2005/8/layout/hierarchy6"/>
    <dgm:cxn modelId="{A1681FF4-49D7-4E65-82BA-E2D63CE2EE95}" srcId="{A0FF90FC-3E23-4963-A796-B48AD0A6D32C}" destId="{D823EC1C-5E99-4A70-84B6-7E6CBA587A64}" srcOrd="0" destOrd="0" parTransId="{814ADD7F-1740-4DFF-98F4-86A7E73FDEA6}" sibTransId="{FE2FF6CA-47BA-4F91-AB6C-38C4A5D58992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722E94F-84A0-4346-8632-878EDB9D2C7D}" type="presParOf" srcId="{22A8EFF3-7864-47B9-8D2F-358B163C29DE}" destId="{1762565C-4243-4E99-9E36-8F97D5A2B66F}" srcOrd="0" destOrd="0" presId="urn:microsoft.com/office/officeart/2005/8/layout/hierarchy6"/>
    <dgm:cxn modelId="{B4B48726-C0EC-4EE6-9E3E-98939592D663}" type="presParOf" srcId="{1762565C-4243-4E99-9E36-8F97D5A2B66F}" destId="{F4CF0E75-2CFE-4689-897C-C9AC1B925327}" srcOrd="0" destOrd="0" presId="urn:microsoft.com/office/officeart/2005/8/layout/hierarchy6"/>
    <dgm:cxn modelId="{D5C37D7F-1506-4149-9179-ABDF3EA29640}" type="presParOf" srcId="{1762565C-4243-4E99-9E36-8F97D5A2B66F}" destId="{B7469AC1-3C6C-4E39-9657-B2900F4137BC}" srcOrd="1" destOrd="0" presId="urn:microsoft.com/office/officeart/2005/8/layout/hierarchy6"/>
    <dgm:cxn modelId="{6A862258-A83A-4C27-8FA3-6977708C1A3C}" type="presParOf" srcId="{B7469AC1-3C6C-4E39-9657-B2900F4137BC}" destId="{A584D949-D02F-4805-952F-8E5363BBDED8}" srcOrd="0" destOrd="0" presId="urn:microsoft.com/office/officeart/2005/8/layout/hierarchy6"/>
    <dgm:cxn modelId="{1D7DCD8C-95AC-45DC-9419-EDAF7E1AAB0A}" type="presParOf" srcId="{B7469AC1-3C6C-4E39-9657-B2900F4137BC}" destId="{3D6A05F3-5046-4D2D-BFED-3FE5F1B6BE0B}" srcOrd="1" destOrd="0" presId="urn:microsoft.com/office/officeart/2005/8/layout/hierarchy6"/>
    <dgm:cxn modelId="{E2AC6CC3-9B30-43D3-A8C6-6EC729089E3B}" type="presParOf" srcId="{3D6A05F3-5046-4D2D-BFED-3FE5F1B6BE0B}" destId="{EF22833E-A4A6-4948-8B25-91C0715A9D29}" srcOrd="0" destOrd="0" presId="urn:microsoft.com/office/officeart/2005/8/layout/hierarchy6"/>
    <dgm:cxn modelId="{F2A50AC7-4F2F-4D42-8CF7-C762D5DA1FAB}" type="presParOf" srcId="{3D6A05F3-5046-4D2D-BFED-3FE5F1B6BE0B}" destId="{5FF7E088-3F8D-40AD-89C3-4445EE950872}" srcOrd="1" destOrd="0" presId="urn:microsoft.com/office/officeart/2005/8/layout/hierarchy6"/>
    <dgm:cxn modelId="{23105620-C14A-47B2-8E9F-97DFF812BAB7}" type="presParOf" srcId="{5FF7E088-3F8D-40AD-89C3-4445EE950872}" destId="{0C5FCC8E-BEFA-4D5A-B68E-3F61D68A08EE}" srcOrd="0" destOrd="0" presId="urn:microsoft.com/office/officeart/2005/8/layout/hierarchy6"/>
    <dgm:cxn modelId="{08192E26-01BF-405F-80DD-5900FA3C7752}" type="presParOf" srcId="{5FF7E088-3F8D-40AD-89C3-4445EE950872}" destId="{A52235E9-2E8A-465C-BBCD-65669F39C4C2}" srcOrd="1" destOrd="0" presId="urn:microsoft.com/office/officeart/2005/8/layout/hierarchy6"/>
    <dgm:cxn modelId="{588BB19A-2F0B-4427-8464-3276D817D2AA}" type="presParOf" srcId="{A52235E9-2E8A-465C-BBCD-65669F39C4C2}" destId="{5C88CF00-48CC-4215-A3CD-B9F7726AC4A4}" srcOrd="0" destOrd="0" presId="urn:microsoft.com/office/officeart/2005/8/layout/hierarchy6"/>
    <dgm:cxn modelId="{752071C1-A38E-4467-BBF5-773911A38905}" type="presParOf" srcId="{A52235E9-2E8A-465C-BBCD-65669F39C4C2}" destId="{58980E2B-32D1-460D-A513-553721EBD94B}" srcOrd="1" destOrd="0" presId="urn:microsoft.com/office/officeart/2005/8/layout/hierarchy6"/>
    <dgm:cxn modelId="{DD256CA1-D374-46A3-B777-C4DA93B55048}" type="presParOf" srcId="{58980E2B-32D1-460D-A513-553721EBD94B}" destId="{C0F34884-92D2-4E42-BB0E-76093D0BC3D1}" srcOrd="0" destOrd="0" presId="urn:microsoft.com/office/officeart/2005/8/layout/hierarchy6"/>
    <dgm:cxn modelId="{B08F3F23-9E7C-4704-9952-5BEE3B8B0F8A}" type="presParOf" srcId="{58980E2B-32D1-460D-A513-553721EBD94B}" destId="{4D7B3A11-40E2-486F-92F2-DAC5B20EAE3A}" srcOrd="1" destOrd="0" presId="urn:microsoft.com/office/officeart/2005/8/layout/hierarchy6"/>
    <dgm:cxn modelId="{997FD655-89A6-4CAD-96A2-D171D546E65E}" type="presParOf" srcId="{4D7B3A11-40E2-486F-92F2-DAC5B20EAE3A}" destId="{35C675CA-7566-464D-83D0-9BA79BE76DD7}" srcOrd="0" destOrd="0" presId="urn:microsoft.com/office/officeart/2005/8/layout/hierarchy6"/>
    <dgm:cxn modelId="{71C88C44-6F48-40CA-9E66-E209615D98F1}" type="presParOf" srcId="{4D7B3A11-40E2-486F-92F2-DAC5B20EAE3A}" destId="{55CE0CFF-9913-4AA8-A76E-BC72BF9E6EAE}" srcOrd="1" destOrd="0" presId="urn:microsoft.com/office/officeart/2005/8/layout/hierarchy6"/>
    <dgm:cxn modelId="{E9E6D881-A1BE-4ECA-BC0C-A6A52791FF1E}" type="presParOf" srcId="{58980E2B-32D1-460D-A513-553721EBD94B}" destId="{D3756D2E-24E7-4AE6-8983-EC852E004823}" srcOrd="2" destOrd="0" presId="urn:microsoft.com/office/officeart/2005/8/layout/hierarchy6"/>
    <dgm:cxn modelId="{30F4C2ED-684E-4103-AB94-2F1E9EFCFE82}" type="presParOf" srcId="{58980E2B-32D1-460D-A513-553721EBD94B}" destId="{C0682DB0-3223-4E63-BF2A-93797ABEC0C6}" srcOrd="3" destOrd="0" presId="urn:microsoft.com/office/officeart/2005/8/layout/hierarchy6"/>
    <dgm:cxn modelId="{BAA74633-E1CE-430B-B744-6814C30E714A}" type="presParOf" srcId="{C0682DB0-3223-4E63-BF2A-93797ABEC0C6}" destId="{5DF4C226-4796-4442-8CF8-7B6C234E5BFB}" srcOrd="0" destOrd="0" presId="urn:microsoft.com/office/officeart/2005/8/layout/hierarchy6"/>
    <dgm:cxn modelId="{73F27459-6EA7-4EF3-A218-B15FA91F6B2E}" type="presParOf" srcId="{C0682DB0-3223-4E63-BF2A-93797ABEC0C6}" destId="{F2F5E0A4-58A9-452E-9B9B-F3042C7E1A64}" srcOrd="1" destOrd="0" presId="urn:microsoft.com/office/officeart/2005/8/layout/hierarchy6"/>
    <dgm:cxn modelId="{112D6ECB-E9CC-4E95-A402-7B622BDD3340}" type="presParOf" srcId="{5FF7E088-3F8D-40AD-89C3-4445EE950872}" destId="{1030B378-8696-41CF-9426-A47A1B7536D9}" srcOrd="2" destOrd="0" presId="urn:microsoft.com/office/officeart/2005/8/layout/hierarchy6"/>
    <dgm:cxn modelId="{DE4B9B2C-4A94-4E3B-8AB0-E9BEEFC4642B}" type="presParOf" srcId="{5FF7E088-3F8D-40AD-89C3-4445EE950872}" destId="{B825D514-DF31-441A-8B0B-4A762E312606}" srcOrd="3" destOrd="0" presId="urn:microsoft.com/office/officeart/2005/8/layout/hierarchy6"/>
    <dgm:cxn modelId="{52AB38F4-B7C0-4E72-A7A7-025E6D90B2CE}" type="presParOf" srcId="{B825D514-DF31-441A-8B0B-4A762E312606}" destId="{520E59F8-00CF-4BE8-995E-61B3A0922A8F}" srcOrd="0" destOrd="0" presId="urn:microsoft.com/office/officeart/2005/8/layout/hierarchy6"/>
    <dgm:cxn modelId="{71029343-4526-48AC-87D2-CBB82AEED79D}" type="presParOf" srcId="{B825D514-DF31-441A-8B0B-4A762E312606}" destId="{A426994C-0367-4AC4-9E1A-5D20E23DD99E}" srcOrd="1" destOrd="0" presId="urn:microsoft.com/office/officeart/2005/8/layout/hierarchy6"/>
    <dgm:cxn modelId="{211CBE47-1F4A-4ED6-A060-32B20E634B8E}" type="presParOf" srcId="{A426994C-0367-4AC4-9E1A-5D20E23DD99E}" destId="{2062B8E7-583D-43F2-9B10-27E8D97E853A}" srcOrd="0" destOrd="0" presId="urn:microsoft.com/office/officeart/2005/8/layout/hierarchy6"/>
    <dgm:cxn modelId="{5677A831-726A-4352-9852-5666A3786CB4}" type="presParOf" srcId="{A426994C-0367-4AC4-9E1A-5D20E23DD99E}" destId="{6F2B02CF-CFB3-497C-90E0-2198E6B94F69}" srcOrd="1" destOrd="0" presId="urn:microsoft.com/office/officeart/2005/8/layout/hierarchy6"/>
    <dgm:cxn modelId="{82D4F2D9-E157-469A-BFD8-839A7ECD519D}" type="presParOf" srcId="{6F2B02CF-CFB3-497C-90E0-2198E6B94F69}" destId="{E2CC14B7-6568-41B9-BF6B-B321B585E1F5}" srcOrd="0" destOrd="0" presId="urn:microsoft.com/office/officeart/2005/8/layout/hierarchy6"/>
    <dgm:cxn modelId="{4EB68CAC-4EAC-4162-B125-826B996FEC6E}" type="presParOf" srcId="{6F2B02CF-CFB3-497C-90E0-2198E6B94F69}" destId="{F94FF0CE-FB13-4328-A3EF-8847D00A971D}" srcOrd="1" destOrd="0" presId="urn:microsoft.com/office/officeart/2005/8/layout/hierarchy6"/>
    <dgm:cxn modelId="{5714632A-BBCE-4735-AA06-7EA25644568D}" type="presParOf" srcId="{B7469AC1-3C6C-4E39-9657-B2900F4137BC}" destId="{E5B10A00-1879-4AB7-9BD4-21CEA8F3C43F}" srcOrd="2" destOrd="0" presId="urn:microsoft.com/office/officeart/2005/8/layout/hierarchy6"/>
    <dgm:cxn modelId="{27297287-258F-417C-BAD2-548832C3619F}" type="presParOf" srcId="{B7469AC1-3C6C-4E39-9657-B2900F4137BC}" destId="{F8A55293-96B9-4E61-91EC-1560E8F5FB2C}" srcOrd="3" destOrd="0" presId="urn:microsoft.com/office/officeart/2005/8/layout/hierarchy6"/>
    <dgm:cxn modelId="{F339C29E-B748-4C53-AE73-4591B8B61F37}" type="presParOf" srcId="{F8A55293-96B9-4E61-91EC-1560E8F5FB2C}" destId="{EF7BEB59-122D-4E29-9A6F-B58E27C9300D}" srcOrd="0" destOrd="0" presId="urn:microsoft.com/office/officeart/2005/8/layout/hierarchy6"/>
    <dgm:cxn modelId="{0AB1C368-ABA4-4334-ACA1-5AE02CF7EC6B}" type="presParOf" srcId="{F8A55293-96B9-4E61-91EC-1560E8F5FB2C}" destId="{10727019-583D-4340-A3DB-149D98DD6FA4}" srcOrd="1" destOrd="0" presId="urn:microsoft.com/office/officeart/2005/8/layout/hierarchy6"/>
    <dgm:cxn modelId="{602496E9-AF5A-4AD9-A829-962F238CED2F}" type="presParOf" srcId="{10727019-583D-4340-A3DB-149D98DD6FA4}" destId="{96D9C297-2E6E-4C11-8770-3764AAEF5FBB}" srcOrd="0" destOrd="0" presId="urn:microsoft.com/office/officeart/2005/8/layout/hierarchy6"/>
    <dgm:cxn modelId="{D0820DBA-39DC-41F0-B799-4ED12C86B796}" type="presParOf" srcId="{10727019-583D-4340-A3DB-149D98DD6FA4}" destId="{A856AFDC-1AEC-4A81-AC7A-8552C830236C}" srcOrd="1" destOrd="0" presId="urn:microsoft.com/office/officeart/2005/8/layout/hierarchy6"/>
    <dgm:cxn modelId="{4D5568B6-81FB-4D5B-BA6A-D8780497196E}" type="presParOf" srcId="{A856AFDC-1AEC-4A81-AC7A-8552C830236C}" destId="{D3DD42ED-80DA-4313-A305-AC90AEB3D215}" srcOrd="0" destOrd="0" presId="urn:microsoft.com/office/officeart/2005/8/layout/hierarchy6"/>
    <dgm:cxn modelId="{2B3DFD21-DCBF-4CB5-81E8-7040FAED0306}" type="presParOf" srcId="{A856AFDC-1AEC-4A81-AC7A-8552C830236C}" destId="{203782D6-6BC1-4766-8CD6-827857D4B3F2}" srcOrd="1" destOrd="0" presId="urn:microsoft.com/office/officeart/2005/8/layout/hierarchy6"/>
    <dgm:cxn modelId="{23B9490D-031A-4B18-8A4C-0602B0FD3D81}" type="presParOf" srcId="{10727019-583D-4340-A3DB-149D98DD6FA4}" destId="{A15AD792-11C1-4774-A59B-C883CDABD180}" srcOrd="2" destOrd="0" presId="urn:microsoft.com/office/officeart/2005/8/layout/hierarchy6"/>
    <dgm:cxn modelId="{DCB0F324-8618-4287-ACF5-FF515613BC53}" type="presParOf" srcId="{10727019-583D-4340-A3DB-149D98DD6FA4}" destId="{FEF1DCA1-8A54-4AAD-973C-D7F4D2E16E1A}" srcOrd="3" destOrd="0" presId="urn:microsoft.com/office/officeart/2005/8/layout/hierarchy6"/>
    <dgm:cxn modelId="{BF9954E4-D5DA-4F37-AC6E-02DB25371408}" type="presParOf" srcId="{FEF1DCA1-8A54-4AAD-973C-D7F4D2E16E1A}" destId="{DF0A4830-389C-4E26-83EA-D924442DB1D8}" srcOrd="0" destOrd="0" presId="urn:microsoft.com/office/officeart/2005/8/layout/hierarchy6"/>
    <dgm:cxn modelId="{2E3CC30C-4D1E-4802-8056-5C3020417CE2}" type="presParOf" srcId="{FEF1DCA1-8A54-4AAD-973C-D7F4D2E16E1A}" destId="{3A926812-3717-4F61-B880-BCD1374A6921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F0E75-2CFE-4689-897C-C9AC1B925327}">
      <dsp:nvSpPr>
        <dsp:cNvPr id="0" name=""/>
        <dsp:cNvSpPr/>
      </dsp:nvSpPr>
      <dsp:spPr>
        <a:xfrm>
          <a:off x="941706" y="23338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1</a:t>
          </a:r>
        </a:p>
      </dsp:txBody>
      <dsp:txXfrm>
        <a:off x="947656" y="29288"/>
        <a:ext cx="292806" cy="191237"/>
      </dsp:txXfrm>
    </dsp:sp>
    <dsp:sp modelId="{A584D949-D02F-4805-952F-8E5363BBDED8}">
      <dsp:nvSpPr>
        <dsp:cNvPr id="0" name=""/>
        <dsp:cNvSpPr/>
      </dsp:nvSpPr>
      <dsp:spPr>
        <a:xfrm>
          <a:off x="648425" y="180756"/>
          <a:ext cx="445633" cy="91440"/>
        </a:xfrm>
        <a:custGeom>
          <a:avLst/>
          <a:gdLst/>
          <a:ahLst/>
          <a:cxnLst/>
          <a:rect l="0" t="0" r="0" b="0"/>
          <a:pathLst>
            <a:path>
              <a:moveTo>
                <a:pt x="445633" y="45720"/>
              </a:moveTo>
              <a:lnTo>
                <a:pt x="445633" y="86347"/>
              </a:lnTo>
              <a:lnTo>
                <a:pt x="0" y="86347"/>
              </a:lnTo>
              <a:lnTo>
                <a:pt x="0" y="126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2833E-A4A6-4948-8B25-91C0715A9D29}">
      <dsp:nvSpPr>
        <dsp:cNvPr id="0" name=""/>
        <dsp:cNvSpPr/>
      </dsp:nvSpPr>
      <dsp:spPr>
        <a:xfrm>
          <a:off x="496072" y="307731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2</a:t>
          </a:r>
        </a:p>
      </dsp:txBody>
      <dsp:txXfrm>
        <a:off x="502022" y="313681"/>
        <a:ext cx="292806" cy="191237"/>
      </dsp:txXfrm>
    </dsp:sp>
    <dsp:sp modelId="{0C5FCC8E-BEFA-4D5A-B68E-3F61D68A08EE}">
      <dsp:nvSpPr>
        <dsp:cNvPr id="0" name=""/>
        <dsp:cNvSpPr/>
      </dsp:nvSpPr>
      <dsp:spPr>
        <a:xfrm>
          <a:off x="351336" y="465149"/>
          <a:ext cx="297089" cy="91440"/>
        </a:xfrm>
        <a:custGeom>
          <a:avLst/>
          <a:gdLst/>
          <a:ahLst/>
          <a:cxnLst/>
          <a:rect l="0" t="0" r="0" b="0"/>
          <a:pathLst>
            <a:path>
              <a:moveTo>
                <a:pt x="297089" y="45720"/>
              </a:moveTo>
              <a:lnTo>
                <a:pt x="297089" y="86347"/>
              </a:lnTo>
              <a:lnTo>
                <a:pt x="0" y="86347"/>
              </a:lnTo>
              <a:lnTo>
                <a:pt x="0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8CF00-48CC-4215-A3CD-B9F7726AC4A4}">
      <dsp:nvSpPr>
        <dsp:cNvPr id="0" name=""/>
        <dsp:cNvSpPr/>
      </dsp:nvSpPr>
      <dsp:spPr>
        <a:xfrm>
          <a:off x="198982" y="592125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4</a:t>
          </a:r>
        </a:p>
      </dsp:txBody>
      <dsp:txXfrm>
        <a:off x="204932" y="598075"/>
        <a:ext cx="292806" cy="191237"/>
      </dsp:txXfrm>
    </dsp:sp>
    <dsp:sp modelId="{C0F34884-92D2-4E42-BB0E-76093D0BC3D1}">
      <dsp:nvSpPr>
        <dsp:cNvPr id="0" name=""/>
        <dsp:cNvSpPr/>
      </dsp:nvSpPr>
      <dsp:spPr>
        <a:xfrm>
          <a:off x="153276" y="749543"/>
          <a:ext cx="198059" cy="91440"/>
        </a:xfrm>
        <a:custGeom>
          <a:avLst/>
          <a:gdLst/>
          <a:ahLst/>
          <a:cxnLst/>
          <a:rect l="0" t="0" r="0" b="0"/>
          <a:pathLst>
            <a:path>
              <a:moveTo>
                <a:pt x="198059" y="45720"/>
              </a:moveTo>
              <a:lnTo>
                <a:pt x="198059" y="86347"/>
              </a:lnTo>
              <a:lnTo>
                <a:pt x="0" y="86347"/>
              </a:lnTo>
              <a:lnTo>
                <a:pt x="0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675CA-7566-464D-83D0-9BA79BE76DD7}">
      <dsp:nvSpPr>
        <dsp:cNvPr id="0" name=""/>
        <dsp:cNvSpPr/>
      </dsp:nvSpPr>
      <dsp:spPr>
        <a:xfrm>
          <a:off x="923" y="876518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7</a:t>
          </a:r>
        </a:p>
      </dsp:txBody>
      <dsp:txXfrm>
        <a:off x="6873" y="882468"/>
        <a:ext cx="292806" cy="191237"/>
      </dsp:txXfrm>
    </dsp:sp>
    <dsp:sp modelId="{D3756D2E-24E7-4AE6-8983-EC852E004823}">
      <dsp:nvSpPr>
        <dsp:cNvPr id="0" name=""/>
        <dsp:cNvSpPr/>
      </dsp:nvSpPr>
      <dsp:spPr>
        <a:xfrm>
          <a:off x="351336" y="749543"/>
          <a:ext cx="1980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47"/>
              </a:lnTo>
              <a:lnTo>
                <a:pt x="198059" y="86347"/>
              </a:lnTo>
              <a:lnTo>
                <a:pt x="198059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4C226-4796-4442-8CF8-7B6C234E5BFB}">
      <dsp:nvSpPr>
        <dsp:cNvPr id="0" name=""/>
        <dsp:cNvSpPr/>
      </dsp:nvSpPr>
      <dsp:spPr>
        <a:xfrm>
          <a:off x="397042" y="876518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9</a:t>
          </a:r>
        </a:p>
      </dsp:txBody>
      <dsp:txXfrm>
        <a:off x="402992" y="882468"/>
        <a:ext cx="292806" cy="191237"/>
      </dsp:txXfrm>
    </dsp:sp>
    <dsp:sp modelId="{1030B378-8696-41CF-9426-A47A1B7536D9}">
      <dsp:nvSpPr>
        <dsp:cNvPr id="0" name=""/>
        <dsp:cNvSpPr/>
      </dsp:nvSpPr>
      <dsp:spPr>
        <a:xfrm>
          <a:off x="648425" y="465149"/>
          <a:ext cx="297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47"/>
              </a:lnTo>
              <a:lnTo>
                <a:pt x="297089" y="86347"/>
              </a:lnTo>
              <a:lnTo>
                <a:pt x="297089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E59F8-00CF-4BE8-995E-61B3A0922A8F}">
      <dsp:nvSpPr>
        <dsp:cNvPr id="0" name=""/>
        <dsp:cNvSpPr/>
      </dsp:nvSpPr>
      <dsp:spPr>
        <a:xfrm>
          <a:off x="793161" y="592125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6</a:t>
          </a:r>
        </a:p>
      </dsp:txBody>
      <dsp:txXfrm>
        <a:off x="799111" y="598075"/>
        <a:ext cx="292806" cy="191237"/>
      </dsp:txXfrm>
    </dsp:sp>
    <dsp:sp modelId="{2062B8E7-583D-43F2-9B10-27E8D97E853A}">
      <dsp:nvSpPr>
        <dsp:cNvPr id="0" name=""/>
        <dsp:cNvSpPr/>
      </dsp:nvSpPr>
      <dsp:spPr>
        <a:xfrm>
          <a:off x="899795" y="7495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C14B7-6568-41B9-BF6B-B321B585E1F5}">
      <dsp:nvSpPr>
        <dsp:cNvPr id="0" name=""/>
        <dsp:cNvSpPr/>
      </dsp:nvSpPr>
      <dsp:spPr>
        <a:xfrm>
          <a:off x="793161" y="876518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8</a:t>
          </a:r>
        </a:p>
      </dsp:txBody>
      <dsp:txXfrm>
        <a:off x="799111" y="882468"/>
        <a:ext cx="292806" cy="191237"/>
      </dsp:txXfrm>
    </dsp:sp>
    <dsp:sp modelId="{E5B10A00-1879-4AB7-9BD4-21CEA8F3C43F}">
      <dsp:nvSpPr>
        <dsp:cNvPr id="0" name=""/>
        <dsp:cNvSpPr/>
      </dsp:nvSpPr>
      <dsp:spPr>
        <a:xfrm>
          <a:off x="1094059" y="180756"/>
          <a:ext cx="4456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47"/>
              </a:lnTo>
              <a:lnTo>
                <a:pt x="445633" y="86347"/>
              </a:lnTo>
              <a:lnTo>
                <a:pt x="445633" y="126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BEB59-122D-4E29-9A6F-B58E27C9300D}">
      <dsp:nvSpPr>
        <dsp:cNvPr id="0" name=""/>
        <dsp:cNvSpPr/>
      </dsp:nvSpPr>
      <dsp:spPr>
        <a:xfrm>
          <a:off x="1387340" y="307731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10</a:t>
          </a:r>
        </a:p>
      </dsp:txBody>
      <dsp:txXfrm>
        <a:off x="1393290" y="313681"/>
        <a:ext cx="292806" cy="191237"/>
      </dsp:txXfrm>
    </dsp:sp>
    <dsp:sp modelId="{96D9C297-2E6E-4C11-8770-3764AAEF5FBB}">
      <dsp:nvSpPr>
        <dsp:cNvPr id="0" name=""/>
        <dsp:cNvSpPr/>
      </dsp:nvSpPr>
      <dsp:spPr>
        <a:xfrm>
          <a:off x="1341634" y="465149"/>
          <a:ext cx="198059" cy="91440"/>
        </a:xfrm>
        <a:custGeom>
          <a:avLst/>
          <a:gdLst/>
          <a:ahLst/>
          <a:cxnLst/>
          <a:rect l="0" t="0" r="0" b="0"/>
          <a:pathLst>
            <a:path>
              <a:moveTo>
                <a:pt x="198059" y="45720"/>
              </a:moveTo>
              <a:lnTo>
                <a:pt x="198059" y="86347"/>
              </a:lnTo>
              <a:lnTo>
                <a:pt x="0" y="86347"/>
              </a:lnTo>
              <a:lnTo>
                <a:pt x="0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D42ED-80DA-4313-A305-AC90AEB3D215}">
      <dsp:nvSpPr>
        <dsp:cNvPr id="0" name=""/>
        <dsp:cNvSpPr/>
      </dsp:nvSpPr>
      <dsp:spPr>
        <a:xfrm>
          <a:off x="1189280" y="592125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16</a:t>
          </a:r>
        </a:p>
      </dsp:txBody>
      <dsp:txXfrm>
        <a:off x="1195230" y="598075"/>
        <a:ext cx="292806" cy="191237"/>
      </dsp:txXfrm>
    </dsp:sp>
    <dsp:sp modelId="{A15AD792-11C1-4774-A59B-C883CDABD180}">
      <dsp:nvSpPr>
        <dsp:cNvPr id="0" name=""/>
        <dsp:cNvSpPr/>
      </dsp:nvSpPr>
      <dsp:spPr>
        <a:xfrm>
          <a:off x="1539693" y="465149"/>
          <a:ext cx="1980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6347"/>
              </a:lnTo>
              <a:lnTo>
                <a:pt x="198059" y="86347"/>
              </a:lnTo>
              <a:lnTo>
                <a:pt x="198059" y="126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A4830-389C-4E26-83EA-D924442DB1D8}">
      <dsp:nvSpPr>
        <dsp:cNvPr id="0" name=""/>
        <dsp:cNvSpPr/>
      </dsp:nvSpPr>
      <dsp:spPr>
        <a:xfrm>
          <a:off x="1585399" y="592125"/>
          <a:ext cx="304706" cy="203137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800" kern="1200"/>
            <a:t>13</a:t>
          </a:r>
        </a:p>
      </dsp:txBody>
      <dsp:txXfrm>
        <a:off x="1591349" y="598075"/>
        <a:ext cx="292806" cy="191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25E80-A292-4BBA-BFE3-FB3B42E3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1835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2730</cp:revision>
  <dcterms:created xsi:type="dcterms:W3CDTF">2020-08-07T05:48:00Z</dcterms:created>
  <dcterms:modified xsi:type="dcterms:W3CDTF">2020-08-30T18:08:00Z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